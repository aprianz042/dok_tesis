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C569F9" w14:textId="5C66DCD5" w:rsidR="008B1615" w:rsidRDefault="00216023" w:rsidP="00DE68F8">
      <w:pPr>
        <w:pStyle w:val="Judul"/>
      </w:pPr>
      <w:r>
        <w:softHyphen/>
      </w:r>
      <w:r>
        <w:softHyphen/>
      </w:r>
      <w:r w:rsidR="008B1615">
        <w:t>DETEKSI</w:t>
      </w:r>
      <w:r w:rsidR="00C24C32">
        <w:t xml:space="preserve"> </w:t>
      </w:r>
      <w:r w:rsidR="008B1615">
        <w:t xml:space="preserve">TINGKAT </w:t>
      </w:r>
      <w:r w:rsidR="003E408A" w:rsidRPr="00F52300">
        <w:rPr>
          <w:i/>
          <w:iCs/>
        </w:rPr>
        <w:t>ENGAGEMENT</w:t>
      </w:r>
      <w:r w:rsidR="003E408A" w:rsidRPr="00DA7695">
        <w:rPr>
          <w:color w:val="FF0000"/>
        </w:rPr>
        <w:t xml:space="preserve"> </w:t>
      </w:r>
      <w:r w:rsidR="00C24C32">
        <w:t xml:space="preserve">SISWA PADA </w:t>
      </w:r>
      <w:r w:rsidR="008B1615">
        <w:t xml:space="preserve">PEMBELAJARAN DARING </w:t>
      </w:r>
      <w:r w:rsidR="00C24C32">
        <w:t xml:space="preserve">BERDASARKAN </w:t>
      </w:r>
    </w:p>
    <w:p w14:paraId="46A04541" w14:textId="275FB612" w:rsidR="003762D6" w:rsidRPr="005C77E7" w:rsidRDefault="008B1615" w:rsidP="00DE68F8">
      <w:pPr>
        <w:pStyle w:val="Judul"/>
      </w:pPr>
      <w:r>
        <w:t>EMOSI WAJAH DAN SIKAP SISWA</w:t>
      </w:r>
    </w:p>
    <w:p w14:paraId="0D8D9799" w14:textId="46AE6FBF" w:rsidR="003762D6" w:rsidRDefault="003762D6" w:rsidP="00DE68F8">
      <w:pPr>
        <w:pStyle w:val="Judul"/>
      </w:pPr>
    </w:p>
    <w:p w14:paraId="2D01D345" w14:textId="77777777" w:rsidR="00DD0AE6" w:rsidRPr="005C77E7" w:rsidRDefault="00DD0AE6" w:rsidP="00DE68F8">
      <w:pPr>
        <w:pStyle w:val="Judul"/>
      </w:pPr>
    </w:p>
    <w:p w14:paraId="0BFD78EA" w14:textId="77777777" w:rsidR="003762D6" w:rsidRPr="005C77E7" w:rsidRDefault="003762D6" w:rsidP="00DE68F8">
      <w:pPr>
        <w:pStyle w:val="Judul"/>
      </w:pPr>
    </w:p>
    <w:p w14:paraId="1614628E" w14:textId="77777777" w:rsidR="003762D6" w:rsidRPr="005C77E7" w:rsidRDefault="003762D6" w:rsidP="00DE68F8">
      <w:pPr>
        <w:pStyle w:val="Judul"/>
      </w:pPr>
    </w:p>
    <w:p w14:paraId="2715A83F" w14:textId="77777777" w:rsidR="003762D6" w:rsidRPr="005C77E7" w:rsidRDefault="003762D6" w:rsidP="00DE68F8">
      <w:pPr>
        <w:pStyle w:val="Judul"/>
      </w:pPr>
    </w:p>
    <w:p w14:paraId="02C3CF3A" w14:textId="77777777" w:rsidR="002E59CD" w:rsidRPr="005C77E7" w:rsidRDefault="002E59CD" w:rsidP="0027133D">
      <w:pPr>
        <w:pStyle w:val="Judul"/>
        <w:jc w:val="left"/>
      </w:pPr>
    </w:p>
    <w:p w14:paraId="2CF19CDE" w14:textId="4A5A57D7" w:rsidR="003762D6" w:rsidRDefault="00706F68" w:rsidP="00DE68F8">
      <w:pPr>
        <w:pStyle w:val="Judul"/>
      </w:pPr>
      <w:r>
        <w:t>TESIS</w:t>
      </w:r>
    </w:p>
    <w:p w14:paraId="06E89CB0" w14:textId="24CFCDA7" w:rsidR="0027133D" w:rsidRDefault="0027133D" w:rsidP="00DE68F8">
      <w:pPr>
        <w:pStyle w:val="Judul"/>
      </w:pPr>
    </w:p>
    <w:p w14:paraId="53113E9B" w14:textId="77777777" w:rsidR="0027133D" w:rsidRPr="005C77E7" w:rsidRDefault="0027133D" w:rsidP="00DE68F8">
      <w:pPr>
        <w:pStyle w:val="Judul"/>
      </w:pPr>
    </w:p>
    <w:p w14:paraId="4C1BBE5A" w14:textId="77777777" w:rsidR="003762D6" w:rsidRPr="005C77E7" w:rsidRDefault="003762D6" w:rsidP="003762D6">
      <w:pPr>
        <w:pStyle w:val="Oleh"/>
      </w:pPr>
    </w:p>
    <w:p w14:paraId="763CF30F" w14:textId="77777777" w:rsidR="00DD22F8" w:rsidRDefault="00DD22F8" w:rsidP="00DD22F8">
      <w:pPr>
        <w:pStyle w:val="Oleh"/>
      </w:pPr>
      <w:r>
        <w:t>Karya tulis sebagai salah satu syarat</w:t>
      </w:r>
    </w:p>
    <w:p w14:paraId="1B458588" w14:textId="77777777" w:rsidR="00DD22F8" w:rsidRDefault="00DD22F8" w:rsidP="00DD22F8">
      <w:pPr>
        <w:pStyle w:val="Oleh"/>
      </w:pPr>
      <w:r>
        <w:t>untuk memperoleh gelar Magister dari</w:t>
      </w:r>
    </w:p>
    <w:p w14:paraId="55206847" w14:textId="77777777" w:rsidR="00DD22F8" w:rsidRDefault="00DD22F8" w:rsidP="00DD22F8">
      <w:pPr>
        <w:pStyle w:val="Oleh"/>
      </w:pPr>
      <w:r>
        <w:t>Institut Teknologi Bandung</w:t>
      </w:r>
    </w:p>
    <w:p w14:paraId="3BEC262B" w14:textId="77777777" w:rsidR="003762D6" w:rsidRPr="005C77E7" w:rsidRDefault="003762D6" w:rsidP="00DD22F8">
      <w:pPr>
        <w:pStyle w:val="Oleh"/>
        <w:jc w:val="left"/>
      </w:pPr>
    </w:p>
    <w:p w14:paraId="6D8101C8" w14:textId="77777777" w:rsidR="002E59CD" w:rsidRPr="005C77E7" w:rsidRDefault="002E59CD" w:rsidP="003762D6">
      <w:pPr>
        <w:pStyle w:val="Oleh"/>
      </w:pPr>
    </w:p>
    <w:p w14:paraId="092E3E69" w14:textId="77777777" w:rsidR="003762D6" w:rsidRPr="005C77E7" w:rsidRDefault="003762D6" w:rsidP="003762D6">
      <w:pPr>
        <w:pStyle w:val="Oleh"/>
      </w:pPr>
    </w:p>
    <w:p w14:paraId="4E1CF339" w14:textId="77777777" w:rsidR="003762D6" w:rsidRPr="005C77E7" w:rsidRDefault="003762D6" w:rsidP="003762D6">
      <w:pPr>
        <w:pStyle w:val="Oleh"/>
      </w:pPr>
      <w:r w:rsidRPr="005C77E7">
        <w:t>Oleh</w:t>
      </w:r>
    </w:p>
    <w:p w14:paraId="47ABAA92" w14:textId="5216095F" w:rsidR="003762D6" w:rsidRPr="005C77E7" w:rsidRDefault="0085303C" w:rsidP="00DE68F8">
      <w:pPr>
        <w:pStyle w:val="Judul"/>
      </w:pPr>
      <w:r>
        <w:t>ARI APRIANSYAH</w:t>
      </w:r>
    </w:p>
    <w:p w14:paraId="1FBB8D37" w14:textId="34151159" w:rsidR="003762D6" w:rsidRPr="005C77E7" w:rsidRDefault="0033201D" w:rsidP="00DE68F8">
      <w:pPr>
        <w:pStyle w:val="Judul"/>
      </w:pPr>
      <w:r w:rsidRPr="005C77E7">
        <w:t xml:space="preserve">NIM: </w:t>
      </w:r>
      <w:r w:rsidR="006501E6">
        <w:t>2</w:t>
      </w:r>
      <w:r w:rsidR="0085303C">
        <w:t>3523301</w:t>
      </w:r>
    </w:p>
    <w:p w14:paraId="79253937" w14:textId="69112471" w:rsidR="003762D6" w:rsidRPr="005C77E7" w:rsidRDefault="003762D6" w:rsidP="00DE68F8">
      <w:pPr>
        <w:pStyle w:val="Judul"/>
      </w:pPr>
      <w:r w:rsidRPr="005C77E7">
        <w:t xml:space="preserve">(Program Studi </w:t>
      </w:r>
      <w:r w:rsidR="009B4519">
        <w:t>Magister</w:t>
      </w:r>
      <w:r w:rsidRPr="005C77E7">
        <w:t xml:space="preserve"> </w:t>
      </w:r>
      <w:r w:rsidR="0085303C">
        <w:t>Info</w:t>
      </w:r>
      <w:r w:rsidR="00E20905">
        <w:t>r</w:t>
      </w:r>
      <w:r w:rsidR="0085303C">
        <w:t>matika</w:t>
      </w:r>
      <w:r w:rsidRPr="005C77E7">
        <w:t>)</w:t>
      </w:r>
    </w:p>
    <w:p w14:paraId="2410E2B3" w14:textId="77777777" w:rsidR="003762D6" w:rsidRPr="005C77E7" w:rsidRDefault="003762D6" w:rsidP="00DE68F8">
      <w:pPr>
        <w:pStyle w:val="Judul"/>
      </w:pPr>
    </w:p>
    <w:p w14:paraId="36D5C046" w14:textId="77777777" w:rsidR="003762D6" w:rsidRPr="005C77E7" w:rsidRDefault="003762D6" w:rsidP="00DE68F8">
      <w:pPr>
        <w:pStyle w:val="Judul"/>
      </w:pPr>
    </w:p>
    <w:p w14:paraId="413E0FB4" w14:textId="77777777" w:rsidR="002E59CD" w:rsidRPr="005C77E7" w:rsidRDefault="002E59CD" w:rsidP="00DE68F8">
      <w:pPr>
        <w:pStyle w:val="Judul"/>
      </w:pPr>
    </w:p>
    <w:p w14:paraId="04ED30CE" w14:textId="77777777" w:rsidR="003762D6" w:rsidRPr="005C77E7" w:rsidRDefault="003762D6" w:rsidP="00DE68F8">
      <w:pPr>
        <w:pStyle w:val="Judul"/>
      </w:pPr>
    </w:p>
    <w:p w14:paraId="1A75FC18" w14:textId="77777777" w:rsidR="003762D6" w:rsidRPr="005C77E7" w:rsidRDefault="003762D6" w:rsidP="00DE68F8">
      <w:pPr>
        <w:pStyle w:val="Judul"/>
      </w:pPr>
      <w:r w:rsidRPr="005C77E7">
        <w:rPr>
          <w:noProof/>
        </w:rPr>
        <w:drawing>
          <wp:inline distT="0" distB="0" distL="0" distR="0" wp14:anchorId="79436FF1" wp14:editId="2B2A6DAF">
            <wp:extent cx="846000" cy="1260000"/>
            <wp:effectExtent l="0" t="0" r="0" b="0"/>
            <wp:docPr id="58" name="Picture 58" descr="Description: GAJAH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Description: GAJAHP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912" t="2549" r="4182"/>
                    <a:stretch/>
                  </pic:blipFill>
                  <pic:spPr bwMode="auto">
                    <a:xfrm>
                      <a:off x="0" y="0"/>
                      <a:ext cx="846000" cy="1260000"/>
                    </a:xfrm>
                    <a:prstGeom prst="rect">
                      <a:avLst/>
                    </a:prstGeom>
                    <a:noFill/>
                    <a:ln>
                      <a:noFill/>
                    </a:ln>
                    <a:extLst>
                      <a:ext uri="{53640926-AAD7-44D8-BBD7-CCE9431645EC}">
                        <a14:shadowObscured xmlns:a14="http://schemas.microsoft.com/office/drawing/2010/main"/>
                      </a:ext>
                    </a:extLst>
                  </pic:spPr>
                </pic:pic>
              </a:graphicData>
            </a:graphic>
          </wp:inline>
        </w:drawing>
      </w:r>
    </w:p>
    <w:p w14:paraId="3B54F378" w14:textId="77777777" w:rsidR="003762D6" w:rsidRPr="005C77E7" w:rsidRDefault="003762D6" w:rsidP="00DE68F8">
      <w:pPr>
        <w:pStyle w:val="Judul"/>
      </w:pPr>
    </w:p>
    <w:p w14:paraId="450D18C3" w14:textId="77777777" w:rsidR="003762D6" w:rsidRPr="005C77E7" w:rsidRDefault="003762D6" w:rsidP="00DE68F8">
      <w:pPr>
        <w:pStyle w:val="Judul"/>
      </w:pPr>
    </w:p>
    <w:p w14:paraId="227BC656" w14:textId="77777777" w:rsidR="002E59CD" w:rsidRPr="005C77E7" w:rsidRDefault="002E59CD" w:rsidP="00DE68F8">
      <w:pPr>
        <w:pStyle w:val="Judul"/>
      </w:pPr>
    </w:p>
    <w:p w14:paraId="01748E63" w14:textId="77777777" w:rsidR="002E59CD" w:rsidRPr="005C77E7" w:rsidRDefault="002E59CD" w:rsidP="00DE68F8">
      <w:pPr>
        <w:pStyle w:val="Judul"/>
      </w:pPr>
    </w:p>
    <w:p w14:paraId="6F8727D4" w14:textId="77777777" w:rsidR="003762D6" w:rsidRPr="005C77E7" w:rsidRDefault="003762D6" w:rsidP="00DE68F8">
      <w:pPr>
        <w:pStyle w:val="Judul"/>
      </w:pPr>
    </w:p>
    <w:p w14:paraId="2F0FF53E" w14:textId="77777777" w:rsidR="00A76DE2" w:rsidRPr="005C77E7" w:rsidRDefault="00A76DE2" w:rsidP="00DE68F8">
      <w:pPr>
        <w:pStyle w:val="Judul"/>
        <w:rPr>
          <w:sz w:val="24"/>
        </w:rPr>
      </w:pPr>
    </w:p>
    <w:p w14:paraId="124008E5" w14:textId="77777777" w:rsidR="003762D6" w:rsidRPr="005C77E7" w:rsidRDefault="003762D6" w:rsidP="00DE68F8">
      <w:pPr>
        <w:pStyle w:val="Judul"/>
      </w:pPr>
    </w:p>
    <w:p w14:paraId="06A55D72" w14:textId="7E5B5423" w:rsidR="005C5F28" w:rsidRPr="000710FD" w:rsidRDefault="003762D6" w:rsidP="000710FD">
      <w:pPr>
        <w:pStyle w:val="Judul"/>
      </w:pPr>
      <w:r w:rsidRPr="005C77E7">
        <w:t>INSTI</w:t>
      </w:r>
      <w:r w:rsidR="000D6019" w:rsidRPr="005C77E7">
        <w:t>TUT TEKNOLOGI BANDUNG</w:t>
      </w:r>
      <w:r w:rsidR="000D6019" w:rsidRPr="005C77E7">
        <w:br/>
      </w:r>
      <w:r w:rsidR="0085303C">
        <w:t>Maret</w:t>
      </w:r>
      <w:r w:rsidR="000D6019" w:rsidRPr="005C77E7">
        <w:t xml:space="preserve"> 20</w:t>
      </w:r>
      <w:r w:rsidR="0085303C">
        <w:t>25</w:t>
      </w:r>
    </w:p>
    <w:p w14:paraId="10FE915E" w14:textId="77777777" w:rsidR="002E59CD" w:rsidRPr="005C77E7" w:rsidRDefault="002E59CD" w:rsidP="00AD130B">
      <w:pPr>
        <w:pStyle w:val="Judul"/>
        <w:jc w:val="left"/>
        <w:sectPr w:rsidR="002E59CD" w:rsidRPr="005C77E7" w:rsidSect="005C5F28">
          <w:footerReference w:type="default" r:id="rId9"/>
          <w:footerReference w:type="first" r:id="rId10"/>
          <w:type w:val="continuous"/>
          <w:pgSz w:w="11907" w:h="16839" w:code="9"/>
          <w:pgMar w:top="1699" w:right="1699" w:bottom="1699" w:left="2275" w:header="720" w:footer="720" w:gutter="0"/>
          <w:pgNumType w:fmt="lowerRoman" w:start="1"/>
          <w:cols w:space="720"/>
          <w:docGrid w:linePitch="360"/>
        </w:sectPr>
      </w:pPr>
    </w:p>
    <w:p w14:paraId="02AED8DF" w14:textId="5DAA9B27" w:rsidR="008B1615" w:rsidRDefault="008B1615" w:rsidP="008B1615">
      <w:pPr>
        <w:pStyle w:val="Judul"/>
      </w:pPr>
      <w:r>
        <w:lastRenderedPageBreak/>
        <w:t xml:space="preserve">DETEKSI TINGKAT </w:t>
      </w:r>
      <w:r w:rsidR="00F937B3" w:rsidRPr="00F52300">
        <w:rPr>
          <w:i/>
          <w:iCs/>
        </w:rPr>
        <w:t>ENGAGEMENT</w:t>
      </w:r>
      <w:r w:rsidR="00F937B3" w:rsidRPr="00DA7695">
        <w:rPr>
          <w:color w:val="FF0000"/>
        </w:rPr>
        <w:t xml:space="preserve"> </w:t>
      </w:r>
      <w:r>
        <w:t xml:space="preserve">SISWA PADA PEMBELAJARAN DARING BERDASARKAN </w:t>
      </w:r>
    </w:p>
    <w:p w14:paraId="08C2A2DB" w14:textId="77777777" w:rsidR="008B1615" w:rsidRPr="005C77E7" w:rsidRDefault="008B1615" w:rsidP="008B1615">
      <w:pPr>
        <w:pStyle w:val="Judul"/>
      </w:pPr>
      <w:r>
        <w:t>EMOSI WAJAH DAN SIKAP SISWA</w:t>
      </w:r>
    </w:p>
    <w:p w14:paraId="109E1D7A" w14:textId="77777777" w:rsidR="005B3153" w:rsidRDefault="005B3153" w:rsidP="005B3153">
      <w:pPr>
        <w:pStyle w:val="Judul"/>
      </w:pPr>
    </w:p>
    <w:p w14:paraId="7C2A9606" w14:textId="77777777" w:rsidR="005B3153" w:rsidRDefault="005B3153" w:rsidP="005B3153">
      <w:pPr>
        <w:pStyle w:val="Judul"/>
      </w:pPr>
    </w:p>
    <w:p w14:paraId="02D09D2A" w14:textId="1CDD985B" w:rsidR="00BE02A4" w:rsidRPr="005C77E7" w:rsidRDefault="00C5489C" w:rsidP="005B3153">
      <w:pPr>
        <w:pStyle w:val="Judul"/>
        <w:rPr>
          <w:color w:val="FFFFFF" w:themeColor="background1"/>
        </w:rPr>
      </w:pPr>
      <w:r w:rsidRPr="005C77E7">
        <w:rPr>
          <w:color w:val="FFFFFF" w:themeColor="background1"/>
        </w:rPr>
        <w:t>HALAMAN PENGESAHAN</w:t>
      </w:r>
    </w:p>
    <w:p w14:paraId="1829FC1F" w14:textId="77777777" w:rsidR="00BE02A4" w:rsidRPr="005C77E7" w:rsidRDefault="00BE02A4" w:rsidP="00BE02A4">
      <w:pPr>
        <w:pStyle w:val="Judul"/>
      </w:pPr>
    </w:p>
    <w:p w14:paraId="1DB9FD05" w14:textId="77777777" w:rsidR="00BE02A4" w:rsidRPr="005C77E7" w:rsidRDefault="00BE02A4" w:rsidP="00BE02A4">
      <w:pPr>
        <w:pStyle w:val="Oleh"/>
        <w:rPr>
          <w:b w:val="0"/>
        </w:rPr>
      </w:pPr>
      <w:r w:rsidRPr="005C77E7">
        <w:rPr>
          <w:b w:val="0"/>
        </w:rPr>
        <w:t>Oleh</w:t>
      </w:r>
    </w:p>
    <w:p w14:paraId="032C6570" w14:textId="38481504" w:rsidR="00BE02A4" w:rsidRPr="005C77E7" w:rsidRDefault="008442B3" w:rsidP="00BE02A4">
      <w:pPr>
        <w:pStyle w:val="Judul"/>
      </w:pPr>
      <w:r>
        <w:t>Ari Apriansyah</w:t>
      </w:r>
    </w:p>
    <w:p w14:paraId="593C2B24" w14:textId="081E8DCA" w:rsidR="00BE02A4" w:rsidRPr="005C77E7" w:rsidRDefault="00BE02A4" w:rsidP="00BE02A4">
      <w:pPr>
        <w:pStyle w:val="Judul"/>
      </w:pPr>
      <w:r w:rsidRPr="005C77E7">
        <w:t xml:space="preserve">NIM: </w:t>
      </w:r>
      <w:r w:rsidR="006501E6">
        <w:t>2</w:t>
      </w:r>
      <w:r w:rsidR="008442B3">
        <w:t>3523301</w:t>
      </w:r>
    </w:p>
    <w:p w14:paraId="744FD96C" w14:textId="5ED50382" w:rsidR="00BE02A4" w:rsidRPr="005C77E7" w:rsidRDefault="00BE02A4" w:rsidP="00BE02A4">
      <w:pPr>
        <w:pStyle w:val="Judul"/>
        <w:rPr>
          <w:sz w:val="24"/>
        </w:rPr>
      </w:pPr>
      <w:r w:rsidRPr="005C77E7">
        <w:rPr>
          <w:sz w:val="24"/>
        </w:rPr>
        <w:t xml:space="preserve">(Program Studi </w:t>
      </w:r>
      <w:r w:rsidR="009B4519">
        <w:rPr>
          <w:sz w:val="24"/>
        </w:rPr>
        <w:t>Magister</w:t>
      </w:r>
      <w:r w:rsidRPr="005C77E7">
        <w:rPr>
          <w:sz w:val="24"/>
        </w:rPr>
        <w:t xml:space="preserve"> </w:t>
      </w:r>
      <w:r w:rsidR="008442B3">
        <w:rPr>
          <w:sz w:val="24"/>
        </w:rPr>
        <w:t>Informatika</w:t>
      </w:r>
      <w:r w:rsidRPr="005C77E7">
        <w:rPr>
          <w:sz w:val="24"/>
        </w:rPr>
        <w:t>)</w:t>
      </w:r>
    </w:p>
    <w:p w14:paraId="3654F0CE" w14:textId="77777777" w:rsidR="00505627" w:rsidRPr="005C77E7" w:rsidRDefault="00505627" w:rsidP="00505627">
      <w:pPr>
        <w:pStyle w:val="Judul"/>
        <w:rPr>
          <w:sz w:val="24"/>
        </w:rPr>
      </w:pPr>
    </w:p>
    <w:p w14:paraId="73A6F051" w14:textId="77777777" w:rsidR="00505627" w:rsidRPr="005C77E7" w:rsidRDefault="00505627" w:rsidP="00505627">
      <w:pPr>
        <w:pStyle w:val="halpengesahan"/>
      </w:pPr>
      <w:r w:rsidRPr="005C77E7">
        <w:t>Institut Teknologi Bandung</w:t>
      </w:r>
    </w:p>
    <w:p w14:paraId="665E3954" w14:textId="77777777" w:rsidR="00BE02A4" w:rsidRPr="005C77E7" w:rsidRDefault="00BE02A4" w:rsidP="00BE02A4">
      <w:pPr>
        <w:pStyle w:val="halpengesahan"/>
      </w:pPr>
    </w:p>
    <w:p w14:paraId="47CA268E" w14:textId="77777777" w:rsidR="00BE02A4" w:rsidRPr="005C77E7" w:rsidRDefault="00BE02A4" w:rsidP="00BE02A4">
      <w:pPr>
        <w:pStyle w:val="halpengesahan"/>
      </w:pPr>
    </w:p>
    <w:p w14:paraId="3135E3AA" w14:textId="77777777" w:rsidR="00BE02A4" w:rsidRPr="005C77E7" w:rsidRDefault="00BE02A4" w:rsidP="00BE02A4">
      <w:pPr>
        <w:pStyle w:val="halpengesahan"/>
      </w:pPr>
    </w:p>
    <w:p w14:paraId="7B6BAE92" w14:textId="77777777" w:rsidR="00BE02A4" w:rsidRPr="005C77E7" w:rsidRDefault="00BE02A4" w:rsidP="00BE02A4">
      <w:pPr>
        <w:pStyle w:val="halpengesahan"/>
      </w:pPr>
      <w:r w:rsidRPr="005C77E7">
        <w:t>Menyetujui</w:t>
      </w:r>
    </w:p>
    <w:p w14:paraId="6D15119F" w14:textId="77777777" w:rsidR="00BE02A4" w:rsidRPr="005C77E7" w:rsidRDefault="00BE02A4" w:rsidP="00BE02A4">
      <w:pPr>
        <w:pStyle w:val="halpengesahan"/>
      </w:pPr>
      <w:r w:rsidRPr="005C77E7">
        <w:t>Tim Pembimbing</w:t>
      </w:r>
    </w:p>
    <w:p w14:paraId="5C51E0E5" w14:textId="77777777" w:rsidR="00BE02A4" w:rsidRPr="005C77E7" w:rsidRDefault="00BE02A4" w:rsidP="00BE02A4">
      <w:pPr>
        <w:pStyle w:val="halpengesahan"/>
      </w:pPr>
    </w:p>
    <w:p w14:paraId="4C2D8CD4" w14:textId="594F211D" w:rsidR="00BE02A4" w:rsidRPr="005C77E7" w:rsidRDefault="00BE02A4" w:rsidP="00BE02A4">
      <w:pPr>
        <w:pStyle w:val="halpengesahan"/>
      </w:pPr>
      <w:r w:rsidRPr="005C77E7">
        <w:t>Tanggal</w:t>
      </w:r>
      <w:r w:rsidR="003041C7">
        <w:t xml:space="preserve"> </w:t>
      </w:r>
      <w:r w:rsidR="00790D7A">
        <w:t>20</w:t>
      </w:r>
      <w:r w:rsidR="00625C6A">
        <w:t xml:space="preserve"> </w:t>
      </w:r>
      <w:r w:rsidR="00790D7A">
        <w:t>November</w:t>
      </w:r>
      <w:r w:rsidR="00625C6A">
        <w:t xml:space="preserve"> 2025</w:t>
      </w:r>
    </w:p>
    <w:p w14:paraId="0A80807A" w14:textId="77777777" w:rsidR="00BE02A4" w:rsidRPr="005C77E7" w:rsidRDefault="00BE02A4" w:rsidP="00BE02A4">
      <w:pPr>
        <w:pStyle w:val="halpengesahan"/>
      </w:pPr>
    </w:p>
    <w:p w14:paraId="7ECD8B87" w14:textId="77777777" w:rsidR="00BE02A4" w:rsidRPr="005C77E7" w:rsidRDefault="00BE02A4" w:rsidP="00BE02A4">
      <w:pPr>
        <w:pStyle w:val="halpengesahan"/>
      </w:pPr>
    </w:p>
    <w:p w14:paraId="4EDB2311" w14:textId="77777777" w:rsidR="00BE02A4" w:rsidRPr="005C77E7" w:rsidRDefault="00BE02A4" w:rsidP="00A87032">
      <w:pPr>
        <w:pStyle w:val="halpengesahan"/>
        <w:jc w:val="left"/>
      </w:pPr>
    </w:p>
    <w:p w14:paraId="47DD2123" w14:textId="77777777" w:rsidR="00BE02A4" w:rsidRPr="005C77E7" w:rsidRDefault="00BE02A4" w:rsidP="00BE02A4">
      <w:pPr>
        <w:pStyle w:val="halpengesahan"/>
      </w:pPr>
    </w:p>
    <w:p w14:paraId="094D0D04" w14:textId="77777777" w:rsidR="00BE02A4" w:rsidRPr="005C77E7" w:rsidRDefault="00BE02A4" w:rsidP="00BE02A4">
      <w:pPr>
        <w:pStyle w:val="halpengesahan"/>
      </w:pPr>
    </w:p>
    <w:p w14:paraId="6BF90900" w14:textId="021CEE39" w:rsidR="00BE02A4" w:rsidRPr="005C77E7" w:rsidRDefault="00A87032" w:rsidP="00BE02A4">
      <w:pPr>
        <w:pStyle w:val="halpengesahan"/>
      </w:pPr>
      <w:r>
        <w:t>Ketua</w:t>
      </w:r>
      <w:r w:rsidR="00BE02A4" w:rsidRPr="005C77E7">
        <w:tab/>
      </w:r>
      <w:r w:rsidR="00BE02A4" w:rsidRPr="005C77E7">
        <w:tab/>
      </w:r>
      <w:r w:rsidR="00BE02A4" w:rsidRPr="005C77E7">
        <w:tab/>
      </w:r>
      <w:r w:rsidR="00BE02A4" w:rsidRPr="005C77E7">
        <w:tab/>
      </w:r>
      <w:r w:rsidR="00BE02A4" w:rsidRPr="005C77E7">
        <w:tab/>
      </w:r>
      <w:r w:rsidR="00EB5D8C">
        <w:t xml:space="preserve">          </w:t>
      </w:r>
      <w:r w:rsidR="00BE02A4" w:rsidRPr="005C77E7">
        <w:t>Anggota</w:t>
      </w:r>
    </w:p>
    <w:p w14:paraId="4BDB27D4" w14:textId="7D51BA8E" w:rsidR="00BE02A4" w:rsidRPr="005C77E7" w:rsidRDefault="00BE02A4" w:rsidP="00BE02A4">
      <w:pPr>
        <w:pStyle w:val="halpengesahan"/>
      </w:pPr>
      <w:r w:rsidRPr="005C77E7">
        <w:tab/>
      </w:r>
      <w:r w:rsidRPr="005C77E7">
        <w:tab/>
      </w:r>
      <w:r w:rsidRPr="005C77E7">
        <w:tab/>
      </w:r>
    </w:p>
    <w:p w14:paraId="22368DEB" w14:textId="436EDB70" w:rsidR="00141A91" w:rsidRDefault="00141A91" w:rsidP="00BE02A4">
      <w:pPr>
        <w:pStyle w:val="halpengesahan"/>
      </w:pPr>
    </w:p>
    <w:p w14:paraId="3193E056" w14:textId="21EF36BB" w:rsidR="00BE02A4" w:rsidRPr="005C77E7" w:rsidRDefault="00BE02A4" w:rsidP="00BE02A4">
      <w:pPr>
        <w:pStyle w:val="halpengesahan"/>
      </w:pPr>
      <w:r w:rsidRPr="005C77E7">
        <w:tab/>
      </w:r>
      <w:r w:rsidRPr="005C77E7">
        <w:tab/>
      </w:r>
      <w:r w:rsidRPr="005C77E7">
        <w:tab/>
      </w:r>
    </w:p>
    <w:p w14:paraId="11120170" w14:textId="77777777" w:rsidR="00BE02A4" w:rsidRPr="005C77E7" w:rsidRDefault="00BE02A4" w:rsidP="00BE02A4">
      <w:pPr>
        <w:pStyle w:val="halpengesahan"/>
      </w:pPr>
      <w:r w:rsidRPr="005C77E7">
        <w:tab/>
      </w:r>
      <w:r w:rsidRPr="005C77E7">
        <w:tab/>
      </w:r>
      <w:r w:rsidRPr="005C77E7">
        <w:tab/>
      </w:r>
    </w:p>
    <w:p w14:paraId="7ACDD005" w14:textId="4EA7F44C" w:rsidR="00BE02A4" w:rsidRPr="005C77E7" w:rsidRDefault="00BE02A4" w:rsidP="00EB5D8C">
      <w:pPr>
        <w:spacing w:after="0"/>
      </w:pPr>
      <w:r w:rsidRPr="005C77E7">
        <w:t>______________</w:t>
      </w:r>
      <w:r w:rsidR="00EB5D8C">
        <w:t>_</w:t>
      </w:r>
      <w:r w:rsidRPr="005C77E7">
        <w:t>_______</w:t>
      </w:r>
      <w:r w:rsidR="00EB5D8C">
        <w:t>_____________               ________</w:t>
      </w:r>
      <w:r w:rsidRPr="005C77E7">
        <w:t>______________________</w:t>
      </w:r>
    </w:p>
    <w:p w14:paraId="44B241B5" w14:textId="015C65B3" w:rsidR="00BE02A4" w:rsidRPr="005C77E7" w:rsidRDefault="002C0DBE" w:rsidP="00EB5D8C">
      <w:pPr>
        <w:pStyle w:val="halpengesahan"/>
        <w:jc w:val="left"/>
      </w:pPr>
      <w:r>
        <w:t>Dr. Ir. Kusprasapta Mutijarsa, S.T., M.T.</w:t>
      </w:r>
      <w:r w:rsidR="00BE02A4" w:rsidRPr="005C77E7">
        <w:tab/>
      </w:r>
      <w:r w:rsidR="00EB5D8C">
        <w:t xml:space="preserve">     </w:t>
      </w:r>
      <w:r>
        <w:t>Dr. Fadhil Hidayat, S.Kom., M.T.</w:t>
      </w:r>
    </w:p>
    <w:p w14:paraId="058F9A32" w14:textId="77777777" w:rsidR="005C5F28" w:rsidRPr="005C77E7" w:rsidRDefault="005C5F28">
      <w:pPr>
        <w:rPr>
          <w:rFonts w:ascii="Times New Roman" w:hAnsi="Times New Roman"/>
          <w:b/>
          <w:sz w:val="28"/>
        </w:rPr>
      </w:pPr>
      <w:r w:rsidRPr="005C77E7">
        <w:br w:type="page"/>
      </w:r>
    </w:p>
    <w:p w14:paraId="426FC751" w14:textId="77777777" w:rsidR="00246163" w:rsidRPr="005C77E7" w:rsidRDefault="007733F8" w:rsidP="007733F8">
      <w:pPr>
        <w:pStyle w:val="judulBab15"/>
      </w:pPr>
      <w:bookmarkStart w:id="0" w:name="_Toc213608264"/>
      <w:r w:rsidRPr="005C77E7">
        <w:lastRenderedPageBreak/>
        <w:t>DAFTAR ISI</w:t>
      </w:r>
      <w:bookmarkEnd w:id="0"/>
    </w:p>
    <w:p w14:paraId="553E4F3B" w14:textId="77777777" w:rsidR="007733F8" w:rsidRPr="005C77E7" w:rsidRDefault="007733F8" w:rsidP="00852092">
      <w:pPr>
        <w:pStyle w:val="judulBab15"/>
        <w:spacing w:line="240" w:lineRule="auto"/>
        <w:jc w:val="left"/>
        <w:rPr>
          <w:rFonts w:cs="Times New Roman"/>
          <w:sz w:val="24"/>
          <w:szCs w:val="24"/>
        </w:rPr>
      </w:pPr>
    </w:p>
    <w:p w14:paraId="1E1AC6BB" w14:textId="680E619F" w:rsidR="009A49D5" w:rsidRPr="009A49D5" w:rsidRDefault="00DF1AEA" w:rsidP="009A49D5">
      <w:pPr>
        <w:pStyle w:val="TOC1"/>
        <w:ind w:left="851" w:hanging="851"/>
        <w:rPr>
          <w:rFonts w:eastAsiaTheme="minorEastAsia"/>
        </w:rPr>
      </w:pPr>
      <w:r w:rsidRPr="009A49D5">
        <w:fldChar w:fldCharType="begin"/>
      </w:r>
      <w:r w:rsidRPr="009A49D5">
        <w:instrText xml:space="preserve"> TOC \h \z \t "Judul Bab,1,Judul Bab Miring,1,judul Bab 1.5,1,Judul bab sub1,2,tabel jstified,3,Judul Bab sub 2,3,Judul Bab Sub3,4" </w:instrText>
      </w:r>
      <w:r w:rsidRPr="009A49D5">
        <w:fldChar w:fldCharType="separate"/>
      </w:r>
      <w:hyperlink w:anchor="_Toc213608264" w:history="1">
        <w:r w:rsidR="009A49D5" w:rsidRPr="009A49D5">
          <w:rPr>
            <w:rStyle w:val="Hyperlink"/>
          </w:rPr>
          <w:t>DAFTAR ISI</w:t>
        </w:r>
        <w:r w:rsidR="009A49D5" w:rsidRPr="009A49D5">
          <w:rPr>
            <w:webHidden/>
          </w:rPr>
          <w:tab/>
        </w:r>
        <w:r w:rsidR="009A49D5" w:rsidRPr="009A49D5">
          <w:rPr>
            <w:webHidden/>
          </w:rPr>
          <w:fldChar w:fldCharType="begin"/>
        </w:r>
        <w:r w:rsidR="009A49D5" w:rsidRPr="009A49D5">
          <w:rPr>
            <w:webHidden/>
          </w:rPr>
          <w:instrText xml:space="preserve"> PAGEREF _Toc213608264 \h </w:instrText>
        </w:r>
        <w:r w:rsidR="009A49D5" w:rsidRPr="009A49D5">
          <w:rPr>
            <w:webHidden/>
          </w:rPr>
        </w:r>
        <w:r w:rsidR="009A49D5" w:rsidRPr="009A49D5">
          <w:rPr>
            <w:webHidden/>
          </w:rPr>
          <w:fldChar w:fldCharType="separate"/>
        </w:r>
        <w:r w:rsidR="00F82A3D">
          <w:rPr>
            <w:webHidden/>
          </w:rPr>
          <w:t>ii</w:t>
        </w:r>
        <w:r w:rsidR="009A49D5" w:rsidRPr="009A49D5">
          <w:rPr>
            <w:webHidden/>
          </w:rPr>
          <w:fldChar w:fldCharType="end"/>
        </w:r>
      </w:hyperlink>
    </w:p>
    <w:p w14:paraId="0446ABD6" w14:textId="3B7CAAC7" w:rsidR="009A49D5" w:rsidRPr="009A49D5" w:rsidRDefault="00E75C94" w:rsidP="009A49D5">
      <w:pPr>
        <w:pStyle w:val="TOC1"/>
        <w:ind w:left="851" w:hanging="851"/>
        <w:rPr>
          <w:rFonts w:eastAsiaTheme="minorEastAsia"/>
        </w:rPr>
      </w:pPr>
      <w:hyperlink w:anchor="_Toc213608265" w:history="1">
        <w:r w:rsidR="009A49D5" w:rsidRPr="009A49D5">
          <w:rPr>
            <w:rStyle w:val="Hyperlink"/>
          </w:rPr>
          <w:t>DAFTAR LAMPIRAN</w:t>
        </w:r>
        <w:r w:rsidR="009A49D5" w:rsidRPr="009A49D5">
          <w:rPr>
            <w:webHidden/>
          </w:rPr>
          <w:tab/>
        </w:r>
        <w:r w:rsidR="009A49D5" w:rsidRPr="009A49D5">
          <w:rPr>
            <w:webHidden/>
          </w:rPr>
          <w:fldChar w:fldCharType="begin"/>
        </w:r>
        <w:r w:rsidR="009A49D5" w:rsidRPr="009A49D5">
          <w:rPr>
            <w:webHidden/>
          </w:rPr>
          <w:instrText xml:space="preserve"> PAGEREF _Toc213608265 \h </w:instrText>
        </w:r>
        <w:r w:rsidR="009A49D5" w:rsidRPr="009A49D5">
          <w:rPr>
            <w:webHidden/>
          </w:rPr>
        </w:r>
        <w:r w:rsidR="009A49D5" w:rsidRPr="009A49D5">
          <w:rPr>
            <w:webHidden/>
          </w:rPr>
          <w:fldChar w:fldCharType="separate"/>
        </w:r>
        <w:r w:rsidR="00F82A3D">
          <w:rPr>
            <w:webHidden/>
          </w:rPr>
          <w:t>iv</w:t>
        </w:r>
        <w:r w:rsidR="009A49D5" w:rsidRPr="009A49D5">
          <w:rPr>
            <w:webHidden/>
          </w:rPr>
          <w:fldChar w:fldCharType="end"/>
        </w:r>
      </w:hyperlink>
    </w:p>
    <w:p w14:paraId="263AD130" w14:textId="6B3A5770" w:rsidR="009A49D5" w:rsidRPr="009A49D5" w:rsidRDefault="00E75C94" w:rsidP="009A49D5">
      <w:pPr>
        <w:pStyle w:val="TOC1"/>
        <w:ind w:left="851" w:hanging="851"/>
        <w:rPr>
          <w:rFonts w:eastAsiaTheme="minorEastAsia"/>
        </w:rPr>
      </w:pPr>
      <w:hyperlink w:anchor="_Toc213608266" w:history="1">
        <w:r w:rsidR="009A49D5" w:rsidRPr="009A49D5">
          <w:rPr>
            <w:rStyle w:val="Hyperlink"/>
          </w:rPr>
          <w:t>DAFTAR GAMBAR DAN ILUSTRASI</w:t>
        </w:r>
        <w:r w:rsidR="009A49D5" w:rsidRPr="009A49D5">
          <w:rPr>
            <w:webHidden/>
          </w:rPr>
          <w:tab/>
        </w:r>
        <w:r w:rsidR="009A49D5" w:rsidRPr="009A49D5">
          <w:rPr>
            <w:webHidden/>
          </w:rPr>
          <w:fldChar w:fldCharType="begin"/>
        </w:r>
        <w:r w:rsidR="009A49D5" w:rsidRPr="009A49D5">
          <w:rPr>
            <w:webHidden/>
          </w:rPr>
          <w:instrText xml:space="preserve"> PAGEREF _Toc213608266 \h </w:instrText>
        </w:r>
        <w:r w:rsidR="009A49D5" w:rsidRPr="009A49D5">
          <w:rPr>
            <w:webHidden/>
          </w:rPr>
        </w:r>
        <w:r w:rsidR="009A49D5" w:rsidRPr="009A49D5">
          <w:rPr>
            <w:webHidden/>
          </w:rPr>
          <w:fldChar w:fldCharType="separate"/>
        </w:r>
        <w:r w:rsidR="00F82A3D">
          <w:rPr>
            <w:webHidden/>
          </w:rPr>
          <w:t>v</w:t>
        </w:r>
        <w:r w:rsidR="009A49D5" w:rsidRPr="009A49D5">
          <w:rPr>
            <w:webHidden/>
          </w:rPr>
          <w:fldChar w:fldCharType="end"/>
        </w:r>
      </w:hyperlink>
    </w:p>
    <w:p w14:paraId="3977EADD" w14:textId="09EC1139" w:rsidR="009A49D5" w:rsidRPr="009A49D5" w:rsidRDefault="00E75C94" w:rsidP="009A49D5">
      <w:pPr>
        <w:pStyle w:val="TOC1"/>
        <w:ind w:left="851" w:hanging="851"/>
        <w:rPr>
          <w:rFonts w:eastAsiaTheme="minorEastAsia"/>
        </w:rPr>
      </w:pPr>
      <w:hyperlink w:anchor="_Toc213608267" w:history="1">
        <w:r w:rsidR="009A49D5" w:rsidRPr="009A49D5">
          <w:rPr>
            <w:rStyle w:val="Hyperlink"/>
          </w:rPr>
          <w:t>DAFTAR TABEL</w:t>
        </w:r>
        <w:r w:rsidR="009A49D5" w:rsidRPr="009A49D5">
          <w:rPr>
            <w:webHidden/>
          </w:rPr>
          <w:tab/>
        </w:r>
        <w:r w:rsidR="009A49D5" w:rsidRPr="009A49D5">
          <w:rPr>
            <w:webHidden/>
          </w:rPr>
          <w:fldChar w:fldCharType="begin"/>
        </w:r>
        <w:r w:rsidR="009A49D5" w:rsidRPr="009A49D5">
          <w:rPr>
            <w:webHidden/>
          </w:rPr>
          <w:instrText xml:space="preserve"> PAGEREF _Toc213608267 \h </w:instrText>
        </w:r>
        <w:r w:rsidR="009A49D5" w:rsidRPr="009A49D5">
          <w:rPr>
            <w:webHidden/>
          </w:rPr>
        </w:r>
        <w:r w:rsidR="009A49D5" w:rsidRPr="009A49D5">
          <w:rPr>
            <w:webHidden/>
          </w:rPr>
          <w:fldChar w:fldCharType="separate"/>
        </w:r>
        <w:r w:rsidR="00F82A3D">
          <w:rPr>
            <w:webHidden/>
          </w:rPr>
          <w:t>vii</w:t>
        </w:r>
        <w:r w:rsidR="009A49D5" w:rsidRPr="009A49D5">
          <w:rPr>
            <w:webHidden/>
          </w:rPr>
          <w:fldChar w:fldCharType="end"/>
        </w:r>
      </w:hyperlink>
    </w:p>
    <w:p w14:paraId="487A049D" w14:textId="7F9E165C" w:rsidR="009A49D5" w:rsidRPr="009A49D5" w:rsidRDefault="00E75C94" w:rsidP="009A49D5">
      <w:pPr>
        <w:pStyle w:val="TOC1"/>
        <w:ind w:left="851" w:hanging="851"/>
        <w:rPr>
          <w:rFonts w:eastAsiaTheme="minorEastAsia"/>
        </w:rPr>
      </w:pPr>
      <w:hyperlink w:anchor="_Toc213608268" w:history="1">
        <w:r w:rsidR="009A49D5" w:rsidRPr="009A49D5">
          <w:rPr>
            <w:rStyle w:val="Hyperlink"/>
          </w:rPr>
          <w:t>DAFTAR SINGKATAN DAN LAMBANG</w:t>
        </w:r>
        <w:r w:rsidR="009A49D5" w:rsidRPr="009A49D5">
          <w:rPr>
            <w:webHidden/>
          </w:rPr>
          <w:tab/>
        </w:r>
        <w:r w:rsidR="009A49D5" w:rsidRPr="009A49D5">
          <w:rPr>
            <w:webHidden/>
          </w:rPr>
          <w:fldChar w:fldCharType="begin"/>
        </w:r>
        <w:r w:rsidR="009A49D5" w:rsidRPr="009A49D5">
          <w:rPr>
            <w:webHidden/>
          </w:rPr>
          <w:instrText xml:space="preserve"> PAGEREF _Toc213608268 \h </w:instrText>
        </w:r>
        <w:r w:rsidR="009A49D5" w:rsidRPr="009A49D5">
          <w:rPr>
            <w:webHidden/>
          </w:rPr>
        </w:r>
        <w:r w:rsidR="009A49D5" w:rsidRPr="009A49D5">
          <w:rPr>
            <w:webHidden/>
          </w:rPr>
          <w:fldChar w:fldCharType="separate"/>
        </w:r>
        <w:r w:rsidR="00F82A3D">
          <w:rPr>
            <w:webHidden/>
          </w:rPr>
          <w:t>viii</w:t>
        </w:r>
        <w:r w:rsidR="009A49D5" w:rsidRPr="009A49D5">
          <w:rPr>
            <w:webHidden/>
          </w:rPr>
          <w:fldChar w:fldCharType="end"/>
        </w:r>
      </w:hyperlink>
    </w:p>
    <w:p w14:paraId="0C0FDD32" w14:textId="439E053D" w:rsidR="009A49D5" w:rsidRPr="009A49D5" w:rsidRDefault="00E75C94" w:rsidP="009A49D5">
      <w:pPr>
        <w:pStyle w:val="TOC1"/>
        <w:ind w:left="851" w:hanging="851"/>
        <w:rPr>
          <w:rFonts w:eastAsiaTheme="minorEastAsia"/>
        </w:rPr>
      </w:pPr>
      <w:hyperlink w:anchor="_Toc213608269" w:history="1">
        <w:r w:rsidR="009A49D5" w:rsidRPr="009A49D5">
          <w:rPr>
            <w:rStyle w:val="Hyperlink"/>
          </w:rPr>
          <w:t>BAB I</w:t>
        </w:r>
        <w:r w:rsidR="009A49D5" w:rsidRPr="009A49D5">
          <w:rPr>
            <w:rFonts w:eastAsiaTheme="minorEastAsia"/>
          </w:rPr>
          <w:tab/>
        </w:r>
        <w:r w:rsidR="009A49D5" w:rsidRPr="009A49D5">
          <w:rPr>
            <w:rStyle w:val="Hyperlink"/>
          </w:rPr>
          <w:t>Pendahuluan</w:t>
        </w:r>
        <w:r w:rsidR="009A49D5" w:rsidRPr="009A49D5">
          <w:rPr>
            <w:webHidden/>
          </w:rPr>
          <w:tab/>
        </w:r>
        <w:r w:rsidR="009A49D5" w:rsidRPr="009A49D5">
          <w:rPr>
            <w:webHidden/>
          </w:rPr>
          <w:fldChar w:fldCharType="begin"/>
        </w:r>
        <w:r w:rsidR="009A49D5" w:rsidRPr="009A49D5">
          <w:rPr>
            <w:webHidden/>
          </w:rPr>
          <w:instrText xml:space="preserve"> PAGEREF _Toc213608269 \h </w:instrText>
        </w:r>
        <w:r w:rsidR="009A49D5" w:rsidRPr="009A49D5">
          <w:rPr>
            <w:webHidden/>
          </w:rPr>
        </w:r>
        <w:r w:rsidR="009A49D5" w:rsidRPr="009A49D5">
          <w:rPr>
            <w:webHidden/>
          </w:rPr>
          <w:fldChar w:fldCharType="separate"/>
        </w:r>
        <w:r w:rsidR="00F82A3D">
          <w:rPr>
            <w:webHidden/>
          </w:rPr>
          <w:t>1</w:t>
        </w:r>
        <w:r w:rsidR="009A49D5" w:rsidRPr="009A49D5">
          <w:rPr>
            <w:webHidden/>
          </w:rPr>
          <w:fldChar w:fldCharType="end"/>
        </w:r>
      </w:hyperlink>
    </w:p>
    <w:p w14:paraId="57A578B1" w14:textId="126F3A4C" w:rsidR="009A49D5" w:rsidRPr="009A49D5" w:rsidRDefault="00E75C94" w:rsidP="009A49D5">
      <w:pPr>
        <w:pStyle w:val="TOC2"/>
        <w:ind w:left="851" w:hanging="851"/>
        <w:rPr>
          <w:rFonts w:ascii="Times New Roman" w:eastAsiaTheme="minorEastAsia" w:hAnsi="Times New Roman" w:cs="Times New Roman"/>
          <w:noProof/>
          <w:sz w:val="24"/>
          <w:szCs w:val="24"/>
        </w:rPr>
      </w:pPr>
      <w:hyperlink w:anchor="_Toc213608270" w:history="1">
        <w:r w:rsidR="009A49D5" w:rsidRPr="009A49D5">
          <w:rPr>
            <w:rStyle w:val="Hyperlink"/>
            <w:rFonts w:ascii="Times New Roman" w:hAnsi="Times New Roman" w:cs="Times New Roman"/>
            <w:noProof/>
            <w:sz w:val="24"/>
            <w:szCs w:val="24"/>
          </w:rPr>
          <w:t>I.1</w:t>
        </w:r>
        <w:r w:rsidR="009A49D5" w:rsidRPr="009A49D5">
          <w:rPr>
            <w:rFonts w:ascii="Times New Roman" w:eastAsiaTheme="minorEastAsia" w:hAnsi="Times New Roman" w:cs="Times New Roman"/>
            <w:noProof/>
            <w:sz w:val="24"/>
            <w:szCs w:val="24"/>
          </w:rPr>
          <w:tab/>
        </w:r>
        <w:r w:rsidR="009A49D5" w:rsidRPr="009A49D5">
          <w:rPr>
            <w:rStyle w:val="Hyperlink"/>
            <w:rFonts w:ascii="Times New Roman" w:hAnsi="Times New Roman" w:cs="Times New Roman"/>
            <w:noProof/>
            <w:sz w:val="24"/>
            <w:szCs w:val="24"/>
          </w:rPr>
          <w:t>Latar Belakang</w:t>
        </w:r>
        <w:r w:rsidR="009A49D5" w:rsidRPr="009A49D5">
          <w:rPr>
            <w:rFonts w:ascii="Times New Roman" w:hAnsi="Times New Roman" w:cs="Times New Roman"/>
            <w:noProof/>
            <w:webHidden/>
            <w:sz w:val="24"/>
            <w:szCs w:val="24"/>
          </w:rPr>
          <w:tab/>
        </w:r>
        <w:r w:rsidR="009A49D5" w:rsidRPr="009A49D5">
          <w:rPr>
            <w:rFonts w:ascii="Times New Roman" w:hAnsi="Times New Roman" w:cs="Times New Roman"/>
            <w:noProof/>
            <w:webHidden/>
            <w:sz w:val="24"/>
            <w:szCs w:val="24"/>
          </w:rPr>
          <w:fldChar w:fldCharType="begin"/>
        </w:r>
        <w:r w:rsidR="009A49D5" w:rsidRPr="009A49D5">
          <w:rPr>
            <w:rFonts w:ascii="Times New Roman" w:hAnsi="Times New Roman" w:cs="Times New Roman"/>
            <w:noProof/>
            <w:webHidden/>
            <w:sz w:val="24"/>
            <w:szCs w:val="24"/>
          </w:rPr>
          <w:instrText xml:space="preserve"> PAGEREF _Toc213608270 \h </w:instrText>
        </w:r>
        <w:r w:rsidR="009A49D5" w:rsidRPr="009A49D5">
          <w:rPr>
            <w:rFonts w:ascii="Times New Roman" w:hAnsi="Times New Roman" w:cs="Times New Roman"/>
            <w:noProof/>
            <w:webHidden/>
            <w:sz w:val="24"/>
            <w:szCs w:val="24"/>
          </w:rPr>
        </w:r>
        <w:r w:rsidR="009A49D5" w:rsidRPr="009A49D5">
          <w:rPr>
            <w:rFonts w:ascii="Times New Roman" w:hAnsi="Times New Roman" w:cs="Times New Roman"/>
            <w:noProof/>
            <w:webHidden/>
            <w:sz w:val="24"/>
            <w:szCs w:val="24"/>
          </w:rPr>
          <w:fldChar w:fldCharType="separate"/>
        </w:r>
        <w:r w:rsidR="00F82A3D">
          <w:rPr>
            <w:rFonts w:ascii="Times New Roman" w:hAnsi="Times New Roman" w:cs="Times New Roman"/>
            <w:noProof/>
            <w:webHidden/>
            <w:sz w:val="24"/>
            <w:szCs w:val="24"/>
          </w:rPr>
          <w:t>1</w:t>
        </w:r>
        <w:r w:rsidR="009A49D5" w:rsidRPr="009A49D5">
          <w:rPr>
            <w:rFonts w:ascii="Times New Roman" w:hAnsi="Times New Roman" w:cs="Times New Roman"/>
            <w:noProof/>
            <w:webHidden/>
            <w:sz w:val="24"/>
            <w:szCs w:val="24"/>
          </w:rPr>
          <w:fldChar w:fldCharType="end"/>
        </w:r>
      </w:hyperlink>
    </w:p>
    <w:p w14:paraId="0213FA9E" w14:textId="0BFC7836" w:rsidR="009A49D5" w:rsidRPr="009A49D5" w:rsidRDefault="00E75C94" w:rsidP="009A49D5">
      <w:pPr>
        <w:pStyle w:val="TOC2"/>
        <w:ind w:left="851" w:hanging="851"/>
        <w:rPr>
          <w:rFonts w:ascii="Times New Roman" w:eastAsiaTheme="minorEastAsia" w:hAnsi="Times New Roman" w:cs="Times New Roman"/>
          <w:noProof/>
          <w:sz w:val="24"/>
          <w:szCs w:val="24"/>
        </w:rPr>
      </w:pPr>
      <w:hyperlink w:anchor="_Toc213608271" w:history="1">
        <w:r w:rsidR="009A49D5" w:rsidRPr="009A49D5">
          <w:rPr>
            <w:rStyle w:val="Hyperlink"/>
            <w:rFonts w:ascii="Times New Roman" w:hAnsi="Times New Roman" w:cs="Times New Roman"/>
            <w:noProof/>
            <w:sz w:val="24"/>
            <w:szCs w:val="24"/>
          </w:rPr>
          <w:t>I.2</w:t>
        </w:r>
        <w:r w:rsidR="009A49D5" w:rsidRPr="009A49D5">
          <w:rPr>
            <w:rFonts w:ascii="Times New Roman" w:eastAsiaTheme="minorEastAsia" w:hAnsi="Times New Roman" w:cs="Times New Roman"/>
            <w:noProof/>
            <w:sz w:val="24"/>
            <w:szCs w:val="24"/>
          </w:rPr>
          <w:tab/>
        </w:r>
        <w:r w:rsidR="009A49D5" w:rsidRPr="009A49D5">
          <w:rPr>
            <w:rStyle w:val="Hyperlink"/>
            <w:rFonts w:ascii="Times New Roman" w:hAnsi="Times New Roman" w:cs="Times New Roman"/>
            <w:noProof/>
            <w:sz w:val="24"/>
            <w:szCs w:val="24"/>
          </w:rPr>
          <w:t>Rumusan Masalah</w:t>
        </w:r>
        <w:r w:rsidR="009A49D5" w:rsidRPr="009A49D5">
          <w:rPr>
            <w:rFonts w:ascii="Times New Roman" w:hAnsi="Times New Roman" w:cs="Times New Roman"/>
            <w:noProof/>
            <w:webHidden/>
            <w:sz w:val="24"/>
            <w:szCs w:val="24"/>
          </w:rPr>
          <w:tab/>
        </w:r>
        <w:r w:rsidR="009A49D5" w:rsidRPr="009A49D5">
          <w:rPr>
            <w:rFonts w:ascii="Times New Roman" w:hAnsi="Times New Roman" w:cs="Times New Roman"/>
            <w:noProof/>
            <w:webHidden/>
            <w:sz w:val="24"/>
            <w:szCs w:val="24"/>
          </w:rPr>
          <w:fldChar w:fldCharType="begin"/>
        </w:r>
        <w:r w:rsidR="009A49D5" w:rsidRPr="009A49D5">
          <w:rPr>
            <w:rFonts w:ascii="Times New Roman" w:hAnsi="Times New Roman" w:cs="Times New Roman"/>
            <w:noProof/>
            <w:webHidden/>
            <w:sz w:val="24"/>
            <w:szCs w:val="24"/>
          </w:rPr>
          <w:instrText xml:space="preserve"> PAGEREF _Toc213608271 \h </w:instrText>
        </w:r>
        <w:r w:rsidR="009A49D5" w:rsidRPr="009A49D5">
          <w:rPr>
            <w:rFonts w:ascii="Times New Roman" w:hAnsi="Times New Roman" w:cs="Times New Roman"/>
            <w:noProof/>
            <w:webHidden/>
            <w:sz w:val="24"/>
            <w:szCs w:val="24"/>
          </w:rPr>
        </w:r>
        <w:r w:rsidR="009A49D5" w:rsidRPr="009A49D5">
          <w:rPr>
            <w:rFonts w:ascii="Times New Roman" w:hAnsi="Times New Roman" w:cs="Times New Roman"/>
            <w:noProof/>
            <w:webHidden/>
            <w:sz w:val="24"/>
            <w:szCs w:val="24"/>
          </w:rPr>
          <w:fldChar w:fldCharType="separate"/>
        </w:r>
        <w:r w:rsidR="00F82A3D">
          <w:rPr>
            <w:rFonts w:ascii="Times New Roman" w:hAnsi="Times New Roman" w:cs="Times New Roman"/>
            <w:noProof/>
            <w:webHidden/>
            <w:sz w:val="24"/>
            <w:szCs w:val="24"/>
          </w:rPr>
          <w:t>5</w:t>
        </w:r>
        <w:r w:rsidR="009A49D5" w:rsidRPr="009A49D5">
          <w:rPr>
            <w:rFonts w:ascii="Times New Roman" w:hAnsi="Times New Roman" w:cs="Times New Roman"/>
            <w:noProof/>
            <w:webHidden/>
            <w:sz w:val="24"/>
            <w:szCs w:val="24"/>
          </w:rPr>
          <w:fldChar w:fldCharType="end"/>
        </w:r>
      </w:hyperlink>
    </w:p>
    <w:p w14:paraId="53822A7B" w14:textId="4D5ED511" w:rsidR="009A49D5" w:rsidRPr="009A49D5" w:rsidRDefault="00E75C94" w:rsidP="009A49D5">
      <w:pPr>
        <w:pStyle w:val="TOC2"/>
        <w:ind w:left="851" w:hanging="851"/>
        <w:rPr>
          <w:rFonts w:ascii="Times New Roman" w:eastAsiaTheme="minorEastAsia" w:hAnsi="Times New Roman" w:cs="Times New Roman"/>
          <w:noProof/>
          <w:sz w:val="24"/>
          <w:szCs w:val="24"/>
        </w:rPr>
      </w:pPr>
      <w:hyperlink w:anchor="_Toc213608272" w:history="1">
        <w:r w:rsidR="009A49D5" w:rsidRPr="009A49D5">
          <w:rPr>
            <w:rStyle w:val="Hyperlink"/>
            <w:rFonts w:ascii="Times New Roman" w:hAnsi="Times New Roman" w:cs="Times New Roman"/>
            <w:noProof/>
            <w:sz w:val="24"/>
            <w:szCs w:val="24"/>
          </w:rPr>
          <w:t>I.3</w:t>
        </w:r>
        <w:r w:rsidR="009A49D5" w:rsidRPr="009A49D5">
          <w:rPr>
            <w:rFonts w:ascii="Times New Roman" w:eastAsiaTheme="minorEastAsia" w:hAnsi="Times New Roman" w:cs="Times New Roman"/>
            <w:noProof/>
            <w:sz w:val="24"/>
            <w:szCs w:val="24"/>
          </w:rPr>
          <w:tab/>
        </w:r>
        <w:r w:rsidR="009A49D5" w:rsidRPr="009A49D5">
          <w:rPr>
            <w:rStyle w:val="Hyperlink"/>
            <w:rFonts w:ascii="Times New Roman" w:hAnsi="Times New Roman" w:cs="Times New Roman"/>
            <w:noProof/>
            <w:sz w:val="24"/>
            <w:szCs w:val="24"/>
          </w:rPr>
          <w:t>Tujuan Penelitian</w:t>
        </w:r>
        <w:r w:rsidR="009A49D5" w:rsidRPr="009A49D5">
          <w:rPr>
            <w:rFonts w:ascii="Times New Roman" w:hAnsi="Times New Roman" w:cs="Times New Roman"/>
            <w:noProof/>
            <w:webHidden/>
            <w:sz w:val="24"/>
            <w:szCs w:val="24"/>
          </w:rPr>
          <w:tab/>
        </w:r>
        <w:r w:rsidR="009A49D5" w:rsidRPr="009A49D5">
          <w:rPr>
            <w:rFonts w:ascii="Times New Roman" w:hAnsi="Times New Roman" w:cs="Times New Roman"/>
            <w:noProof/>
            <w:webHidden/>
            <w:sz w:val="24"/>
            <w:szCs w:val="24"/>
          </w:rPr>
          <w:fldChar w:fldCharType="begin"/>
        </w:r>
        <w:r w:rsidR="009A49D5" w:rsidRPr="009A49D5">
          <w:rPr>
            <w:rFonts w:ascii="Times New Roman" w:hAnsi="Times New Roman" w:cs="Times New Roman"/>
            <w:noProof/>
            <w:webHidden/>
            <w:sz w:val="24"/>
            <w:szCs w:val="24"/>
          </w:rPr>
          <w:instrText xml:space="preserve"> PAGEREF _Toc213608272 \h </w:instrText>
        </w:r>
        <w:r w:rsidR="009A49D5" w:rsidRPr="009A49D5">
          <w:rPr>
            <w:rFonts w:ascii="Times New Roman" w:hAnsi="Times New Roman" w:cs="Times New Roman"/>
            <w:noProof/>
            <w:webHidden/>
            <w:sz w:val="24"/>
            <w:szCs w:val="24"/>
          </w:rPr>
        </w:r>
        <w:r w:rsidR="009A49D5" w:rsidRPr="009A49D5">
          <w:rPr>
            <w:rFonts w:ascii="Times New Roman" w:hAnsi="Times New Roman" w:cs="Times New Roman"/>
            <w:noProof/>
            <w:webHidden/>
            <w:sz w:val="24"/>
            <w:szCs w:val="24"/>
          </w:rPr>
          <w:fldChar w:fldCharType="separate"/>
        </w:r>
        <w:r w:rsidR="00F82A3D">
          <w:rPr>
            <w:rFonts w:ascii="Times New Roman" w:hAnsi="Times New Roman" w:cs="Times New Roman"/>
            <w:noProof/>
            <w:webHidden/>
            <w:sz w:val="24"/>
            <w:szCs w:val="24"/>
          </w:rPr>
          <w:t>6</w:t>
        </w:r>
        <w:r w:rsidR="009A49D5" w:rsidRPr="009A49D5">
          <w:rPr>
            <w:rFonts w:ascii="Times New Roman" w:hAnsi="Times New Roman" w:cs="Times New Roman"/>
            <w:noProof/>
            <w:webHidden/>
            <w:sz w:val="24"/>
            <w:szCs w:val="24"/>
          </w:rPr>
          <w:fldChar w:fldCharType="end"/>
        </w:r>
      </w:hyperlink>
    </w:p>
    <w:p w14:paraId="43A49B89" w14:textId="5E34591F" w:rsidR="009A49D5" w:rsidRPr="009A49D5" w:rsidRDefault="00E75C94" w:rsidP="009A49D5">
      <w:pPr>
        <w:pStyle w:val="TOC2"/>
        <w:ind w:left="851" w:hanging="851"/>
        <w:rPr>
          <w:rFonts w:ascii="Times New Roman" w:eastAsiaTheme="minorEastAsia" w:hAnsi="Times New Roman" w:cs="Times New Roman"/>
          <w:noProof/>
          <w:sz w:val="24"/>
          <w:szCs w:val="24"/>
        </w:rPr>
      </w:pPr>
      <w:hyperlink w:anchor="_Toc213608273" w:history="1">
        <w:r w:rsidR="009A49D5" w:rsidRPr="009A49D5">
          <w:rPr>
            <w:rStyle w:val="Hyperlink"/>
            <w:rFonts w:ascii="Times New Roman" w:hAnsi="Times New Roman" w:cs="Times New Roman"/>
            <w:noProof/>
            <w:sz w:val="24"/>
            <w:szCs w:val="24"/>
          </w:rPr>
          <w:t>I.4</w:t>
        </w:r>
        <w:r w:rsidR="009A49D5" w:rsidRPr="009A49D5">
          <w:rPr>
            <w:rFonts w:ascii="Times New Roman" w:eastAsiaTheme="minorEastAsia" w:hAnsi="Times New Roman" w:cs="Times New Roman"/>
            <w:noProof/>
            <w:sz w:val="24"/>
            <w:szCs w:val="24"/>
          </w:rPr>
          <w:tab/>
        </w:r>
        <w:r w:rsidR="009A49D5" w:rsidRPr="009A49D5">
          <w:rPr>
            <w:rStyle w:val="Hyperlink"/>
            <w:rFonts w:ascii="Times New Roman" w:hAnsi="Times New Roman" w:cs="Times New Roman"/>
            <w:noProof/>
            <w:sz w:val="24"/>
            <w:szCs w:val="24"/>
          </w:rPr>
          <w:t>Hipotesis</w:t>
        </w:r>
        <w:r w:rsidR="009A49D5" w:rsidRPr="009A49D5">
          <w:rPr>
            <w:rFonts w:ascii="Times New Roman" w:hAnsi="Times New Roman" w:cs="Times New Roman"/>
            <w:noProof/>
            <w:webHidden/>
            <w:sz w:val="24"/>
            <w:szCs w:val="24"/>
          </w:rPr>
          <w:tab/>
        </w:r>
        <w:r w:rsidR="009A49D5">
          <w:rPr>
            <w:rFonts w:ascii="Times New Roman" w:hAnsi="Times New Roman" w:cs="Times New Roman"/>
            <w:noProof/>
            <w:webHidden/>
            <w:sz w:val="24"/>
            <w:szCs w:val="24"/>
          </w:rPr>
          <w:tab/>
        </w:r>
        <w:r w:rsidR="009A49D5" w:rsidRPr="009A49D5">
          <w:rPr>
            <w:rFonts w:ascii="Times New Roman" w:hAnsi="Times New Roman" w:cs="Times New Roman"/>
            <w:noProof/>
            <w:webHidden/>
            <w:sz w:val="24"/>
            <w:szCs w:val="24"/>
          </w:rPr>
          <w:fldChar w:fldCharType="begin"/>
        </w:r>
        <w:r w:rsidR="009A49D5" w:rsidRPr="009A49D5">
          <w:rPr>
            <w:rFonts w:ascii="Times New Roman" w:hAnsi="Times New Roman" w:cs="Times New Roman"/>
            <w:noProof/>
            <w:webHidden/>
            <w:sz w:val="24"/>
            <w:szCs w:val="24"/>
          </w:rPr>
          <w:instrText xml:space="preserve"> PAGEREF _Toc213608273 \h </w:instrText>
        </w:r>
        <w:r w:rsidR="009A49D5" w:rsidRPr="009A49D5">
          <w:rPr>
            <w:rFonts w:ascii="Times New Roman" w:hAnsi="Times New Roman" w:cs="Times New Roman"/>
            <w:noProof/>
            <w:webHidden/>
            <w:sz w:val="24"/>
            <w:szCs w:val="24"/>
          </w:rPr>
        </w:r>
        <w:r w:rsidR="009A49D5" w:rsidRPr="009A49D5">
          <w:rPr>
            <w:rFonts w:ascii="Times New Roman" w:hAnsi="Times New Roman" w:cs="Times New Roman"/>
            <w:noProof/>
            <w:webHidden/>
            <w:sz w:val="24"/>
            <w:szCs w:val="24"/>
          </w:rPr>
          <w:fldChar w:fldCharType="separate"/>
        </w:r>
        <w:r w:rsidR="00F82A3D">
          <w:rPr>
            <w:rFonts w:ascii="Times New Roman" w:hAnsi="Times New Roman" w:cs="Times New Roman"/>
            <w:noProof/>
            <w:webHidden/>
            <w:sz w:val="24"/>
            <w:szCs w:val="24"/>
          </w:rPr>
          <w:t>6</w:t>
        </w:r>
        <w:r w:rsidR="009A49D5" w:rsidRPr="009A49D5">
          <w:rPr>
            <w:rFonts w:ascii="Times New Roman" w:hAnsi="Times New Roman" w:cs="Times New Roman"/>
            <w:noProof/>
            <w:webHidden/>
            <w:sz w:val="24"/>
            <w:szCs w:val="24"/>
          </w:rPr>
          <w:fldChar w:fldCharType="end"/>
        </w:r>
      </w:hyperlink>
    </w:p>
    <w:p w14:paraId="1CEFA200" w14:textId="102CE0CE" w:rsidR="009A49D5" w:rsidRPr="009A49D5" w:rsidRDefault="00E75C94" w:rsidP="009A49D5">
      <w:pPr>
        <w:pStyle w:val="TOC2"/>
        <w:ind w:left="851" w:hanging="851"/>
        <w:rPr>
          <w:rFonts w:ascii="Times New Roman" w:eastAsiaTheme="minorEastAsia" w:hAnsi="Times New Roman" w:cs="Times New Roman"/>
          <w:noProof/>
          <w:sz w:val="24"/>
          <w:szCs w:val="24"/>
        </w:rPr>
      </w:pPr>
      <w:hyperlink w:anchor="_Toc213608274" w:history="1">
        <w:r w:rsidR="009A49D5" w:rsidRPr="009A49D5">
          <w:rPr>
            <w:rStyle w:val="Hyperlink"/>
            <w:rFonts w:ascii="Times New Roman" w:hAnsi="Times New Roman" w:cs="Times New Roman"/>
            <w:noProof/>
            <w:sz w:val="24"/>
            <w:szCs w:val="24"/>
          </w:rPr>
          <w:t>I.5</w:t>
        </w:r>
        <w:r w:rsidR="009A49D5" w:rsidRPr="009A49D5">
          <w:rPr>
            <w:rFonts w:ascii="Times New Roman" w:eastAsiaTheme="minorEastAsia" w:hAnsi="Times New Roman" w:cs="Times New Roman"/>
            <w:noProof/>
            <w:sz w:val="24"/>
            <w:szCs w:val="24"/>
          </w:rPr>
          <w:tab/>
        </w:r>
        <w:r w:rsidR="009A49D5" w:rsidRPr="009A49D5">
          <w:rPr>
            <w:rStyle w:val="Hyperlink"/>
            <w:rFonts w:ascii="Times New Roman" w:hAnsi="Times New Roman" w:cs="Times New Roman"/>
            <w:noProof/>
            <w:sz w:val="24"/>
            <w:szCs w:val="24"/>
          </w:rPr>
          <w:t>Batasan Penelitian</w:t>
        </w:r>
        <w:r w:rsidR="009A49D5" w:rsidRPr="009A49D5">
          <w:rPr>
            <w:rFonts w:ascii="Times New Roman" w:hAnsi="Times New Roman" w:cs="Times New Roman"/>
            <w:noProof/>
            <w:webHidden/>
            <w:sz w:val="24"/>
            <w:szCs w:val="24"/>
          </w:rPr>
          <w:tab/>
        </w:r>
        <w:r w:rsidR="009A49D5" w:rsidRPr="009A49D5">
          <w:rPr>
            <w:rFonts w:ascii="Times New Roman" w:hAnsi="Times New Roman" w:cs="Times New Roman"/>
            <w:noProof/>
            <w:webHidden/>
            <w:sz w:val="24"/>
            <w:szCs w:val="24"/>
          </w:rPr>
          <w:fldChar w:fldCharType="begin"/>
        </w:r>
        <w:r w:rsidR="009A49D5" w:rsidRPr="009A49D5">
          <w:rPr>
            <w:rFonts w:ascii="Times New Roman" w:hAnsi="Times New Roman" w:cs="Times New Roman"/>
            <w:noProof/>
            <w:webHidden/>
            <w:sz w:val="24"/>
            <w:szCs w:val="24"/>
          </w:rPr>
          <w:instrText xml:space="preserve"> PAGEREF _Toc213608274 \h </w:instrText>
        </w:r>
        <w:r w:rsidR="009A49D5" w:rsidRPr="009A49D5">
          <w:rPr>
            <w:rFonts w:ascii="Times New Roman" w:hAnsi="Times New Roman" w:cs="Times New Roman"/>
            <w:noProof/>
            <w:webHidden/>
            <w:sz w:val="24"/>
            <w:szCs w:val="24"/>
          </w:rPr>
        </w:r>
        <w:r w:rsidR="009A49D5" w:rsidRPr="009A49D5">
          <w:rPr>
            <w:rFonts w:ascii="Times New Roman" w:hAnsi="Times New Roman" w:cs="Times New Roman"/>
            <w:noProof/>
            <w:webHidden/>
            <w:sz w:val="24"/>
            <w:szCs w:val="24"/>
          </w:rPr>
          <w:fldChar w:fldCharType="separate"/>
        </w:r>
        <w:r w:rsidR="00F82A3D">
          <w:rPr>
            <w:rFonts w:ascii="Times New Roman" w:hAnsi="Times New Roman" w:cs="Times New Roman"/>
            <w:noProof/>
            <w:webHidden/>
            <w:sz w:val="24"/>
            <w:szCs w:val="24"/>
          </w:rPr>
          <w:t>7</w:t>
        </w:r>
        <w:r w:rsidR="009A49D5" w:rsidRPr="009A49D5">
          <w:rPr>
            <w:rFonts w:ascii="Times New Roman" w:hAnsi="Times New Roman" w:cs="Times New Roman"/>
            <w:noProof/>
            <w:webHidden/>
            <w:sz w:val="24"/>
            <w:szCs w:val="24"/>
          </w:rPr>
          <w:fldChar w:fldCharType="end"/>
        </w:r>
      </w:hyperlink>
    </w:p>
    <w:p w14:paraId="30269B90" w14:textId="489A6824" w:rsidR="009A49D5" w:rsidRPr="009A49D5" w:rsidRDefault="00E75C94" w:rsidP="009A49D5">
      <w:pPr>
        <w:pStyle w:val="TOC2"/>
        <w:ind w:left="851" w:hanging="851"/>
        <w:rPr>
          <w:rFonts w:ascii="Times New Roman" w:eastAsiaTheme="minorEastAsia" w:hAnsi="Times New Roman" w:cs="Times New Roman"/>
          <w:noProof/>
          <w:sz w:val="24"/>
          <w:szCs w:val="24"/>
        </w:rPr>
      </w:pPr>
      <w:hyperlink w:anchor="_Toc213608275" w:history="1">
        <w:r w:rsidR="009A49D5" w:rsidRPr="009A49D5">
          <w:rPr>
            <w:rStyle w:val="Hyperlink"/>
            <w:rFonts w:ascii="Times New Roman" w:hAnsi="Times New Roman" w:cs="Times New Roman"/>
            <w:noProof/>
            <w:sz w:val="24"/>
            <w:szCs w:val="24"/>
          </w:rPr>
          <w:t>I.6</w:t>
        </w:r>
        <w:r w:rsidR="009A49D5" w:rsidRPr="009A49D5">
          <w:rPr>
            <w:rFonts w:ascii="Times New Roman" w:eastAsiaTheme="minorEastAsia" w:hAnsi="Times New Roman" w:cs="Times New Roman"/>
            <w:noProof/>
            <w:sz w:val="24"/>
            <w:szCs w:val="24"/>
          </w:rPr>
          <w:tab/>
        </w:r>
        <w:r w:rsidR="009A49D5" w:rsidRPr="009A49D5">
          <w:rPr>
            <w:rStyle w:val="Hyperlink"/>
            <w:rFonts w:ascii="Times New Roman" w:hAnsi="Times New Roman" w:cs="Times New Roman"/>
            <w:noProof/>
            <w:sz w:val="24"/>
            <w:szCs w:val="24"/>
          </w:rPr>
          <w:t>Kontribusi Penelitian</w:t>
        </w:r>
        <w:r w:rsidR="009A49D5" w:rsidRPr="009A49D5">
          <w:rPr>
            <w:rFonts w:ascii="Times New Roman" w:hAnsi="Times New Roman" w:cs="Times New Roman"/>
            <w:noProof/>
            <w:webHidden/>
            <w:sz w:val="24"/>
            <w:szCs w:val="24"/>
          </w:rPr>
          <w:tab/>
        </w:r>
        <w:r w:rsidR="009A49D5" w:rsidRPr="009A49D5">
          <w:rPr>
            <w:rFonts w:ascii="Times New Roman" w:hAnsi="Times New Roman" w:cs="Times New Roman"/>
            <w:noProof/>
            <w:webHidden/>
            <w:sz w:val="24"/>
            <w:szCs w:val="24"/>
          </w:rPr>
          <w:fldChar w:fldCharType="begin"/>
        </w:r>
        <w:r w:rsidR="009A49D5" w:rsidRPr="009A49D5">
          <w:rPr>
            <w:rFonts w:ascii="Times New Roman" w:hAnsi="Times New Roman" w:cs="Times New Roman"/>
            <w:noProof/>
            <w:webHidden/>
            <w:sz w:val="24"/>
            <w:szCs w:val="24"/>
          </w:rPr>
          <w:instrText xml:space="preserve"> PAGEREF _Toc213608275 \h </w:instrText>
        </w:r>
        <w:r w:rsidR="009A49D5" w:rsidRPr="009A49D5">
          <w:rPr>
            <w:rFonts w:ascii="Times New Roman" w:hAnsi="Times New Roman" w:cs="Times New Roman"/>
            <w:noProof/>
            <w:webHidden/>
            <w:sz w:val="24"/>
            <w:szCs w:val="24"/>
          </w:rPr>
        </w:r>
        <w:r w:rsidR="009A49D5" w:rsidRPr="009A49D5">
          <w:rPr>
            <w:rFonts w:ascii="Times New Roman" w:hAnsi="Times New Roman" w:cs="Times New Roman"/>
            <w:noProof/>
            <w:webHidden/>
            <w:sz w:val="24"/>
            <w:szCs w:val="24"/>
          </w:rPr>
          <w:fldChar w:fldCharType="separate"/>
        </w:r>
        <w:r w:rsidR="00F82A3D">
          <w:rPr>
            <w:rFonts w:ascii="Times New Roman" w:hAnsi="Times New Roman" w:cs="Times New Roman"/>
            <w:noProof/>
            <w:webHidden/>
            <w:sz w:val="24"/>
            <w:szCs w:val="24"/>
          </w:rPr>
          <w:t>7</w:t>
        </w:r>
        <w:r w:rsidR="009A49D5" w:rsidRPr="009A49D5">
          <w:rPr>
            <w:rFonts w:ascii="Times New Roman" w:hAnsi="Times New Roman" w:cs="Times New Roman"/>
            <w:noProof/>
            <w:webHidden/>
            <w:sz w:val="24"/>
            <w:szCs w:val="24"/>
          </w:rPr>
          <w:fldChar w:fldCharType="end"/>
        </w:r>
      </w:hyperlink>
    </w:p>
    <w:p w14:paraId="542ABAAE" w14:textId="3477119D" w:rsidR="009A49D5" w:rsidRPr="009A49D5" w:rsidRDefault="00E75C94" w:rsidP="009A49D5">
      <w:pPr>
        <w:pStyle w:val="TOC2"/>
        <w:ind w:left="851" w:hanging="851"/>
        <w:rPr>
          <w:rFonts w:ascii="Times New Roman" w:eastAsiaTheme="minorEastAsia" w:hAnsi="Times New Roman" w:cs="Times New Roman"/>
          <w:noProof/>
          <w:sz w:val="24"/>
          <w:szCs w:val="24"/>
        </w:rPr>
      </w:pPr>
      <w:hyperlink w:anchor="_Toc213608276" w:history="1">
        <w:r w:rsidR="009A49D5" w:rsidRPr="009A49D5">
          <w:rPr>
            <w:rStyle w:val="Hyperlink"/>
            <w:rFonts w:ascii="Times New Roman" w:hAnsi="Times New Roman" w:cs="Times New Roman"/>
            <w:noProof/>
            <w:sz w:val="24"/>
            <w:szCs w:val="24"/>
          </w:rPr>
          <w:t>I.7</w:t>
        </w:r>
        <w:r w:rsidR="009A49D5" w:rsidRPr="009A49D5">
          <w:rPr>
            <w:rFonts w:ascii="Times New Roman" w:eastAsiaTheme="minorEastAsia" w:hAnsi="Times New Roman" w:cs="Times New Roman"/>
            <w:noProof/>
            <w:sz w:val="24"/>
            <w:szCs w:val="24"/>
          </w:rPr>
          <w:tab/>
        </w:r>
        <w:r w:rsidR="009A49D5" w:rsidRPr="009A49D5">
          <w:rPr>
            <w:rStyle w:val="Hyperlink"/>
            <w:rFonts w:ascii="Times New Roman" w:hAnsi="Times New Roman" w:cs="Times New Roman"/>
            <w:noProof/>
            <w:sz w:val="24"/>
            <w:szCs w:val="24"/>
          </w:rPr>
          <w:t>Sistematika Penulisan</w:t>
        </w:r>
        <w:r w:rsidR="009A49D5" w:rsidRPr="009A49D5">
          <w:rPr>
            <w:rFonts w:ascii="Times New Roman" w:hAnsi="Times New Roman" w:cs="Times New Roman"/>
            <w:noProof/>
            <w:webHidden/>
            <w:sz w:val="24"/>
            <w:szCs w:val="24"/>
          </w:rPr>
          <w:tab/>
        </w:r>
        <w:r w:rsidR="009A49D5" w:rsidRPr="009A49D5">
          <w:rPr>
            <w:rFonts w:ascii="Times New Roman" w:hAnsi="Times New Roman" w:cs="Times New Roman"/>
            <w:noProof/>
            <w:webHidden/>
            <w:sz w:val="24"/>
            <w:szCs w:val="24"/>
          </w:rPr>
          <w:fldChar w:fldCharType="begin"/>
        </w:r>
        <w:r w:rsidR="009A49D5" w:rsidRPr="009A49D5">
          <w:rPr>
            <w:rFonts w:ascii="Times New Roman" w:hAnsi="Times New Roman" w:cs="Times New Roman"/>
            <w:noProof/>
            <w:webHidden/>
            <w:sz w:val="24"/>
            <w:szCs w:val="24"/>
          </w:rPr>
          <w:instrText xml:space="preserve"> PAGEREF _Toc213608276 \h </w:instrText>
        </w:r>
        <w:r w:rsidR="009A49D5" w:rsidRPr="009A49D5">
          <w:rPr>
            <w:rFonts w:ascii="Times New Roman" w:hAnsi="Times New Roman" w:cs="Times New Roman"/>
            <w:noProof/>
            <w:webHidden/>
            <w:sz w:val="24"/>
            <w:szCs w:val="24"/>
          </w:rPr>
        </w:r>
        <w:r w:rsidR="009A49D5" w:rsidRPr="009A49D5">
          <w:rPr>
            <w:rFonts w:ascii="Times New Roman" w:hAnsi="Times New Roman" w:cs="Times New Roman"/>
            <w:noProof/>
            <w:webHidden/>
            <w:sz w:val="24"/>
            <w:szCs w:val="24"/>
          </w:rPr>
          <w:fldChar w:fldCharType="separate"/>
        </w:r>
        <w:r w:rsidR="00F82A3D">
          <w:rPr>
            <w:rFonts w:ascii="Times New Roman" w:hAnsi="Times New Roman" w:cs="Times New Roman"/>
            <w:noProof/>
            <w:webHidden/>
            <w:sz w:val="24"/>
            <w:szCs w:val="24"/>
          </w:rPr>
          <w:t>8</w:t>
        </w:r>
        <w:r w:rsidR="009A49D5" w:rsidRPr="009A49D5">
          <w:rPr>
            <w:rFonts w:ascii="Times New Roman" w:hAnsi="Times New Roman" w:cs="Times New Roman"/>
            <w:noProof/>
            <w:webHidden/>
            <w:sz w:val="24"/>
            <w:szCs w:val="24"/>
          </w:rPr>
          <w:fldChar w:fldCharType="end"/>
        </w:r>
      </w:hyperlink>
    </w:p>
    <w:p w14:paraId="0648771D" w14:textId="11A898CA" w:rsidR="009A49D5" w:rsidRPr="009A49D5" w:rsidRDefault="00E75C94" w:rsidP="009A49D5">
      <w:pPr>
        <w:pStyle w:val="TOC1"/>
        <w:ind w:left="851" w:hanging="851"/>
        <w:rPr>
          <w:rFonts w:eastAsiaTheme="minorEastAsia"/>
        </w:rPr>
      </w:pPr>
      <w:hyperlink w:anchor="_Toc213608277" w:history="1">
        <w:r w:rsidR="009A49D5" w:rsidRPr="009A49D5">
          <w:rPr>
            <w:rStyle w:val="Hyperlink"/>
          </w:rPr>
          <w:t>BAB II</w:t>
        </w:r>
        <w:r w:rsidR="009A49D5" w:rsidRPr="009A49D5">
          <w:rPr>
            <w:rFonts w:eastAsiaTheme="minorEastAsia"/>
          </w:rPr>
          <w:tab/>
        </w:r>
        <w:r w:rsidR="009A49D5" w:rsidRPr="009A49D5">
          <w:rPr>
            <w:rStyle w:val="Hyperlink"/>
          </w:rPr>
          <w:t>Tinjauan Pustaka</w:t>
        </w:r>
        <w:r w:rsidR="009A49D5" w:rsidRPr="009A49D5">
          <w:rPr>
            <w:webHidden/>
          </w:rPr>
          <w:tab/>
        </w:r>
        <w:r w:rsidR="009A49D5" w:rsidRPr="009A49D5">
          <w:rPr>
            <w:webHidden/>
          </w:rPr>
          <w:fldChar w:fldCharType="begin"/>
        </w:r>
        <w:r w:rsidR="009A49D5" w:rsidRPr="009A49D5">
          <w:rPr>
            <w:webHidden/>
          </w:rPr>
          <w:instrText xml:space="preserve"> PAGEREF _Toc213608277 \h </w:instrText>
        </w:r>
        <w:r w:rsidR="009A49D5" w:rsidRPr="009A49D5">
          <w:rPr>
            <w:webHidden/>
          </w:rPr>
        </w:r>
        <w:r w:rsidR="009A49D5" w:rsidRPr="009A49D5">
          <w:rPr>
            <w:webHidden/>
          </w:rPr>
          <w:fldChar w:fldCharType="separate"/>
        </w:r>
        <w:r w:rsidR="00F82A3D">
          <w:rPr>
            <w:webHidden/>
          </w:rPr>
          <w:t>10</w:t>
        </w:r>
        <w:r w:rsidR="009A49D5" w:rsidRPr="009A49D5">
          <w:rPr>
            <w:webHidden/>
          </w:rPr>
          <w:fldChar w:fldCharType="end"/>
        </w:r>
      </w:hyperlink>
    </w:p>
    <w:p w14:paraId="250E351B" w14:textId="5C64F3CE" w:rsidR="009A49D5" w:rsidRPr="009A49D5" w:rsidRDefault="00E75C94" w:rsidP="009A49D5">
      <w:pPr>
        <w:pStyle w:val="TOC2"/>
        <w:ind w:left="851" w:hanging="851"/>
        <w:rPr>
          <w:rFonts w:ascii="Times New Roman" w:eastAsiaTheme="minorEastAsia" w:hAnsi="Times New Roman" w:cs="Times New Roman"/>
          <w:noProof/>
          <w:sz w:val="24"/>
          <w:szCs w:val="24"/>
        </w:rPr>
      </w:pPr>
      <w:hyperlink w:anchor="_Toc213608278" w:history="1">
        <w:r w:rsidR="009A49D5" w:rsidRPr="009A49D5">
          <w:rPr>
            <w:rStyle w:val="Hyperlink"/>
            <w:rFonts w:ascii="Times New Roman" w:hAnsi="Times New Roman" w:cs="Times New Roman"/>
            <w:noProof/>
            <w:sz w:val="24"/>
            <w:szCs w:val="24"/>
          </w:rPr>
          <w:t>II.1</w:t>
        </w:r>
        <w:r w:rsidR="009A49D5" w:rsidRPr="009A49D5">
          <w:rPr>
            <w:rFonts w:ascii="Times New Roman" w:eastAsiaTheme="minorEastAsia" w:hAnsi="Times New Roman" w:cs="Times New Roman"/>
            <w:noProof/>
            <w:sz w:val="24"/>
            <w:szCs w:val="24"/>
          </w:rPr>
          <w:tab/>
        </w:r>
        <w:r w:rsidR="009A49D5" w:rsidRPr="009A49D5">
          <w:rPr>
            <w:rStyle w:val="Hyperlink"/>
            <w:rFonts w:ascii="Times New Roman" w:hAnsi="Times New Roman" w:cs="Times New Roman"/>
            <w:i/>
            <w:iCs/>
            <w:noProof/>
            <w:sz w:val="24"/>
            <w:szCs w:val="24"/>
          </w:rPr>
          <w:t>Learning Management System</w:t>
        </w:r>
        <w:r w:rsidR="009A49D5" w:rsidRPr="009A49D5">
          <w:rPr>
            <w:rFonts w:ascii="Times New Roman" w:hAnsi="Times New Roman" w:cs="Times New Roman"/>
            <w:noProof/>
            <w:webHidden/>
            <w:sz w:val="24"/>
            <w:szCs w:val="24"/>
          </w:rPr>
          <w:tab/>
        </w:r>
        <w:r w:rsidR="009A49D5" w:rsidRPr="009A49D5">
          <w:rPr>
            <w:rFonts w:ascii="Times New Roman" w:hAnsi="Times New Roman" w:cs="Times New Roman"/>
            <w:noProof/>
            <w:webHidden/>
            <w:sz w:val="24"/>
            <w:szCs w:val="24"/>
          </w:rPr>
          <w:fldChar w:fldCharType="begin"/>
        </w:r>
        <w:r w:rsidR="009A49D5" w:rsidRPr="009A49D5">
          <w:rPr>
            <w:rFonts w:ascii="Times New Roman" w:hAnsi="Times New Roman" w:cs="Times New Roman"/>
            <w:noProof/>
            <w:webHidden/>
            <w:sz w:val="24"/>
            <w:szCs w:val="24"/>
          </w:rPr>
          <w:instrText xml:space="preserve"> PAGEREF _Toc213608278 \h </w:instrText>
        </w:r>
        <w:r w:rsidR="009A49D5" w:rsidRPr="009A49D5">
          <w:rPr>
            <w:rFonts w:ascii="Times New Roman" w:hAnsi="Times New Roman" w:cs="Times New Roman"/>
            <w:noProof/>
            <w:webHidden/>
            <w:sz w:val="24"/>
            <w:szCs w:val="24"/>
          </w:rPr>
        </w:r>
        <w:r w:rsidR="009A49D5" w:rsidRPr="009A49D5">
          <w:rPr>
            <w:rFonts w:ascii="Times New Roman" w:hAnsi="Times New Roman" w:cs="Times New Roman"/>
            <w:noProof/>
            <w:webHidden/>
            <w:sz w:val="24"/>
            <w:szCs w:val="24"/>
          </w:rPr>
          <w:fldChar w:fldCharType="separate"/>
        </w:r>
        <w:r w:rsidR="00F82A3D">
          <w:rPr>
            <w:rFonts w:ascii="Times New Roman" w:hAnsi="Times New Roman" w:cs="Times New Roman"/>
            <w:noProof/>
            <w:webHidden/>
            <w:sz w:val="24"/>
            <w:szCs w:val="24"/>
          </w:rPr>
          <w:t>10</w:t>
        </w:r>
        <w:r w:rsidR="009A49D5" w:rsidRPr="009A49D5">
          <w:rPr>
            <w:rFonts w:ascii="Times New Roman" w:hAnsi="Times New Roman" w:cs="Times New Roman"/>
            <w:noProof/>
            <w:webHidden/>
            <w:sz w:val="24"/>
            <w:szCs w:val="24"/>
          </w:rPr>
          <w:fldChar w:fldCharType="end"/>
        </w:r>
      </w:hyperlink>
    </w:p>
    <w:p w14:paraId="2D180EAC" w14:textId="7FAA6E98" w:rsidR="009A49D5" w:rsidRPr="009A49D5" w:rsidRDefault="00E75C94" w:rsidP="009A49D5">
      <w:pPr>
        <w:pStyle w:val="TOC2"/>
        <w:ind w:left="851" w:hanging="851"/>
        <w:rPr>
          <w:rFonts w:ascii="Times New Roman" w:eastAsiaTheme="minorEastAsia" w:hAnsi="Times New Roman" w:cs="Times New Roman"/>
          <w:noProof/>
          <w:sz w:val="24"/>
          <w:szCs w:val="24"/>
        </w:rPr>
      </w:pPr>
      <w:hyperlink w:anchor="_Toc213608279" w:history="1">
        <w:r w:rsidR="009A49D5" w:rsidRPr="009A49D5">
          <w:rPr>
            <w:rStyle w:val="Hyperlink"/>
            <w:rFonts w:ascii="Times New Roman" w:hAnsi="Times New Roman" w:cs="Times New Roman"/>
            <w:noProof/>
            <w:sz w:val="24"/>
            <w:szCs w:val="24"/>
          </w:rPr>
          <w:t>II.2</w:t>
        </w:r>
        <w:r w:rsidR="009A49D5" w:rsidRPr="009A49D5">
          <w:rPr>
            <w:rFonts w:ascii="Times New Roman" w:eastAsiaTheme="minorEastAsia" w:hAnsi="Times New Roman" w:cs="Times New Roman"/>
            <w:noProof/>
            <w:sz w:val="24"/>
            <w:szCs w:val="24"/>
          </w:rPr>
          <w:tab/>
        </w:r>
        <w:r w:rsidR="009A49D5" w:rsidRPr="009A49D5">
          <w:rPr>
            <w:rStyle w:val="Hyperlink"/>
            <w:rFonts w:ascii="Times New Roman" w:hAnsi="Times New Roman" w:cs="Times New Roman"/>
            <w:i/>
            <w:iCs/>
            <w:noProof/>
            <w:sz w:val="24"/>
            <w:szCs w:val="24"/>
          </w:rPr>
          <w:t>Affective</w:t>
        </w:r>
        <w:r w:rsidR="009A49D5" w:rsidRPr="009A49D5">
          <w:rPr>
            <w:rStyle w:val="Hyperlink"/>
            <w:rFonts w:ascii="Times New Roman" w:hAnsi="Times New Roman" w:cs="Times New Roman"/>
            <w:noProof/>
            <w:sz w:val="24"/>
            <w:szCs w:val="24"/>
          </w:rPr>
          <w:t xml:space="preserve"> </w:t>
        </w:r>
        <w:r w:rsidR="009A49D5" w:rsidRPr="009A49D5">
          <w:rPr>
            <w:rStyle w:val="Hyperlink"/>
            <w:rFonts w:ascii="Times New Roman" w:hAnsi="Times New Roman" w:cs="Times New Roman"/>
            <w:i/>
            <w:iCs/>
            <w:noProof/>
            <w:sz w:val="24"/>
            <w:szCs w:val="24"/>
          </w:rPr>
          <w:t>Computing</w:t>
        </w:r>
        <w:r w:rsidR="009A49D5" w:rsidRPr="009A49D5">
          <w:rPr>
            <w:rFonts w:ascii="Times New Roman" w:hAnsi="Times New Roman" w:cs="Times New Roman"/>
            <w:noProof/>
            <w:webHidden/>
            <w:sz w:val="24"/>
            <w:szCs w:val="24"/>
          </w:rPr>
          <w:tab/>
        </w:r>
        <w:r w:rsidR="009A49D5" w:rsidRPr="009A49D5">
          <w:rPr>
            <w:rFonts w:ascii="Times New Roman" w:hAnsi="Times New Roman" w:cs="Times New Roman"/>
            <w:noProof/>
            <w:webHidden/>
            <w:sz w:val="24"/>
            <w:szCs w:val="24"/>
          </w:rPr>
          <w:fldChar w:fldCharType="begin"/>
        </w:r>
        <w:r w:rsidR="009A49D5" w:rsidRPr="009A49D5">
          <w:rPr>
            <w:rFonts w:ascii="Times New Roman" w:hAnsi="Times New Roman" w:cs="Times New Roman"/>
            <w:noProof/>
            <w:webHidden/>
            <w:sz w:val="24"/>
            <w:szCs w:val="24"/>
          </w:rPr>
          <w:instrText xml:space="preserve"> PAGEREF _Toc213608279 \h </w:instrText>
        </w:r>
        <w:r w:rsidR="009A49D5" w:rsidRPr="009A49D5">
          <w:rPr>
            <w:rFonts w:ascii="Times New Roman" w:hAnsi="Times New Roman" w:cs="Times New Roman"/>
            <w:noProof/>
            <w:webHidden/>
            <w:sz w:val="24"/>
            <w:szCs w:val="24"/>
          </w:rPr>
        </w:r>
        <w:r w:rsidR="009A49D5" w:rsidRPr="009A49D5">
          <w:rPr>
            <w:rFonts w:ascii="Times New Roman" w:hAnsi="Times New Roman" w:cs="Times New Roman"/>
            <w:noProof/>
            <w:webHidden/>
            <w:sz w:val="24"/>
            <w:szCs w:val="24"/>
          </w:rPr>
          <w:fldChar w:fldCharType="separate"/>
        </w:r>
        <w:r w:rsidR="00F82A3D">
          <w:rPr>
            <w:rFonts w:ascii="Times New Roman" w:hAnsi="Times New Roman" w:cs="Times New Roman"/>
            <w:noProof/>
            <w:webHidden/>
            <w:sz w:val="24"/>
            <w:szCs w:val="24"/>
          </w:rPr>
          <w:t>11</w:t>
        </w:r>
        <w:r w:rsidR="009A49D5" w:rsidRPr="009A49D5">
          <w:rPr>
            <w:rFonts w:ascii="Times New Roman" w:hAnsi="Times New Roman" w:cs="Times New Roman"/>
            <w:noProof/>
            <w:webHidden/>
            <w:sz w:val="24"/>
            <w:szCs w:val="24"/>
          </w:rPr>
          <w:fldChar w:fldCharType="end"/>
        </w:r>
      </w:hyperlink>
    </w:p>
    <w:p w14:paraId="0EF7A95D" w14:textId="25BFD6F2" w:rsidR="009A49D5" w:rsidRPr="009A49D5" w:rsidRDefault="00E75C94" w:rsidP="009A49D5">
      <w:pPr>
        <w:pStyle w:val="TOC2"/>
        <w:ind w:left="851" w:hanging="851"/>
        <w:rPr>
          <w:rFonts w:ascii="Times New Roman" w:eastAsiaTheme="minorEastAsia" w:hAnsi="Times New Roman" w:cs="Times New Roman"/>
          <w:noProof/>
          <w:sz w:val="24"/>
          <w:szCs w:val="24"/>
        </w:rPr>
      </w:pPr>
      <w:hyperlink w:anchor="_Toc213608280" w:history="1">
        <w:r w:rsidR="009A49D5" w:rsidRPr="009A49D5">
          <w:rPr>
            <w:rStyle w:val="Hyperlink"/>
            <w:rFonts w:ascii="Times New Roman" w:hAnsi="Times New Roman" w:cs="Times New Roman"/>
            <w:noProof/>
            <w:sz w:val="24"/>
            <w:szCs w:val="24"/>
          </w:rPr>
          <w:t>II.3</w:t>
        </w:r>
        <w:r w:rsidR="009A49D5" w:rsidRPr="009A49D5">
          <w:rPr>
            <w:rFonts w:ascii="Times New Roman" w:eastAsiaTheme="minorEastAsia" w:hAnsi="Times New Roman" w:cs="Times New Roman"/>
            <w:noProof/>
            <w:sz w:val="24"/>
            <w:szCs w:val="24"/>
          </w:rPr>
          <w:tab/>
        </w:r>
        <w:r w:rsidR="009A49D5" w:rsidRPr="009A49D5">
          <w:rPr>
            <w:rStyle w:val="Hyperlink"/>
            <w:rFonts w:ascii="Times New Roman" w:hAnsi="Times New Roman" w:cs="Times New Roman"/>
            <w:i/>
            <w:iCs/>
            <w:noProof/>
            <w:sz w:val="24"/>
            <w:szCs w:val="24"/>
          </w:rPr>
          <w:t>Automated Emotion Recognition</w:t>
        </w:r>
        <w:r w:rsidR="009A49D5" w:rsidRPr="009A49D5">
          <w:rPr>
            <w:rStyle w:val="Hyperlink"/>
            <w:rFonts w:ascii="Times New Roman" w:hAnsi="Times New Roman" w:cs="Times New Roman"/>
            <w:noProof/>
            <w:sz w:val="24"/>
            <w:szCs w:val="24"/>
          </w:rPr>
          <w:t xml:space="preserve"> di Lingkungan Pendidikan</w:t>
        </w:r>
        <w:r w:rsidR="009A49D5" w:rsidRPr="009A49D5">
          <w:rPr>
            <w:rFonts w:ascii="Times New Roman" w:hAnsi="Times New Roman" w:cs="Times New Roman"/>
            <w:noProof/>
            <w:webHidden/>
            <w:sz w:val="24"/>
            <w:szCs w:val="24"/>
          </w:rPr>
          <w:tab/>
        </w:r>
        <w:r w:rsidR="009A49D5" w:rsidRPr="009A49D5">
          <w:rPr>
            <w:rFonts w:ascii="Times New Roman" w:hAnsi="Times New Roman" w:cs="Times New Roman"/>
            <w:noProof/>
            <w:webHidden/>
            <w:sz w:val="24"/>
            <w:szCs w:val="24"/>
          </w:rPr>
          <w:fldChar w:fldCharType="begin"/>
        </w:r>
        <w:r w:rsidR="009A49D5" w:rsidRPr="009A49D5">
          <w:rPr>
            <w:rFonts w:ascii="Times New Roman" w:hAnsi="Times New Roman" w:cs="Times New Roman"/>
            <w:noProof/>
            <w:webHidden/>
            <w:sz w:val="24"/>
            <w:szCs w:val="24"/>
          </w:rPr>
          <w:instrText xml:space="preserve"> PAGEREF _Toc213608280 \h </w:instrText>
        </w:r>
        <w:r w:rsidR="009A49D5" w:rsidRPr="009A49D5">
          <w:rPr>
            <w:rFonts w:ascii="Times New Roman" w:hAnsi="Times New Roman" w:cs="Times New Roman"/>
            <w:noProof/>
            <w:webHidden/>
            <w:sz w:val="24"/>
            <w:szCs w:val="24"/>
          </w:rPr>
        </w:r>
        <w:r w:rsidR="009A49D5" w:rsidRPr="009A49D5">
          <w:rPr>
            <w:rFonts w:ascii="Times New Roman" w:hAnsi="Times New Roman" w:cs="Times New Roman"/>
            <w:noProof/>
            <w:webHidden/>
            <w:sz w:val="24"/>
            <w:szCs w:val="24"/>
          </w:rPr>
          <w:fldChar w:fldCharType="separate"/>
        </w:r>
        <w:r w:rsidR="00F82A3D">
          <w:rPr>
            <w:rFonts w:ascii="Times New Roman" w:hAnsi="Times New Roman" w:cs="Times New Roman"/>
            <w:noProof/>
            <w:webHidden/>
            <w:sz w:val="24"/>
            <w:szCs w:val="24"/>
          </w:rPr>
          <w:t>11</w:t>
        </w:r>
        <w:r w:rsidR="009A49D5" w:rsidRPr="009A49D5">
          <w:rPr>
            <w:rFonts w:ascii="Times New Roman" w:hAnsi="Times New Roman" w:cs="Times New Roman"/>
            <w:noProof/>
            <w:webHidden/>
            <w:sz w:val="24"/>
            <w:szCs w:val="24"/>
          </w:rPr>
          <w:fldChar w:fldCharType="end"/>
        </w:r>
      </w:hyperlink>
    </w:p>
    <w:p w14:paraId="4E291632" w14:textId="6D114564" w:rsidR="009A49D5" w:rsidRPr="009A49D5" w:rsidRDefault="00E75C94" w:rsidP="009A49D5">
      <w:pPr>
        <w:pStyle w:val="TOC2"/>
        <w:ind w:left="851" w:hanging="851"/>
        <w:rPr>
          <w:rFonts w:ascii="Times New Roman" w:eastAsiaTheme="minorEastAsia" w:hAnsi="Times New Roman" w:cs="Times New Roman"/>
          <w:noProof/>
          <w:sz w:val="24"/>
          <w:szCs w:val="24"/>
        </w:rPr>
      </w:pPr>
      <w:hyperlink w:anchor="_Toc213608281" w:history="1">
        <w:r w:rsidR="009A49D5" w:rsidRPr="009A49D5">
          <w:rPr>
            <w:rStyle w:val="Hyperlink"/>
            <w:rFonts w:ascii="Times New Roman" w:hAnsi="Times New Roman" w:cs="Times New Roman"/>
            <w:noProof/>
            <w:sz w:val="24"/>
            <w:szCs w:val="24"/>
          </w:rPr>
          <w:t>II.3.1</w:t>
        </w:r>
        <w:r w:rsidR="009A49D5" w:rsidRPr="009A49D5">
          <w:rPr>
            <w:rFonts w:ascii="Times New Roman" w:eastAsiaTheme="minorEastAsia" w:hAnsi="Times New Roman" w:cs="Times New Roman"/>
            <w:noProof/>
            <w:sz w:val="24"/>
            <w:szCs w:val="24"/>
          </w:rPr>
          <w:tab/>
        </w:r>
        <w:r w:rsidR="009A49D5" w:rsidRPr="009A49D5">
          <w:rPr>
            <w:rStyle w:val="Hyperlink"/>
            <w:rFonts w:ascii="Times New Roman" w:hAnsi="Times New Roman" w:cs="Times New Roman"/>
            <w:noProof/>
            <w:sz w:val="24"/>
            <w:szCs w:val="24"/>
          </w:rPr>
          <w:t>Modalitas Teks</w:t>
        </w:r>
        <w:r w:rsidR="009A49D5" w:rsidRPr="009A49D5">
          <w:rPr>
            <w:rFonts w:ascii="Times New Roman" w:hAnsi="Times New Roman" w:cs="Times New Roman"/>
            <w:noProof/>
            <w:webHidden/>
            <w:sz w:val="24"/>
            <w:szCs w:val="24"/>
          </w:rPr>
          <w:tab/>
        </w:r>
        <w:r w:rsidR="009A49D5" w:rsidRPr="009A49D5">
          <w:rPr>
            <w:rFonts w:ascii="Times New Roman" w:hAnsi="Times New Roman" w:cs="Times New Roman"/>
            <w:noProof/>
            <w:webHidden/>
            <w:sz w:val="24"/>
            <w:szCs w:val="24"/>
          </w:rPr>
          <w:fldChar w:fldCharType="begin"/>
        </w:r>
        <w:r w:rsidR="009A49D5" w:rsidRPr="009A49D5">
          <w:rPr>
            <w:rFonts w:ascii="Times New Roman" w:hAnsi="Times New Roman" w:cs="Times New Roman"/>
            <w:noProof/>
            <w:webHidden/>
            <w:sz w:val="24"/>
            <w:szCs w:val="24"/>
          </w:rPr>
          <w:instrText xml:space="preserve"> PAGEREF _Toc213608281 \h </w:instrText>
        </w:r>
        <w:r w:rsidR="009A49D5" w:rsidRPr="009A49D5">
          <w:rPr>
            <w:rFonts w:ascii="Times New Roman" w:hAnsi="Times New Roman" w:cs="Times New Roman"/>
            <w:noProof/>
            <w:webHidden/>
            <w:sz w:val="24"/>
            <w:szCs w:val="24"/>
          </w:rPr>
        </w:r>
        <w:r w:rsidR="009A49D5" w:rsidRPr="009A49D5">
          <w:rPr>
            <w:rFonts w:ascii="Times New Roman" w:hAnsi="Times New Roman" w:cs="Times New Roman"/>
            <w:noProof/>
            <w:webHidden/>
            <w:sz w:val="24"/>
            <w:szCs w:val="24"/>
          </w:rPr>
          <w:fldChar w:fldCharType="separate"/>
        </w:r>
        <w:r w:rsidR="00F82A3D">
          <w:rPr>
            <w:rFonts w:ascii="Times New Roman" w:hAnsi="Times New Roman" w:cs="Times New Roman"/>
            <w:noProof/>
            <w:webHidden/>
            <w:sz w:val="24"/>
            <w:szCs w:val="24"/>
          </w:rPr>
          <w:t>13</w:t>
        </w:r>
        <w:r w:rsidR="009A49D5" w:rsidRPr="009A49D5">
          <w:rPr>
            <w:rFonts w:ascii="Times New Roman" w:hAnsi="Times New Roman" w:cs="Times New Roman"/>
            <w:noProof/>
            <w:webHidden/>
            <w:sz w:val="24"/>
            <w:szCs w:val="24"/>
          </w:rPr>
          <w:fldChar w:fldCharType="end"/>
        </w:r>
      </w:hyperlink>
    </w:p>
    <w:p w14:paraId="19456BF6" w14:textId="5E830C98" w:rsidR="009A49D5" w:rsidRPr="009A49D5" w:rsidRDefault="00E75C94" w:rsidP="009A49D5">
      <w:pPr>
        <w:pStyle w:val="TOC2"/>
        <w:ind w:left="851" w:hanging="851"/>
        <w:rPr>
          <w:rFonts w:ascii="Times New Roman" w:eastAsiaTheme="minorEastAsia" w:hAnsi="Times New Roman" w:cs="Times New Roman"/>
          <w:noProof/>
          <w:sz w:val="24"/>
          <w:szCs w:val="24"/>
        </w:rPr>
      </w:pPr>
      <w:hyperlink w:anchor="_Toc213608282" w:history="1">
        <w:r w:rsidR="009A49D5" w:rsidRPr="009A49D5">
          <w:rPr>
            <w:rStyle w:val="Hyperlink"/>
            <w:rFonts w:ascii="Times New Roman" w:hAnsi="Times New Roman" w:cs="Times New Roman"/>
            <w:noProof/>
            <w:sz w:val="24"/>
            <w:szCs w:val="24"/>
          </w:rPr>
          <w:t>II.3.2</w:t>
        </w:r>
        <w:r w:rsidR="009A49D5" w:rsidRPr="009A49D5">
          <w:rPr>
            <w:rFonts w:ascii="Times New Roman" w:eastAsiaTheme="minorEastAsia" w:hAnsi="Times New Roman" w:cs="Times New Roman"/>
            <w:noProof/>
            <w:sz w:val="24"/>
            <w:szCs w:val="24"/>
          </w:rPr>
          <w:tab/>
        </w:r>
        <w:r w:rsidR="009A49D5" w:rsidRPr="009A49D5">
          <w:rPr>
            <w:rStyle w:val="Hyperlink"/>
            <w:rFonts w:ascii="Times New Roman" w:hAnsi="Times New Roman" w:cs="Times New Roman"/>
            <w:noProof/>
            <w:sz w:val="24"/>
            <w:szCs w:val="24"/>
          </w:rPr>
          <w:t xml:space="preserve">Modalitas </w:t>
        </w:r>
        <w:r w:rsidR="009A49D5" w:rsidRPr="009A49D5">
          <w:rPr>
            <w:rStyle w:val="Hyperlink"/>
            <w:rFonts w:ascii="Times New Roman" w:hAnsi="Times New Roman" w:cs="Times New Roman"/>
            <w:i/>
            <w:iCs/>
            <w:noProof/>
            <w:sz w:val="24"/>
            <w:szCs w:val="24"/>
          </w:rPr>
          <w:t>Audio</w:t>
        </w:r>
        <w:r w:rsidR="009A49D5" w:rsidRPr="009A49D5">
          <w:rPr>
            <w:rFonts w:ascii="Times New Roman" w:hAnsi="Times New Roman" w:cs="Times New Roman"/>
            <w:noProof/>
            <w:webHidden/>
            <w:sz w:val="24"/>
            <w:szCs w:val="24"/>
          </w:rPr>
          <w:tab/>
        </w:r>
        <w:r w:rsidR="009A49D5" w:rsidRPr="009A49D5">
          <w:rPr>
            <w:rFonts w:ascii="Times New Roman" w:hAnsi="Times New Roman" w:cs="Times New Roman"/>
            <w:noProof/>
            <w:webHidden/>
            <w:sz w:val="24"/>
            <w:szCs w:val="24"/>
          </w:rPr>
          <w:fldChar w:fldCharType="begin"/>
        </w:r>
        <w:r w:rsidR="009A49D5" w:rsidRPr="009A49D5">
          <w:rPr>
            <w:rFonts w:ascii="Times New Roman" w:hAnsi="Times New Roman" w:cs="Times New Roman"/>
            <w:noProof/>
            <w:webHidden/>
            <w:sz w:val="24"/>
            <w:szCs w:val="24"/>
          </w:rPr>
          <w:instrText xml:space="preserve"> PAGEREF _Toc213608282 \h </w:instrText>
        </w:r>
        <w:r w:rsidR="009A49D5" w:rsidRPr="009A49D5">
          <w:rPr>
            <w:rFonts w:ascii="Times New Roman" w:hAnsi="Times New Roman" w:cs="Times New Roman"/>
            <w:noProof/>
            <w:webHidden/>
            <w:sz w:val="24"/>
            <w:szCs w:val="24"/>
          </w:rPr>
        </w:r>
        <w:r w:rsidR="009A49D5" w:rsidRPr="009A49D5">
          <w:rPr>
            <w:rFonts w:ascii="Times New Roman" w:hAnsi="Times New Roman" w:cs="Times New Roman"/>
            <w:noProof/>
            <w:webHidden/>
            <w:sz w:val="24"/>
            <w:szCs w:val="24"/>
          </w:rPr>
          <w:fldChar w:fldCharType="separate"/>
        </w:r>
        <w:r w:rsidR="00F82A3D">
          <w:rPr>
            <w:rFonts w:ascii="Times New Roman" w:hAnsi="Times New Roman" w:cs="Times New Roman"/>
            <w:noProof/>
            <w:webHidden/>
            <w:sz w:val="24"/>
            <w:szCs w:val="24"/>
          </w:rPr>
          <w:t>16</w:t>
        </w:r>
        <w:r w:rsidR="009A49D5" w:rsidRPr="009A49D5">
          <w:rPr>
            <w:rFonts w:ascii="Times New Roman" w:hAnsi="Times New Roman" w:cs="Times New Roman"/>
            <w:noProof/>
            <w:webHidden/>
            <w:sz w:val="24"/>
            <w:szCs w:val="24"/>
          </w:rPr>
          <w:fldChar w:fldCharType="end"/>
        </w:r>
      </w:hyperlink>
    </w:p>
    <w:p w14:paraId="174B7025" w14:textId="71D87F28" w:rsidR="009A49D5" w:rsidRPr="009A49D5" w:rsidRDefault="00E75C94" w:rsidP="009A49D5">
      <w:pPr>
        <w:pStyle w:val="TOC2"/>
        <w:ind w:left="851" w:hanging="851"/>
        <w:rPr>
          <w:rFonts w:ascii="Times New Roman" w:eastAsiaTheme="minorEastAsia" w:hAnsi="Times New Roman" w:cs="Times New Roman"/>
          <w:noProof/>
          <w:sz w:val="24"/>
          <w:szCs w:val="24"/>
        </w:rPr>
      </w:pPr>
      <w:hyperlink w:anchor="_Toc213608283" w:history="1">
        <w:r w:rsidR="009A49D5" w:rsidRPr="009A49D5">
          <w:rPr>
            <w:rStyle w:val="Hyperlink"/>
            <w:rFonts w:ascii="Times New Roman" w:hAnsi="Times New Roman" w:cs="Times New Roman"/>
            <w:noProof/>
            <w:sz w:val="24"/>
            <w:szCs w:val="24"/>
          </w:rPr>
          <w:t>II.3.3</w:t>
        </w:r>
        <w:r w:rsidR="009A49D5" w:rsidRPr="009A49D5">
          <w:rPr>
            <w:rFonts w:ascii="Times New Roman" w:eastAsiaTheme="minorEastAsia" w:hAnsi="Times New Roman" w:cs="Times New Roman"/>
            <w:noProof/>
            <w:sz w:val="24"/>
            <w:szCs w:val="24"/>
          </w:rPr>
          <w:tab/>
        </w:r>
        <w:r w:rsidR="009A49D5" w:rsidRPr="009A49D5">
          <w:rPr>
            <w:rStyle w:val="Hyperlink"/>
            <w:rFonts w:ascii="Times New Roman" w:hAnsi="Times New Roman" w:cs="Times New Roman"/>
            <w:noProof/>
            <w:sz w:val="24"/>
            <w:szCs w:val="24"/>
          </w:rPr>
          <w:t>Modalitas Sinyal Tubuh</w:t>
        </w:r>
        <w:r w:rsidR="009A49D5" w:rsidRPr="009A49D5">
          <w:rPr>
            <w:rFonts w:ascii="Times New Roman" w:hAnsi="Times New Roman" w:cs="Times New Roman"/>
            <w:noProof/>
            <w:webHidden/>
            <w:sz w:val="24"/>
            <w:szCs w:val="24"/>
          </w:rPr>
          <w:tab/>
        </w:r>
        <w:r w:rsidR="009A49D5" w:rsidRPr="009A49D5">
          <w:rPr>
            <w:rFonts w:ascii="Times New Roman" w:hAnsi="Times New Roman" w:cs="Times New Roman"/>
            <w:noProof/>
            <w:webHidden/>
            <w:sz w:val="24"/>
            <w:szCs w:val="24"/>
          </w:rPr>
          <w:fldChar w:fldCharType="begin"/>
        </w:r>
        <w:r w:rsidR="009A49D5" w:rsidRPr="009A49D5">
          <w:rPr>
            <w:rFonts w:ascii="Times New Roman" w:hAnsi="Times New Roman" w:cs="Times New Roman"/>
            <w:noProof/>
            <w:webHidden/>
            <w:sz w:val="24"/>
            <w:szCs w:val="24"/>
          </w:rPr>
          <w:instrText xml:space="preserve"> PAGEREF _Toc213608283 \h </w:instrText>
        </w:r>
        <w:r w:rsidR="009A49D5" w:rsidRPr="009A49D5">
          <w:rPr>
            <w:rFonts w:ascii="Times New Roman" w:hAnsi="Times New Roman" w:cs="Times New Roman"/>
            <w:noProof/>
            <w:webHidden/>
            <w:sz w:val="24"/>
            <w:szCs w:val="24"/>
          </w:rPr>
        </w:r>
        <w:r w:rsidR="009A49D5" w:rsidRPr="009A49D5">
          <w:rPr>
            <w:rFonts w:ascii="Times New Roman" w:hAnsi="Times New Roman" w:cs="Times New Roman"/>
            <w:noProof/>
            <w:webHidden/>
            <w:sz w:val="24"/>
            <w:szCs w:val="24"/>
          </w:rPr>
          <w:fldChar w:fldCharType="separate"/>
        </w:r>
        <w:r w:rsidR="00F82A3D">
          <w:rPr>
            <w:rFonts w:ascii="Times New Roman" w:hAnsi="Times New Roman" w:cs="Times New Roman"/>
            <w:noProof/>
            <w:webHidden/>
            <w:sz w:val="24"/>
            <w:szCs w:val="24"/>
          </w:rPr>
          <w:t>19</w:t>
        </w:r>
        <w:r w:rsidR="009A49D5" w:rsidRPr="009A49D5">
          <w:rPr>
            <w:rFonts w:ascii="Times New Roman" w:hAnsi="Times New Roman" w:cs="Times New Roman"/>
            <w:noProof/>
            <w:webHidden/>
            <w:sz w:val="24"/>
            <w:szCs w:val="24"/>
          </w:rPr>
          <w:fldChar w:fldCharType="end"/>
        </w:r>
      </w:hyperlink>
    </w:p>
    <w:p w14:paraId="441A02A0" w14:textId="1F4710ED" w:rsidR="009A49D5" w:rsidRPr="009A49D5" w:rsidRDefault="00E75C94" w:rsidP="009A49D5">
      <w:pPr>
        <w:pStyle w:val="TOC2"/>
        <w:ind w:left="851" w:hanging="851"/>
        <w:rPr>
          <w:rFonts w:ascii="Times New Roman" w:eastAsiaTheme="minorEastAsia" w:hAnsi="Times New Roman" w:cs="Times New Roman"/>
          <w:noProof/>
          <w:sz w:val="24"/>
          <w:szCs w:val="24"/>
        </w:rPr>
      </w:pPr>
      <w:hyperlink w:anchor="_Toc213608284" w:history="1">
        <w:r w:rsidR="009A49D5" w:rsidRPr="009A49D5">
          <w:rPr>
            <w:rStyle w:val="Hyperlink"/>
            <w:rFonts w:ascii="Times New Roman" w:hAnsi="Times New Roman" w:cs="Times New Roman"/>
            <w:noProof/>
            <w:sz w:val="24"/>
            <w:szCs w:val="24"/>
          </w:rPr>
          <w:t>II.3.4</w:t>
        </w:r>
        <w:r w:rsidR="009A49D5" w:rsidRPr="009A49D5">
          <w:rPr>
            <w:rFonts w:ascii="Times New Roman" w:eastAsiaTheme="minorEastAsia" w:hAnsi="Times New Roman" w:cs="Times New Roman"/>
            <w:noProof/>
            <w:sz w:val="24"/>
            <w:szCs w:val="24"/>
          </w:rPr>
          <w:tab/>
        </w:r>
        <w:r w:rsidR="009A49D5" w:rsidRPr="009A49D5">
          <w:rPr>
            <w:rStyle w:val="Hyperlink"/>
            <w:rFonts w:ascii="Times New Roman" w:hAnsi="Times New Roman" w:cs="Times New Roman"/>
            <w:noProof/>
            <w:sz w:val="24"/>
            <w:szCs w:val="24"/>
          </w:rPr>
          <w:t xml:space="preserve">Modalitas </w:t>
        </w:r>
        <w:r w:rsidR="009A49D5" w:rsidRPr="009A49D5">
          <w:rPr>
            <w:rStyle w:val="Hyperlink"/>
            <w:rFonts w:ascii="Times New Roman" w:hAnsi="Times New Roman" w:cs="Times New Roman"/>
            <w:i/>
            <w:iCs/>
            <w:noProof/>
            <w:sz w:val="24"/>
            <w:szCs w:val="24"/>
          </w:rPr>
          <w:t>Visual</w:t>
        </w:r>
        <w:r w:rsidR="009A49D5" w:rsidRPr="009A49D5">
          <w:rPr>
            <w:rFonts w:ascii="Times New Roman" w:hAnsi="Times New Roman" w:cs="Times New Roman"/>
            <w:noProof/>
            <w:webHidden/>
            <w:sz w:val="24"/>
            <w:szCs w:val="24"/>
          </w:rPr>
          <w:tab/>
        </w:r>
        <w:r w:rsidR="009A49D5" w:rsidRPr="009A49D5">
          <w:rPr>
            <w:rFonts w:ascii="Times New Roman" w:hAnsi="Times New Roman" w:cs="Times New Roman"/>
            <w:noProof/>
            <w:webHidden/>
            <w:sz w:val="24"/>
            <w:szCs w:val="24"/>
          </w:rPr>
          <w:fldChar w:fldCharType="begin"/>
        </w:r>
        <w:r w:rsidR="009A49D5" w:rsidRPr="009A49D5">
          <w:rPr>
            <w:rFonts w:ascii="Times New Roman" w:hAnsi="Times New Roman" w:cs="Times New Roman"/>
            <w:noProof/>
            <w:webHidden/>
            <w:sz w:val="24"/>
            <w:szCs w:val="24"/>
          </w:rPr>
          <w:instrText xml:space="preserve"> PAGEREF _Toc213608284 \h </w:instrText>
        </w:r>
        <w:r w:rsidR="009A49D5" w:rsidRPr="009A49D5">
          <w:rPr>
            <w:rFonts w:ascii="Times New Roman" w:hAnsi="Times New Roman" w:cs="Times New Roman"/>
            <w:noProof/>
            <w:webHidden/>
            <w:sz w:val="24"/>
            <w:szCs w:val="24"/>
          </w:rPr>
        </w:r>
        <w:r w:rsidR="009A49D5" w:rsidRPr="009A49D5">
          <w:rPr>
            <w:rFonts w:ascii="Times New Roman" w:hAnsi="Times New Roman" w:cs="Times New Roman"/>
            <w:noProof/>
            <w:webHidden/>
            <w:sz w:val="24"/>
            <w:szCs w:val="24"/>
          </w:rPr>
          <w:fldChar w:fldCharType="separate"/>
        </w:r>
        <w:r w:rsidR="00F82A3D">
          <w:rPr>
            <w:rFonts w:ascii="Times New Roman" w:hAnsi="Times New Roman" w:cs="Times New Roman"/>
            <w:noProof/>
            <w:webHidden/>
            <w:sz w:val="24"/>
            <w:szCs w:val="24"/>
          </w:rPr>
          <w:t>22</w:t>
        </w:r>
        <w:r w:rsidR="009A49D5" w:rsidRPr="009A49D5">
          <w:rPr>
            <w:rFonts w:ascii="Times New Roman" w:hAnsi="Times New Roman" w:cs="Times New Roman"/>
            <w:noProof/>
            <w:webHidden/>
            <w:sz w:val="24"/>
            <w:szCs w:val="24"/>
          </w:rPr>
          <w:fldChar w:fldCharType="end"/>
        </w:r>
      </w:hyperlink>
    </w:p>
    <w:p w14:paraId="34E37D08" w14:textId="11BB3283" w:rsidR="009A49D5" w:rsidRPr="009A49D5" w:rsidRDefault="00E75C94" w:rsidP="009A49D5">
      <w:pPr>
        <w:pStyle w:val="TOC2"/>
        <w:ind w:left="851" w:hanging="851"/>
        <w:rPr>
          <w:rFonts w:ascii="Times New Roman" w:eastAsiaTheme="minorEastAsia" w:hAnsi="Times New Roman" w:cs="Times New Roman"/>
          <w:noProof/>
          <w:sz w:val="24"/>
          <w:szCs w:val="24"/>
        </w:rPr>
      </w:pPr>
      <w:hyperlink w:anchor="_Toc213608285" w:history="1">
        <w:r w:rsidR="009A49D5" w:rsidRPr="009A49D5">
          <w:rPr>
            <w:rStyle w:val="Hyperlink"/>
            <w:rFonts w:ascii="Times New Roman" w:hAnsi="Times New Roman" w:cs="Times New Roman"/>
            <w:noProof/>
            <w:sz w:val="24"/>
            <w:szCs w:val="24"/>
          </w:rPr>
          <w:t>II.3.5</w:t>
        </w:r>
        <w:r w:rsidR="009A49D5" w:rsidRPr="009A49D5">
          <w:rPr>
            <w:rFonts w:ascii="Times New Roman" w:eastAsiaTheme="minorEastAsia" w:hAnsi="Times New Roman" w:cs="Times New Roman"/>
            <w:noProof/>
            <w:sz w:val="24"/>
            <w:szCs w:val="24"/>
          </w:rPr>
          <w:tab/>
        </w:r>
        <w:r w:rsidR="009A49D5" w:rsidRPr="009A49D5">
          <w:rPr>
            <w:rStyle w:val="Hyperlink"/>
            <w:rFonts w:ascii="Times New Roman" w:hAnsi="Times New Roman" w:cs="Times New Roman"/>
            <w:noProof/>
            <w:sz w:val="24"/>
            <w:szCs w:val="24"/>
          </w:rPr>
          <w:t>Multimodal</w:t>
        </w:r>
        <w:r w:rsidR="009A49D5" w:rsidRPr="009A49D5">
          <w:rPr>
            <w:rFonts w:ascii="Times New Roman" w:hAnsi="Times New Roman" w:cs="Times New Roman"/>
            <w:noProof/>
            <w:webHidden/>
            <w:sz w:val="24"/>
            <w:szCs w:val="24"/>
          </w:rPr>
          <w:tab/>
        </w:r>
        <w:r w:rsidR="009A49D5" w:rsidRPr="009A49D5">
          <w:rPr>
            <w:rFonts w:ascii="Times New Roman" w:hAnsi="Times New Roman" w:cs="Times New Roman"/>
            <w:noProof/>
            <w:webHidden/>
            <w:sz w:val="24"/>
            <w:szCs w:val="24"/>
          </w:rPr>
          <w:fldChar w:fldCharType="begin"/>
        </w:r>
        <w:r w:rsidR="009A49D5" w:rsidRPr="009A49D5">
          <w:rPr>
            <w:rFonts w:ascii="Times New Roman" w:hAnsi="Times New Roman" w:cs="Times New Roman"/>
            <w:noProof/>
            <w:webHidden/>
            <w:sz w:val="24"/>
            <w:szCs w:val="24"/>
          </w:rPr>
          <w:instrText xml:space="preserve"> PAGEREF _Toc213608285 \h </w:instrText>
        </w:r>
        <w:r w:rsidR="009A49D5" w:rsidRPr="009A49D5">
          <w:rPr>
            <w:rFonts w:ascii="Times New Roman" w:hAnsi="Times New Roman" w:cs="Times New Roman"/>
            <w:noProof/>
            <w:webHidden/>
            <w:sz w:val="24"/>
            <w:szCs w:val="24"/>
          </w:rPr>
        </w:r>
        <w:r w:rsidR="009A49D5" w:rsidRPr="009A49D5">
          <w:rPr>
            <w:rFonts w:ascii="Times New Roman" w:hAnsi="Times New Roman" w:cs="Times New Roman"/>
            <w:noProof/>
            <w:webHidden/>
            <w:sz w:val="24"/>
            <w:szCs w:val="24"/>
          </w:rPr>
          <w:fldChar w:fldCharType="separate"/>
        </w:r>
        <w:r w:rsidR="00F82A3D">
          <w:rPr>
            <w:rFonts w:ascii="Times New Roman" w:hAnsi="Times New Roman" w:cs="Times New Roman"/>
            <w:noProof/>
            <w:webHidden/>
            <w:sz w:val="24"/>
            <w:szCs w:val="24"/>
          </w:rPr>
          <w:t>26</w:t>
        </w:r>
        <w:r w:rsidR="009A49D5" w:rsidRPr="009A49D5">
          <w:rPr>
            <w:rFonts w:ascii="Times New Roman" w:hAnsi="Times New Roman" w:cs="Times New Roman"/>
            <w:noProof/>
            <w:webHidden/>
            <w:sz w:val="24"/>
            <w:szCs w:val="24"/>
          </w:rPr>
          <w:fldChar w:fldCharType="end"/>
        </w:r>
      </w:hyperlink>
    </w:p>
    <w:p w14:paraId="16406BA2" w14:textId="14DD6649" w:rsidR="009A49D5" w:rsidRPr="009A49D5" w:rsidRDefault="00E75C94" w:rsidP="009A49D5">
      <w:pPr>
        <w:pStyle w:val="TOC2"/>
        <w:ind w:left="851" w:hanging="851"/>
        <w:rPr>
          <w:rFonts w:ascii="Times New Roman" w:eastAsiaTheme="minorEastAsia" w:hAnsi="Times New Roman" w:cs="Times New Roman"/>
          <w:noProof/>
          <w:sz w:val="24"/>
          <w:szCs w:val="24"/>
        </w:rPr>
      </w:pPr>
      <w:hyperlink w:anchor="_Toc213608286" w:history="1">
        <w:r w:rsidR="009A49D5" w:rsidRPr="009A49D5">
          <w:rPr>
            <w:rStyle w:val="Hyperlink"/>
            <w:rFonts w:ascii="Times New Roman" w:hAnsi="Times New Roman" w:cs="Times New Roman"/>
            <w:noProof/>
            <w:sz w:val="24"/>
            <w:szCs w:val="24"/>
          </w:rPr>
          <w:t>II.4</w:t>
        </w:r>
        <w:r w:rsidR="009A49D5" w:rsidRPr="009A49D5">
          <w:rPr>
            <w:rFonts w:ascii="Times New Roman" w:eastAsiaTheme="minorEastAsia" w:hAnsi="Times New Roman" w:cs="Times New Roman"/>
            <w:noProof/>
            <w:sz w:val="24"/>
            <w:szCs w:val="24"/>
          </w:rPr>
          <w:tab/>
        </w:r>
        <w:r w:rsidR="009A49D5" w:rsidRPr="009A49D5">
          <w:rPr>
            <w:rStyle w:val="Hyperlink"/>
            <w:rFonts w:ascii="Times New Roman" w:hAnsi="Times New Roman" w:cs="Times New Roman"/>
            <w:i/>
            <w:iCs/>
            <w:noProof/>
            <w:sz w:val="24"/>
            <w:szCs w:val="24"/>
          </w:rPr>
          <w:t>Facial Expressions Recognition</w:t>
        </w:r>
        <w:r w:rsidR="009A49D5" w:rsidRPr="009A49D5">
          <w:rPr>
            <w:rStyle w:val="Hyperlink"/>
            <w:rFonts w:ascii="Times New Roman" w:hAnsi="Times New Roman" w:cs="Times New Roman"/>
            <w:noProof/>
            <w:sz w:val="24"/>
            <w:szCs w:val="24"/>
          </w:rPr>
          <w:t xml:space="preserve"> di Lingkungan Pendidikan Daring</w:t>
        </w:r>
        <w:r w:rsidR="009A49D5" w:rsidRPr="009A49D5">
          <w:rPr>
            <w:rFonts w:ascii="Times New Roman" w:hAnsi="Times New Roman" w:cs="Times New Roman"/>
            <w:noProof/>
            <w:webHidden/>
            <w:sz w:val="24"/>
            <w:szCs w:val="24"/>
          </w:rPr>
          <w:tab/>
        </w:r>
        <w:r w:rsidR="009A49D5" w:rsidRPr="009A49D5">
          <w:rPr>
            <w:rFonts w:ascii="Times New Roman" w:hAnsi="Times New Roman" w:cs="Times New Roman"/>
            <w:noProof/>
            <w:webHidden/>
            <w:sz w:val="24"/>
            <w:szCs w:val="24"/>
          </w:rPr>
          <w:fldChar w:fldCharType="begin"/>
        </w:r>
        <w:r w:rsidR="009A49D5" w:rsidRPr="009A49D5">
          <w:rPr>
            <w:rFonts w:ascii="Times New Roman" w:hAnsi="Times New Roman" w:cs="Times New Roman"/>
            <w:noProof/>
            <w:webHidden/>
            <w:sz w:val="24"/>
            <w:szCs w:val="24"/>
          </w:rPr>
          <w:instrText xml:space="preserve"> PAGEREF _Toc213608286 \h </w:instrText>
        </w:r>
        <w:r w:rsidR="009A49D5" w:rsidRPr="009A49D5">
          <w:rPr>
            <w:rFonts w:ascii="Times New Roman" w:hAnsi="Times New Roman" w:cs="Times New Roman"/>
            <w:noProof/>
            <w:webHidden/>
            <w:sz w:val="24"/>
            <w:szCs w:val="24"/>
          </w:rPr>
        </w:r>
        <w:r w:rsidR="009A49D5" w:rsidRPr="009A49D5">
          <w:rPr>
            <w:rFonts w:ascii="Times New Roman" w:hAnsi="Times New Roman" w:cs="Times New Roman"/>
            <w:noProof/>
            <w:webHidden/>
            <w:sz w:val="24"/>
            <w:szCs w:val="24"/>
          </w:rPr>
          <w:fldChar w:fldCharType="separate"/>
        </w:r>
        <w:r w:rsidR="00F82A3D">
          <w:rPr>
            <w:rFonts w:ascii="Times New Roman" w:hAnsi="Times New Roman" w:cs="Times New Roman"/>
            <w:noProof/>
            <w:webHidden/>
            <w:sz w:val="24"/>
            <w:szCs w:val="24"/>
          </w:rPr>
          <w:t>27</w:t>
        </w:r>
        <w:r w:rsidR="009A49D5" w:rsidRPr="009A49D5">
          <w:rPr>
            <w:rFonts w:ascii="Times New Roman" w:hAnsi="Times New Roman" w:cs="Times New Roman"/>
            <w:noProof/>
            <w:webHidden/>
            <w:sz w:val="24"/>
            <w:szCs w:val="24"/>
          </w:rPr>
          <w:fldChar w:fldCharType="end"/>
        </w:r>
      </w:hyperlink>
    </w:p>
    <w:p w14:paraId="406DE385" w14:textId="4BD5C447" w:rsidR="009A49D5" w:rsidRPr="009A49D5" w:rsidRDefault="00E75C94" w:rsidP="009A49D5">
      <w:pPr>
        <w:pStyle w:val="TOC2"/>
        <w:ind w:left="851" w:hanging="851"/>
        <w:rPr>
          <w:rFonts w:ascii="Times New Roman" w:eastAsiaTheme="minorEastAsia" w:hAnsi="Times New Roman" w:cs="Times New Roman"/>
          <w:noProof/>
          <w:sz w:val="24"/>
          <w:szCs w:val="24"/>
        </w:rPr>
      </w:pPr>
      <w:hyperlink w:anchor="_Toc213608287" w:history="1">
        <w:r w:rsidR="009A49D5" w:rsidRPr="009A49D5">
          <w:rPr>
            <w:rStyle w:val="Hyperlink"/>
            <w:rFonts w:ascii="Times New Roman" w:hAnsi="Times New Roman" w:cs="Times New Roman"/>
            <w:noProof/>
            <w:sz w:val="24"/>
            <w:szCs w:val="24"/>
          </w:rPr>
          <w:t>II.5</w:t>
        </w:r>
        <w:r w:rsidR="009A49D5" w:rsidRPr="009A49D5">
          <w:rPr>
            <w:rFonts w:ascii="Times New Roman" w:eastAsiaTheme="minorEastAsia" w:hAnsi="Times New Roman" w:cs="Times New Roman"/>
            <w:noProof/>
            <w:sz w:val="24"/>
            <w:szCs w:val="24"/>
          </w:rPr>
          <w:tab/>
        </w:r>
        <w:r w:rsidR="009A49D5" w:rsidRPr="009A49D5">
          <w:rPr>
            <w:rStyle w:val="Hyperlink"/>
            <w:rFonts w:ascii="Times New Roman" w:hAnsi="Times New Roman" w:cs="Times New Roman"/>
            <w:noProof/>
            <w:sz w:val="24"/>
            <w:szCs w:val="24"/>
          </w:rPr>
          <w:t>Oklusi pada Pengenalan Ekspresi Wajah</w:t>
        </w:r>
        <w:r w:rsidR="009A49D5" w:rsidRPr="009A49D5">
          <w:rPr>
            <w:rFonts w:ascii="Times New Roman" w:hAnsi="Times New Roman" w:cs="Times New Roman"/>
            <w:noProof/>
            <w:webHidden/>
            <w:sz w:val="24"/>
            <w:szCs w:val="24"/>
          </w:rPr>
          <w:tab/>
        </w:r>
        <w:r w:rsidR="009A49D5" w:rsidRPr="009A49D5">
          <w:rPr>
            <w:rFonts w:ascii="Times New Roman" w:hAnsi="Times New Roman" w:cs="Times New Roman"/>
            <w:noProof/>
            <w:webHidden/>
            <w:sz w:val="24"/>
            <w:szCs w:val="24"/>
          </w:rPr>
          <w:fldChar w:fldCharType="begin"/>
        </w:r>
        <w:r w:rsidR="009A49D5" w:rsidRPr="009A49D5">
          <w:rPr>
            <w:rFonts w:ascii="Times New Roman" w:hAnsi="Times New Roman" w:cs="Times New Roman"/>
            <w:noProof/>
            <w:webHidden/>
            <w:sz w:val="24"/>
            <w:szCs w:val="24"/>
          </w:rPr>
          <w:instrText xml:space="preserve"> PAGEREF _Toc213608287 \h </w:instrText>
        </w:r>
        <w:r w:rsidR="009A49D5" w:rsidRPr="009A49D5">
          <w:rPr>
            <w:rFonts w:ascii="Times New Roman" w:hAnsi="Times New Roman" w:cs="Times New Roman"/>
            <w:noProof/>
            <w:webHidden/>
            <w:sz w:val="24"/>
            <w:szCs w:val="24"/>
          </w:rPr>
        </w:r>
        <w:r w:rsidR="009A49D5" w:rsidRPr="009A49D5">
          <w:rPr>
            <w:rFonts w:ascii="Times New Roman" w:hAnsi="Times New Roman" w:cs="Times New Roman"/>
            <w:noProof/>
            <w:webHidden/>
            <w:sz w:val="24"/>
            <w:szCs w:val="24"/>
          </w:rPr>
          <w:fldChar w:fldCharType="separate"/>
        </w:r>
        <w:r w:rsidR="00F82A3D">
          <w:rPr>
            <w:rFonts w:ascii="Times New Roman" w:hAnsi="Times New Roman" w:cs="Times New Roman"/>
            <w:noProof/>
            <w:webHidden/>
            <w:sz w:val="24"/>
            <w:szCs w:val="24"/>
          </w:rPr>
          <w:t>29</w:t>
        </w:r>
        <w:r w:rsidR="009A49D5" w:rsidRPr="009A49D5">
          <w:rPr>
            <w:rFonts w:ascii="Times New Roman" w:hAnsi="Times New Roman" w:cs="Times New Roman"/>
            <w:noProof/>
            <w:webHidden/>
            <w:sz w:val="24"/>
            <w:szCs w:val="24"/>
          </w:rPr>
          <w:fldChar w:fldCharType="end"/>
        </w:r>
      </w:hyperlink>
    </w:p>
    <w:p w14:paraId="52BE2B99" w14:textId="611281F6" w:rsidR="009A49D5" w:rsidRPr="009A49D5" w:rsidRDefault="00E75C94" w:rsidP="009A49D5">
      <w:pPr>
        <w:pStyle w:val="TOC2"/>
        <w:ind w:left="851" w:hanging="851"/>
        <w:rPr>
          <w:rFonts w:ascii="Times New Roman" w:eastAsiaTheme="minorEastAsia" w:hAnsi="Times New Roman" w:cs="Times New Roman"/>
          <w:noProof/>
          <w:sz w:val="24"/>
          <w:szCs w:val="24"/>
        </w:rPr>
      </w:pPr>
      <w:hyperlink w:anchor="_Toc213608288" w:history="1">
        <w:r w:rsidR="009A49D5" w:rsidRPr="009A49D5">
          <w:rPr>
            <w:rStyle w:val="Hyperlink"/>
            <w:rFonts w:ascii="Times New Roman" w:hAnsi="Times New Roman" w:cs="Times New Roman"/>
            <w:noProof/>
            <w:sz w:val="24"/>
            <w:szCs w:val="24"/>
          </w:rPr>
          <w:t>II.6</w:t>
        </w:r>
        <w:r w:rsidR="009A49D5" w:rsidRPr="009A49D5">
          <w:rPr>
            <w:rFonts w:ascii="Times New Roman" w:eastAsiaTheme="minorEastAsia" w:hAnsi="Times New Roman" w:cs="Times New Roman"/>
            <w:noProof/>
            <w:sz w:val="24"/>
            <w:szCs w:val="24"/>
          </w:rPr>
          <w:tab/>
        </w:r>
        <w:r w:rsidR="009A49D5" w:rsidRPr="009A49D5">
          <w:rPr>
            <w:rStyle w:val="Hyperlink"/>
            <w:rFonts w:ascii="Times New Roman" w:hAnsi="Times New Roman" w:cs="Times New Roman"/>
            <w:noProof/>
            <w:sz w:val="24"/>
            <w:szCs w:val="24"/>
          </w:rPr>
          <w:t xml:space="preserve">Klasifikasi Emosi dalam Deteksi </w:t>
        </w:r>
        <w:r w:rsidR="009A49D5" w:rsidRPr="009A49D5">
          <w:rPr>
            <w:rStyle w:val="Hyperlink"/>
            <w:rFonts w:ascii="Times New Roman" w:hAnsi="Times New Roman" w:cs="Times New Roman"/>
            <w:i/>
            <w:iCs/>
            <w:noProof/>
            <w:sz w:val="24"/>
            <w:szCs w:val="24"/>
          </w:rPr>
          <w:t>Engagement</w:t>
        </w:r>
        <w:r w:rsidR="009A49D5" w:rsidRPr="009A49D5">
          <w:rPr>
            <w:rStyle w:val="Hyperlink"/>
            <w:rFonts w:ascii="Times New Roman" w:hAnsi="Times New Roman" w:cs="Times New Roman"/>
            <w:noProof/>
            <w:sz w:val="24"/>
            <w:szCs w:val="24"/>
          </w:rPr>
          <w:t xml:space="preserve"> Siswa</w:t>
        </w:r>
        <w:r w:rsidR="009A49D5" w:rsidRPr="009A49D5">
          <w:rPr>
            <w:rFonts w:ascii="Times New Roman" w:hAnsi="Times New Roman" w:cs="Times New Roman"/>
            <w:noProof/>
            <w:webHidden/>
            <w:sz w:val="24"/>
            <w:szCs w:val="24"/>
          </w:rPr>
          <w:tab/>
        </w:r>
        <w:r w:rsidR="009A49D5" w:rsidRPr="009A49D5">
          <w:rPr>
            <w:rFonts w:ascii="Times New Roman" w:hAnsi="Times New Roman" w:cs="Times New Roman"/>
            <w:noProof/>
            <w:webHidden/>
            <w:sz w:val="24"/>
            <w:szCs w:val="24"/>
          </w:rPr>
          <w:fldChar w:fldCharType="begin"/>
        </w:r>
        <w:r w:rsidR="009A49D5" w:rsidRPr="009A49D5">
          <w:rPr>
            <w:rFonts w:ascii="Times New Roman" w:hAnsi="Times New Roman" w:cs="Times New Roman"/>
            <w:noProof/>
            <w:webHidden/>
            <w:sz w:val="24"/>
            <w:szCs w:val="24"/>
          </w:rPr>
          <w:instrText xml:space="preserve"> PAGEREF _Toc213608288 \h </w:instrText>
        </w:r>
        <w:r w:rsidR="009A49D5" w:rsidRPr="009A49D5">
          <w:rPr>
            <w:rFonts w:ascii="Times New Roman" w:hAnsi="Times New Roman" w:cs="Times New Roman"/>
            <w:noProof/>
            <w:webHidden/>
            <w:sz w:val="24"/>
            <w:szCs w:val="24"/>
          </w:rPr>
        </w:r>
        <w:r w:rsidR="009A49D5" w:rsidRPr="009A49D5">
          <w:rPr>
            <w:rFonts w:ascii="Times New Roman" w:hAnsi="Times New Roman" w:cs="Times New Roman"/>
            <w:noProof/>
            <w:webHidden/>
            <w:sz w:val="24"/>
            <w:szCs w:val="24"/>
          </w:rPr>
          <w:fldChar w:fldCharType="separate"/>
        </w:r>
        <w:r w:rsidR="00F82A3D">
          <w:rPr>
            <w:rFonts w:ascii="Times New Roman" w:hAnsi="Times New Roman" w:cs="Times New Roman"/>
            <w:noProof/>
            <w:webHidden/>
            <w:sz w:val="24"/>
            <w:szCs w:val="24"/>
          </w:rPr>
          <w:t>31</w:t>
        </w:r>
        <w:r w:rsidR="009A49D5" w:rsidRPr="009A49D5">
          <w:rPr>
            <w:rFonts w:ascii="Times New Roman" w:hAnsi="Times New Roman" w:cs="Times New Roman"/>
            <w:noProof/>
            <w:webHidden/>
            <w:sz w:val="24"/>
            <w:szCs w:val="24"/>
          </w:rPr>
          <w:fldChar w:fldCharType="end"/>
        </w:r>
      </w:hyperlink>
    </w:p>
    <w:p w14:paraId="649B74F5" w14:textId="05915CE7" w:rsidR="009A49D5" w:rsidRPr="009A49D5" w:rsidRDefault="00E75C94" w:rsidP="009A49D5">
      <w:pPr>
        <w:pStyle w:val="TOC2"/>
        <w:ind w:left="851" w:hanging="851"/>
        <w:rPr>
          <w:rFonts w:ascii="Times New Roman" w:eastAsiaTheme="minorEastAsia" w:hAnsi="Times New Roman" w:cs="Times New Roman"/>
          <w:noProof/>
          <w:sz w:val="24"/>
          <w:szCs w:val="24"/>
        </w:rPr>
      </w:pPr>
      <w:hyperlink w:anchor="_Toc213608289" w:history="1">
        <w:r w:rsidR="009A49D5" w:rsidRPr="009A49D5">
          <w:rPr>
            <w:rStyle w:val="Hyperlink"/>
            <w:rFonts w:ascii="Times New Roman" w:hAnsi="Times New Roman" w:cs="Times New Roman"/>
            <w:noProof/>
            <w:sz w:val="24"/>
            <w:szCs w:val="24"/>
          </w:rPr>
          <w:t>II.6.1</w:t>
        </w:r>
        <w:r w:rsidR="009A49D5" w:rsidRPr="009A49D5">
          <w:rPr>
            <w:rFonts w:ascii="Times New Roman" w:eastAsiaTheme="minorEastAsia" w:hAnsi="Times New Roman" w:cs="Times New Roman"/>
            <w:noProof/>
            <w:sz w:val="24"/>
            <w:szCs w:val="24"/>
          </w:rPr>
          <w:tab/>
        </w:r>
        <w:r w:rsidR="009A49D5" w:rsidRPr="009A49D5">
          <w:rPr>
            <w:rStyle w:val="Hyperlink"/>
            <w:rFonts w:ascii="Times New Roman" w:hAnsi="Times New Roman" w:cs="Times New Roman"/>
            <w:i/>
            <w:iCs/>
            <w:noProof/>
            <w:sz w:val="24"/>
            <w:szCs w:val="24"/>
          </w:rPr>
          <w:t>Machine Learning</w:t>
        </w:r>
        <w:r w:rsidR="009A49D5" w:rsidRPr="009A49D5">
          <w:rPr>
            <w:rStyle w:val="Hyperlink"/>
            <w:rFonts w:ascii="Times New Roman" w:hAnsi="Times New Roman" w:cs="Times New Roman"/>
            <w:noProof/>
            <w:sz w:val="24"/>
            <w:szCs w:val="24"/>
          </w:rPr>
          <w:t xml:space="preserve"> (ML)</w:t>
        </w:r>
        <w:r w:rsidR="009A49D5" w:rsidRPr="009A49D5">
          <w:rPr>
            <w:rFonts w:ascii="Times New Roman" w:hAnsi="Times New Roman" w:cs="Times New Roman"/>
            <w:noProof/>
            <w:webHidden/>
            <w:sz w:val="24"/>
            <w:szCs w:val="24"/>
          </w:rPr>
          <w:tab/>
        </w:r>
        <w:r w:rsidR="009A49D5" w:rsidRPr="009A49D5">
          <w:rPr>
            <w:rFonts w:ascii="Times New Roman" w:hAnsi="Times New Roman" w:cs="Times New Roman"/>
            <w:noProof/>
            <w:webHidden/>
            <w:sz w:val="24"/>
            <w:szCs w:val="24"/>
          </w:rPr>
          <w:fldChar w:fldCharType="begin"/>
        </w:r>
        <w:r w:rsidR="009A49D5" w:rsidRPr="009A49D5">
          <w:rPr>
            <w:rFonts w:ascii="Times New Roman" w:hAnsi="Times New Roman" w:cs="Times New Roman"/>
            <w:noProof/>
            <w:webHidden/>
            <w:sz w:val="24"/>
            <w:szCs w:val="24"/>
          </w:rPr>
          <w:instrText xml:space="preserve"> PAGEREF _Toc213608289 \h </w:instrText>
        </w:r>
        <w:r w:rsidR="009A49D5" w:rsidRPr="009A49D5">
          <w:rPr>
            <w:rFonts w:ascii="Times New Roman" w:hAnsi="Times New Roman" w:cs="Times New Roman"/>
            <w:noProof/>
            <w:webHidden/>
            <w:sz w:val="24"/>
            <w:szCs w:val="24"/>
          </w:rPr>
        </w:r>
        <w:r w:rsidR="009A49D5" w:rsidRPr="009A49D5">
          <w:rPr>
            <w:rFonts w:ascii="Times New Roman" w:hAnsi="Times New Roman" w:cs="Times New Roman"/>
            <w:noProof/>
            <w:webHidden/>
            <w:sz w:val="24"/>
            <w:szCs w:val="24"/>
          </w:rPr>
          <w:fldChar w:fldCharType="separate"/>
        </w:r>
        <w:r w:rsidR="00F82A3D">
          <w:rPr>
            <w:rFonts w:ascii="Times New Roman" w:hAnsi="Times New Roman" w:cs="Times New Roman"/>
            <w:noProof/>
            <w:webHidden/>
            <w:sz w:val="24"/>
            <w:szCs w:val="24"/>
          </w:rPr>
          <w:t>32</w:t>
        </w:r>
        <w:r w:rsidR="009A49D5" w:rsidRPr="009A49D5">
          <w:rPr>
            <w:rFonts w:ascii="Times New Roman" w:hAnsi="Times New Roman" w:cs="Times New Roman"/>
            <w:noProof/>
            <w:webHidden/>
            <w:sz w:val="24"/>
            <w:szCs w:val="24"/>
          </w:rPr>
          <w:fldChar w:fldCharType="end"/>
        </w:r>
      </w:hyperlink>
    </w:p>
    <w:p w14:paraId="3AE2B5D1" w14:textId="12C0EE0F" w:rsidR="009A49D5" w:rsidRPr="009A49D5" w:rsidRDefault="00E75C94" w:rsidP="009A49D5">
      <w:pPr>
        <w:pStyle w:val="TOC2"/>
        <w:ind w:left="851" w:hanging="851"/>
        <w:rPr>
          <w:rFonts w:ascii="Times New Roman" w:eastAsiaTheme="minorEastAsia" w:hAnsi="Times New Roman" w:cs="Times New Roman"/>
          <w:noProof/>
          <w:sz w:val="24"/>
          <w:szCs w:val="24"/>
        </w:rPr>
      </w:pPr>
      <w:hyperlink w:anchor="_Toc213608290" w:history="1">
        <w:r w:rsidR="009A49D5" w:rsidRPr="009A49D5">
          <w:rPr>
            <w:rStyle w:val="Hyperlink"/>
            <w:rFonts w:ascii="Times New Roman" w:hAnsi="Times New Roman" w:cs="Times New Roman"/>
            <w:noProof/>
            <w:sz w:val="24"/>
            <w:szCs w:val="24"/>
          </w:rPr>
          <w:t>II.6.2</w:t>
        </w:r>
        <w:r w:rsidR="009A49D5" w:rsidRPr="009A49D5">
          <w:rPr>
            <w:rFonts w:ascii="Times New Roman" w:eastAsiaTheme="minorEastAsia" w:hAnsi="Times New Roman" w:cs="Times New Roman"/>
            <w:noProof/>
            <w:sz w:val="24"/>
            <w:szCs w:val="24"/>
          </w:rPr>
          <w:tab/>
        </w:r>
        <w:r w:rsidR="009A49D5" w:rsidRPr="009A49D5">
          <w:rPr>
            <w:rStyle w:val="Hyperlink"/>
            <w:rFonts w:ascii="Times New Roman" w:hAnsi="Times New Roman" w:cs="Times New Roman"/>
            <w:i/>
            <w:iCs/>
            <w:noProof/>
            <w:sz w:val="24"/>
            <w:szCs w:val="24"/>
          </w:rPr>
          <w:t xml:space="preserve">Deep Learning </w:t>
        </w:r>
        <w:r w:rsidR="009A49D5" w:rsidRPr="009A49D5">
          <w:rPr>
            <w:rStyle w:val="Hyperlink"/>
            <w:rFonts w:ascii="Times New Roman" w:hAnsi="Times New Roman" w:cs="Times New Roman"/>
            <w:noProof/>
            <w:sz w:val="24"/>
            <w:szCs w:val="24"/>
          </w:rPr>
          <w:t>(DL)</w:t>
        </w:r>
        <w:r w:rsidR="009A49D5" w:rsidRPr="009A49D5">
          <w:rPr>
            <w:rFonts w:ascii="Times New Roman" w:hAnsi="Times New Roman" w:cs="Times New Roman"/>
            <w:noProof/>
            <w:webHidden/>
            <w:sz w:val="24"/>
            <w:szCs w:val="24"/>
          </w:rPr>
          <w:tab/>
        </w:r>
        <w:r w:rsidR="009A49D5" w:rsidRPr="009A49D5">
          <w:rPr>
            <w:rFonts w:ascii="Times New Roman" w:hAnsi="Times New Roman" w:cs="Times New Roman"/>
            <w:noProof/>
            <w:webHidden/>
            <w:sz w:val="24"/>
            <w:szCs w:val="24"/>
          </w:rPr>
          <w:fldChar w:fldCharType="begin"/>
        </w:r>
        <w:r w:rsidR="009A49D5" w:rsidRPr="009A49D5">
          <w:rPr>
            <w:rFonts w:ascii="Times New Roman" w:hAnsi="Times New Roman" w:cs="Times New Roman"/>
            <w:noProof/>
            <w:webHidden/>
            <w:sz w:val="24"/>
            <w:szCs w:val="24"/>
          </w:rPr>
          <w:instrText xml:space="preserve"> PAGEREF _Toc213608290 \h </w:instrText>
        </w:r>
        <w:r w:rsidR="009A49D5" w:rsidRPr="009A49D5">
          <w:rPr>
            <w:rFonts w:ascii="Times New Roman" w:hAnsi="Times New Roman" w:cs="Times New Roman"/>
            <w:noProof/>
            <w:webHidden/>
            <w:sz w:val="24"/>
            <w:szCs w:val="24"/>
          </w:rPr>
        </w:r>
        <w:r w:rsidR="009A49D5" w:rsidRPr="009A49D5">
          <w:rPr>
            <w:rFonts w:ascii="Times New Roman" w:hAnsi="Times New Roman" w:cs="Times New Roman"/>
            <w:noProof/>
            <w:webHidden/>
            <w:sz w:val="24"/>
            <w:szCs w:val="24"/>
          </w:rPr>
          <w:fldChar w:fldCharType="separate"/>
        </w:r>
        <w:r w:rsidR="00F82A3D">
          <w:rPr>
            <w:rFonts w:ascii="Times New Roman" w:hAnsi="Times New Roman" w:cs="Times New Roman"/>
            <w:noProof/>
            <w:webHidden/>
            <w:sz w:val="24"/>
            <w:szCs w:val="24"/>
          </w:rPr>
          <w:t>32</w:t>
        </w:r>
        <w:r w:rsidR="009A49D5" w:rsidRPr="009A49D5">
          <w:rPr>
            <w:rFonts w:ascii="Times New Roman" w:hAnsi="Times New Roman" w:cs="Times New Roman"/>
            <w:noProof/>
            <w:webHidden/>
            <w:sz w:val="24"/>
            <w:szCs w:val="24"/>
          </w:rPr>
          <w:fldChar w:fldCharType="end"/>
        </w:r>
      </w:hyperlink>
    </w:p>
    <w:p w14:paraId="2665F276" w14:textId="3B088E4B" w:rsidR="009A49D5" w:rsidRPr="009A49D5" w:rsidRDefault="00E75C94" w:rsidP="009A49D5">
      <w:pPr>
        <w:pStyle w:val="TOC2"/>
        <w:ind w:left="851" w:hanging="851"/>
        <w:rPr>
          <w:rFonts w:ascii="Times New Roman" w:eastAsiaTheme="minorEastAsia" w:hAnsi="Times New Roman" w:cs="Times New Roman"/>
          <w:noProof/>
          <w:sz w:val="24"/>
          <w:szCs w:val="24"/>
        </w:rPr>
      </w:pPr>
      <w:hyperlink w:anchor="_Toc213608291" w:history="1">
        <w:r w:rsidR="009A49D5" w:rsidRPr="009A49D5">
          <w:rPr>
            <w:rStyle w:val="Hyperlink"/>
            <w:rFonts w:ascii="Times New Roman" w:hAnsi="Times New Roman" w:cs="Times New Roman"/>
            <w:noProof/>
            <w:sz w:val="24"/>
            <w:szCs w:val="24"/>
          </w:rPr>
          <w:t>II.6.3</w:t>
        </w:r>
        <w:r w:rsidR="009A49D5" w:rsidRPr="009A49D5">
          <w:rPr>
            <w:rFonts w:ascii="Times New Roman" w:eastAsiaTheme="minorEastAsia" w:hAnsi="Times New Roman" w:cs="Times New Roman"/>
            <w:noProof/>
            <w:sz w:val="24"/>
            <w:szCs w:val="24"/>
          </w:rPr>
          <w:tab/>
        </w:r>
        <w:r w:rsidR="009A49D5" w:rsidRPr="009A49D5">
          <w:rPr>
            <w:rStyle w:val="Hyperlink"/>
            <w:rFonts w:ascii="Times New Roman" w:hAnsi="Times New Roman" w:cs="Times New Roman"/>
            <w:noProof/>
            <w:sz w:val="24"/>
            <w:szCs w:val="24"/>
          </w:rPr>
          <w:t xml:space="preserve">Kombinasi </w:t>
        </w:r>
        <w:r w:rsidR="009A49D5" w:rsidRPr="009A49D5">
          <w:rPr>
            <w:rStyle w:val="Hyperlink"/>
            <w:rFonts w:ascii="Times New Roman" w:hAnsi="Times New Roman" w:cs="Times New Roman"/>
            <w:i/>
            <w:iCs/>
            <w:noProof/>
            <w:sz w:val="24"/>
            <w:szCs w:val="24"/>
          </w:rPr>
          <w:t>Machine Learning</w:t>
        </w:r>
        <w:r w:rsidR="009A49D5" w:rsidRPr="009A49D5">
          <w:rPr>
            <w:rStyle w:val="Hyperlink"/>
            <w:rFonts w:ascii="Times New Roman" w:hAnsi="Times New Roman" w:cs="Times New Roman"/>
            <w:noProof/>
            <w:sz w:val="24"/>
            <w:szCs w:val="24"/>
          </w:rPr>
          <w:t xml:space="preserve"> Klasik dan </w:t>
        </w:r>
        <w:r w:rsidR="009A49D5" w:rsidRPr="009A49D5">
          <w:rPr>
            <w:rStyle w:val="Hyperlink"/>
            <w:rFonts w:ascii="Times New Roman" w:hAnsi="Times New Roman" w:cs="Times New Roman"/>
            <w:i/>
            <w:iCs/>
            <w:noProof/>
            <w:sz w:val="24"/>
            <w:szCs w:val="24"/>
          </w:rPr>
          <w:t>Deep Learning</w:t>
        </w:r>
        <w:r w:rsidR="009A49D5" w:rsidRPr="009A49D5">
          <w:rPr>
            <w:rFonts w:ascii="Times New Roman" w:hAnsi="Times New Roman" w:cs="Times New Roman"/>
            <w:noProof/>
            <w:webHidden/>
            <w:sz w:val="24"/>
            <w:szCs w:val="24"/>
          </w:rPr>
          <w:tab/>
        </w:r>
        <w:r w:rsidR="009A49D5" w:rsidRPr="009A49D5">
          <w:rPr>
            <w:rFonts w:ascii="Times New Roman" w:hAnsi="Times New Roman" w:cs="Times New Roman"/>
            <w:noProof/>
            <w:webHidden/>
            <w:sz w:val="24"/>
            <w:szCs w:val="24"/>
          </w:rPr>
          <w:fldChar w:fldCharType="begin"/>
        </w:r>
        <w:r w:rsidR="009A49D5" w:rsidRPr="009A49D5">
          <w:rPr>
            <w:rFonts w:ascii="Times New Roman" w:hAnsi="Times New Roman" w:cs="Times New Roman"/>
            <w:noProof/>
            <w:webHidden/>
            <w:sz w:val="24"/>
            <w:szCs w:val="24"/>
          </w:rPr>
          <w:instrText xml:space="preserve"> PAGEREF _Toc213608291 \h </w:instrText>
        </w:r>
        <w:r w:rsidR="009A49D5" w:rsidRPr="009A49D5">
          <w:rPr>
            <w:rFonts w:ascii="Times New Roman" w:hAnsi="Times New Roman" w:cs="Times New Roman"/>
            <w:noProof/>
            <w:webHidden/>
            <w:sz w:val="24"/>
            <w:szCs w:val="24"/>
          </w:rPr>
        </w:r>
        <w:r w:rsidR="009A49D5" w:rsidRPr="009A49D5">
          <w:rPr>
            <w:rFonts w:ascii="Times New Roman" w:hAnsi="Times New Roman" w:cs="Times New Roman"/>
            <w:noProof/>
            <w:webHidden/>
            <w:sz w:val="24"/>
            <w:szCs w:val="24"/>
          </w:rPr>
          <w:fldChar w:fldCharType="separate"/>
        </w:r>
        <w:r w:rsidR="00F82A3D">
          <w:rPr>
            <w:rFonts w:ascii="Times New Roman" w:hAnsi="Times New Roman" w:cs="Times New Roman"/>
            <w:noProof/>
            <w:webHidden/>
            <w:sz w:val="24"/>
            <w:szCs w:val="24"/>
          </w:rPr>
          <w:t>34</w:t>
        </w:r>
        <w:r w:rsidR="009A49D5" w:rsidRPr="009A49D5">
          <w:rPr>
            <w:rFonts w:ascii="Times New Roman" w:hAnsi="Times New Roman" w:cs="Times New Roman"/>
            <w:noProof/>
            <w:webHidden/>
            <w:sz w:val="24"/>
            <w:szCs w:val="24"/>
          </w:rPr>
          <w:fldChar w:fldCharType="end"/>
        </w:r>
      </w:hyperlink>
    </w:p>
    <w:p w14:paraId="3013630C" w14:textId="77F643BE" w:rsidR="009A49D5" w:rsidRPr="009A49D5" w:rsidRDefault="00E75C94" w:rsidP="009A49D5">
      <w:pPr>
        <w:pStyle w:val="TOC2"/>
        <w:ind w:left="851" w:hanging="851"/>
        <w:rPr>
          <w:rFonts w:ascii="Times New Roman" w:eastAsiaTheme="minorEastAsia" w:hAnsi="Times New Roman" w:cs="Times New Roman"/>
          <w:noProof/>
          <w:sz w:val="24"/>
          <w:szCs w:val="24"/>
        </w:rPr>
      </w:pPr>
      <w:hyperlink w:anchor="_Toc213608292" w:history="1">
        <w:r w:rsidR="009A49D5" w:rsidRPr="009A49D5">
          <w:rPr>
            <w:rStyle w:val="Hyperlink"/>
            <w:rFonts w:ascii="Times New Roman" w:hAnsi="Times New Roman" w:cs="Times New Roman"/>
            <w:noProof/>
            <w:sz w:val="24"/>
            <w:szCs w:val="24"/>
          </w:rPr>
          <w:t>II.7</w:t>
        </w:r>
        <w:r w:rsidR="009A49D5" w:rsidRPr="009A49D5">
          <w:rPr>
            <w:rFonts w:ascii="Times New Roman" w:eastAsiaTheme="minorEastAsia" w:hAnsi="Times New Roman" w:cs="Times New Roman"/>
            <w:noProof/>
            <w:sz w:val="24"/>
            <w:szCs w:val="24"/>
          </w:rPr>
          <w:tab/>
        </w:r>
        <w:r w:rsidR="009A49D5" w:rsidRPr="009A49D5">
          <w:rPr>
            <w:rStyle w:val="Hyperlink"/>
            <w:rFonts w:ascii="Times New Roman" w:hAnsi="Times New Roman" w:cs="Times New Roman"/>
            <w:noProof/>
            <w:sz w:val="24"/>
            <w:szCs w:val="24"/>
          </w:rPr>
          <w:t>Peta Literatur</w:t>
        </w:r>
        <w:r w:rsidR="009A49D5" w:rsidRPr="009A49D5">
          <w:rPr>
            <w:rFonts w:ascii="Times New Roman" w:hAnsi="Times New Roman" w:cs="Times New Roman"/>
            <w:noProof/>
            <w:webHidden/>
            <w:sz w:val="24"/>
            <w:szCs w:val="24"/>
          </w:rPr>
          <w:tab/>
        </w:r>
        <w:r w:rsidR="009A49D5" w:rsidRPr="009A49D5">
          <w:rPr>
            <w:rFonts w:ascii="Times New Roman" w:hAnsi="Times New Roman" w:cs="Times New Roman"/>
            <w:noProof/>
            <w:webHidden/>
            <w:sz w:val="24"/>
            <w:szCs w:val="24"/>
          </w:rPr>
          <w:fldChar w:fldCharType="begin"/>
        </w:r>
        <w:r w:rsidR="009A49D5" w:rsidRPr="009A49D5">
          <w:rPr>
            <w:rFonts w:ascii="Times New Roman" w:hAnsi="Times New Roman" w:cs="Times New Roman"/>
            <w:noProof/>
            <w:webHidden/>
            <w:sz w:val="24"/>
            <w:szCs w:val="24"/>
          </w:rPr>
          <w:instrText xml:space="preserve"> PAGEREF _Toc213608292 \h </w:instrText>
        </w:r>
        <w:r w:rsidR="009A49D5" w:rsidRPr="009A49D5">
          <w:rPr>
            <w:rFonts w:ascii="Times New Roman" w:hAnsi="Times New Roman" w:cs="Times New Roman"/>
            <w:noProof/>
            <w:webHidden/>
            <w:sz w:val="24"/>
            <w:szCs w:val="24"/>
          </w:rPr>
        </w:r>
        <w:r w:rsidR="009A49D5" w:rsidRPr="009A49D5">
          <w:rPr>
            <w:rFonts w:ascii="Times New Roman" w:hAnsi="Times New Roman" w:cs="Times New Roman"/>
            <w:noProof/>
            <w:webHidden/>
            <w:sz w:val="24"/>
            <w:szCs w:val="24"/>
          </w:rPr>
          <w:fldChar w:fldCharType="separate"/>
        </w:r>
        <w:r w:rsidR="00F82A3D">
          <w:rPr>
            <w:rFonts w:ascii="Times New Roman" w:hAnsi="Times New Roman" w:cs="Times New Roman"/>
            <w:noProof/>
            <w:webHidden/>
            <w:sz w:val="24"/>
            <w:szCs w:val="24"/>
          </w:rPr>
          <w:t>35</w:t>
        </w:r>
        <w:r w:rsidR="009A49D5" w:rsidRPr="009A49D5">
          <w:rPr>
            <w:rFonts w:ascii="Times New Roman" w:hAnsi="Times New Roman" w:cs="Times New Roman"/>
            <w:noProof/>
            <w:webHidden/>
            <w:sz w:val="24"/>
            <w:szCs w:val="24"/>
          </w:rPr>
          <w:fldChar w:fldCharType="end"/>
        </w:r>
      </w:hyperlink>
    </w:p>
    <w:p w14:paraId="72CB9674" w14:textId="3A279411" w:rsidR="009A49D5" w:rsidRPr="009A49D5" w:rsidRDefault="00E75C94" w:rsidP="009A49D5">
      <w:pPr>
        <w:pStyle w:val="TOC1"/>
        <w:ind w:left="851" w:hanging="851"/>
        <w:rPr>
          <w:rFonts w:eastAsiaTheme="minorEastAsia"/>
        </w:rPr>
      </w:pPr>
      <w:hyperlink w:anchor="_Toc213608293" w:history="1">
        <w:r w:rsidR="009A49D5" w:rsidRPr="009A49D5">
          <w:rPr>
            <w:rStyle w:val="Hyperlink"/>
          </w:rPr>
          <w:t>BAB III</w:t>
        </w:r>
        <w:r w:rsidR="009A49D5" w:rsidRPr="009A49D5">
          <w:rPr>
            <w:rFonts w:eastAsiaTheme="minorEastAsia"/>
          </w:rPr>
          <w:tab/>
        </w:r>
        <w:r w:rsidR="009A49D5" w:rsidRPr="009A49D5">
          <w:rPr>
            <w:rStyle w:val="Hyperlink"/>
          </w:rPr>
          <w:t>Metodologi Penelitian</w:t>
        </w:r>
        <w:r w:rsidR="009A49D5" w:rsidRPr="009A49D5">
          <w:rPr>
            <w:webHidden/>
          </w:rPr>
          <w:tab/>
        </w:r>
        <w:r w:rsidR="009A49D5" w:rsidRPr="009A49D5">
          <w:rPr>
            <w:webHidden/>
          </w:rPr>
          <w:fldChar w:fldCharType="begin"/>
        </w:r>
        <w:r w:rsidR="009A49D5" w:rsidRPr="009A49D5">
          <w:rPr>
            <w:webHidden/>
          </w:rPr>
          <w:instrText xml:space="preserve"> PAGEREF _Toc213608293 \h </w:instrText>
        </w:r>
        <w:r w:rsidR="009A49D5" w:rsidRPr="009A49D5">
          <w:rPr>
            <w:webHidden/>
          </w:rPr>
        </w:r>
        <w:r w:rsidR="009A49D5" w:rsidRPr="009A49D5">
          <w:rPr>
            <w:webHidden/>
          </w:rPr>
          <w:fldChar w:fldCharType="separate"/>
        </w:r>
        <w:r w:rsidR="00F82A3D">
          <w:rPr>
            <w:webHidden/>
          </w:rPr>
          <w:t>36</w:t>
        </w:r>
        <w:r w:rsidR="009A49D5" w:rsidRPr="009A49D5">
          <w:rPr>
            <w:webHidden/>
          </w:rPr>
          <w:fldChar w:fldCharType="end"/>
        </w:r>
      </w:hyperlink>
    </w:p>
    <w:p w14:paraId="0757CAD8" w14:textId="3A46109D" w:rsidR="009A49D5" w:rsidRPr="009A49D5" w:rsidRDefault="00E75C94" w:rsidP="009A49D5">
      <w:pPr>
        <w:pStyle w:val="TOC2"/>
        <w:ind w:left="851" w:hanging="851"/>
        <w:rPr>
          <w:rFonts w:ascii="Times New Roman" w:eastAsiaTheme="minorEastAsia" w:hAnsi="Times New Roman" w:cs="Times New Roman"/>
          <w:noProof/>
          <w:sz w:val="24"/>
          <w:szCs w:val="24"/>
        </w:rPr>
      </w:pPr>
      <w:hyperlink w:anchor="_Toc213608294" w:history="1">
        <w:r w:rsidR="009A49D5" w:rsidRPr="009A49D5">
          <w:rPr>
            <w:rStyle w:val="Hyperlink"/>
            <w:rFonts w:ascii="Times New Roman" w:hAnsi="Times New Roman" w:cs="Times New Roman"/>
            <w:noProof/>
            <w:sz w:val="24"/>
            <w:szCs w:val="24"/>
          </w:rPr>
          <w:t>III.1</w:t>
        </w:r>
        <w:r w:rsidR="009A49D5" w:rsidRPr="009A49D5">
          <w:rPr>
            <w:rFonts w:ascii="Times New Roman" w:eastAsiaTheme="minorEastAsia" w:hAnsi="Times New Roman" w:cs="Times New Roman"/>
            <w:noProof/>
            <w:sz w:val="24"/>
            <w:szCs w:val="24"/>
          </w:rPr>
          <w:tab/>
        </w:r>
        <w:r w:rsidR="009A49D5" w:rsidRPr="009A49D5">
          <w:rPr>
            <w:rStyle w:val="Hyperlink"/>
            <w:rFonts w:ascii="Times New Roman" w:hAnsi="Times New Roman" w:cs="Times New Roman"/>
            <w:noProof/>
            <w:sz w:val="24"/>
            <w:szCs w:val="24"/>
          </w:rPr>
          <w:t>Identifikasi Masalah dan Motivasi</w:t>
        </w:r>
        <w:r w:rsidR="009A49D5" w:rsidRPr="009A49D5">
          <w:rPr>
            <w:rFonts w:ascii="Times New Roman" w:hAnsi="Times New Roman" w:cs="Times New Roman"/>
            <w:noProof/>
            <w:webHidden/>
            <w:sz w:val="24"/>
            <w:szCs w:val="24"/>
          </w:rPr>
          <w:tab/>
        </w:r>
        <w:r w:rsidR="009A49D5" w:rsidRPr="009A49D5">
          <w:rPr>
            <w:rFonts w:ascii="Times New Roman" w:hAnsi="Times New Roman" w:cs="Times New Roman"/>
            <w:noProof/>
            <w:webHidden/>
            <w:sz w:val="24"/>
            <w:szCs w:val="24"/>
          </w:rPr>
          <w:fldChar w:fldCharType="begin"/>
        </w:r>
        <w:r w:rsidR="009A49D5" w:rsidRPr="009A49D5">
          <w:rPr>
            <w:rFonts w:ascii="Times New Roman" w:hAnsi="Times New Roman" w:cs="Times New Roman"/>
            <w:noProof/>
            <w:webHidden/>
            <w:sz w:val="24"/>
            <w:szCs w:val="24"/>
          </w:rPr>
          <w:instrText xml:space="preserve"> PAGEREF _Toc213608294 \h </w:instrText>
        </w:r>
        <w:r w:rsidR="009A49D5" w:rsidRPr="009A49D5">
          <w:rPr>
            <w:rFonts w:ascii="Times New Roman" w:hAnsi="Times New Roman" w:cs="Times New Roman"/>
            <w:noProof/>
            <w:webHidden/>
            <w:sz w:val="24"/>
            <w:szCs w:val="24"/>
          </w:rPr>
        </w:r>
        <w:r w:rsidR="009A49D5" w:rsidRPr="009A49D5">
          <w:rPr>
            <w:rFonts w:ascii="Times New Roman" w:hAnsi="Times New Roman" w:cs="Times New Roman"/>
            <w:noProof/>
            <w:webHidden/>
            <w:sz w:val="24"/>
            <w:szCs w:val="24"/>
          </w:rPr>
          <w:fldChar w:fldCharType="separate"/>
        </w:r>
        <w:r w:rsidR="00F82A3D">
          <w:rPr>
            <w:rFonts w:ascii="Times New Roman" w:hAnsi="Times New Roman" w:cs="Times New Roman"/>
            <w:noProof/>
            <w:webHidden/>
            <w:sz w:val="24"/>
            <w:szCs w:val="24"/>
          </w:rPr>
          <w:t>36</w:t>
        </w:r>
        <w:r w:rsidR="009A49D5" w:rsidRPr="009A49D5">
          <w:rPr>
            <w:rFonts w:ascii="Times New Roman" w:hAnsi="Times New Roman" w:cs="Times New Roman"/>
            <w:noProof/>
            <w:webHidden/>
            <w:sz w:val="24"/>
            <w:szCs w:val="24"/>
          </w:rPr>
          <w:fldChar w:fldCharType="end"/>
        </w:r>
      </w:hyperlink>
    </w:p>
    <w:p w14:paraId="4E0D66C2" w14:textId="20B844AA" w:rsidR="009A49D5" w:rsidRPr="009A49D5" w:rsidRDefault="00E75C94" w:rsidP="009A49D5">
      <w:pPr>
        <w:pStyle w:val="TOC2"/>
        <w:ind w:left="851" w:hanging="851"/>
        <w:rPr>
          <w:rFonts w:ascii="Times New Roman" w:eastAsiaTheme="minorEastAsia" w:hAnsi="Times New Roman" w:cs="Times New Roman"/>
          <w:noProof/>
          <w:sz w:val="24"/>
          <w:szCs w:val="24"/>
        </w:rPr>
      </w:pPr>
      <w:hyperlink w:anchor="_Toc213608295" w:history="1">
        <w:r w:rsidR="009A49D5" w:rsidRPr="009A49D5">
          <w:rPr>
            <w:rStyle w:val="Hyperlink"/>
            <w:rFonts w:ascii="Times New Roman" w:hAnsi="Times New Roman" w:cs="Times New Roman"/>
            <w:noProof/>
            <w:sz w:val="24"/>
            <w:szCs w:val="24"/>
          </w:rPr>
          <w:t>III.2</w:t>
        </w:r>
        <w:r w:rsidR="009A49D5" w:rsidRPr="009A49D5">
          <w:rPr>
            <w:rFonts w:ascii="Times New Roman" w:eastAsiaTheme="minorEastAsia" w:hAnsi="Times New Roman" w:cs="Times New Roman"/>
            <w:noProof/>
            <w:sz w:val="24"/>
            <w:szCs w:val="24"/>
          </w:rPr>
          <w:tab/>
        </w:r>
        <w:r w:rsidR="009A49D5" w:rsidRPr="009A49D5">
          <w:rPr>
            <w:rStyle w:val="Hyperlink"/>
            <w:rFonts w:ascii="Times New Roman" w:hAnsi="Times New Roman" w:cs="Times New Roman"/>
            <w:noProof/>
            <w:sz w:val="24"/>
            <w:szCs w:val="24"/>
          </w:rPr>
          <w:t>Definisi Tujuan dan Solusi</w:t>
        </w:r>
        <w:r w:rsidR="009A49D5" w:rsidRPr="009A49D5">
          <w:rPr>
            <w:rFonts w:ascii="Times New Roman" w:hAnsi="Times New Roman" w:cs="Times New Roman"/>
            <w:noProof/>
            <w:webHidden/>
            <w:sz w:val="24"/>
            <w:szCs w:val="24"/>
          </w:rPr>
          <w:tab/>
        </w:r>
        <w:r w:rsidR="009A49D5" w:rsidRPr="009A49D5">
          <w:rPr>
            <w:rFonts w:ascii="Times New Roman" w:hAnsi="Times New Roman" w:cs="Times New Roman"/>
            <w:noProof/>
            <w:webHidden/>
            <w:sz w:val="24"/>
            <w:szCs w:val="24"/>
          </w:rPr>
          <w:fldChar w:fldCharType="begin"/>
        </w:r>
        <w:r w:rsidR="009A49D5" w:rsidRPr="009A49D5">
          <w:rPr>
            <w:rFonts w:ascii="Times New Roman" w:hAnsi="Times New Roman" w:cs="Times New Roman"/>
            <w:noProof/>
            <w:webHidden/>
            <w:sz w:val="24"/>
            <w:szCs w:val="24"/>
          </w:rPr>
          <w:instrText xml:space="preserve"> PAGEREF _Toc213608295 \h </w:instrText>
        </w:r>
        <w:r w:rsidR="009A49D5" w:rsidRPr="009A49D5">
          <w:rPr>
            <w:rFonts w:ascii="Times New Roman" w:hAnsi="Times New Roman" w:cs="Times New Roman"/>
            <w:noProof/>
            <w:webHidden/>
            <w:sz w:val="24"/>
            <w:szCs w:val="24"/>
          </w:rPr>
        </w:r>
        <w:r w:rsidR="009A49D5" w:rsidRPr="009A49D5">
          <w:rPr>
            <w:rFonts w:ascii="Times New Roman" w:hAnsi="Times New Roman" w:cs="Times New Roman"/>
            <w:noProof/>
            <w:webHidden/>
            <w:sz w:val="24"/>
            <w:szCs w:val="24"/>
          </w:rPr>
          <w:fldChar w:fldCharType="separate"/>
        </w:r>
        <w:r w:rsidR="00F82A3D">
          <w:rPr>
            <w:rFonts w:ascii="Times New Roman" w:hAnsi="Times New Roman" w:cs="Times New Roman"/>
            <w:noProof/>
            <w:webHidden/>
            <w:sz w:val="24"/>
            <w:szCs w:val="24"/>
          </w:rPr>
          <w:t>37</w:t>
        </w:r>
        <w:r w:rsidR="009A49D5" w:rsidRPr="009A49D5">
          <w:rPr>
            <w:rFonts w:ascii="Times New Roman" w:hAnsi="Times New Roman" w:cs="Times New Roman"/>
            <w:noProof/>
            <w:webHidden/>
            <w:sz w:val="24"/>
            <w:szCs w:val="24"/>
          </w:rPr>
          <w:fldChar w:fldCharType="end"/>
        </w:r>
      </w:hyperlink>
    </w:p>
    <w:p w14:paraId="732BF358" w14:textId="5499C38D" w:rsidR="009A49D5" w:rsidRPr="009A49D5" w:rsidRDefault="00E75C94" w:rsidP="009A49D5">
      <w:pPr>
        <w:pStyle w:val="TOC2"/>
        <w:ind w:left="851" w:hanging="851"/>
        <w:rPr>
          <w:rFonts w:ascii="Times New Roman" w:eastAsiaTheme="minorEastAsia" w:hAnsi="Times New Roman" w:cs="Times New Roman"/>
          <w:noProof/>
          <w:sz w:val="24"/>
          <w:szCs w:val="24"/>
        </w:rPr>
      </w:pPr>
      <w:hyperlink w:anchor="_Toc213608296" w:history="1">
        <w:r w:rsidR="009A49D5" w:rsidRPr="009A49D5">
          <w:rPr>
            <w:rStyle w:val="Hyperlink"/>
            <w:rFonts w:ascii="Times New Roman" w:hAnsi="Times New Roman" w:cs="Times New Roman"/>
            <w:noProof/>
            <w:sz w:val="24"/>
            <w:szCs w:val="24"/>
          </w:rPr>
          <w:t>III.3</w:t>
        </w:r>
        <w:r w:rsidR="009A49D5" w:rsidRPr="009A49D5">
          <w:rPr>
            <w:rFonts w:ascii="Times New Roman" w:eastAsiaTheme="minorEastAsia" w:hAnsi="Times New Roman" w:cs="Times New Roman"/>
            <w:noProof/>
            <w:sz w:val="24"/>
            <w:szCs w:val="24"/>
          </w:rPr>
          <w:tab/>
        </w:r>
        <w:r w:rsidR="009A49D5" w:rsidRPr="009A49D5">
          <w:rPr>
            <w:rStyle w:val="Hyperlink"/>
            <w:rFonts w:ascii="Times New Roman" w:hAnsi="Times New Roman" w:cs="Times New Roman"/>
            <w:noProof/>
            <w:sz w:val="24"/>
            <w:szCs w:val="24"/>
          </w:rPr>
          <w:t>Perancangan dan Pengembangan</w:t>
        </w:r>
        <w:r w:rsidR="009A49D5" w:rsidRPr="009A49D5">
          <w:rPr>
            <w:rFonts w:ascii="Times New Roman" w:hAnsi="Times New Roman" w:cs="Times New Roman"/>
            <w:noProof/>
            <w:webHidden/>
            <w:sz w:val="24"/>
            <w:szCs w:val="24"/>
          </w:rPr>
          <w:tab/>
        </w:r>
        <w:r w:rsidR="009A49D5" w:rsidRPr="009A49D5">
          <w:rPr>
            <w:rFonts w:ascii="Times New Roman" w:hAnsi="Times New Roman" w:cs="Times New Roman"/>
            <w:noProof/>
            <w:webHidden/>
            <w:sz w:val="24"/>
            <w:szCs w:val="24"/>
          </w:rPr>
          <w:fldChar w:fldCharType="begin"/>
        </w:r>
        <w:r w:rsidR="009A49D5" w:rsidRPr="009A49D5">
          <w:rPr>
            <w:rFonts w:ascii="Times New Roman" w:hAnsi="Times New Roman" w:cs="Times New Roman"/>
            <w:noProof/>
            <w:webHidden/>
            <w:sz w:val="24"/>
            <w:szCs w:val="24"/>
          </w:rPr>
          <w:instrText xml:space="preserve"> PAGEREF _Toc213608296 \h </w:instrText>
        </w:r>
        <w:r w:rsidR="009A49D5" w:rsidRPr="009A49D5">
          <w:rPr>
            <w:rFonts w:ascii="Times New Roman" w:hAnsi="Times New Roman" w:cs="Times New Roman"/>
            <w:noProof/>
            <w:webHidden/>
            <w:sz w:val="24"/>
            <w:szCs w:val="24"/>
          </w:rPr>
        </w:r>
        <w:r w:rsidR="009A49D5" w:rsidRPr="009A49D5">
          <w:rPr>
            <w:rFonts w:ascii="Times New Roman" w:hAnsi="Times New Roman" w:cs="Times New Roman"/>
            <w:noProof/>
            <w:webHidden/>
            <w:sz w:val="24"/>
            <w:szCs w:val="24"/>
          </w:rPr>
          <w:fldChar w:fldCharType="separate"/>
        </w:r>
        <w:r w:rsidR="00F82A3D">
          <w:rPr>
            <w:rFonts w:ascii="Times New Roman" w:hAnsi="Times New Roman" w:cs="Times New Roman"/>
            <w:noProof/>
            <w:webHidden/>
            <w:sz w:val="24"/>
            <w:szCs w:val="24"/>
          </w:rPr>
          <w:t>38</w:t>
        </w:r>
        <w:r w:rsidR="009A49D5" w:rsidRPr="009A49D5">
          <w:rPr>
            <w:rFonts w:ascii="Times New Roman" w:hAnsi="Times New Roman" w:cs="Times New Roman"/>
            <w:noProof/>
            <w:webHidden/>
            <w:sz w:val="24"/>
            <w:szCs w:val="24"/>
          </w:rPr>
          <w:fldChar w:fldCharType="end"/>
        </w:r>
      </w:hyperlink>
    </w:p>
    <w:p w14:paraId="7823731F" w14:textId="2F3DC337" w:rsidR="009A49D5" w:rsidRPr="009A49D5" w:rsidRDefault="00E75C94" w:rsidP="009A49D5">
      <w:pPr>
        <w:pStyle w:val="TOC2"/>
        <w:ind w:left="851" w:hanging="851"/>
        <w:rPr>
          <w:rFonts w:ascii="Times New Roman" w:eastAsiaTheme="minorEastAsia" w:hAnsi="Times New Roman" w:cs="Times New Roman"/>
          <w:noProof/>
          <w:sz w:val="24"/>
          <w:szCs w:val="24"/>
        </w:rPr>
      </w:pPr>
      <w:hyperlink w:anchor="_Toc213608297" w:history="1">
        <w:r w:rsidR="009A49D5" w:rsidRPr="009A49D5">
          <w:rPr>
            <w:rStyle w:val="Hyperlink"/>
            <w:rFonts w:ascii="Times New Roman" w:hAnsi="Times New Roman" w:cs="Times New Roman"/>
            <w:noProof/>
            <w:sz w:val="24"/>
            <w:szCs w:val="24"/>
          </w:rPr>
          <w:t>III.4</w:t>
        </w:r>
        <w:r w:rsidR="009A49D5" w:rsidRPr="009A49D5">
          <w:rPr>
            <w:rFonts w:ascii="Times New Roman" w:eastAsiaTheme="minorEastAsia" w:hAnsi="Times New Roman" w:cs="Times New Roman"/>
            <w:noProof/>
            <w:sz w:val="24"/>
            <w:szCs w:val="24"/>
          </w:rPr>
          <w:tab/>
        </w:r>
        <w:r w:rsidR="009A49D5" w:rsidRPr="009A49D5">
          <w:rPr>
            <w:rStyle w:val="Hyperlink"/>
            <w:rFonts w:ascii="Times New Roman" w:hAnsi="Times New Roman" w:cs="Times New Roman"/>
            <w:noProof/>
            <w:sz w:val="24"/>
            <w:szCs w:val="24"/>
          </w:rPr>
          <w:t>Demonstrasi</w:t>
        </w:r>
        <w:r w:rsidR="009A49D5" w:rsidRPr="009A49D5">
          <w:rPr>
            <w:rFonts w:ascii="Times New Roman" w:hAnsi="Times New Roman" w:cs="Times New Roman"/>
            <w:noProof/>
            <w:webHidden/>
            <w:sz w:val="24"/>
            <w:szCs w:val="24"/>
          </w:rPr>
          <w:tab/>
        </w:r>
        <w:r w:rsidR="009A49D5" w:rsidRPr="009A49D5">
          <w:rPr>
            <w:rFonts w:ascii="Times New Roman" w:hAnsi="Times New Roman" w:cs="Times New Roman"/>
            <w:noProof/>
            <w:webHidden/>
            <w:sz w:val="24"/>
            <w:szCs w:val="24"/>
          </w:rPr>
          <w:fldChar w:fldCharType="begin"/>
        </w:r>
        <w:r w:rsidR="009A49D5" w:rsidRPr="009A49D5">
          <w:rPr>
            <w:rFonts w:ascii="Times New Roman" w:hAnsi="Times New Roman" w:cs="Times New Roman"/>
            <w:noProof/>
            <w:webHidden/>
            <w:sz w:val="24"/>
            <w:szCs w:val="24"/>
          </w:rPr>
          <w:instrText xml:space="preserve"> PAGEREF _Toc213608297 \h </w:instrText>
        </w:r>
        <w:r w:rsidR="009A49D5" w:rsidRPr="009A49D5">
          <w:rPr>
            <w:rFonts w:ascii="Times New Roman" w:hAnsi="Times New Roman" w:cs="Times New Roman"/>
            <w:noProof/>
            <w:webHidden/>
            <w:sz w:val="24"/>
            <w:szCs w:val="24"/>
          </w:rPr>
        </w:r>
        <w:r w:rsidR="009A49D5" w:rsidRPr="009A49D5">
          <w:rPr>
            <w:rFonts w:ascii="Times New Roman" w:hAnsi="Times New Roman" w:cs="Times New Roman"/>
            <w:noProof/>
            <w:webHidden/>
            <w:sz w:val="24"/>
            <w:szCs w:val="24"/>
          </w:rPr>
          <w:fldChar w:fldCharType="separate"/>
        </w:r>
        <w:r w:rsidR="00F82A3D">
          <w:rPr>
            <w:rFonts w:ascii="Times New Roman" w:hAnsi="Times New Roman" w:cs="Times New Roman"/>
            <w:noProof/>
            <w:webHidden/>
            <w:sz w:val="24"/>
            <w:szCs w:val="24"/>
          </w:rPr>
          <w:t>39</w:t>
        </w:r>
        <w:r w:rsidR="009A49D5" w:rsidRPr="009A49D5">
          <w:rPr>
            <w:rFonts w:ascii="Times New Roman" w:hAnsi="Times New Roman" w:cs="Times New Roman"/>
            <w:noProof/>
            <w:webHidden/>
            <w:sz w:val="24"/>
            <w:szCs w:val="24"/>
          </w:rPr>
          <w:fldChar w:fldCharType="end"/>
        </w:r>
      </w:hyperlink>
    </w:p>
    <w:p w14:paraId="03046BB8" w14:textId="0719CF78" w:rsidR="009A49D5" w:rsidRPr="009A49D5" w:rsidRDefault="00E75C94" w:rsidP="009A49D5">
      <w:pPr>
        <w:pStyle w:val="TOC2"/>
        <w:ind w:left="851" w:hanging="851"/>
        <w:rPr>
          <w:rFonts w:ascii="Times New Roman" w:eastAsiaTheme="minorEastAsia" w:hAnsi="Times New Roman" w:cs="Times New Roman"/>
          <w:noProof/>
          <w:sz w:val="24"/>
          <w:szCs w:val="24"/>
        </w:rPr>
      </w:pPr>
      <w:hyperlink w:anchor="_Toc213608298" w:history="1">
        <w:r w:rsidR="009A49D5" w:rsidRPr="009A49D5">
          <w:rPr>
            <w:rStyle w:val="Hyperlink"/>
            <w:rFonts w:ascii="Times New Roman" w:hAnsi="Times New Roman" w:cs="Times New Roman"/>
            <w:noProof/>
            <w:sz w:val="24"/>
            <w:szCs w:val="24"/>
          </w:rPr>
          <w:t>III.5</w:t>
        </w:r>
        <w:r w:rsidR="009A49D5" w:rsidRPr="009A49D5">
          <w:rPr>
            <w:rFonts w:ascii="Times New Roman" w:eastAsiaTheme="minorEastAsia" w:hAnsi="Times New Roman" w:cs="Times New Roman"/>
            <w:noProof/>
            <w:sz w:val="24"/>
            <w:szCs w:val="24"/>
          </w:rPr>
          <w:tab/>
        </w:r>
        <w:r w:rsidR="009A49D5" w:rsidRPr="009A49D5">
          <w:rPr>
            <w:rStyle w:val="Hyperlink"/>
            <w:rFonts w:ascii="Times New Roman" w:hAnsi="Times New Roman" w:cs="Times New Roman"/>
            <w:noProof/>
            <w:sz w:val="24"/>
            <w:szCs w:val="24"/>
          </w:rPr>
          <w:t>Evaluasi</w:t>
        </w:r>
        <w:r w:rsidR="009A49D5">
          <w:rPr>
            <w:rFonts w:ascii="Times New Roman" w:hAnsi="Times New Roman" w:cs="Times New Roman"/>
            <w:noProof/>
            <w:webHidden/>
            <w:sz w:val="24"/>
            <w:szCs w:val="24"/>
          </w:rPr>
          <w:tab/>
        </w:r>
        <w:r w:rsidR="009A49D5">
          <w:rPr>
            <w:rFonts w:ascii="Times New Roman" w:hAnsi="Times New Roman" w:cs="Times New Roman"/>
            <w:noProof/>
            <w:webHidden/>
            <w:sz w:val="24"/>
            <w:szCs w:val="24"/>
          </w:rPr>
          <w:tab/>
        </w:r>
        <w:r w:rsidR="009A49D5" w:rsidRPr="009A49D5">
          <w:rPr>
            <w:rFonts w:ascii="Times New Roman" w:hAnsi="Times New Roman" w:cs="Times New Roman"/>
            <w:noProof/>
            <w:webHidden/>
            <w:sz w:val="24"/>
            <w:szCs w:val="24"/>
          </w:rPr>
          <w:fldChar w:fldCharType="begin"/>
        </w:r>
        <w:r w:rsidR="009A49D5" w:rsidRPr="009A49D5">
          <w:rPr>
            <w:rFonts w:ascii="Times New Roman" w:hAnsi="Times New Roman" w:cs="Times New Roman"/>
            <w:noProof/>
            <w:webHidden/>
            <w:sz w:val="24"/>
            <w:szCs w:val="24"/>
          </w:rPr>
          <w:instrText xml:space="preserve"> PAGEREF _Toc213608298 \h </w:instrText>
        </w:r>
        <w:r w:rsidR="009A49D5" w:rsidRPr="009A49D5">
          <w:rPr>
            <w:rFonts w:ascii="Times New Roman" w:hAnsi="Times New Roman" w:cs="Times New Roman"/>
            <w:noProof/>
            <w:webHidden/>
            <w:sz w:val="24"/>
            <w:szCs w:val="24"/>
          </w:rPr>
        </w:r>
        <w:r w:rsidR="009A49D5" w:rsidRPr="009A49D5">
          <w:rPr>
            <w:rFonts w:ascii="Times New Roman" w:hAnsi="Times New Roman" w:cs="Times New Roman"/>
            <w:noProof/>
            <w:webHidden/>
            <w:sz w:val="24"/>
            <w:szCs w:val="24"/>
          </w:rPr>
          <w:fldChar w:fldCharType="separate"/>
        </w:r>
        <w:r w:rsidR="00F82A3D">
          <w:rPr>
            <w:rFonts w:ascii="Times New Roman" w:hAnsi="Times New Roman" w:cs="Times New Roman"/>
            <w:noProof/>
            <w:webHidden/>
            <w:sz w:val="24"/>
            <w:szCs w:val="24"/>
          </w:rPr>
          <w:t>39</w:t>
        </w:r>
        <w:r w:rsidR="009A49D5" w:rsidRPr="009A49D5">
          <w:rPr>
            <w:rFonts w:ascii="Times New Roman" w:hAnsi="Times New Roman" w:cs="Times New Roman"/>
            <w:noProof/>
            <w:webHidden/>
            <w:sz w:val="24"/>
            <w:szCs w:val="24"/>
          </w:rPr>
          <w:fldChar w:fldCharType="end"/>
        </w:r>
      </w:hyperlink>
    </w:p>
    <w:p w14:paraId="5BA52445" w14:textId="7FA57D6C" w:rsidR="009A49D5" w:rsidRPr="009A49D5" w:rsidRDefault="00E75C94" w:rsidP="009A49D5">
      <w:pPr>
        <w:pStyle w:val="TOC2"/>
        <w:ind w:left="851" w:hanging="851"/>
        <w:rPr>
          <w:rFonts w:ascii="Times New Roman" w:eastAsiaTheme="minorEastAsia" w:hAnsi="Times New Roman" w:cs="Times New Roman"/>
          <w:noProof/>
          <w:sz w:val="24"/>
          <w:szCs w:val="24"/>
        </w:rPr>
      </w:pPr>
      <w:hyperlink w:anchor="_Toc213608299" w:history="1">
        <w:r w:rsidR="009A49D5" w:rsidRPr="009A49D5">
          <w:rPr>
            <w:rStyle w:val="Hyperlink"/>
            <w:rFonts w:ascii="Times New Roman" w:hAnsi="Times New Roman" w:cs="Times New Roman"/>
            <w:noProof/>
            <w:sz w:val="24"/>
            <w:szCs w:val="24"/>
          </w:rPr>
          <w:t>III.6</w:t>
        </w:r>
        <w:r w:rsidR="009A49D5" w:rsidRPr="009A49D5">
          <w:rPr>
            <w:rFonts w:ascii="Times New Roman" w:eastAsiaTheme="minorEastAsia" w:hAnsi="Times New Roman" w:cs="Times New Roman"/>
            <w:noProof/>
            <w:sz w:val="24"/>
            <w:szCs w:val="24"/>
          </w:rPr>
          <w:tab/>
        </w:r>
        <w:r w:rsidR="009A49D5" w:rsidRPr="009A49D5">
          <w:rPr>
            <w:rStyle w:val="Hyperlink"/>
            <w:rFonts w:ascii="Times New Roman" w:hAnsi="Times New Roman" w:cs="Times New Roman"/>
            <w:noProof/>
            <w:sz w:val="24"/>
            <w:szCs w:val="24"/>
          </w:rPr>
          <w:t>Komunikasi</w:t>
        </w:r>
        <w:r w:rsidR="009A49D5" w:rsidRPr="009A49D5">
          <w:rPr>
            <w:rFonts w:ascii="Times New Roman" w:hAnsi="Times New Roman" w:cs="Times New Roman"/>
            <w:noProof/>
            <w:webHidden/>
            <w:sz w:val="24"/>
            <w:szCs w:val="24"/>
          </w:rPr>
          <w:tab/>
        </w:r>
        <w:r w:rsidR="009A49D5" w:rsidRPr="009A49D5">
          <w:rPr>
            <w:rFonts w:ascii="Times New Roman" w:hAnsi="Times New Roman" w:cs="Times New Roman"/>
            <w:noProof/>
            <w:webHidden/>
            <w:sz w:val="24"/>
            <w:szCs w:val="24"/>
          </w:rPr>
          <w:fldChar w:fldCharType="begin"/>
        </w:r>
        <w:r w:rsidR="009A49D5" w:rsidRPr="009A49D5">
          <w:rPr>
            <w:rFonts w:ascii="Times New Roman" w:hAnsi="Times New Roman" w:cs="Times New Roman"/>
            <w:noProof/>
            <w:webHidden/>
            <w:sz w:val="24"/>
            <w:szCs w:val="24"/>
          </w:rPr>
          <w:instrText xml:space="preserve"> PAGEREF _Toc213608299 \h </w:instrText>
        </w:r>
        <w:r w:rsidR="009A49D5" w:rsidRPr="009A49D5">
          <w:rPr>
            <w:rFonts w:ascii="Times New Roman" w:hAnsi="Times New Roman" w:cs="Times New Roman"/>
            <w:noProof/>
            <w:webHidden/>
            <w:sz w:val="24"/>
            <w:szCs w:val="24"/>
          </w:rPr>
        </w:r>
        <w:r w:rsidR="009A49D5" w:rsidRPr="009A49D5">
          <w:rPr>
            <w:rFonts w:ascii="Times New Roman" w:hAnsi="Times New Roman" w:cs="Times New Roman"/>
            <w:noProof/>
            <w:webHidden/>
            <w:sz w:val="24"/>
            <w:szCs w:val="24"/>
          </w:rPr>
          <w:fldChar w:fldCharType="separate"/>
        </w:r>
        <w:r w:rsidR="00F82A3D">
          <w:rPr>
            <w:rFonts w:ascii="Times New Roman" w:hAnsi="Times New Roman" w:cs="Times New Roman"/>
            <w:noProof/>
            <w:webHidden/>
            <w:sz w:val="24"/>
            <w:szCs w:val="24"/>
          </w:rPr>
          <w:t>40</w:t>
        </w:r>
        <w:r w:rsidR="009A49D5" w:rsidRPr="009A49D5">
          <w:rPr>
            <w:rFonts w:ascii="Times New Roman" w:hAnsi="Times New Roman" w:cs="Times New Roman"/>
            <w:noProof/>
            <w:webHidden/>
            <w:sz w:val="24"/>
            <w:szCs w:val="24"/>
          </w:rPr>
          <w:fldChar w:fldCharType="end"/>
        </w:r>
      </w:hyperlink>
    </w:p>
    <w:p w14:paraId="696D4E46" w14:textId="7F8737BD" w:rsidR="009A49D5" w:rsidRPr="009A49D5" w:rsidRDefault="00E75C94" w:rsidP="009A49D5">
      <w:pPr>
        <w:pStyle w:val="TOC1"/>
        <w:ind w:left="851" w:hanging="851"/>
        <w:rPr>
          <w:rFonts w:eastAsiaTheme="minorEastAsia"/>
        </w:rPr>
      </w:pPr>
      <w:hyperlink w:anchor="_Toc213608300" w:history="1">
        <w:r w:rsidR="009A49D5" w:rsidRPr="009A49D5">
          <w:rPr>
            <w:rStyle w:val="Hyperlink"/>
          </w:rPr>
          <w:t>BAB IV</w:t>
        </w:r>
        <w:r w:rsidR="009A49D5" w:rsidRPr="009A49D5">
          <w:rPr>
            <w:rFonts w:eastAsiaTheme="minorEastAsia"/>
          </w:rPr>
          <w:tab/>
        </w:r>
        <w:r w:rsidR="009A49D5" w:rsidRPr="009A49D5">
          <w:rPr>
            <w:rStyle w:val="Hyperlink"/>
          </w:rPr>
          <w:t>Analisis dan Desain Awal</w:t>
        </w:r>
        <w:r w:rsidR="009A49D5" w:rsidRPr="009A49D5">
          <w:rPr>
            <w:webHidden/>
          </w:rPr>
          <w:tab/>
        </w:r>
        <w:r w:rsidR="009A49D5" w:rsidRPr="009A49D5">
          <w:rPr>
            <w:webHidden/>
          </w:rPr>
          <w:fldChar w:fldCharType="begin"/>
        </w:r>
        <w:r w:rsidR="009A49D5" w:rsidRPr="009A49D5">
          <w:rPr>
            <w:webHidden/>
          </w:rPr>
          <w:instrText xml:space="preserve"> PAGEREF _Toc213608300 \h </w:instrText>
        </w:r>
        <w:r w:rsidR="009A49D5" w:rsidRPr="009A49D5">
          <w:rPr>
            <w:webHidden/>
          </w:rPr>
        </w:r>
        <w:r w:rsidR="009A49D5" w:rsidRPr="009A49D5">
          <w:rPr>
            <w:webHidden/>
          </w:rPr>
          <w:fldChar w:fldCharType="separate"/>
        </w:r>
        <w:r w:rsidR="00F82A3D">
          <w:rPr>
            <w:webHidden/>
          </w:rPr>
          <w:t>41</w:t>
        </w:r>
        <w:r w:rsidR="009A49D5" w:rsidRPr="009A49D5">
          <w:rPr>
            <w:webHidden/>
          </w:rPr>
          <w:fldChar w:fldCharType="end"/>
        </w:r>
      </w:hyperlink>
    </w:p>
    <w:p w14:paraId="2160B0CB" w14:textId="6A118E55" w:rsidR="009A49D5" w:rsidRPr="009A49D5" w:rsidRDefault="00E75C94" w:rsidP="009A49D5">
      <w:pPr>
        <w:pStyle w:val="TOC2"/>
        <w:ind w:left="851" w:hanging="851"/>
        <w:rPr>
          <w:rFonts w:ascii="Times New Roman" w:eastAsiaTheme="minorEastAsia" w:hAnsi="Times New Roman" w:cs="Times New Roman"/>
          <w:noProof/>
          <w:sz w:val="24"/>
          <w:szCs w:val="24"/>
        </w:rPr>
      </w:pPr>
      <w:hyperlink w:anchor="_Toc213608301" w:history="1">
        <w:r w:rsidR="009A49D5" w:rsidRPr="009A49D5">
          <w:rPr>
            <w:rStyle w:val="Hyperlink"/>
            <w:rFonts w:ascii="Times New Roman" w:hAnsi="Times New Roman" w:cs="Times New Roman"/>
            <w:noProof/>
            <w:sz w:val="24"/>
            <w:szCs w:val="24"/>
          </w:rPr>
          <w:t>IV.1</w:t>
        </w:r>
        <w:r w:rsidR="009A49D5" w:rsidRPr="009A49D5">
          <w:rPr>
            <w:rFonts w:ascii="Times New Roman" w:eastAsiaTheme="minorEastAsia" w:hAnsi="Times New Roman" w:cs="Times New Roman"/>
            <w:noProof/>
            <w:sz w:val="24"/>
            <w:szCs w:val="24"/>
          </w:rPr>
          <w:tab/>
        </w:r>
        <w:r w:rsidR="009A49D5" w:rsidRPr="009A49D5">
          <w:rPr>
            <w:rStyle w:val="Hyperlink"/>
            <w:rFonts w:ascii="Times New Roman" w:hAnsi="Times New Roman" w:cs="Times New Roman"/>
            <w:noProof/>
            <w:sz w:val="24"/>
            <w:szCs w:val="24"/>
          </w:rPr>
          <w:t>Lingkungan Penerapan</w:t>
        </w:r>
        <w:r w:rsidR="009A49D5" w:rsidRPr="009A49D5">
          <w:rPr>
            <w:rFonts w:ascii="Times New Roman" w:hAnsi="Times New Roman" w:cs="Times New Roman"/>
            <w:noProof/>
            <w:webHidden/>
            <w:sz w:val="24"/>
            <w:szCs w:val="24"/>
          </w:rPr>
          <w:tab/>
        </w:r>
        <w:r w:rsidR="009A49D5" w:rsidRPr="009A49D5">
          <w:rPr>
            <w:rFonts w:ascii="Times New Roman" w:hAnsi="Times New Roman" w:cs="Times New Roman"/>
            <w:noProof/>
            <w:webHidden/>
            <w:sz w:val="24"/>
            <w:szCs w:val="24"/>
          </w:rPr>
          <w:fldChar w:fldCharType="begin"/>
        </w:r>
        <w:r w:rsidR="009A49D5" w:rsidRPr="009A49D5">
          <w:rPr>
            <w:rFonts w:ascii="Times New Roman" w:hAnsi="Times New Roman" w:cs="Times New Roman"/>
            <w:noProof/>
            <w:webHidden/>
            <w:sz w:val="24"/>
            <w:szCs w:val="24"/>
          </w:rPr>
          <w:instrText xml:space="preserve"> PAGEREF _Toc213608301 \h </w:instrText>
        </w:r>
        <w:r w:rsidR="009A49D5" w:rsidRPr="009A49D5">
          <w:rPr>
            <w:rFonts w:ascii="Times New Roman" w:hAnsi="Times New Roman" w:cs="Times New Roman"/>
            <w:noProof/>
            <w:webHidden/>
            <w:sz w:val="24"/>
            <w:szCs w:val="24"/>
          </w:rPr>
        </w:r>
        <w:r w:rsidR="009A49D5" w:rsidRPr="009A49D5">
          <w:rPr>
            <w:rFonts w:ascii="Times New Roman" w:hAnsi="Times New Roman" w:cs="Times New Roman"/>
            <w:noProof/>
            <w:webHidden/>
            <w:sz w:val="24"/>
            <w:szCs w:val="24"/>
          </w:rPr>
          <w:fldChar w:fldCharType="separate"/>
        </w:r>
        <w:r w:rsidR="00F82A3D">
          <w:rPr>
            <w:rFonts w:ascii="Times New Roman" w:hAnsi="Times New Roman" w:cs="Times New Roman"/>
            <w:noProof/>
            <w:webHidden/>
            <w:sz w:val="24"/>
            <w:szCs w:val="24"/>
          </w:rPr>
          <w:t>41</w:t>
        </w:r>
        <w:r w:rsidR="009A49D5" w:rsidRPr="009A49D5">
          <w:rPr>
            <w:rFonts w:ascii="Times New Roman" w:hAnsi="Times New Roman" w:cs="Times New Roman"/>
            <w:noProof/>
            <w:webHidden/>
            <w:sz w:val="24"/>
            <w:szCs w:val="24"/>
          </w:rPr>
          <w:fldChar w:fldCharType="end"/>
        </w:r>
      </w:hyperlink>
    </w:p>
    <w:p w14:paraId="156B1BAA" w14:textId="35EFF8C8" w:rsidR="009A49D5" w:rsidRPr="009A49D5" w:rsidRDefault="00E75C94" w:rsidP="009A49D5">
      <w:pPr>
        <w:pStyle w:val="TOC2"/>
        <w:ind w:left="851" w:hanging="851"/>
        <w:rPr>
          <w:rFonts w:ascii="Times New Roman" w:eastAsiaTheme="minorEastAsia" w:hAnsi="Times New Roman" w:cs="Times New Roman"/>
          <w:noProof/>
          <w:sz w:val="24"/>
          <w:szCs w:val="24"/>
        </w:rPr>
      </w:pPr>
      <w:hyperlink w:anchor="_Toc213608302" w:history="1">
        <w:r w:rsidR="009A49D5" w:rsidRPr="009A49D5">
          <w:rPr>
            <w:rStyle w:val="Hyperlink"/>
            <w:rFonts w:ascii="Times New Roman" w:hAnsi="Times New Roman" w:cs="Times New Roman"/>
            <w:noProof/>
            <w:sz w:val="24"/>
            <w:szCs w:val="24"/>
          </w:rPr>
          <w:t>IV.2</w:t>
        </w:r>
        <w:r w:rsidR="009A49D5" w:rsidRPr="009A49D5">
          <w:rPr>
            <w:rFonts w:ascii="Times New Roman" w:eastAsiaTheme="minorEastAsia" w:hAnsi="Times New Roman" w:cs="Times New Roman"/>
            <w:noProof/>
            <w:sz w:val="24"/>
            <w:szCs w:val="24"/>
          </w:rPr>
          <w:tab/>
        </w:r>
        <w:r w:rsidR="009A49D5" w:rsidRPr="009A49D5">
          <w:rPr>
            <w:rStyle w:val="Hyperlink"/>
            <w:rFonts w:ascii="Times New Roman" w:hAnsi="Times New Roman" w:cs="Times New Roman"/>
            <w:noProof/>
            <w:sz w:val="24"/>
            <w:szCs w:val="24"/>
          </w:rPr>
          <w:t>Analisis Kebutuhan Sistem</w:t>
        </w:r>
        <w:r w:rsidR="009A49D5" w:rsidRPr="009A49D5">
          <w:rPr>
            <w:rFonts w:ascii="Times New Roman" w:hAnsi="Times New Roman" w:cs="Times New Roman"/>
            <w:noProof/>
            <w:webHidden/>
            <w:sz w:val="24"/>
            <w:szCs w:val="24"/>
          </w:rPr>
          <w:tab/>
        </w:r>
        <w:r w:rsidR="009A49D5" w:rsidRPr="009A49D5">
          <w:rPr>
            <w:rFonts w:ascii="Times New Roman" w:hAnsi="Times New Roman" w:cs="Times New Roman"/>
            <w:noProof/>
            <w:webHidden/>
            <w:sz w:val="24"/>
            <w:szCs w:val="24"/>
          </w:rPr>
          <w:fldChar w:fldCharType="begin"/>
        </w:r>
        <w:r w:rsidR="009A49D5" w:rsidRPr="009A49D5">
          <w:rPr>
            <w:rFonts w:ascii="Times New Roman" w:hAnsi="Times New Roman" w:cs="Times New Roman"/>
            <w:noProof/>
            <w:webHidden/>
            <w:sz w:val="24"/>
            <w:szCs w:val="24"/>
          </w:rPr>
          <w:instrText xml:space="preserve"> PAGEREF _Toc213608302 \h </w:instrText>
        </w:r>
        <w:r w:rsidR="009A49D5" w:rsidRPr="009A49D5">
          <w:rPr>
            <w:rFonts w:ascii="Times New Roman" w:hAnsi="Times New Roman" w:cs="Times New Roman"/>
            <w:noProof/>
            <w:webHidden/>
            <w:sz w:val="24"/>
            <w:szCs w:val="24"/>
          </w:rPr>
        </w:r>
        <w:r w:rsidR="009A49D5" w:rsidRPr="009A49D5">
          <w:rPr>
            <w:rFonts w:ascii="Times New Roman" w:hAnsi="Times New Roman" w:cs="Times New Roman"/>
            <w:noProof/>
            <w:webHidden/>
            <w:sz w:val="24"/>
            <w:szCs w:val="24"/>
          </w:rPr>
          <w:fldChar w:fldCharType="separate"/>
        </w:r>
        <w:r w:rsidR="00F82A3D">
          <w:rPr>
            <w:rFonts w:ascii="Times New Roman" w:hAnsi="Times New Roman" w:cs="Times New Roman"/>
            <w:noProof/>
            <w:webHidden/>
            <w:sz w:val="24"/>
            <w:szCs w:val="24"/>
          </w:rPr>
          <w:t>41</w:t>
        </w:r>
        <w:r w:rsidR="009A49D5" w:rsidRPr="009A49D5">
          <w:rPr>
            <w:rFonts w:ascii="Times New Roman" w:hAnsi="Times New Roman" w:cs="Times New Roman"/>
            <w:noProof/>
            <w:webHidden/>
            <w:sz w:val="24"/>
            <w:szCs w:val="24"/>
          </w:rPr>
          <w:fldChar w:fldCharType="end"/>
        </w:r>
      </w:hyperlink>
    </w:p>
    <w:p w14:paraId="4910F9E9" w14:textId="5EF00BE4" w:rsidR="009A49D5" w:rsidRPr="009A49D5" w:rsidRDefault="00E75C94" w:rsidP="009A49D5">
      <w:pPr>
        <w:pStyle w:val="TOC2"/>
        <w:ind w:left="851" w:hanging="851"/>
        <w:rPr>
          <w:rFonts w:ascii="Times New Roman" w:eastAsiaTheme="minorEastAsia" w:hAnsi="Times New Roman" w:cs="Times New Roman"/>
          <w:noProof/>
          <w:sz w:val="24"/>
          <w:szCs w:val="24"/>
        </w:rPr>
      </w:pPr>
      <w:hyperlink w:anchor="_Toc213608303" w:history="1">
        <w:r w:rsidR="009A49D5" w:rsidRPr="009A49D5">
          <w:rPr>
            <w:rStyle w:val="Hyperlink"/>
            <w:rFonts w:ascii="Times New Roman" w:hAnsi="Times New Roman" w:cs="Times New Roman"/>
            <w:noProof/>
            <w:sz w:val="24"/>
            <w:szCs w:val="24"/>
          </w:rPr>
          <w:t>IV.2.1</w:t>
        </w:r>
        <w:r w:rsidR="009A49D5" w:rsidRPr="009A49D5">
          <w:rPr>
            <w:rFonts w:ascii="Times New Roman" w:eastAsiaTheme="minorEastAsia" w:hAnsi="Times New Roman" w:cs="Times New Roman"/>
            <w:noProof/>
            <w:sz w:val="24"/>
            <w:szCs w:val="24"/>
          </w:rPr>
          <w:tab/>
        </w:r>
        <w:r w:rsidR="009A49D5" w:rsidRPr="009A49D5">
          <w:rPr>
            <w:rStyle w:val="Hyperlink"/>
            <w:rFonts w:ascii="Times New Roman" w:hAnsi="Times New Roman" w:cs="Times New Roman"/>
            <w:noProof/>
            <w:sz w:val="24"/>
            <w:szCs w:val="24"/>
          </w:rPr>
          <w:t>Kebutuhan Fungsional</w:t>
        </w:r>
        <w:r w:rsidR="009A49D5" w:rsidRPr="009A49D5">
          <w:rPr>
            <w:rFonts w:ascii="Times New Roman" w:hAnsi="Times New Roman" w:cs="Times New Roman"/>
            <w:noProof/>
            <w:webHidden/>
            <w:sz w:val="24"/>
            <w:szCs w:val="24"/>
          </w:rPr>
          <w:tab/>
        </w:r>
        <w:r w:rsidR="009A49D5" w:rsidRPr="009A49D5">
          <w:rPr>
            <w:rFonts w:ascii="Times New Roman" w:hAnsi="Times New Roman" w:cs="Times New Roman"/>
            <w:noProof/>
            <w:webHidden/>
            <w:sz w:val="24"/>
            <w:szCs w:val="24"/>
          </w:rPr>
          <w:fldChar w:fldCharType="begin"/>
        </w:r>
        <w:r w:rsidR="009A49D5" w:rsidRPr="009A49D5">
          <w:rPr>
            <w:rFonts w:ascii="Times New Roman" w:hAnsi="Times New Roman" w:cs="Times New Roman"/>
            <w:noProof/>
            <w:webHidden/>
            <w:sz w:val="24"/>
            <w:szCs w:val="24"/>
          </w:rPr>
          <w:instrText xml:space="preserve"> PAGEREF _Toc213608303 \h </w:instrText>
        </w:r>
        <w:r w:rsidR="009A49D5" w:rsidRPr="009A49D5">
          <w:rPr>
            <w:rFonts w:ascii="Times New Roman" w:hAnsi="Times New Roman" w:cs="Times New Roman"/>
            <w:noProof/>
            <w:webHidden/>
            <w:sz w:val="24"/>
            <w:szCs w:val="24"/>
          </w:rPr>
        </w:r>
        <w:r w:rsidR="009A49D5" w:rsidRPr="009A49D5">
          <w:rPr>
            <w:rFonts w:ascii="Times New Roman" w:hAnsi="Times New Roman" w:cs="Times New Roman"/>
            <w:noProof/>
            <w:webHidden/>
            <w:sz w:val="24"/>
            <w:szCs w:val="24"/>
          </w:rPr>
          <w:fldChar w:fldCharType="separate"/>
        </w:r>
        <w:r w:rsidR="00F82A3D">
          <w:rPr>
            <w:rFonts w:ascii="Times New Roman" w:hAnsi="Times New Roman" w:cs="Times New Roman"/>
            <w:noProof/>
            <w:webHidden/>
            <w:sz w:val="24"/>
            <w:szCs w:val="24"/>
          </w:rPr>
          <w:t>42</w:t>
        </w:r>
        <w:r w:rsidR="009A49D5" w:rsidRPr="009A49D5">
          <w:rPr>
            <w:rFonts w:ascii="Times New Roman" w:hAnsi="Times New Roman" w:cs="Times New Roman"/>
            <w:noProof/>
            <w:webHidden/>
            <w:sz w:val="24"/>
            <w:szCs w:val="24"/>
          </w:rPr>
          <w:fldChar w:fldCharType="end"/>
        </w:r>
      </w:hyperlink>
    </w:p>
    <w:p w14:paraId="2B503F7B" w14:textId="2C59FFAB" w:rsidR="009A49D5" w:rsidRPr="009A49D5" w:rsidRDefault="00E75C94" w:rsidP="009A49D5">
      <w:pPr>
        <w:pStyle w:val="TOC2"/>
        <w:ind w:left="851" w:hanging="851"/>
        <w:rPr>
          <w:rFonts w:ascii="Times New Roman" w:eastAsiaTheme="minorEastAsia" w:hAnsi="Times New Roman" w:cs="Times New Roman"/>
          <w:noProof/>
          <w:sz w:val="24"/>
          <w:szCs w:val="24"/>
        </w:rPr>
      </w:pPr>
      <w:hyperlink w:anchor="_Toc213608304" w:history="1">
        <w:r w:rsidR="009A49D5" w:rsidRPr="009A49D5">
          <w:rPr>
            <w:rStyle w:val="Hyperlink"/>
            <w:rFonts w:ascii="Times New Roman" w:hAnsi="Times New Roman" w:cs="Times New Roman"/>
            <w:noProof/>
            <w:sz w:val="24"/>
            <w:szCs w:val="24"/>
          </w:rPr>
          <w:t>IV.2.2</w:t>
        </w:r>
        <w:r w:rsidR="009A49D5" w:rsidRPr="009A49D5">
          <w:rPr>
            <w:rFonts w:ascii="Times New Roman" w:eastAsiaTheme="minorEastAsia" w:hAnsi="Times New Roman" w:cs="Times New Roman"/>
            <w:noProof/>
            <w:sz w:val="24"/>
            <w:szCs w:val="24"/>
          </w:rPr>
          <w:tab/>
        </w:r>
        <w:r w:rsidR="009A49D5" w:rsidRPr="009A49D5">
          <w:rPr>
            <w:rStyle w:val="Hyperlink"/>
            <w:rFonts w:ascii="Times New Roman" w:hAnsi="Times New Roman" w:cs="Times New Roman"/>
            <w:noProof/>
            <w:sz w:val="24"/>
            <w:szCs w:val="24"/>
          </w:rPr>
          <w:t>Kebutuhan Non-Fungsional</w:t>
        </w:r>
        <w:r w:rsidR="009A49D5" w:rsidRPr="009A49D5">
          <w:rPr>
            <w:rFonts w:ascii="Times New Roman" w:hAnsi="Times New Roman" w:cs="Times New Roman"/>
            <w:noProof/>
            <w:webHidden/>
            <w:sz w:val="24"/>
            <w:szCs w:val="24"/>
          </w:rPr>
          <w:tab/>
        </w:r>
        <w:r w:rsidR="009A49D5" w:rsidRPr="009A49D5">
          <w:rPr>
            <w:rFonts w:ascii="Times New Roman" w:hAnsi="Times New Roman" w:cs="Times New Roman"/>
            <w:noProof/>
            <w:webHidden/>
            <w:sz w:val="24"/>
            <w:szCs w:val="24"/>
          </w:rPr>
          <w:fldChar w:fldCharType="begin"/>
        </w:r>
        <w:r w:rsidR="009A49D5" w:rsidRPr="009A49D5">
          <w:rPr>
            <w:rFonts w:ascii="Times New Roman" w:hAnsi="Times New Roman" w:cs="Times New Roman"/>
            <w:noProof/>
            <w:webHidden/>
            <w:sz w:val="24"/>
            <w:szCs w:val="24"/>
          </w:rPr>
          <w:instrText xml:space="preserve"> PAGEREF _Toc213608304 \h </w:instrText>
        </w:r>
        <w:r w:rsidR="009A49D5" w:rsidRPr="009A49D5">
          <w:rPr>
            <w:rFonts w:ascii="Times New Roman" w:hAnsi="Times New Roman" w:cs="Times New Roman"/>
            <w:noProof/>
            <w:webHidden/>
            <w:sz w:val="24"/>
            <w:szCs w:val="24"/>
          </w:rPr>
        </w:r>
        <w:r w:rsidR="009A49D5" w:rsidRPr="009A49D5">
          <w:rPr>
            <w:rFonts w:ascii="Times New Roman" w:hAnsi="Times New Roman" w:cs="Times New Roman"/>
            <w:noProof/>
            <w:webHidden/>
            <w:sz w:val="24"/>
            <w:szCs w:val="24"/>
          </w:rPr>
          <w:fldChar w:fldCharType="separate"/>
        </w:r>
        <w:r w:rsidR="00F82A3D">
          <w:rPr>
            <w:rFonts w:ascii="Times New Roman" w:hAnsi="Times New Roman" w:cs="Times New Roman"/>
            <w:noProof/>
            <w:webHidden/>
            <w:sz w:val="24"/>
            <w:szCs w:val="24"/>
          </w:rPr>
          <w:t>43</w:t>
        </w:r>
        <w:r w:rsidR="009A49D5" w:rsidRPr="009A49D5">
          <w:rPr>
            <w:rFonts w:ascii="Times New Roman" w:hAnsi="Times New Roman" w:cs="Times New Roman"/>
            <w:noProof/>
            <w:webHidden/>
            <w:sz w:val="24"/>
            <w:szCs w:val="24"/>
          </w:rPr>
          <w:fldChar w:fldCharType="end"/>
        </w:r>
      </w:hyperlink>
    </w:p>
    <w:p w14:paraId="40A0115F" w14:textId="20AD1B52" w:rsidR="009A49D5" w:rsidRPr="009A49D5" w:rsidRDefault="00E75C94" w:rsidP="009A49D5">
      <w:pPr>
        <w:pStyle w:val="TOC2"/>
        <w:ind w:left="851" w:hanging="851"/>
        <w:rPr>
          <w:rFonts w:ascii="Times New Roman" w:eastAsiaTheme="minorEastAsia" w:hAnsi="Times New Roman" w:cs="Times New Roman"/>
          <w:noProof/>
          <w:sz w:val="24"/>
          <w:szCs w:val="24"/>
        </w:rPr>
      </w:pPr>
      <w:hyperlink w:anchor="_Toc213608305" w:history="1">
        <w:r w:rsidR="009A49D5" w:rsidRPr="009A49D5">
          <w:rPr>
            <w:rStyle w:val="Hyperlink"/>
            <w:rFonts w:ascii="Times New Roman" w:hAnsi="Times New Roman" w:cs="Times New Roman"/>
            <w:noProof/>
            <w:sz w:val="24"/>
            <w:szCs w:val="24"/>
          </w:rPr>
          <w:t>IV.2.3</w:t>
        </w:r>
        <w:r w:rsidR="009A49D5" w:rsidRPr="009A49D5">
          <w:rPr>
            <w:rFonts w:ascii="Times New Roman" w:eastAsiaTheme="minorEastAsia" w:hAnsi="Times New Roman" w:cs="Times New Roman"/>
            <w:noProof/>
            <w:sz w:val="24"/>
            <w:szCs w:val="24"/>
          </w:rPr>
          <w:tab/>
        </w:r>
        <w:r w:rsidR="009A49D5" w:rsidRPr="009A49D5">
          <w:rPr>
            <w:rStyle w:val="Hyperlink"/>
            <w:rFonts w:ascii="Times New Roman" w:hAnsi="Times New Roman" w:cs="Times New Roman"/>
            <w:noProof/>
            <w:sz w:val="24"/>
            <w:szCs w:val="24"/>
          </w:rPr>
          <w:t>Kebutuhan Pengguna</w:t>
        </w:r>
        <w:r w:rsidR="009A49D5" w:rsidRPr="009A49D5">
          <w:rPr>
            <w:rFonts w:ascii="Times New Roman" w:hAnsi="Times New Roman" w:cs="Times New Roman"/>
            <w:noProof/>
            <w:webHidden/>
            <w:sz w:val="24"/>
            <w:szCs w:val="24"/>
          </w:rPr>
          <w:tab/>
        </w:r>
        <w:r w:rsidR="009A49D5" w:rsidRPr="009A49D5">
          <w:rPr>
            <w:rFonts w:ascii="Times New Roman" w:hAnsi="Times New Roman" w:cs="Times New Roman"/>
            <w:noProof/>
            <w:webHidden/>
            <w:sz w:val="24"/>
            <w:szCs w:val="24"/>
          </w:rPr>
          <w:fldChar w:fldCharType="begin"/>
        </w:r>
        <w:r w:rsidR="009A49D5" w:rsidRPr="009A49D5">
          <w:rPr>
            <w:rFonts w:ascii="Times New Roman" w:hAnsi="Times New Roman" w:cs="Times New Roman"/>
            <w:noProof/>
            <w:webHidden/>
            <w:sz w:val="24"/>
            <w:szCs w:val="24"/>
          </w:rPr>
          <w:instrText xml:space="preserve"> PAGEREF _Toc213608305 \h </w:instrText>
        </w:r>
        <w:r w:rsidR="009A49D5" w:rsidRPr="009A49D5">
          <w:rPr>
            <w:rFonts w:ascii="Times New Roman" w:hAnsi="Times New Roman" w:cs="Times New Roman"/>
            <w:noProof/>
            <w:webHidden/>
            <w:sz w:val="24"/>
            <w:szCs w:val="24"/>
          </w:rPr>
        </w:r>
        <w:r w:rsidR="009A49D5" w:rsidRPr="009A49D5">
          <w:rPr>
            <w:rFonts w:ascii="Times New Roman" w:hAnsi="Times New Roman" w:cs="Times New Roman"/>
            <w:noProof/>
            <w:webHidden/>
            <w:sz w:val="24"/>
            <w:szCs w:val="24"/>
          </w:rPr>
          <w:fldChar w:fldCharType="separate"/>
        </w:r>
        <w:r w:rsidR="00F82A3D">
          <w:rPr>
            <w:rFonts w:ascii="Times New Roman" w:hAnsi="Times New Roman" w:cs="Times New Roman"/>
            <w:noProof/>
            <w:webHidden/>
            <w:sz w:val="24"/>
            <w:szCs w:val="24"/>
          </w:rPr>
          <w:t>43</w:t>
        </w:r>
        <w:r w:rsidR="009A49D5" w:rsidRPr="009A49D5">
          <w:rPr>
            <w:rFonts w:ascii="Times New Roman" w:hAnsi="Times New Roman" w:cs="Times New Roman"/>
            <w:noProof/>
            <w:webHidden/>
            <w:sz w:val="24"/>
            <w:szCs w:val="24"/>
          </w:rPr>
          <w:fldChar w:fldCharType="end"/>
        </w:r>
      </w:hyperlink>
    </w:p>
    <w:p w14:paraId="57C7527C" w14:textId="0D89EDCD" w:rsidR="009A49D5" w:rsidRPr="009A49D5" w:rsidRDefault="00E75C94" w:rsidP="009A49D5">
      <w:pPr>
        <w:pStyle w:val="TOC2"/>
        <w:ind w:left="851" w:hanging="851"/>
        <w:rPr>
          <w:rFonts w:ascii="Times New Roman" w:eastAsiaTheme="minorEastAsia" w:hAnsi="Times New Roman" w:cs="Times New Roman"/>
          <w:noProof/>
          <w:sz w:val="24"/>
          <w:szCs w:val="24"/>
        </w:rPr>
      </w:pPr>
      <w:hyperlink w:anchor="_Toc213608306" w:history="1">
        <w:r w:rsidR="009A49D5" w:rsidRPr="009A49D5">
          <w:rPr>
            <w:rStyle w:val="Hyperlink"/>
            <w:rFonts w:ascii="Times New Roman" w:hAnsi="Times New Roman" w:cs="Times New Roman"/>
            <w:noProof/>
            <w:sz w:val="24"/>
            <w:szCs w:val="24"/>
          </w:rPr>
          <w:t>IV.2.4</w:t>
        </w:r>
        <w:r w:rsidR="009A49D5" w:rsidRPr="009A49D5">
          <w:rPr>
            <w:rFonts w:ascii="Times New Roman" w:eastAsiaTheme="minorEastAsia" w:hAnsi="Times New Roman" w:cs="Times New Roman"/>
            <w:noProof/>
            <w:sz w:val="24"/>
            <w:szCs w:val="24"/>
          </w:rPr>
          <w:tab/>
        </w:r>
        <w:r w:rsidR="009A49D5" w:rsidRPr="009A49D5">
          <w:rPr>
            <w:rStyle w:val="Hyperlink"/>
            <w:rFonts w:ascii="Times New Roman" w:hAnsi="Times New Roman" w:cs="Times New Roman"/>
            <w:noProof/>
            <w:sz w:val="24"/>
            <w:szCs w:val="24"/>
          </w:rPr>
          <w:t>Kebutuhan Perangkat Keras dan Perangkat Lunak</w:t>
        </w:r>
        <w:r w:rsidR="009A49D5" w:rsidRPr="009A49D5">
          <w:rPr>
            <w:rFonts w:ascii="Times New Roman" w:hAnsi="Times New Roman" w:cs="Times New Roman"/>
            <w:noProof/>
            <w:webHidden/>
            <w:sz w:val="24"/>
            <w:szCs w:val="24"/>
          </w:rPr>
          <w:tab/>
        </w:r>
        <w:r w:rsidR="009A49D5" w:rsidRPr="009A49D5">
          <w:rPr>
            <w:rFonts w:ascii="Times New Roman" w:hAnsi="Times New Roman" w:cs="Times New Roman"/>
            <w:noProof/>
            <w:webHidden/>
            <w:sz w:val="24"/>
            <w:szCs w:val="24"/>
          </w:rPr>
          <w:fldChar w:fldCharType="begin"/>
        </w:r>
        <w:r w:rsidR="009A49D5" w:rsidRPr="009A49D5">
          <w:rPr>
            <w:rFonts w:ascii="Times New Roman" w:hAnsi="Times New Roman" w:cs="Times New Roman"/>
            <w:noProof/>
            <w:webHidden/>
            <w:sz w:val="24"/>
            <w:szCs w:val="24"/>
          </w:rPr>
          <w:instrText xml:space="preserve"> PAGEREF _Toc213608306 \h </w:instrText>
        </w:r>
        <w:r w:rsidR="009A49D5" w:rsidRPr="009A49D5">
          <w:rPr>
            <w:rFonts w:ascii="Times New Roman" w:hAnsi="Times New Roman" w:cs="Times New Roman"/>
            <w:noProof/>
            <w:webHidden/>
            <w:sz w:val="24"/>
            <w:szCs w:val="24"/>
          </w:rPr>
        </w:r>
        <w:r w:rsidR="009A49D5" w:rsidRPr="009A49D5">
          <w:rPr>
            <w:rFonts w:ascii="Times New Roman" w:hAnsi="Times New Roman" w:cs="Times New Roman"/>
            <w:noProof/>
            <w:webHidden/>
            <w:sz w:val="24"/>
            <w:szCs w:val="24"/>
          </w:rPr>
          <w:fldChar w:fldCharType="separate"/>
        </w:r>
        <w:r w:rsidR="00F82A3D">
          <w:rPr>
            <w:rFonts w:ascii="Times New Roman" w:hAnsi="Times New Roman" w:cs="Times New Roman"/>
            <w:noProof/>
            <w:webHidden/>
            <w:sz w:val="24"/>
            <w:szCs w:val="24"/>
          </w:rPr>
          <w:t>44</w:t>
        </w:r>
        <w:r w:rsidR="009A49D5" w:rsidRPr="009A49D5">
          <w:rPr>
            <w:rFonts w:ascii="Times New Roman" w:hAnsi="Times New Roman" w:cs="Times New Roman"/>
            <w:noProof/>
            <w:webHidden/>
            <w:sz w:val="24"/>
            <w:szCs w:val="24"/>
          </w:rPr>
          <w:fldChar w:fldCharType="end"/>
        </w:r>
      </w:hyperlink>
    </w:p>
    <w:p w14:paraId="14B44B3F" w14:textId="45511332" w:rsidR="009A49D5" w:rsidRPr="009A49D5" w:rsidRDefault="00E75C94" w:rsidP="009A49D5">
      <w:pPr>
        <w:pStyle w:val="TOC2"/>
        <w:ind w:left="851" w:hanging="851"/>
        <w:rPr>
          <w:rFonts w:ascii="Times New Roman" w:eastAsiaTheme="minorEastAsia" w:hAnsi="Times New Roman" w:cs="Times New Roman"/>
          <w:noProof/>
          <w:sz w:val="24"/>
          <w:szCs w:val="24"/>
        </w:rPr>
      </w:pPr>
      <w:hyperlink w:anchor="_Toc213608307" w:history="1">
        <w:r w:rsidR="009A49D5" w:rsidRPr="009A49D5">
          <w:rPr>
            <w:rStyle w:val="Hyperlink"/>
            <w:rFonts w:ascii="Times New Roman" w:hAnsi="Times New Roman" w:cs="Times New Roman"/>
            <w:noProof/>
            <w:sz w:val="24"/>
            <w:szCs w:val="24"/>
          </w:rPr>
          <w:t>IV.3</w:t>
        </w:r>
        <w:r w:rsidR="009A49D5" w:rsidRPr="009A49D5">
          <w:rPr>
            <w:rFonts w:ascii="Times New Roman" w:eastAsiaTheme="minorEastAsia" w:hAnsi="Times New Roman" w:cs="Times New Roman"/>
            <w:noProof/>
            <w:sz w:val="24"/>
            <w:szCs w:val="24"/>
          </w:rPr>
          <w:tab/>
        </w:r>
        <w:r w:rsidR="009A49D5" w:rsidRPr="009A49D5">
          <w:rPr>
            <w:rStyle w:val="Hyperlink"/>
            <w:rFonts w:ascii="Times New Roman" w:hAnsi="Times New Roman" w:cs="Times New Roman"/>
            <w:noProof/>
            <w:sz w:val="24"/>
            <w:szCs w:val="24"/>
          </w:rPr>
          <w:t>Analisis Desain</w:t>
        </w:r>
        <w:r w:rsidR="009A49D5" w:rsidRPr="009A49D5">
          <w:rPr>
            <w:rFonts w:ascii="Times New Roman" w:hAnsi="Times New Roman" w:cs="Times New Roman"/>
            <w:noProof/>
            <w:webHidden/>
            <w:sz w:val="24"/>
            <w:szCs w:val="24"/>
          </w:rPr>
          <w:tab/>
        </w:r>
        <w:r w:rsidR="009A49D5" w:rsidRPr="009A49D5">
          <w:rPr>
            <w:rFonts w:ascii="Times New Roman" w:hAnsi="Times New Roman" w:cs="Times New Roman"/>
            <w:noProof/>
            <w:webHidden/>
            <w:sz w:val="24"/>
            <w:szCs w:val="24"/>
          </w:rPr>
          <w:fldChar w:fldCharType="begin"/>
        </w:r>
        <w:r w:rsidR="009A49D5" w:rsidRPr="009A49D5">
          <w:rPr>
            <w:rFonts w:ascii="Times New Roman" w:hAnsi="Times New Roman" w:cs="Times New Roman"/>
            <w:noProof/>
            <w:webHidden/>
            <w:sz w:val="24"/>
            <w:szCs w:val="24"/>
          </w:rPr>
          <w:instrText xml:space="preserve"> PAGEREF _Toc213608307 \h </w:instrText>
        </w:r>
        <w:r w:rsidR="009A49D5" w:rsidRPr="009A49D5">
          <w:rPr>
            <w:rFonts w:ascii="Times New Roman" w:hAnsi="Times New Roman" w:cs="Times New Roman"/>
            <w:noProof/>
            <w:webHidden/>
            <w:sz w:val="24"/>
            <w:szCs w:val="24"/>
          </w:rPr>
        </w:r>
        <w:r w:rsidR="009A49D5" w:rsidRPr="009A49D5">
          <w:rPr>
            <w:rFonts w:ascii="Times New Roman" w:hAnsi="Times New Roman" w:cs="Times New Roman"/>
            <w:noProof/>
            <w:webHidden/>
            <w:sz w:val="24"/>
            <w:szCs w:val="24"/>
          </w:rPr>
          <w:fldChar w:fldCharType="separate"/>
        </w:r>
        <w:r w:rsidR="00F82A3D">
          <w:rPr>
            <w:rFonts w:ascii="Times New Roman" w:hAnsi="Times New Roman" w:cs="Times New Roman"/>
            <w:noProof/>
            <w:webHidden/>
            <w:sz w:val="24"/>
            <w:szCs w:val="24"/>
          </w:rPr>
          <w:t>44</w:t>
        </w:r>
        <w:r w:rsidR="009A49D5" w:rsidRPr="009A49D5">
          <w:rPr>
            <w:rFonts w:ascii="Times New Roman" w:hAnsi="Times New Roman" w:cs="Times New Roman"/>
            <w:noProof/>
            <w:webHidden/>
            <w:sz w:val="24"/>
            <w:szCs w:val="24"/>
          </w:rPr>
          <w:fldChar w:fldCharType="end"/>
        </w:r>
      </w:hyperlink>
    </w:p>
    <w:p w14:paraId="63B76E73" w14:textId="6EDF1B44" w:rsidR="009A49D5" w:rsidRPr="009A49D5" w:rsidRDefault="00E75C94" w:rsidP="009A49D5">
      <w:pPr>
        <w:pStyle w:val="TOC2"/>
        <w:ind w:left="851" w:hanging="851"/>
        <w:rPr>
          <w:rFonts w:ascii="Times New Roman" w:eastAsiaTheme="minorEastAsia" w:hAnsi="Times New Roman" w:cs="Times New Roman"/>
          <w:noProof/>
          <w:sz w:val="24"/>
          <w:szCs w:val="24"/>
        </w:rPr>
      </w:pPr>
      <w:hyperlink w:anchor="_Toc213608308" w:history="1">
        <w:r w:rsidR="009A49D5" w:rsidRPr="009A49D5">
          <w:rPr>
            <w:rStyle w:val="Hyperlink"/>
            <w:rFonts w:ascii="Times New Roman" w:hAnsi="Times New Roman" w:cs="Times New Roman"/>
            <w:noProof/>
            <w:sz w:val="24"/>
            <w:szCs w:val="24"/>
          </w:rPr>
          <w:t>IV.4</w:t>
        </w:r>
        <w:r w:rsidR="009A49D5" w:rsidRPr="009A49D5">
          <w:rPr>
            <w:rFonts w:ascii="Times New Roman" w:eastAsiaTheme="minorEastAsia" w:hAnsi="Times New Roman" w:cs="Times New Roman"/>
            <w:noProof/>
            <w:sz w:val="24"/>
            <w:szCs w:val="24"/>
          </w:rPr>
          <w:tab/>
        </w:r>
        <w:r w:rsidR="009A49D5" w:rsidRPr="009A49D5">
          <w:rPr>
            <w:rStyle w:val="Hyperlink"/>
            <w:rFonts w:ascii="Times New Roman" w:hAnsi="Times New Roman" w:cs="Times New Roman"/>
            <w:noProof/>
            <w:sz w:val="24"/>
            <w:szCs w:val="24"/>
          </w:rPr>
          <w:t>Analisis Wajah</w:t>
        </w:r>
        <w:r w:rsidR="009A49D5" w:rsidRPr="009A49D5">
          <w:rPr>
            <w:rFonts w:ascii="Times New Roman" w:hAnsi="Times New Roman" w:cs="Times New Roman"/>
            <w:noProof/>
            <w:webHidden/>
            <w:sz w:val="24"/>
            <w:szCs w:val="24"/>
          </w:rPr>
          <w:tab/>
        </w:r>
        <w:r w:rsidR="009A49D5" w:rsidRPr="009A49D5">
          <w:rPr>
            <w:rFonts w:ascii="Times New Roman" w:hAnsi="Times New Roman" w:cs="Times New Roman"/>
            <w:noProof/>
            <w:webHidden/>
            <w:sz w:val="24"/>
            <w:szCs w:val="24"/>
          </w:rPr>
          <w:fldChar w:fldCharType="begin"/>
        </w:r>
        <w:r w:rsidR="009A49D5" w:rsidRPr="009A49D5">
          <w:rPr>
            <w:rFonts w:ascii="Times New Roman" w:hAnsi="Times New Roman" w:cs="Times New Roman"/>
            <w:noProof/>
            <w:webHidden/>
            <w:sz w:val="24"/>
            <w:szCs w:val="24"/>
          </w:rPr>
          <w:instrText xml:space="preserve"> PAGEREF _Toc213608308 \h </w:instrText>
        </w:r>
        <w:r w:rsidR="009A49D5" w:rsidRPr="009A49D5">
          <w:rPr>
            <w:rFonts w:ascii="Times New Roman" w:hAnsi="Times New Roman" w:cs="Times New Roman"/>
            <w:noProof/>
            <w:webHidden/>
            <w:sz w:val="24"/>
            <w:szCs w:val="24"/>
          </w:rPr>
        </w:r>
        <w:r w:rsidR="009A49D5" w:rsidRPr="009A49D5">
          <w:rPr>
            <w:rFonts w:ascii="Times New Roman" w:hAnsi="Times New Roman" w:cs="Times New Roman"/>
            <w:noProof/>
            <w:webHidden/>
            <w:sz w:val="24"/>
            <w:szCs w:val="24"/>
          </w:rPr>
          <w:fldChar w:fldCharType="separate"/>
        </w:r>
        <w:r w:rsidR="00F82A3D">
          <w:rPr>
            <w:rFonts w:ascii="Times New Roman" w:hAnsi="Times New Roman" w:cs="Times New Roman"/>
            <w:noProof/>
            <w:webHidden/>
            <w:sz w:val="24"/>
            <w:szCs w:val="24"/>
          </w:rPr>
          <w:t>45</w:t>
        </w:r>
        <w:r w:rsidR="009A49D5" w:rsidRPr="009A49D5">
          <w:rPr>
            <w:rFonts w:ascii="Times New Roman" w:hAnsi="Times New Roman" w:cs="Times New Roman"/>
            <w:noProof/>
            <w:webHidden/>
            <w:sz w:val="24"/>
            <w:szCs w:val="24"/>
          </w:rPr>
          <w:fldChar w:fldCharType="end"/>
        </w:r>
      </w:hyperlink>
    </w:p>
    <w:p w14:paraId="0F152552" w14:textId="1FAF44E4" w:rsidR="009A49D5" w:rsidRPr="009A49D5" w:rsidRDefault="00E75C94" w:rsidP="009A49D5">
      <w:pPr>
        <w:pStyle w:val="TOC2"/>
        <w:ind w:left="851" w:hanging="851"/>
        <w:rPr>
          <w:rFonts w:ascii="Times New Roman" w:eastAsiaTheme="minorEastAsia" w:hAnsi="Times New Roman" w:cs="Times New Roman"/>
          <w:noProof/>
          <w:sz w:val="24"/>
          <w:szCs w:val="24"/>
        </w:rPr>
      </w:pPr>
      <w:hyperlink w:anchor="_Toc213608309" w:history="1">
        <w:r w:rsidR="009A49D5" w:rsidRPr="009A49D5">
          <w:rPr>
            <w:rStyle w:val="Hyperlink"/>
            <w:rFonts w:ascii="Times New Roman" w:hAnsi="Times New Roman" w:cs="Times New Roman"/>
            <w:noProof/>
            <w:sz w:val="24"/>
            <w:szCs w:val="24"/>
          </w:rPr>
          <w:t>IV.5</w:t>
        </w:r>
        <w:r w:rsidR="009A49D5" w:rsidRPr="009A49D5">
          <w:rPr>
            <w:rFonts w:ascii="Times New Roman" w:eastAsiaTheme="minorEastAsia" w:hAnsi="Times New Roman" w:cs="Times New Roman"/>
            <w:noProof/>
            <w:sz w:val="24"/>
            <w:szCs w:val="24"/>
          </w:rPr>
          <w:tab/>
        </w:r>
        <w:r w:rsidR="009A49D5" w:rsidRPr="009A49D5">
          <w:rPr>
            <w:rStyle w:val="Hyperlink"/>
            <w:rFonts w:ascii="Times New Roman" w:hAnsi="Times New Roman" w:cs="Times New Roman"/>
            <w:noProof/>
            <w:sz w:val="24"/>
            <w:szCs w:val="24"/>
          </w:rPr>
          <w:t>Desain Solusi</w:t>
        </w:r>
        <w:r w:rsidR="009A49D5" w:rsidRPr="009A49D5">
          <w:rPr>
            <w:rFonts w:ascii="Times New Roman" w:hAnsi="Times New Roman" w:cs="Times New Roman"/>
            <w:noProof/>
            <w:webHidden/>
            <w:sz w:val="24"/>
            <w:szCs w:val="24"/>
          </w:rPr>
          <w:tab/>
        </w:r>
        <w:r w:rsidR="009A49D5" w:rsidRPr="009A49D5">
          <w:rPr>
            <w:rFonts w:ascii="Times New Roman" w:hAnsi="Times New Roman" w:cs="Times New Roman"/>
            <w:noProof/>
            <w:webHidden/>
            <w:sz w:val="24"/>
            <w:szCs w:val="24"/>
          </w:rPr>
          <w:fldChar w:fldCharType="begin"/>
        </w:r>
        <w:r w:rsidR="009A49D5" w:rsidRPr="009A49D5">
          <w:rPr>
            <w:rFonts w:ascii="Times New Roman" w:hAnsi="Times New Roman" w:cs="Times New Roman"/>
            <w:noProof/>
            <w:webHidden/>
            <w:sz w:val="24"/>
            <w:szCs w:val="24"/>
          </w:rPr>
          <w:instrText xml:space="preserve"> PAGEREF _Toc213608309 \h </w:instrText>
        </w:r>
        <w:r w:rsidR="009A49D5" w:rsidRPr="009A49D5">
          <w:rPr>
            <w:rFonts w:ascii="Times New Roman" w:hAnsi="Times New Roman" w:cs="Times New Roman"/>
            <w:noProof/>
            <w:webHidden/>
            <w:sz w:val="24"/>
            <w:szCs w:val="24"/>
          </w:rPr>
        </w:r>
        <w:r w:rsidR="009A49D5" w:rsidRPr="009A49D5">
          <w:rPr>
            <w:rFonts w:ascii="Times New Roman" w:hAnsi="Times New Roman" w:cs="Times New Roman"/>
            <w:noProof/>
            <w:webHidden/>
            <w:sz w:val="24"/>
            <w:szCs w:val="24"/>
          </w:rPr>
          <w:fldChar w:fldCharType="separate"/>
        </w:r>
        <w:r w:rsidR="00F82A3D">
          <w:rPr>
            <w:rFonts w:ascii="Times New Roman" w:hAnsi="Times New Roman" w:cs="Times New Roman"/>
            <w:noProof/>
            <w:webHidden/>
            <w:sz w:val="24"/>
            <w:szCs w:val="24"/>
          </w:rPr>
          <w:t>46</w:t>
        </w:r>
        <w:r w:rsidR="009A49D5" w:rsidRPr="009A49D5">
          <w:rPr>
            <w:rFonts w:ascii="Times New Roman" w:hAnsi="Times New Roman" w:cs="Times New Roman"/>
            <w:noProof/>
            <w:webHidden/>
            <w:sz w:val="24"/>
            <w:szCs w:val="24"/>
          </w:rPr>
          <w:fldChar w:fldCharType="end"/>
        </w:r>
      </w:hyperlink>
    </w:p>
    <w:p w14:paraId="394571B6" w14:textId="7BC4DF19" w:rsidR="009A49D5" w:rsidRPr="009A49D5" w:rsidRDefault="00E75C94" w:rsidP="009A49D5">
      <w:pPr>
        <w:pStyle w:val="TOC2"/>
        <w:ind w:left="851" w:hanging="851"/>
        <w:rPr>
          <w:rFonts w:ascii="Times New Roman" w:eastAsiaTheme="minorEastAsia" w:hAnsi="Times New Roman" w:cs="Times New Roman"/>
          <w:noProof/>
          <w:sz w:val="24"/>
          <w:szCs w:val="24"/>
        </w:rPr>
      </w:pPr>
      <w:hyperlink w:anchor="_Toc213608310" w:history="1">
        <w:r w:rsidR="009A49D5" w:rsidRPr="009A49D5">
          <w:rPr>
            <w:rStyle w:val="Hyperlink"/>
            <w:rFonts w:ascii="Times New Roman" w:hAnsi="Times New Roman" w:cs="Times New Roman"/>
            <w:noProof/>
            <w:sz w:val="24"/>
            <w:szCs w:val="24"/>
          </w:rPr>
          <w:t>IV.5.1</w:t>
        </w:r>
        <w:r w:rsidR="009A49D5" w:rsidRPr="009A49D5">
          <w:rPr>
            <w:rFonts w:ascii="Times New Roman" w:eastAsiaTheme="minorEastAsia" w:hAnsi="Times New Roman" w:cs="Times New Roman"/>
            <w:noProof/>
            <w:sz w:val="24"/>
            <w:szCs w:val="24"/>
          </w:rPr>
          <w:tab/>
        </w:r>
        <w:r w:rsidR="009A49D5" w:rsidRPr="009A49D5">
          <w:rPr>
            <w:rStyle w:val="Hyperlink"/>
            <w:rFonts w:ascii="Times New Roman" w:hAnsi="Times New Roman" w:cs="Times New Roman"/>
            <w:noProof/>
            <w:sz w:val="24"/>
            <w:szCs w:val="24"/>
          </w:rPr>
          <w:t>Desain Solusi Umum</w:t>
        </w:r>
        <w:r w:rsidR="009A49D5" w:rsidRPr="009A49D5">
          <w:rPr>
            <w:rFonts w:ascii="Times New Roman" w:hAnsi="Times New Roman" w:cs="Times New Roman"/>
            <w:noProof/>
            <w:webHidden/>
            <w:sz w:val="24"/>
            <w:szCs w:val="24"/>
          </w:rPr>
          <w:tab/>
        </w:r>
        <w:r w:rsidR="009A49D5" w:rsidRPr="009A49D5">
          <w:rPr>
            <w:rFonts w:ascii="Times New Roman" w:hAnsi="Times New Roman" w:cs="Times New Roman"/>
            <w:noProof/>
            <w:webHidden/>
            <w:sz w:val="24"/>
            <w:szCs w:val="24"/>
          </w:rPr>
          <w:fldChar w:fldCharType="begin"/>
        </w:r>
        <w:r w:rsidR="009A49D5" w:rsidRPr="009A49D5">
          <w:rPr>
            <w:rFonts w:ascii="Times New Roman" w:hAnsi="Times New Roman" w:cs="Times New Roman"/>
            <w:noProof/>
            <w:webHidden/>
            <w:sz w:val="24"/>
            <w:szCs w:val="24"/>
          </w:rPr>
          <w:instrText xml:space="preserve"> PAGEREF _Toc213608310 \h </w:instrText>
        </w:r>
        <w:r w:rsidR="009A49D5" w:rsidRPr="009A49D5">
          <w:rPr>
            <w:rFonts w:ascii="Times New Roman" w:hAnsi="Times New Roman" w:cs="Times New Roman"/>
            <w:noProof/>
            <w:webHidden/>
            <w:sz w:val="24"/>
            <w:szCs w:val="24"/>
          </w:rPr>
        </w:r>
        <w:r w:rsidR="009A49D5" w:rsidRPr="009A49D5">
          <w:rPr>
            <w:rFonts w:ascii="Times New Roman" w:hAnsi="Times New Roman" w:cs="Times New Roman"/>
            <w:noProof/>
            <w:webHidden/>
            <w:sz w:val="24"/>
            <w:szCs w:val="24"/>
          </w:rPr>
          <w:fldChar w:fldCharType="separate"/>
        </w:r>
        <w:r w:rsidR="00F82A3D">
          <w:rPr>
            <w:rFonts w:ascii="Times New Roman" w:hAnsi="Times New Roman" w:cs="Times New Roman"/>
            <w:noProof/>
            <w:webHidden/>
            <w:sz w:val="24"/>
            <w:szCs w:val="24"/>
          </w:rPr>
          <w:t>46</w:t>
        </w:r>
        <w:r w:rsidR="009A49D5" w:rsidRPr="009A49D5">
          <w:rPr>
            <w:rFonts w:ascii="Times New Roman" w:hAnsi="Times New Roman" w:cs="Times New Roman"/>
            <w:noProof/>
            <w:webHidden/>
            <w:sz w:val="24"/>
            <w:szCs w:val="24"/>
          </w:rPr>
          <w:fldChar w:fldCharType="end"/>
        </w:r>
      </w:hyperlink>
    </w:p>
    <w:p w14:paraId="3828326D" w14:textId="37705ABF" w:rsidR="009A49D5" w:rsidRPr="009A49D5" w:rsidRDefault="00E75C94" w:rsidP="009A49D5">
      <w:pPr>
        <w:pStyle w:val="TOC2"/>
        <w:ind w:left="851" w:hanging="851"/>
        <w:rPr>
          <w:rFonts w:ascii="Times New Roman" w:eastAsiaTheme="minorEastAsia" w:hAnsi="Times New Roman" w:cs="Times New Roman"/>
          <w:noProof/>
          <w:sz w:val="24"/>
          <w:szCs w:val="24"/>
        </w:rPr>
      </w:pPr>
      <w:hyperlink w:anchor="_Toc213608311" w:history="1">
        <w:r w:rsidR="009A49D5" w:rsidRPr="009A49D5">
          <w:rPr>
            <w:rStyle w:val="Hyperlink"/>
            <w:rFonts w:ascii="Times New Roman" w:hAnsi="Times New Roman" w:cs="Times New Roman"/>
            <w:noProof/>
            <w:sz w:val="24"/>
            <w:szCs w:val="24"/>
          </w:rPr>
          <w:t>IV.5.2</w:t>
        </w:r>
        <w:r w:rsidR="009A49D5" w:rsidRPr="009A49D5">
          <w:rPr>
            <w:rFonts w:ascii="Times New Roman" w:eastAsiaTheme="minorEastAsia" w:hAnsi="Times New Roman" w:cs="Times New Roman"/>
            <w:noProof/>
            <w:sz w:val="24"/>
            <w:szCs w:val="24"/>
          </w:rPr>
          <w:tab/>
        </w:r>
        <w:r w:rsidR="009A49D5" w:rsidRPr="009A49D5">
          <w:rPr>
            <w:rStyle w:val="Hyperlink"/>
            <w:rFonts w:ascii="Times New Roman" w:hAnsi="Times New Roman" w:cs="Times New Roman"/>
            <w:noProof/>
            <w:sz w:val="24"/>
            <w:szCs w:val="24"/>
          </w:rPr>
          <w:t>Desain Algoritma Program</w:t>
        </w:r>
        <w:r w:rsidR="009A49D5" w:rsidRPr="009A49D5">
          <w:rPr>
            <w:rFonts w:ascii="Times New Roman" w:hAnsi="Times New Roman" w:cs="Times New Roman"/>
            <w:noProof/>
            <w:webHidden/>
            <w:sz w:val="24"/>
            <w:szCs w:val="24"/>
          </w:rPr>
          <w:tab/>
        </w:r>
        <w:r w:rsidR="009A49D5" w:rsidRPr="009A49D5">
          <w:rPr>
            <w:rFonts w:ascii="Times New Roman" w:hAnsi="Times New Roman" w:cs="Times New Roman"/>
            <w:noProof/>
            <w:webHidden/>
            <w:sz w:val="24"/>
            <w:szCs w:val="24"/>
          </w:rPr>
          <w:fldChar w:fldCharType="begin"/>
        </w:r>
        <w:r w:rsidR="009A49D5" w:rsidRPr="009A49D5">
          <w:rPr>
            <w:rFonts w:ascii="Times New Roman" w:hAnsi="Times New Roman" w:cs="Times New Roman"/>
            <w:noProof/>
            <w:webHidden/>
            <w:sz w:val="24"/>
            <w:szCs w:val="24"/>
          </w:rPr>
          <w:instrText xml:space="preserve"> PAGEREF _Toc213608311 \h </w:instrText>
        </w:r>
        <w:r w:rsidR="009A49D5" w:rsidRPr="009A49D5">
          <w:rPr>
            <w:rFonts w:ascii="Times New Roman" w:hAnsi="Times New Roman" w:cs="Times New Roman"/>
            <w:noProof/>
            <w:webHidden/>
            <w:sz w:val="24"/>
            <w:szCs w:val="24"/>
          </w:rPr>
        </w:r>
        <w:r w:rsidR="009A49D5" w:rsidRPr="009A49D5">
          <w:rPr>
            <w:rFonts w:ascii="Times New Roman" w:hAnsi="Times New Roman" w:cs="Times New Roman"/>
            <w:noProof/>
            <w:webHidden/>
            <w:sz w:val="24"/>
            <w:szCs w:val="24"/>
          </w:rPr>
          <w:fldChar w:fldCharType="separate"/>
        </w:r>
        <w:r w:rsidR="00F82A3D">
          <w:rPr>
            <w:rFonts w:ascii="Times New Roman" w:hAnsi="Times New Roman" w:cs="Times New Roman"/>
            <w:noProof/>
            <w:webHidden/>
            <w:sz w:val="24"/>
            <w:szCs w:val="24"/>
          </w:rPr>
          <w:t>47</w:t>
        </w:r>
        <w:r w:rsidR="009A49D5" w:rsidRPr="009A49D5">
          <w:rPr>
            <w:rFonts w:ascii="Times New Roman" w:hAnsi="Times New Roman" w:cs="Times New Roman"/>
            <w:noProof/>
            <w:webHidden/>
            <w:sz w:val="24"/>
            <w:szCs w:val="24"/>
          </w:rPr>
          <w:fldChar w:fldCharType="end"/>
        </w:r>
      </w:hyperlink>
    </w:p>
    <w:p w14:paraId="79235B3B" w14:textId="7D39AED1" w:rsidR="009A49D5" w:rsidRPr="009A49D5" w:rsidRDefault="00E75C94" w:rsidP="009A49D5">
      <w:pPr>
        <w:pStyle w:val="TOC2"/>
        <w:ind w:left="851" w:hanging="851"/>
        <w:rPr>
          <w:rFonts w:ascii="Times New Roman" w:eastAsiaTheme="minorEastAsia" w:hAnsi="Times New Roman" w:cs="Times New Roman"/>
          <w:noProof/>
          <w:sz w:val="24"/>
          <w:szCs w:val="24"/>
        </w:rPr>
      </w:pPr>
      <w:hyperlink w:anchor="_Toc213608312" w:history="1">
        <w:r w:rsidR="009A49D5" w:rsidRPr="009A49D5">
          <w:rPr>
            <w:rStyle w:val="Hyperlink"/>
            <w:rFonts w:ascii="Times New Roman" w:hAnsi="Times New Roman" w:cs="Times New Roman"/>
            <w:noProof/>
            <w:sz w:val="24"/>
            <w:szCs w:val="24"/>
          </w:rPr>
          <w:t>IV.6</w:t>
        </w:r>
        <w:r w:rsidR="009A49D5" w:rsidRPr="009A49D5">
          <w:rPr>
            <w:rFonts w:ascii="Times New Roman" w:eastAsiaTheme="minorEastAsia" w:hAnsi="Times New Roman" w:cs="Times New Roman"/>
            <w:noProof/>
            <w:sz w:val="24"/>
            <w:szCs w:val="24"/>
          </w:rPr>
          <w:tab/>
        </w:r>
        <w:r w:rsidR="009A49D5" w:rsidRPr="009A49D5">
          <w:rPr>
            <w:rStyle w:val="Hyperlink"/>
            <w:rFonts w:ascii="Times New Roman" w:hAnsi="Times New Roman" w:cs="Times New Roman"/>
            <w:noProof/>
            <w:sz w:val="24"/>
            <w:szCs w:val="24"/>
          </w:rPr>
          <w:t>Desain Pengujian</w:t>
        </w:r>
        <w:r w:rsidR="009A49D5" w:rsidRPr="009A49D5">
          <w:rPr>
            <w:rFonts w:ascii="Times New Roman" w:hAnsi="Times New Roman" w:cs="Times New Roman"/>
            <w:noProof/>
            <w:webHidden/>
            <w:sz w:val="24"/>
            <w:szCs w:val="24"/>
          </w:rPr>
          <w:tab/>
        </w:r>
        <w:r w:rsidR="009A49D5" w:rsidRPr="009A49D5">
          <w:rPr>
            <w:rFonts w:ascii="Times New Roman" w:hAnsi="Times New Roman" w:cs="Times New Roman"/>
            <w:noProof/>
            <w:webHidden/>
            <w:sz w:val="24"/>
            <w:szCs w:val="24"/>
          </w:rPr>
          <w:fldChar w:fldCharType="begin"/>
        </w:r>
        <w:r w:rsidR="009A49D5" w:rsidRPr="009A49D5">
          <w:rPr>
            <w:rFonts w:ascii="Times New Roman" w:hAnsi="Times New Roman" w:cs="Times New Roman"/>
            <w:noProof/>
            <w:webHidden/>
            <w:sz w:val="24"/>
            <w:szCs w:val="24"/>
          </w:rPr>
          <w:instrText xml:space="preserve"> PAGEREF _Toc213608312 \h </w:instrText>
        </w:r>
        <w:r w:rsidR="009A49D5" w:rsidRPr="009A49D5">
          <w:rPr>
            <w:rFonts w:ascii="Times New Roman" w:hAnsi="Times New Roman" w:cs="Times New Roman"/>
            <w:noProof/>
            <w:webHidden/>
            <w:sz w:val="24"/>
            <w:szCs w:val="24"/>
          </w:rPr>
        </w:r>
        <w:r w:rsidR="009A49D5" w:rsidRPr="009A49D5">
          <w:rPr>
            <w:rFonts w:ascii="Times New Roman" w:hAnsi="Times New Roman" w:cs="Times New Roman"/>
            <w:noProof/>
            <w:webHidden/>
            <w:sz w:val="24"/>
            <w:szCs w:val="24"/>
          </w:rPr>
          <w:fldChar w:fldCharType="separate"/>
        </w:r>
        <w:r w:rsidR="00F82A3D">
          <w:rPr>
            <w:rFonts w:ascii="Times New Roman" w:hAnsi="Times New Roman" w:cs="Times New Roman"/>
            <w:noProof/>
            <w:webHidden/>
            <w:sz w:val="24"/>
            <w:szCs w:val="24"/>
          </w:rPr>
          <w:t>50</w:t>
        </w:r>
        <w:r w:rsidR="009A49D5" w:rsidRPr="009A49D5">
          <w:rPr>
            <w:rFonts w:ascii="Times New Roman" w:hAnsi="Times New Roman" w:cs="Times New Roman"/>
            <w:noProof/>
            <w:webHidden/>
            <w:sz w:val="24"/>
            <w:szCs w:val="24"/>
          </w:rPr>
          <w:fldChar w:fldCharType="end"/>
        </w:r>
      </w:hyperlink>
    </w:p>
    <w:p w14:paraId="5C6FEC41" w14:textId="6D194B82" w:rsidR="009A49D5" w:rsidRPr="009A49D5" w:rsidRDefault="00E75C94" w:rsidP="009A49D5">
      <w:pPr>
        <w:pStyle w:val="TOC2"/>
        <w:ind w:left="851" w:hanging="851"/>
        <w:rPr>
          <w:rFonts w:ascii="Times New Roman" w:eastAsiaTheme="minorEastAsia" w:hAnsi="Times New Roman" w:cs="Times New Roman"/>
          <w:noProof/>
          <w:sz w:val="24"/>
          <w:szCs w:val="24"/>
        </w:rPr>
      </w:pPr>
      <w:hyperlink w:anchor="_Toc213608313" w:history="1">
        <w:r w:rsidR="009A49D5" w:rsidRPr="009A49D5">
          <w:rPr>
            <w:rStyle w:val="Hyperlink"/>
            <w:rFonts w:ascii="Times New Roman" w:hAnsi="Times New Roman" w:cs="Times New Roman"/>
            <w:noProof/>
            <w:sz w:val="24"/>
            <w:szCs w:val="24"/>
          </w:rPr>
          <w:t>IV.7</w:t>
        </w:r>
        <w:r w:rsidR="009A49D5" w:rsidRPr="009A49D5">
          <w:rPr>
            <w:rFonts w:ascii="Times New Roman" w:eastAsiaTheme="minorEastAsia" w:hAnsi="Times New Roman" w:cs="Times New Roman"/>
            <w:noProof/>
            <w:sz w:val="24"/>
            <w:szCs w:val="24"/>
          </w:rPr>
          <w:tab/>
        </w:r>
        <w:r w:rsidR="009A49D5" w:rsidRPr="009A49D5">
          <w:rPr>
            <w:rStyle w:val="Hyperlink"/>
            <w:rFonts w:ascii="Times New Roman" w:hAnsi="Times New Roman" w:cs="Times New Roman"/>
            <w:noProof/>
            <w:sz w:val="24"/>
            <w:szCs w:val="24"/>
          </w:rPr>
          <w:t>Pengembangan</w:t>
        </w:r>
        <w:r w:rsidR="009A49D5" w:rsidRPr="009A49D5">
          <w:rPr>
            <w:rFonts w:ascii="Times New Roman" w:hAnsi="Times New Roman" w:cs="Times New Roman"/>
            <w:noProof/>
            <w:webHidden/>
            <w:sz w:val="24"/>
            <w:szCs w:val="24"/>
          </w:rPr>
          <w:tab/>
        </w:r>
        <w:r w:rsidR="009A49D5" w:rsidRPr="009A49D5">
          <w:rPr>
            <w:rFonts w:ascii="Times New Roman" w:hAnsi="Times New Roman" w:cs="Times New Roman"/>
            <w:noProof/>
            <w:webHidden/>
            <w:sz w:val="24"/>
            <w:szCs w:val="24"/>
          </w:rPr>
          <w:fldChar w:fldCharType="begin"/>
        </w:r>
        <w:r w:rsidR="009A49D5" w:rsidRPr="009A49D5">
          <w:rPr>
            <w:rFonts w:ascii="Times New Roman" w:hAnsi="Times New Roman" w:cs="Times New Roman"/>
            <w:noProof/>
            <w:webHidden/>
            <w:sz w:val="24"/>
            <w:szCs w:val="24"/>
          </w:rPr>
          <w:instrText xml:space="preserve"> PAGEREF _Toc213608313 \h </w:instrText>
        </w:r>
        <w:r w:rsidR="009A49D5" w:rsidRPr="009A49D5">
          <w:rPr>
            <w:rFonts w:ascii="Times New Roman" w:hAnsi="Times New Roman" w:cs="Times New Roman"/>
            <w:noProof/>
            <w:webHidden/>
            <w:sz w:val="24"/>
            <w:szCs w:val="24"/>
          </w:rPr>
        </w:r>
        <w:r w:rsidR="009A49D5" w:rsidRPr="009A49D5">
          <w:rPr>
            <w:rFonts w:ascii="Times New Roman" w:hAnsi="Times New Roman" w:cs="Times New Roman"/>
            <w:noProof/>
            <w:webHidden/>
            <w:sz w:val="24"/>
            <w:szCs w:val="24"/>
          </w:rPr>
          <w:fldChar w:fldCharType="separate"/>
        </w:r>
        <w:r w:rsidR="00F82A3D">
          <w:rPr>
            <w:rFonts w:ascii="Times New Roman" w:hAnsi="Times New Roman" w:cs="Times New Roman"/>
            <w:noProof/>
            <w:webHidden/>
            <w:sz w:val="24"/>
            <w:szCs w:val="24"/>
          </w:rPr>
          <w:t>52</w:t>
        </w:r>
        <w:r w:rsidR="009A49D5" w:rsidRPr="009A49D5">
          <w:rPr>
            <w:rFonts w:ascii="Times New Roman" w:hAnsi="Times New Roman" w:cs="Times New Roman"/>
            <w:noProof/>
            <w:webHidden/>
            <w:sz w:val="24"/>
            <w:szCs w:val="24"/>
          </w:rPr>
          <w:fldChar w:fldCharType="end"/>
        </w:r>
      </w:hyperlink>
    </w:p>
    <w:p w14:paraId="4CC76356" w14:textId="5E612617" w:rsidR="009A49D5" w:rsidRPr="009A49D5" w:rsidRDefault="00E75C94" w:rsidP="009A49D5">
      <w:pPr>
        <w:pStyle w:val="TOC2"/>
        <w:ind w:left="851" w:hanging="851"/>
        <w:rPr>
          <w:rFonts w:ascii="Times New Roman" w:eastAsiaTheme="minorEastAsia" w:hAnsi="Times New Roman" w:cs="Times New Roman"/>
          <w:noProof/>
          <w:sz w:val="24"/>
          <w:szCs w:val="24"/>
        </w:rPr>
      </w:pPr>
      <w:hyperlink w:anchor="_Toc213608314" w:history="1">
        <w:r w:rsidR="009A49D5" w:rsidRPr="009A49D5">
          <w:rPr>
            <w:rStyle w:val="Hyperlink"/>
            <w:rFonts w:ascii="Times New Roman" w:hAnsi="Times New Roman" w:cs="Times New Roman"/>
            <w:noProof/>
            <w:sz w:val="24"/>
            <w:szCs w:val="24"/>
          </w:rPr>
          <w:t>IV.7.1</w:t>
        </w:r>
        <w:r w:rsidR="009A49D5" w:rsidRPr="009A49D5">
          <w:rPr>
            <w:rFonts w:ascii="Times New Roman" w:eastAsiaTheme="minorEastAsia" w:hAnsi="Times New Roman" w:cs="Times New Roman"/>
            <w:noProof/>
            <w:sz w:val="24"/>
            <w:szCs w:val="24"/>
          </w:rPr>
          <w:tab/>
        </w:r>
        <w:r w:rsidR="009A49D5" w:rsidRPr="009A49D5">
          <w:rPr>
            <w:rStyle w:val="Hyperlink"/>
            <w:rFonts w:ascii="Times New Roman" w:hAnsi="Times New Roman" w:cs="Times New Roman"/>
            <w:noProof/>
            <w:sz w:val="24"/>
            <w:szCs w:val="24"/>
          </w:rPr>
          <w:t>Perangkat Keras</w:t>
        </w:r>
        <w:r w:rsidR="009A49D5" w:rsidRPr="009A49D5">
          <w:rPr>
            <w:rFonts w:ascii="Times New Roman" w:hAnsi="Times New Roman" w:cs="Times New Roman"/>
            <w:noProof/>
            <w:webHidden/>
            <w:sz w:val="24"/>
            <w:szCs w:val="24"/>
          </w:rPr>
          <w:tab/>
        </w:r>
        <w:r w:rsidR="009A49D5" w:rsidRPr="009A49D5">
          <w:rPr>
            <w:rFonts w:ascii="Times New Roman" w:hAnsi="Times New Roman" w:cs="Times New Roman"/>
            <w:noProof/>
            <w:webHidden/>
            <w:sz w:val="24"/>
            <w:szCs w:val="24"/>
          </w:rPr>
          <w:fldChar w:fldCharType="begin"/>
        </w:r>
        <w:r w:rsidR="009A49D5" w:rsidRPr="009A49D5">
          <w:rPr>
            <w:rFonts w:ascii="Times New Roman" w:hAnsi="Times New Roman" w:cs="Times New Roman"/>
            <w:noProof/>
            <w:webHidden/>
            <w:sz w:val="24"/>
            <w:szCs w:val="24"/>
          </w:rPr>
          <w:instrText xml:space="preserve"> PAGEREF _Toc213608314 \h </w:instrText>
        </w:r>
        <w:r w:rsidR="009A49D5" w:rsidRPr="009A49D5">
          <w:rPr>
            <w:rFonts w:ascii="Times New Roman" w:hAnsi="Times New Roman" w:cs="Times New Roman"/>
            <w:noProof/>
            <w:webHidden/>
            <w:sz w:val="24"/>
            <w:szCs w:val="24"/>
          </w:rPr>
        </w:r>
        <w:r w:rsidR="009A49D5" w:rsidRPr="009A49D5">
          <w:rPr>
            <w:rFonts w:ascii="Times New Roman" w:hAnsi="Times New Roman" w:cs="Times New Roman"/>
            <w:noProof/>
            <w:webHidden/>
            <w:sz w:val="24"/>
            <w:szCs w:val="24"/>
          </w:rPr>
          <w:fldChar w:fldCharType="separate"/>
        </w:r>
        <w:r w:rsidR="00F82A3D">
          <w:rPr>
            <w:rFonts w:ascii="Times New Roman" w:hAnsi="Times New Roman" w:cs="Times New Roman"/>
            <w:noProof/>
            <w:webHidden/>
            <w:sz w:val="24"/>
            <w:szCs w:val="24"/>
          </w:rPr>
          <w:t>52</w:t>
        </w:r>
        <w:r w:rsidR="009A49D5" w:rsidRPr="009A49D5">
          <w:rPr>
            <w:rFonts w:ascii="Times New Roman" w:hAnsi="Times New Roman" w:cs="Times New Roman"/>
            <w:noProof/>
            <w:webHidden/>
            <w:sz w:val="24"/>
            <w:szCs w:val="24"/>
          </w:rPr>
          <w:fldChar w:fldCharType="end"/>
        </w:r>
      </w:hyperlink>
    </w:p>
    <w:p w14:paraId="183ABF66" w14:textId="312B197A" w:rsidR="009A49D5" w:rsidRPr="009A49D5" w:rsidRDefault="00E75C94" w:rsidP="009A49D5">
      <w:pPr>
        <w:pStyle w:val="TOC2"/>
        <w:ind w:left="851" w:hanging="851"/>
        <w:rPr>
          <w:rFonts w:ascii="Times New Roman" w:eastAsiaTheme="minorEastAsia" w:hAnsi="Times New Roman" w:cs="Times New Roman"/>
          <w:noProof/>
          <w:sz w:val="24"/>
          <w:szCs w:val="24"/>
        </w:rPr>
      </w:pPr>
      <w:hyperlink w:anchor="_Toc213608315" w:history="1">
        <w:r w:rsidR="009A49D5" w:rsidRPr="009A49D5">
          <w:rPr>
            <w:rStyle w:val="Hyperlink"/>
            <w:rFonts w:ascii="Times New Roman" w:hAnsi="Times New Roman" w:cs="Times New Roman"/>
            <w:noProof/>
            <w:sz w:val="24"/>
            <w:szCs w:val="24"/>
          </w:rPr>
          <w:t>IV.7.2</w:t>
        </w:r>
        <w:r w:rsidR="009A49D5" w:rsidRPr="009A49D5">
          <w:rPr>
            <w:rFonts w:ascii="Times New Roman" w:eastAsiaTheme="minorEastAsia" w:hAnsi="Times New Roman" w:cs="Times New Roman"/>
            <w:noProof/>
            <w:sz w:val="24"/>
            <w:szCs w:val="24"/>
          </w:rPr>
          <w:tab/>
        </w:r>
        <w:r w:rsidR="009A49D5" w:rsidRPr="009A49D5">
          <w:rPr>
            <w:rStyle w:val="Hyperlink"/>
            <w:rFonts w:ascii="Times New Roman" w:hAnsi="Times New Roman" w:cs="Times New Roman"/>
            <w:noProof/>
            <w:sz w:val="24"/>
            <w:szCs w:val="24"/>
          </w:rPr>
          <w:t>Perangkat Lunak</w:t>
        </w:r>
        <w:r w:rsidR="009A49D5" w:rsidRPr="009A49D5">
          <w:rPr>
            <w:rFonts w:ascii="Times New Roman" w:hAnsi="Times New Roman" w:cs="Times New Roman"/>
            <w:noProof/>
            <w:webHidden/>
            <w:sz w:val="24"/>
            <w:szCs w:val="24"/>
          </w:rPr>
          <w:tab/>
        </w:r>
        <w:r w:rsidR="009A49D5" w:rsidRPr="009A49D5">
          <w:rPr>
            <w:rFonts w:ascii="Times New Roman" w:hAnsi="Times New Roman" w:cs="Times New Roman"/>
            <w:noProof/>
            <w:webHidden/>
            <w:sz w:val="24"/>
            <w:szCs w:val="24"/>
          </w:rPr>
          <w:fldChar w:fldCharType="begin"/>
        </w:r>
        <w:r w:rsidR="009A49D5" w:rsidRPr="009A49D5">
          <w:rPr>
            <w:rFonts w:ascii="Times New Roman" w:hAnsi="Times New Roman" w:cs="Times New Roman"/>
            <w:noProof/>
            <w:webHidden/>
            <w:sz w:val="24"/>
            <w:szCs w:val="24"/>
          </w:rPr>
          <w:instrText xml:space="preserve"> PAGEREF _Toc213608315 \h </w:instrText>
        </w:r>
        <w:r w:rsidR="009A49D5" w:rsidRPr="009A49D5">
          <w:rPr>
            <w:rFonts w:ascii="Times New Roman" w:hAnsi="Times New Roman" w:cs="Times New Roman"/>
            <w:noProof/>
            <w:webHidden/>
            <w:sz w:val="24"/>
            <w:szCs w:val="24"/>
          </w:rPr>
        </w:r>
        <w:r w:rsidR="009A49D5" w:rsidRPr="009A49D5">
          <w:rPr>
            <w:rFonts w:ascii="Times New Roman" w:hAnsi="Times New Roman" w:cs="Times New Roman"/>
            <w:noProof/>
            <w:webHidden/>
            <w:sz w:val="24"/>
            <w:szCs w:val="24"/>
          </w:rPr>
          <w:fldChar w:fldCharType="separate"/>
        </w:r>
        <w:r w:rsidR="00F82A3D">
          <w:rPr>
            <w:rFonts w:ascii="Times New Roman" w:hAnsi="Times New Roman" w:cs="Times New Roman"/>
            <w:noProof/>
            <w:webHidden/>
            <w:sz w:val="24"/>
            <w:szCs w:val="24"/>
          </w:rPr>
          <w:t>52</w:t>
        </w:r>
        <w:r w:rsidR="009A49D5" w:rsidRPr="009A49D5">
          <w:rPr>
            <w:rFonts w:ascii="Times New Roman" w:hAnsi="Times New Roman" w:cs="Times New Roman"/>
            <w:noProof/>
            <w:webHidden/>
            <w:sz w:val="24"/>
            <w:szCs w:val="24"/>
          </w:rPr>
          <w:fldChar w:fldCharType="end"/>
        </w:r>
      </w:hyperlink>
    </w:p>
    <w:p w14:paraId="20CD67C6" w14:textId="1D823AAA" w:rsidR="009A49D5" w:rsidRPr="009A49D5" w:rsidRDefault="00E75C94" w:rsidP="009A49D5">
      <w:pPr>
        <w:pStyle w:val="TOC2"/>
        <w:ind w:left="851" w:hanging="851"/>
        <w:rPr>
          <w:rFonts w:ascii="Times New Roman" w:eastAsiaTheme="minorEastAsia" w:hAnsi="Times New Roman" w:cs="Times New Roman"/>
          <w:noProof/>
          <w:sz w:val="24"/>
          <w:szCs w:val="24"/>
        </w:rPr>
      </w:pPr>
      <w:hyperlink w:anchor="_Toc213608316" w:history="1">
        <w:r w:rsidR="009A49D5" w:rsidRPr="009A49D5">
          <w:rPr>
            <w:rStyle w:val="Hyperlink"/>
            <w:rFonts w:ascii="Times New Roman" w:hAnsi="Times New Roman" w:cs="Times New Roman"/>
            <w:noProof/>
            <w:sz w:val="24"/>
            <w:szCs w:val="24"/>
          </w:rPr>
          <w:t>IV.7.2.1</w:t>
        </w:r>
        <w:r w:rsidR="009A49D5" w:rsidRPr="009A49D5">
          <w:rPr>
            <w:rFonts w:ascii="Times New Roman" w:eastAsiaTheme="minorEastAsia" w:hAnsi="Times New Roman" w:cs="Times New Roman"/>
            <w:noProof/>
            <w:sz w:val="24"/>
            <w:szCs w:val="24"/>
          </w:rPr>
          <w:tab/>
        </w:r>
        <w:r w:rsidR="009A49D5" w:rsidRPr="009A49D5">
          <w:rPr>
            <w:rStyle w:val="Hyperlink"/>
            <w:rFonts w:ascii="Times New Roman" w:hAnsi="Times New Roman" w:cs="Times New Roman"/>
            <w:noProof/>
            <w:sz w:val="24"/>
            <w:szCs w:val="24"/>
          </w:rPr>
          <w:t xml:space="preserve">Desain Halaman </w:t>
        </w:r>
        <w:r w:rsidR="009A49D5" w:rsidRPr="009A49D5">
          <w:rPr>
            <w:rStyle w:val="Hyperlink"/>
            <w:rFonts w:ascii="Times New Roman" w:hAnsi="Times New Roman" w:cs="Times New Roman"/>
            <w:i/>
            <w:iCs/>
            <w:noProof/>
            <w:sz w:val="24"/>
            <w:szCs w:val="24"/>
          </w:rPr>
          <w:t>Login</w:t>
        </w:r>
        <w:r w:rsidR="009A49D5" w:rsidRPr="009A49D5">
          <w:rPr>
            <w:rFonts w:ascii="Times New Roman" w:hAnsi="Times New Roman" w:cs="Times New Roman"/>
            <w:noProof/>
            <w:webHidden/>
            <w:sz w:val="24"/>
            <w:szCs w:val="24"/>
          </w:rPr>
          <w:tab/>
        </w:r>
        <w:r w:rsidR="009A49D5" w:rsidRPr="009A49D5">
          <w:rPr>
            <w:rFonts w:ascii="Times New Roman" w:hAnsi="Times New Roman" w:cs="Times New Roman"/>
            <w:noProof/>
            <w:webHidden/>
            <w:sz w:val="24"/>
            <w:szCs w:val="24"/>
          </w:rPr>
          <w:fldChar w:fldCharType="begin"/>
        </w:r>
        <w:r w:rsidR="009A49D5" w:rsidRPr="009A49D5">
          <w:rPr>
            <w:rFonts w:ascii="Times New Roman" w:hAnsi="Times New Roman" w:cs="Times New Roman"/>
            <w:noProof/>
            <w:webHidden/>
            <w:sz w:val="24"/>
            <w:szCs w:val="24"/>
          </w:rPr>
          <w:instrText xml:space="preserve"> PAGEREF _Toc213608316 \h </w:instrText>
        </w:r>
        <w:r w:rsidR="009A49D5" w:rsidRPr="009A49D5">
          <w:rPr>
            <w:rFonts w:ascii="Times New Roman" w:hAnsi="Times New Roman" w:cs="Times New Roman"/>
            <w:noProof/>
            <w:webHidden/>
            <w:sz w:val="24"/>
            <w:szCs w:val="24"/>
          </w:rPr>
        </w:r>
        <w:r w:rsidR="009A49D5" w:rsidRPr="009A49D5">
          <w:rPr>
            <w:rFonts w:ascii="Times New Roman" w:hAnsi="Times New Roman" w:cs="Times New Roman"/>
            <w:noProof/>
            <w:webHidden/>
            <w:sz w:val="24"/>
            <w:szCs w:val="24"/>
          </w:rPr>
          <w:fldChar w:fldCharType="separate"/>
        </w:r>
        <w:r w:rsidR="00F82A3D">
          <w:rPr>
            <w:rFonts w:ascii="Times New Roman" w:hAnsi="Times New Roman" w:cs="Times New Roman"/>
            <w:noProof/>
            <w:webHidden/>
            <w:sz w:val="24"/>
            <w:szCs w:val="24"/>
          </w:rPr>
          <w:t>53</w:t>
        </w:r>
        <w:r w:rsidR="009A49D5" w:rsidRPr="009A49D5">
          <w:rPr>
            <w:rFonts w:ascii="Times New Roman" w:hAnsi="Times New Roman" w:cs="Times New Roman"/>
            <w:noProof/>
            <w:webHidden/>
            <w:sz w:val="24"/>
            <w:szCs w:val="24"/>
          </w:rPr>
          <w:fldChar w:fldCharType="end"/>
        </w:r>
      </w:hyperlink>
    </w:p>
    <w:p w14:paraId="0312E7DB" w14:textId="7E71E1E6" w:rsidR="009A49D5" w:rsidRPr="009A49D5" w:rsidRDefault="00E75C94" w:rsidP="009A49D5">
      <w:pPr>
        <w:pStyle w:val="TOC2"/>
        <w:ind w:left="851" w:hanging="851"/>
        <w:rPr>
          <w:rFonts w:ascii="Times New Roman" w:eastAsiaTheme="minorEastAsia" w:hAnsi="Times New Roman" w:cs="Times New Roman"/>
          <w:noProof/>
          <w:sz w:val="24"/>
          <w:szCs w:val="24"/>
        </w:rPr>
      </w:pPr>
      <w:hyperlink w:anchor="_Toc213608317" w:history="1">
        <w:r w:rsidR="009A49D5" w:rsidRPr="009A49D5">
          <w:rPr>
            <w:rStyle w:val="Hyperlink"/>
            <w:rFonts w:ascii="Times New Roman" w:hAnsi="Times New Roman" w:cs="Times New Roman"/>
            <w:noProof/>
            <w:sz w:val="24"/>
            <w:szCs w:val="24"/>
          </w:rPr>
          <w:t>IV.7.2.2</w:t>
        </w:r>
        <w:r w:rsidR="009A49D5" w:rsidRPr="009A49D5">
          <w:rPr>
            <w:rFonts w:ascii="Times New Roman" w:eastAsiaTheme="minorEastAsia" w:hAnsi="Times New Roman" w:cs="Times New Roman"/>
            <w:noProof/>
            <w:sz w:val="24"/>
            <w:szCs w:val="24"/>
          </w:rPr>
          <w:tab/>
        </w:r>
        <w:r w:rsidR="009A49D5" w:rsidRPr="009A49D5">
          <w:rPr>
            <w:rStyle w:val="Hyperlink"/>
            <w:rFonts w:ascii="Times New Roman" w:hAnsi="Times New Roman" w:cs="Times New Roman"/>
            <w:noProof/>
            <w:sz w:val="24"/>
            <w:szCs w:val="24"/>
          </w:rPr>
          <w:t xml:space="preserve">Desain Halaman </w:t>
        </w:r>
        <w:r w:rsidR="009A49D5" w:rsidRPr="009A49D5">
          <w:rPr>
            <w:rStyle w:val="Hyperlink"/>
            <w:rFonts w:ascii="Times New Roman" w:hAnsi="Times New Roman" w:cs="Times New Roman"/>
            <w:i/>
            <w:iCs/>
            <w:noProof/>
            <w:sz w:val="24"/>
            <w:szCs w:val="24"/>
          </w:rPr>
          <w:t>Asynchronous Learning</w:t>
        </w:r>
        <w:r w:rsidR="009A49D5" w:rsidRPr="009A49D5">
          <w:rPr>
            <w:rFonts w:ascii="Times New Roman" w:hAnsi="Times New Roman" w:cs="Times New Roman"/>
            <w:noProof/>
            <w:webHidden/>
            <w:sz w:val="24"/>
            <w:szCs w:val="24"/>
          </w:rPr>
          <w:tab/>
        </w:r>
        <w:r w:rsidR="009A49D5" w:rsidRPr="009A49D5">
          <w:rPr>
            <w:rFonts w:ascii="Times New Roman" w:hAnsi="Times New Roman" w:cs="Times New Roman"/>
            <w:noProof/>
            <w:webHidden/>
            <w:sz w:val="24"/>
            <w:szCs w:val="24"/>
          </w:rPr>
          <w:fldChar w:fldCharType="begin"/>
        </w:r>
        <w:r w:rsidR="009A49D5" w:rsidRPr="009A49D5">
          <w:rPr>
            <w:rFonts w:ascii="Times New Roman" w:hAnsi="Times New Roman" w:cs="Times New Roman"/>
            <w:noProof/>
            <w:webHidden/>
            <w:sz w:val="24"/>
            <w:szCs w:val="24"/>
          </w:rPr>
          <w:instrText xml:space="preserve"> PAGEREF _Toc213608317 \h </w:instrText>
        </w:r>
        <w:r w:rsidR="009A49D5" w:rsidRPr="009A49D5">
          <w:rPr>
            <w:rFonts w:ascii="Times New Roman" w:hAnsi="Times New Roman" w:cs="Times New Roman"/>
            <w:noProof/>
            <w:webHidden/>
            <w:sz w:val="24"/>
            <w:szCs w:val="24"/>
          </w:rPr>
        </w:r>
        <w:r w:rsidR="009A49D5" w:rsidRPr="009A49D5">
          <w:rPr>
            <w:rFonts w:ascii="Times New Roman" w:hAnsi="Times New Roman" w:cs="Times New Roman"/>
            <w:noProof/>
            <w:webHidden/>
            <w:sz w:val="24"/>
            <w:szCs w:val="24"/>
          </w:rPr>
          <w:fldChar w:fldCharType="separate"/>
        </w:r>
        <w:r w:rsidR="00F82A3D">
          <w:rPr>
            <w:rFonts w:ascii="Times New Roman" w:hAnsi="Times New Roman" w:cs="Times New Roman"/>
            <w:noProof/>
            <w:webHidden/>
            <w:sz w:val="24"/>
            <w:szCs w:val="24"/>
          </w:rPr>
          <w:t>53</w:t>
        </w:r>
        <w:r w:rsidR="009A49D5" w:rsidRPr="009A49D5">
          <w:rPr>
            <w:rFonts w:ascii="Times New Roman" w:hAnsi="Times New Roman" w:cs="Times New Roman"/>
            <w:noProof/>
            <w:webHidden/>
            <w:sz w:val="24"/>
            <w:szCs w:val="24"/>
          </w:rPr>
          <w:fldChar w:fldCharType="end"/>
        </w:r>
      </w:hyperlink>
    </w:p>
    <w:p w14:paraId="075576A2" w14:textId="1C94ACB6" w:rsidR="009A49D5" w:rsidRPr="009A49D5" w:rsidRDefault="00E75C94" w:rsidP="009A49D5">
      <w:pPr>
        <w:pStyle w:val="TOC2"/>
        <w:ind w:left="851" w:hanging="851"/>
        <w:rPr>
          <w:rFonts w:ascii="Times New Roman" w:eastAsiaTheme="minorEastAsia" w:hAnsi="Times New Roman" w:cs="Times New Roman"/>
          <w:noProof/>
          <w:sz w:val="24"/>
          <w:szCs w:val="24"/>
        </w:rPr>
      </w:pPr>
      <w:hyperlink w:anchor="_Toc213608318" w:history="1">
        <w:r w:rsidR="009A49D5" w:rsidRPr="009A49D5">
          <w:rPr>
            <w:rStyle w:val="Hyperlink"/>
            <w:rFonts w:ascii="Times New Roman" w:hAnsi="Times New Roman" w:cs="Times New Roman"/>
            <w:noProof/>
            <w:sz w:val="24"/>
            <w:szCs w:val="24"/>
          </w:rPr>
          <w:t>IV.7.2.3</w:t>
        </w:r>
        <w:r w:rsidR="009A49D5" w:rsidRPr="009A49D5">
          <w:rPr>
            <w:rFonts w:ascii="Times New Roman" w:eastAsiaTheme="minorEastAsia" w:hAnsi="Times New Roman" w:cs="Times New Roman"/>
            <w:noProof/>
            <w:sz w:val="24"/>
            <w:szCs w:val="24"/>
          </w:rPr>
          <w:tab/>
        </w:r>
        <w:r w:rsidR="009A49D5" w:rsidRPr="009A49D5">
          <w:rPr>
            <w:rStyle w:val="Hyperlink"/>
            <w:rFonts w:ascii="Times New Roman" w:hAnsi="Times New Roman" w:cs="Times New Roman"/>
            <w:noProof/>
            <w:sz w:val="24"/>
            <w:szCs w:val="24"/>
          </w:rPr>
          <w:t>Desain Halaman Analisis Emosi</w:t>
        </w:r>
        <w:r w:rsidR="009A49D5" w:rsidRPr="009A49D5">
          <w:rPr>
            <w:rFonts w:ascii="Times New Roman" w:hAnsi="Times New Roman" w:cs="Times New Roman"/>
            <w:noProof/>
            <w:webHidden/>
            <w:sz w:val="24"/>
            <w:szCs w:val="24"/>
          </w:rPr>
          <w:tab/>
        </w:r>
        <w:r w:rsidR="009A49D5" w:rsidRPr="009A49D5">
          <w:rPr>
            <w:rFonts w:ascii="Times New Roman" w:hAnsi="Times New Roman" w:cs="Times New Roman"/>
            <w:noProof/>
            <w:webHidden/>
            <w:sz w:val="24"/>
            <w:szCs w:val="24"/>
          </w:rPr>
          <w:fldChar w:fldCharType="begin"/>
        </w:r>
        <w:r w:rsidR="009A49D5" w:rsidRPr="009A49D5">
          <w:rPr>
            <w:rFonts w:ascii="Times New Roman" w:hAnsi="Times New Roman" w:cs="Times New Roman"/>
            <w:noProof/>
            <w:webHidden/>
            <w:sz w:val="24"/>
            <w:szCs w:val="24"/>
          </w:rPr>
          <w:instrText xml:space="preserve"> PAGEREF _Toc213608318 \h </w:instrText>
        </w:r>
        <w:r w:rsidR="009A49D5" w:rsidRPr="009A49D5">
          <w:rPr>
            <w:rFonts w:ascii="Times New Roman" w:hAnsi="Times New Roman" w:cs="Times New Roman"/>
            <w:noProof/>
            <w:webHidden/>
            <w:sz w:val="24"/>
            <w:szCs w:val="24"/>
          </w:rPr>
        </w:r>
        <w:r w:rsidR="009A49D5" w:rsidRPr="009A49D5">
          <w:rPr>
            <w:rFonts w:ascii="Times New Roman" w:hAnsi="Times New Roman" w:cs="Times New Roman"/>
            <w:noProof/>
            <w:webHidden/>
            <w:sz w:val="24"/>
            <w:szCs w:val="24"/>
          </w:rPr>
          <w:fldChar w:fldCharType="separate"/>
        </w:r>
        <w:r w:rsidR="00F82A3D">
          <w:rPr>
            <w:rFonts w:ascii="Times New Roman" w:hAnsi="Times New Roman" w:cs="Times New Roman"/>
            <w:noProof/>
            <w:webHidden/>
            <w:sz w:val="24"/>
            <w:szCs w:val="24"/>
          </w:rPr>
          <w:t>54</w:t>
        </w:r>
        <w:r w:rsidR="009A49D5" w:rsidRPr="009A49D5">
          <w:rPr>
            <w:rFonts w:ascii="Times New Roman" w:hAnsi="Times New Roman" w:cs="Times New Roman"/>
            <w:noProof/>
            <w:webHidden/>
            <w:sz w:val="24"/>
            <w:szCs w:val="24"/>
          </w:rPr>
          <w:fldChar w:fldCharType="end"/>
        </w:r>
      </w:hyperlink>
    </w:p>
    <w:p w14:paraId="74B4CF8F" w14:textId="2FB2EBD4" w:rsidR="009A49D5" w:rsidRPr="009A49D5" w:rsidRDefault="00E75C94" w:rsidP="009A49D5">
      <w:pPr>
        <w:pStyle w:val="TOC2"/>
        <w:ind w:left="851" w:hanging="851"/>
        <w:rPr>
          <w:rFonts w:ascii="Times New Roman" w:eastAsiaTheme="minorEastAsia" w:hAnsi="Times New Roman" w:cs="Times New Roman"/>
          <w:noProof/>
          <w:sz w:val="24"/>
          <w:szCs w:val="24"/>
        </w:rPr>
      </w:pPr>
      <w:hyperlink w:anchor="_Toc213608319" w:history="1">
        <w:r w:rsidR="009A49D5" w:rsidRPr="009A49D5">
          <w:rPr>
            <w:rStyle w:val="Hyperlink"/>
            <w:rFonts w:ascii="Times New Roman" w:hAnsi="Times New Roman" w:cs="Times New Roman"/>
            <w:noProof/>
            <w:sz w:val="24"/>
            <w:szCs w:val="24"/>
          </w:rPr>
          <w:t>IV.7.3</w:t>
        </w:r>
        <w:r w:rsidR="009A49D5" w:rsidRPr="009A49D5">
          <w:rPr>
            <w:rFonts w:ascii="Times New Roman" w:eastAsiaTheme="minorEastAsia" w:hAnsi="Times New Roman" w:cs="Times New Roman"/>
            <w:noProof/>
            <w:sz w:val="24"/>
            <w:szCs w:val="24"/>
          </w:rPr>
          <w:tab/>
        </w:r>
        <w:r w:rsidR="009A49D5" w:rsidRPr="009A49D5">
          <w:rPr>
            <w:rStyle w:val="Hyperlink"/>
            <w:rFonts w:ascii="Times New Roman" w:hAnsi="Times New Roman" w:cs="Times New Roman"/>
            <w:noProof/>
            <w:sz w:val="24"/>
            <w:szCs w:val="24"/>
          </w:rPr>
          <w:t>Pengembangan Metode Usulan</w:t>
        </w:r>
        <w:r w:rsidR="009A49D5" w:rsidRPr="009A49D5">
          <w:rPr>
            <w:rFonts w:ascii="Times New Roman" w:hAnsi="Times New Roman" w:cs="Times New Roman"/>
            <w:noProof/>
            <w:webHidden/>
            <w:sz w:val="24"/>
            <w:szCs w:val="24"/>
          </w:rPr>
          <w:tab/>
        </w:r>
        <w:r w:rsidR="009A49D5" w:rsidRPr="009A49D5">
          <w:rPr>
            <w:rFonts w:ascii="Times New Roman" w:hAnsi="Times New Roman" w:cs="Times New Roman"/>
            <w:noProof/>
            <w:webHidden/>
            <w:sz w:val="24"/>
            <w:szCs w:val="24"/>
          </w:rPr>
          <w:fldChar w:fldCharType="begin"/>
        </w:r>
        <w:r w:rsidR="009A49D5" w:rsidRPr="009A49D5">
          <w:rPr>
            <w:rFonts w:ascii="Times New Roman" w:hAnsi="Times New Roman" w:cs="Times New Roman"/>
            <w:noProof/>
            <w:webHidden/>
            <w:sz w:val="24"/>
            <w:szCs w:val="24"/>
          </w:rPr>
          <w:instrText xml:space="preserve"> PAGEREF _Toc213608319 \h </w:instrText>
        </w:r>
        <w:r w:rsidR="009A49D5" w:rsidRPr="009A49D5">
          <w:rPr>
            <w:rFonts w:ascii="Times New Roman" w:hAnsi="Times New Roman" w:cs="Times New Roman"/>
            <w:noProof/>
            <w:webHidden/>
            <w:sz w:val="24"/>
            <w:szCs w:val="24"/>
          </w:rPr>
        </w:r>
        <w:r w:rsidR="009A49D5" w:rsidRPr="009A49D5">
          <w:rPr>
            <w:rFonts w:ascii="Times New Roman" w:hAnsi="Times New Roman" w:cs="Times New Roman"/>
            <w:noProof/>
            <w:webHidden/>
            <w:sz w:val="24"/>
            <w:szCs w:val="24"/>
          </w:rPr>
          <w:fldChar w:fldCharType="separate"/>
        </w:r>
        <w:r w:rsidR="00F82A3D">
          <w:rPr>
            <w:rFonts w:ascii="Times New Roman" w:hAnsi="Times New Roman" w:cs="Times New Roman"/>
            <w:noProof/>
            <w:webHidden/>
            <w:sz w:val="24"/>
            <w:szCs w:val="24"/>
          </w:rPr>
          <w:t>54</w:t>
        </w:r>
        <w:r w:rsidR="009A49D5" w:rsidRPr="009A49D5">
          <w:rPr>
            <w:rFonts w:ascii="Times New Roman" w:hAnsi="Times New Roman" w:cs="Times New Roman"/>
            <w:noProof/>
            <w:webHidden/>
            <w:sz w:val="24"/>
            <w:szCs w:val="24"/>
          </w:rPr>
          <w:fldChar w:fldCharType="end"/>
        </w:r>
      </w:hyperlink>
    </w:p>
    <w:p w14:paraId="578BA650" w14:textId="50A08CF9" w:rsidR="009A49D5" w:rsidRPr="009A49D5" w:rsidRDefault="00E75C94" w:rsidP="009A49D5">
      <w:pPr>
        <w:pStyle w:val="TOC1"/>
        <w:ind w:left="851" w:hanging="851"/>
        <w:rPr>
          <w:rFonts w:eastAsiaTheme="minorEastAsia"/>
        </w:rPr>
      </w:pPr>
      <w:hyperlink w:anchor="_Toc213608320" w:history="1">
        <w:r w:rsidR="009A49D5" w:rsidRPr="009A49D5">
          <w:rPr>
            <w:rStyle w:val="Hyperlink"/>
          </w:rPr>
          <w:t>BAB V</w:t>
        </w:r>
        <w:r w:rsidR="009A49D5" w:rsidRPr="009A49D5">
          <w:rPr>
            <w:rFonts w:eastAsiaTheme="minorEastAsia"/>
          </w:rPr>
          <w:tab/>
        </w:r>
        <w:r w:rsidR="009A49D5" w:rsidRPr="009A49D5">
          <w:rPr>
            <w:rStyle w:val="Hyperlink"/>
          </w:rPr>
          <w:t>Hasil dan Evaluasi</w:t>
        </w:r>
        <w:r w:rsidR="009A49D5" w:rsidRPr="009A49D5">
          <w:rPr>
            <w:webHidden/>
          </w:rPr>
          <w:tab/>
        </w:r>
        <w:r w:rsidR="009A49D5" w:rsidRPr="009A49D5">
          <w:rPr>
            <w:webHidden/>
          </w:rPr>
          <w:fldChar w:fldCharType="begin"/>
        </w:r>
        <w:r w:rsidR="009A49D5" w:rsidRPr="009A49D5">
          <w:rPr>
            <w:webHidden/>
          </w:rPr>
          <w:instrText xml:space="preserve"> PAGEREF _Toc213608320 \h </w:instrText>
        </w:r>
        <w:r w:rsidR="009A49D5" w:rsidRPr="009A49D5">
          <w:rPr>
            <w:webHidden/>
          </w:rPr>
        </w:r>
        <w:r w:rsidR="009A49D5" w:rsidRPr="009A49D5">
          <w:rPr>
            <w:webHidden/>
          </w:rPr>
          <w:fldChar w:fldCharType="separate"/>
        </w:r>
        <w:r w:rsidR="00F82A3D">
          <w:rPr>
            <w:webHidden/>
          </w:rPr>
          <w:t>56</w:t>
        </w:r>
        <w:r w:rsidR="009A49D5" w:rsidRPr="009A49D5">
          <w:rPr>
            <w:webHidden/>
          </w:rPr>
          <w:fldChar w:fldCharType="end"/>
        </w:r>
      </w:hyperlink>
    </w:p>
    <w:p w14:paraId="2378220E" w14:textId="7175D70B" w:rsidR="009A49D5" w:rsidRPr="009A49D5" w:rsidRDefault="00E75C94" w:rsidP="009A49D5">
      <w:pPr>
        <w:pStyle w:val="TOC2"/>
        <w:ind w:left="851" w:hanging="851"/>
        <w:rPr>
          <w:rFonts w:ascii="Times New Roman" w:eastAsiaTheme="minorEastAsia" w:hAnsi="Times New Roman" w:cs="Times New Roman"/>
          <w:noProof/>
          <w:sz w:val="24"/>
          <w:szCs w:val="24"/>
        </w:rPr>
      </w:pPr>
      <w:hyperlink w:anchor="_Toc213608321" w:history="1">
        <w:r w:rsidR="009A49D5" w:rsidRPr="009A49D5">
          <w:rPr>
            <w:rStyle w:val="Hyperlink"/>
            <w:rFonts w:ascii="Times New Roman" w:hAnsi="Times New Roman" w:cs="Times New Roman"/>
            <w:noProof/>
            <w:sz w:val="24"/>
            <w:szCs w:val="24"/>
          </w:rPr>
          <w:t>V.1</w:t>
        </w:r>
        <w:r w:rsidR="009A49D5" w:rsidRPr="009A49D5">
          <w:rPr>
            <w:rFonts w:ascii="Times New Roman" w:eastAsiaTheme="minorEastAsia" w:hAnsi="Times New Roman" w:cs="Times New Roman"/>
            <w:noProof/>
            <w:sz w:val="24"/>
            <w:szCs w:val="24"/>
          </w:rPr>
          <w:tab/>
        </w:r>
        <w:r w:rsidR="009A49D5" w:rsidRPr="009A49D5">
          <w:rPr>
            <w:rStyle w:val="Hyperlink"/>
            <w:rFonts w:ascii="Times New Roman" w:hAnsi="Times New Roman" w:cs="Times New Roman"/>
            <w:noProof/>
            <w:sz w:val="24"/>
            <w:szCs w:val="24"/>
          </w:rPr>
          <w:t>Hasil Metode Usulan</w:t>
        </w:r>
        <w:r w:rsidR="009A49D5" w:rsidRPr="009A49D5">
          <w:rPr>
            <w:rFonts w:ascii="Times New Roman" w:hAnsi="Times New Roman" w:cs="Times New Roman"/>
            <w:noProof/>
            <w:webHidden/>
            <w:sz w:val="24"/>
            <w:szCs w:val="24"/>
          </w:rPr>
          <w:tab/>
        </w:r>
        <w:r w:rsidR="009A49D5" w:rsidRPr="009A49D5">
          <w:rPr>
            <w:rFonts w:ascii="Times New Roman" w:hAnsi="Times New Roman" w:cs="Times New Roman"/>
            <w:noProof/>
            <w:webHidden/>
            <w:sz w:val="24"/>
            <w:szCs w:val="24"/>
          </w:rPr>
          <w:fldChar w:fldCharType="begin"/>
        </w:r>
        <w:r w:rsidR="009A49D5" w:rsidRPr="009A49D5">
          <w:rPr>
            <w:rFonts w:ascii="Times New Roman" w:hAnsi="Times New Roman" w:cs="Times New Roman"/>
            <w:noProof/>
            <w:webHidden/>
            <w:sz w:val="24"/>
            <w:szCs w:val="24"/>
          </w:rPr>
          <w:instrText xml:space="preserve"> PAGEREF _Toc213608321 \h </w:instrText>
        </w:r>
        <w:r w:rsidR="009A49D5" w:rsidRPr="009A49D5">
          <w:rPr>
            <w:rFonts w:ascii="Times New Roman" w:hAnsi="Times New Roman" w:cs="Times New Roman"/>
            <w:noProof/>
            <w:webHidden/>
            <w:sz w:val="24"/>
            <w:szCs w:val="24"/>
          </w:rPr>
        </w:r>
        <w:r w:rsidR="009A49D5" w:rsidRPr="009A49D5">
          <w:rPr>
            <w:rFonts w:ascii="Times New Roman" w:hAnsi="Times New Roman" w:cs="Times New Roman"/>
            <w:noProof/>
            <w:webHidden/>
            <w:sz w:val="24"/>
            <w:szCs w:val="24"/>
          </w:rPr>
          <w:fldChar w:fldCharType="separate"/>
        </w:r>
        <w:r w:rsidR="00F82A3D">
          <w:rPr>
            <w:rFonts w:ascii="Times New Roman" w:hAnsi="Times New Roman" w:cs="Times New Roman"/>
            <w:noProof/>
            <w:webHidden/>
            <w:sz w:val="24"/>
            <w:szCs w:val="24"/>
          </w:rPr>
          <w:t>56</w:t>
        </w:r>
        <w:r w:rsidR="009A49D5" w:rsidRPr="009A49D5">
          <w:rPr>
            <w:rFonts w:ascii="Times New Roman" w:hAnsi="Times New Roman" w:cs="Times New Roman"/>
            <w:noProof/>
            <w:webHidden/>
            <w:sz w:val="24"/>
            <w:szCs w:val="24"/>
          </w:rPr>
          <w:fldChar w:fldCharType="end"/>
        </w:r>
      </w:hyperlink>
    </w:p>
    <w:p w14:paraId="52BF4881" w14:textId="07BAF660" w:rsidR="009A49D5" w:rsidRPr="009A49D5" w:rsidRDefault="00E75C94" w:rsidP="009A49D5">
      <w:pPr>
        <w:pStyle w:val="TOC2"/>
        <w:ind w:left="851" w:hanging="851"/>
        <w:rPr>
          <w:rFonts w:ascii="Times New Roman" w:eastAsiaTheme="minorEastAsia" w:hAnsi="Times New Roman" w:cs="Times New Roman"/>
          <w:noProof/>
          <w:sz w:val="24"/>
          <w:szCs w:val="24"/>
        </w:rPr>
      </w:pPr>
      <w:hyperlink w:anchor="_Toc213608322" w:history="1">
        <w:r w:rsidR="009A49D5" w:rsidRPr="009A49D5">
          <w:rPr>
            <w:rStyle w:val="Hyperlink"/>
            <w:rFonts w:ascii="Times New Roman" w:hAnsi="Times New Roman" w:cs="Times New Roman"/>
            <w:noProof/>
            <w:sz w:val="24"/>
            <w:szCs w:val="24"/>
          </w:rPr>
          <w:t>V.1.1</w:t>
        </w:r>
        <w:r w:rsidR="009A49D5" w:rsidRPr="009A49D5">
          <w:rPr>
            <w:rFonts w:ascii="Times New Roman" w:eastAsiaTheme="minorEastAsia" w:hAnsi="Times New Roman" w:cs="Times New Roman"/>
            <w:noProof/>
            <w:sz w:val="24"/>
            <w:szCs w:val="24"/>
          </w:rPr>
          <w:tab/>
        </w:r>
        <w:r w:rsidR="009A49D5" w:rsidRPr="009A49D5">
          <w:rPr>
            <w:rStyle w:val="Hyperlink"/>
            <w:rFonts w:ascii="Times New Roman" w:hAnsi="Times New Roman" w:cs="Times New Roman"/>
            <w:noProof/>
            <w:sz w:val="24"/>
            <w:szCs w:val="24"/>
          </w:rPr>
          <w:t>Hasil pada Wajah yang Tertutup Oklusi Tangan (Vertikal)</w:t>
        </w:r>
        <w:r w:rsidR="009A49D5" w:rsidRPr="009A49D5">
          <w:rPr>
            <w:rFonts w:ascii="Times New Roman" w:hAnsi="Times New Roman" w:cs="Times New Roman"/>
            <w:noProof/>
            <w:webHidden/>
            <w:sz w:val="24"/>
            <w:szCs w:val="24"/>
          </w:rPr>
          <w:tab/>
        </w:r>
        <w:r w:rsidR="009A49D5" w:rsidRPr="009A49D5">
          <w:rPr>
            <w:rFonts w:ascii="Times New Roman" w:hAnsi="Times New Roman" w:cs="Times New Roman"/>
            <w:noProof/>
            <w:webHidden/>
            <w:sz w:val="24"/>
            <w:szCs w:val="24"/>
          </w:rPr>
          <w:fldChar w:fldCharType="begin"/>
        </w:r>
        <w:r w:rsidR="009A49D5" w:rsidRPr="009A49D5">
          <w:rPr>
            <w:rFonts w:ascii="Times New Roman" w:hAnsi="Times New Roman" w:cs="Times New Roman"/>
            <w:noProof/>
            <w:webHidden/>
            <w:sz w:val="24"/>
            <w:szCs w:val="24"/>
          </w:rPr>
          <w:instrText xml:space="preserve"> PAGEREF _Toc213608322 \h </w:instrText>
        </w:r>
        <w:r w:rsidR="009A49D5" w:rsidRPr="009A49D5">
          <w:rPr>
            <w:rFonts w:ascii="Times New Roman" w:hAnsi="Times New Roman" w:cs="Times New Roman"/>
            <w:noProof/>
            <w:webHidden/>
            <w:sz w:val="24"/>
            <w:szCs w:val="24"/>
          </w:rPr>
        </w:r>
        <w:r w:rsidR="009A49D5" w:rsidRPr="009A49D5">
          <w:rPr>
            <w:rFonts w:ascii="Times New Roman" w:hAnsi="Times New Roman" w:cs="Times New Roman"/>
            <w:noProof/>
            <w:webHidden/>
            <w:sz w:val="24"/>
            <w:szCs w:val="24"/>
          </w:rPr>
          <w:fldChar w:fldCharType="separate"/>
        </w:r>
        <w:r w:rsidR="00F82A3D">
          <w:rPr>
            <w:rFonts w:ascii="Times New Roman" w:hAnsi="Times New Roman" w:cs="Times New Roman"/>
            <w:noProof/>
            <w:webHidden/>
            <w:sz w:val="24"/>
            <w:szCs w:val="24"/>
          </w:rPr>
          <w:t>57</w:t>
        </w:r>
        <w:r w:rsidR="009A49D5" w:rsidRPr="009A49D5">
          <w:rPr>
            <w:rFonts w:ascii="Times New Roman" w:hAnsi="Times New Roman" w:cs="Times New Roman"/>
            <w:noProof/>
            <w:webHidden/>
            <w:sz w:val="24"/>
            <w:szCs w:val="24"/>
          </w:rPr>
          <w:fldChar w:fldCharType="end"/>
        </w:r>
      </w:hyperlink>
    </w:p>
    <w:p w14:paraId="0F4D5967" w14:textId="05D493C1" w:rsidR="009A49D5" w:rsidRPr="009A49D5" w:rsidRDefault="00E75C94" w:rsidP="009A49D5">
      <w:pPr>
        <w:pStyle w:val="TOC2"/>
        <w:ind w:left="851" w:hanging="851"/>
        <w:rPr>
          <w:rFonts w:ascii="Times New Roman" w:eastAsiaTheme="minorEastAsia" w:hAnsi="Times New Roman" w:cs="Times New Roman"/>
          <w:noProof/>
          <w:sz w:val="24"/>
          <w:szCs w:val="24"/>
        </w:rPr>
      </w:pPr>
      <w:hyperlink w:anchor="_Toc213608323" w:history="1">
        <w:r w:rsidR="009A49D5" w:rsidRPr="009A49D5">
          <w:rPr>
            <w:rStyle w:val="Hyperlink"/>
            <w:rFonts w:ascii="Times New Roman" w:hAnsi="Times New Roman" w:cs="Times New Roman"/>
            <w:noProof/>
            <w:sz w:val="24"/>
            <w:szCs w:val="24"/>
          </w:rPr>
          <w:t>V.1.2</w:t>
        </w:r>
        <w:r w:rsidR="009A49D5" w:rsidRPr="009A49D5">
          <w:rPr>
            <w:rFonts w:ascii="Times New Roman" w:eastAsiaTheme="minorEastAsia" w:hAnsi="Times New Roman" w:cs="Times New Roman"/>
            <w:noProof/>
            <w:sz w:val="24"/>
            <w:szCs w:val="24"/>
          </w:rPr>
          <w:tab/>
        </w:r>
        <w:r w:rsidR="009A49D5" w:rsidRPr="009A49D5">
          <w:rPr>
            <w:rStyle w:val="Hyperlink"/>
            <w:rFonts w:ascii="Times New Roman" w:hAnsi="Times New Roman" w:cs="Times New Roman"/>
            <w:noProof/>
            <w:sz w:val="24"/>
            <w:szCs w:val="24"/>
          </w:rPr>
          <w:t>Hasil pada Wajah dengan Kondisi Miring (</w:t>
        </w:r>
        <w:r w:rsidR="009A49D5" w:rsidRPr="009A49D5">
          <w:rPr>
            <w:rStyle w:val="Hyperlink"/>
            <w:rFonts w:ascii="Times New Roman" w:hAnsi="Times New Roman" w:cs="Times New Roman"/>
            <w:i/>
            <w:iCs/>
            <w:noProof/>
            <w:sz w:val="24"/>
            <w:szCs w:val="24"/>
          </w:rPr>
          <w:t>Non-Frontal</w:t>
        </w:r>
        <w:r w:rsidR="009A49D5" w:rsidRPr="009A49D5">
          <w:rPr>
            <w:rStyle w:val="Hyperlink"/>
            <w:rFonts w:ascii="Times New Roman" w:hAnsi="Times New Roman" w:cs="Times New Roman"/>
            <w:noProof/>
            <w:sz w:val="24"/>
            <w:szCs w:val="24"/>
          </w:rPr>
          <w:t>)</w:t>
        </w:r>
        <w:r w:rsidR="009A49D5" w:rsidRPr="009A49D5">
          <w:rPr>
            <w:rFonts w:ascii="Times New Roman" w:hAnsi="Times New Roman" w:cs="Times New Roman"/>
            <w:noProof/>
            <w:webHidden/>
            <w:sz w:val="24"/>
            <w:szCs w:val="24"/>
          </w:rPr>
          <w:tab/>
        </w:r>
        <w:r w:rsidR="009A49D5" w:rsidRPr="009A49D5">
          <w:rPr>
            <w:rFonts w:ascii="Times New Roman" w:hAnsi="Times New Roman" w:cs="Times New Roman"/>
            <w:noProof/>
            <w:webHidden/>
            <w:sz w:val="24"/>
            <w:szCs w:val="24"/>
          </w:rPr>
          <w:fldChar w:fldCharType="begin"/>
        </w:r>
        <w:r w:rsidR="009A49D5" w:rsidRPr="009A49D5">
          <w:rPr>
            <w:rFonts w:ascii="Times New Roman" w:hAnsi="Times New Roman" w:cs="Times New Roman"/>
            <w:noProof/>
            <w:webHidden/>
            <w:sz w:val="24"/>
            <w:szCs w:val="24"/>
          </w:rPr>
          <w:instrText xml:space="preserve"> PAGEREF _Toc213608323 \h </w:instrText>
        </w:r>
        <w:r w:rsidR="009A49D5" w:rsidRPr="009A49D5">
          <w:rPr>
            <w:rFonts w:ascii="Times New Roman" w:hAnsi="Times New Roman" w:cs="Times New Roman"/>
            <w:noProof/>
            <w:webHidden/>
            <w:sz w:val="24"/>
            <w:szCs w:val="24"/>
          </w:rPr>
        </w:r>
        <w:r w:rsidR="009A49D5" w:rsidRPr="009A49D5">
          <w:rPr>
            <w:rFonts w:ascii="Times New Roman" w:hAnsi="Times New Roman" w:cs="Times New Roman"/>
            <w:noProof/>
            <w:webHidden/>
            <w:sz w:val="24"/>
            <w:szCs w:val="24"/>
          </w:rPr>
          <w:fldChar w:fldCharType="separate"/>
        </w:r>
        <w:r w:rsidR="00F82A3D">
          <w:rPr>
            <w:rFonts w:ascii="Times New Roman" w:hAnsi="Times New Roman" w:cs="Times New Roman"/>
            <w:noProof/>
            <w:webHidden/>
            <w:sz w:val="24"/>
            <w:szCs w:val="24"/>
          </w:rPr>
          <w:t>62</w:t>
        </w:r>
        <w:r w:rsidR="009A49D5" w:rsidRPr="009A49D5">
          <w:rPr>
            <w:rFonts w:ascii="Times New Roman" w:hAnsi="Times New Roman" w:cs="Times New Roman"/>
            <w:noProof/>
            <w:webHidden/>
            <w:sz w:val="24"/>
            <w:szCs w:val="24"/>
          </w:rPr>
          <w:fldChar w:fldCharType="end"/>
        </w:r>
      </w:hyperlink>
    </w:p>
    <w:p w14:paraId="256B8469" w14:textId="1839CA7E" w:rsidR="009A49D5" w:rsidRPr="009A49D5" w:rsidRDefault="00E75C94" w:rsidP="009A49D5">
      <w:pPr>
        <w:pStyle w:val="TOC2"/>
        <w:ind w:left="851" w:hanging="851"/>
        <w:rPr>
          <w:rFonts w:ascii="Times New Roman" w:eastAsiaTheme="minorEastAsia" w:hAnsi="Times New Roman" w:cs="Times New Roman"/>
          <w:noProof/>
          <w:sz w:val="24"/>
          <w:szCs w:val="24"/>
        </w:rPr>
      </w:pPr>
      <w:hyperlink w:anchor="_Toc213608324" w:history="1">
        <w:r w:rsidR="009A49D5" w:rsidRPr="009A49D5">
          <w:rPr>
            <w:rStyle w:val="Hyperlink"/>
            <w:rFonts w:ascii="Times New Roman" w:hAnsi="Times New Roman" w:cs="Times New Roman"/>
            <w:noProof/>
            <w:sz w:val="24"/>
            <w:szCs w:val="24"/>
          </w:rPr>
          <w:t>V.1.3</w:t>
        </w:r>
        <w:r w:rsidR="009A49D5" w:rsidRPr="009A49D5">
          <w:rPr>
            <w:rFonts w:ascii="Times New Roman" w:eastAsiaTheme="minorEastAsia" w:hAnsi="Times New Roman" w:cs="Times New Roman"/>
            <w:noProof/>
            <w:sz w:val="24"/>
            <w:szCs w:val="24"/>
          </w:rPr>
          <w:tab/>
        </w:r>
        <w:r w:rsidR="009A49D5" w:rsidRPr="009A49D5">
          <w:rPr>
            <w:rStyle w:val="Hyperlink"/>
            <w:rFonts w:ascii="Times New Roman" w:hAnsi="Times New Roman" w:cs="Times New Roman"/>
            <w:noProof/>
            <w:sz w:val="24"/>
            <w:szCs w:val="24"/>
          </w:rPr>
          <w:t>Hasil pada Wajah yang Tertutup Oklusi Tangan (Horizontal)</w:t>
        </w:r>
        <w:r w:rsidR="009A49D5" w:rsidRPr="009A49D5">
          <w:rPr>
            <w:rFonts w:ascii="Times New Roman" w:hAnsi="Times New Roman" w:cs="Times New Roman"/>
            <w:noProof/>
            <w:webHidden/>
            <w:sz w:val="24"/>
            <w:szCs w:val="24"/>
          </w:rPr>
          <w:tab/>
        </w:r>
        <w:r w:rsidR="009A49D5" w:rsidRPr="009A49D5">
          <w:rPr>
            <w:rFonts w:ascii="Times New Roman" w:hAnsi="Times New Roman" w:cs="Times New Roman"/>
            <w:noProof/>
            <w:webHidden/>
            <w:sz w:val="24"/>
            <w:szCs w:val="24"/>
          </w:rPr>
          <w:fldChar w:fldCharType="begin"/>
        </w:r>
        <w:r w:rsidR="009A49D5" w:rsidRPr="009A49D5">
          <w:rPr>
            <w:rFonts w:ascii="Times New Roman" w:hAnsi="Times New Roman" w:cs="Times New Roman"/>
            <w:noProof/>
            <w:webHidden/>
            <w:sz w:val="24"/>
            <w:szCs w:val="24"/>
          </w:rPr>
          <w:instrText xml:space="preserve"> PAGEREF _Toc213608324 \h </w:instrText>
        </w:r>
        <w:r w:rsidR="009A49D5" w:rsidRPr="009A49D5">
          <w:rPr>
            <w:rFonts w:ascii="Times New Roman" w:hAnsi="Times New Roman" w:cs="Times New Roman"/>
            <w:noProof/>
            <w:webHidden/>
            <w:sz w:val="24"/>
            <w:szCs w:val="24"/>
          </w:rPr>
        </w:r>
        <w:r w:rsidR="009A49D5" w:rsidRPr="009A49D5">
          <w:rPr>
            <w:rFonts w:ascii="Times New Roman" w:hAnsi="Times New Roman" w:cs="Times New Roman"/>
            <w:noProof/>
            <w:webHidden/>
            <w:sz w:val="24"/>
            <w:szCs w:val="24"/>
          </w:rPr>
          <w:fldChar w:fldCharType="separate"/>
        </w:r>
        <w:r w:rsidR="00F82A3D">
          <w:rPr>
            <w:rFonts w:ascii="Times New Roman" w:hAnsi="Times New Roman" w:cs="Times New Roman"/>
            <w:noProof/>
            <w:webHidden/>
            <w:sz w:val="24"/>
            <w:szCs w:val="24"/>
          </w:rPr>
          <w:t>66</w:t>
        </w:r>
        <w:r w:rsidR="009A49D5" w:rsidRPr="009A49D5">
          <w:rPr>
            <w:rFonts w:ascii="Times New Roman" w:hAnsi="Times New Roman" w:cs="Times New Roman"/>
            <w:noProof/>
            <w:webHidden/>
            <w:sz w:val="24"/>
            <w:szCs w:val="24"/>
          </w:rPr>
          <w:fldChar w:fldCharType="end"/>
        </w:r>
      </w:hyperlink>
    </w:p>
    <w:p w14:paraId="28C36844" w14:textId="7B672F74" w:rsidR="009A49D5" w:rsidRPr="009A49D5" w:rsidRDefault="00E75C94" w:rsidP="009A49D5">
      <w:pPr>
        <w:pStyle w:val="TOC2"/>
        <w:ind w:left="851" w:hanging="851"/>
        <w:rPr>
          <w:rFonts w:ascii="Times New Roman" w:eastAsiaTheme="minorEastAsia" w:hAnsi="Times New Roman" w:cs="Times New Roman"/>
          <w:noProof/>
          <w:sz w:val="24"/>
          <w:szCs w:val="24"/>
        </w:rPr>
      </w:pPr>
      <w:hyperlink w:anchor="_Toc213608325" w:history="1">
        <w:r w:rsidR="009A49D5" w:rsidRPr="009A49D5">
          <w:rPr>
            <w:rStyle w:val="Hyperlink"/>
            <w:rFonts w:ascii="Times New Roman" w:hAnsi="Times New Roman" w:cs="Times New Roman"/>
            <w:noProof/>
            <w:sz w:val="24"/>
            <w:szCs w:val="24"/>
          </w:rPr>
          <w:t>V.1.4</w:t>
        </w:r>
        <w:r w:rsidR="009A49D5" w:rsidRPr="009A49D5">
          <w:rPr>
            <w:rFonts w:ascii="Times New Roman" w:eastAsiaTheme="minorEastAsia" w:hAnsi="Times New Roman" w:cs="Times New Roman"/>
            <w:noProof/>
            <w:sz w:val="24"/>
            <w:szCs w:val="24"/>
          </w:rPr>
          <w:tab/>
        </w:r>
        <w:r w:rsidR="009A49D5" w:rsidRPr="009A49D5">
          <w:rPr>
            <w:rStyle w:val="Hyperlink"/>
            <w:rFonts w:ascii="Times New Roman" w:hAnsi="Times New Roman" w:cs="Times New Roman"/>
            <w:noProof/>
            <w:sz w:val="24"/>
            <w:szCs w:val="24"/>
          </w:rPr>
          <w:t>Hasil Komparasi terhadap Metode Frontalisasi Lain</w:t>
        </w:r>
        <w:r w:rsidR="009A49D5" w:rsidRPr="009A49D5">
          <w:rPr>
            <w:rFonts w:ascii="Times New Roman" w:hAnsi="Times New Roman" w:cs="Times New Roman"/>
            <w:noProof/>
            <w:webHidden/>
            <w:sz w:val="24"/>
            <w:szCs w:val="24"/>
          </w:rPr>
          <w:tab/>
        </w:r>
        <w:r w:rsidR="009A49D5" w:rsidRPr="009A49D5">
          <w:rPr>
            <w:rFonts w:ascii="Times New Roman" w:hAnsi="Times New Roman" w:cs="Times New Roman"/>
            <w:noProof/>
            <w:webHidden/>
            <w:sz w:val="24"/>
            <w:szCs w:val="24"/>
          </w:rPr>
          <w:fldChar w:fldCharType="begin"/>
        </w:r>
        <w:r w:rsidR="009A49D5" w:rsidRPr="009A49D5">
          <w:rPr>
            <w:rFonts w:ascii="Times New Roman" w:hAnsi="Times New Roman" w:cs="Times New Roman"/>
            <w:noProof/>
            <w:webHidden/>
            <w:sz w:val="24"/>
            <w:szCs w:val="24"/>
          </w:rPr>
          <w:instrText xml:space="preserve"> PAGEREF _Toc213608325 \h </w:instrText>
        </w:r>
        <w:r w:rsidR="009A49D5" w:rsidRPr="009A49D5">
          <w:rPr>
            <w:rFonts w:ascii="Times New Roman" w:hAnsi="Times New Roman" w:cs="Times New Roman"/>
            <w:noProof/>
            <w:webHidden/>
            <w:sz w:val="24"/>
            <w:szCs w:val="24"/>
          </w:rPr>
        </w:r>
        <w:r w:rsidR="009A49D5" w:rsidRPr="009A49D5">
          <w:rPr>
            <w:rFonts w:ascii="Times New Roman" w:hAnsi="Times New Roman" w:cs="Times New Roman"/>
            <w:noProof/>
            <w:webHidden/>
            <w:sz w:val="24"/>
            <w:szCs w:val="24"/>
          </w:rPr>
          <w:fldChar w:fldCharType="separate"/>
        </w:r>
        <w:r w:rsidR="00F82A3D">
          <w:rPr>
            <w:rFonts w:ascii="Times New Roman" w:hAnsi="Times New Roman" w:cs="Times New Roman"/>
            <w:noProof/>
            <w:webHidden/>
            <w:sz w:val="24"/>
            <w:szCs w:val="24"/>
          </w:rPr>
          <w:t>68</w:t>
        </w:r>
        <w:r w:rsidR="009A49D5" w:rsidRPr="009A49D5">
          <w:rPr>
            <w:rFonts w:ascii="Times New Roman" w:hAnsi="Times New Roman" w:cs="Times New Roman"/>
            <w:noProof/>
            <w:webHidden/>
            <w:sz w:val="24"/>
            <w:szCs w:val="24"/>
          </w:rPr>
          <w:fldChar w:fldCharType="end"/>
        </w:r>
      </w:hyperlink>
    </w:p>
    <w:p w14:paraId="6B83D46A" w14:textId="65894742" w:rsidR="009A49D5" w:rsidRPr="009A49D5" w:rsidRDefault="00E75C94" w:rsidP="009A49D5">
      <w:pPr>
        <w:pStyle w:val="TOC2"/>
        <w:ind w:left="851" w:hanging="851"/>
        <w:rPr>
          <w:rFonts w:ascii="Times New Roman" w:eastAsiaTheme="minorEastAsia" w:hAnsi="Times New Roman" w:cs="Times New Roman"/>
          <w:noProof/>
          <w:sz w:val="24"/>
          <w:szCs w:val="24"/>
        </w:rPr>
      </w:pPr>
      <w:hyperlink w:anchor="_Toc213608326" w:history="1">
        <w:r w:rsidR="009A49D5" w:rsidRPr="009A49D5">
          <w:rPr>
            <w:rStyle w:val="Hyperlink"/>
            <w:rFonts w:ascii="Times New Roman" w:hAnsi="Times New Roman" w:cs="Times New Roman"/>
            <w:noProof/>
            <w:sz w:val="24"/>
            <w:szCs w:val="24"/>
          </w:rPr>
          <w:t>V.2</w:t>
        </w:r>
        <w:r w:rsidR="009A49D5" w:rsidRPr="009A49D5">
          <w:rPr>
            <w:rFonts w:ascii="Times New Roman" w:eastAsiaTheme="minorEastAsia" w:hAnsi="Times New Roman" w:cs="Times New Roman"/>
            <w:noProof/>
            <w:sz w:val="24"/>
            <w:szCs w:val="24"/>
          </w:rPr>
          <w:tab/>
        </w:r>
        <w:r w:rsidR="009A49D5" w:rsidRPr="009A49D5">
          <w:rPr>
            <w:rStyle w:val="Hyperlink"/>
            <w:rFonts w:ascii="Times New Roman" w:hAnsi="Times New Roman" w:cs="Times New Roman"/>
            <w:noProof/>
            <w:sz w:val="24"/>
            <w:szCs w:val="24"/>
          </w:rPr>
          <w:t>Pembahasan</w:t>
        </w:r>
        <w:r w:rsidR="009A49D5" w:rsidRPr="009A49D5">
          <w:rPr>
            <w:rFonts w:ascii="Times New Roman" w:hAnsi="Times New Roman" w:cs="Times New Roman"/>
            <w:noProof/>
            <w:webHidden/>
            <w:sz w:val="24"/>
            <w:szCs w:val="24"/>
          </w:rPr>
          <w:tab/>
        </w:r>
        <w:r w:rsidR="009A49D5" w:rsidRPr="009A49D5">
          <w:rPr>
            <w:rFonts w:ascii="Times New Roman" w:hAnsi="Times New Roman" w:cs="Times New Roman"/>
            <w:noProof/>
            <w:webHidden/>
            <w:sz w:val="24"/>
            <w:szCs w:val="24"/>
          </w:rPr>
          <w:fldChar w:fldCharType="begin"/>
        </w:r>
        <w:r w:rsidR="009A49D5" w:rsidRPr="009A49D5">
          <w:rPr>
            <w:rFonts w:ascii="Times New Roman" w:hAnsi="Times New Roman" w:cs="Times New Roman"/>
            <w:noProof/>
            <w:webHidden/>
            <w:sz w:val="24"/>
            <w:szCs w:val="24"/>
          </w:rPr>
          <w:instrText xml:space="preserve"> PAGEREF _Toc213608326 \h </w:instrText>
        </w:r>
        <w:r w:rsidR="009A49D5" w:rsidRPr="009A49D5">
          <w:rPr>
            <w:rFonts w:ascii="Times New Roman" w:hAnsi="Times New Roman" w:cs="Times New Roman"/>
            <w:noProof/>
            <w:webHidden/>
            <w:sz w:val="24"/>
            <w:szCs w:val="24"/>
          </w:rPr>
        </w:r>
        <w:r w:rsidR="009A49D5" w:rsidRPr="009A49D5">
          <w:rPr>
            <w:rFonts w:ascii="Times New Roman" w:hAnsi="Times New Roman" w:cs="Times New Roman"/>
            <w:noProof/>
            <w:webHidden/>
            <w:sz w:val="24"/>
            <w:szCs w:val="24"/>
          </w:rPr>
          <w:fldChar w:fldCharType="separate"/>
        </w:r>
        <w:r w:rsidR="00F82A3D">
          <w:rPr>
            <w:rFonts w:ascii="Times New Roman" w:hAnsi="Times New Roman" w:cs="Times New Roman"/>
            <w:noProof/>
            <w:webHidden/>
            <w:sz w:val="24"/>
            <w:szCs w:val="24"/>
          </w:rPr>
          <w:t>69</w:t>
        </w:r>
        <w:r w:rsidR="009A49D5" w:rsidRPr="009A49D5">
          <w:rPr>
            <w:rFonts w:ascii="Times New Roman" w:hAnsi="Times New Roman" w:cs="Times New Roman"/>
            <w:noProof/>
            <w:webHidden/>
            <w:sz w:val="24"/>
            <w:szCs w:val="24"/>
          </w:rPr>
          <w:fldChar w:fldCharType="end"/>
        </w:r>
      </w:hyperlink>
    </w:p>
    <w:p w14:paraId="3B78CCEF" w14:textId="1D2D0BB5" w:rsidR="009A49D5" w:rsidRPr="009A49D5" w:rsidRDefault="00E75C94" w:rsidP="009A49D5">
      <w:pPr>
        <w:pStyle w:val="TOC2"/>
        <w:ind w:left="851" w:hanging="851"/>
        <w:rPr>
          <w:rFonts w:ascii="Times New Roman" w:eastAsiaTheme="minorEastAsia" w:hAnsi="Times New Roman" w:cs="Times New Roman"/>
          <w:noProof/>
          <w:sz w:val="24"/>
          <w:szCs w:val="24"/>
        </w:rPr>
      </w:pPr>
      <w:hyperlink w:anchor="_Toc213608327" w:history="1">
        <w:r w:rsidR="009A49D5" w:rsidRPr="009A49D5">
          <w:rPr>
            <w:rStyle w:val="Hyperlink"/>
            <w:rFonts w:ascii="Times New Roman" w:hAnsi="Times New Roman" w:cs="Times New Roman"/>
            <w:noProof/>
            <w:sz w:val="24"/>
            <w:szCs w:val="24"/>
          </w:rPr>
          <w:t>V.2.1</w:t>
        </w:r>
        <w:r w:rsidR="009A49D5" w:rsidRPr="009A49D5">
          <w:rPr>
            <w:rFonts w:ascii="Times New Roman" w:eastAsiaTheme="minorEastAsia" w:hAnsi="Times New Roman" w:cs="Times New Roman"/>
            <w:noProof/>
            <w:sz w:val="24"/>
            <w:szCs w:val="24"/>
          </w:rPr>
          <w:tab/>
        </w:r>
        <w:r w:rsidR="009A49D5" w:rsidRPr="009A49D5">
          <w:rPr>
            <w:rStyle w:val="Hyperlink"/>
            <w:rFonts w:ascii="Times New Roman" w:hAnsi="Times New Roman" w:cs="Times New Roman"/>
            <w:noProof/>
            <w:sz w:val="24"/>
            <w:szCs w:val="24"/>
          </w:rPr>
          <w:t xml:space="preserve">Performa </w:t>
        </w:r>
        <w:r w:rsidR="009A49D5" w:rsidRPr="009A49D5">
          <w:rPr>
            <w:rStyle w:val="Hyperlink"/>
            <w:rFonts w:ascii="Times New Roman" w:hAnsi="Times New Roman" w:cs="Times New Roman"/>
            <w:i/>
            <w:iCs/>
            <w:noProof/>
            <w:sz w:val="24"/>
            <w:szCs w:val="24"/>
          </w:rPr>
          <w:t>Face Detector</w:t>
        </w:r>
        <w:r w:rsidR="009A49D5" w:rsidRPr="009A49D5">
          <w:rPr>
            <w:rStyle w:val="Hyperlink"/>
            <w:rFonts w:ascii="Times New Roman" w:hAnsi="Times New Roman" w:cs="Times New Roman"/>
            <w:noProof/>
            <w:sz w:val="24"/>
            <w:szCs w:val="24"/>
          </w:rPr>
          <w:t xml:space="preserve"> pada Model</w:t>
        </w:r>
        <w:r w:rsidR="009A49D5" w:rsidRPr="009A49D5">
          <w:rPr>
            <w:rFonts w:ascii="Times New Roman" w:hAnsi="Times New Roman" w:cs="Times New Roman"/>
            <w:noProof/>
            <w:webHidden/>
            <w:sz w:val="24"/>
            <w:szCs w:val="24"/>
          </w:rPr>
          <w:tab/>
        </w:r>
        <w:r w:rsidR="009A49D5" w:rsidRPr="009A49D5">
          <w:rPr>
            <w:rFonts w:ascii="Times New Roman" w:hAnsi="Times New Roman" w:cs="Times New Roman"/>
            <w:noProof/>
            <w:webHidden/>
            <w:sz w:val="24"/>
            <w:szCs w:val="24"/>
          </w:rPr>
          <w:fldChar w:fldCharType="begin"/>
        </w:r>
        <w:r w:rsidR="009A49D5" w:rsidRPr="009A49D5">
          <w:rPr>
            <w:rFonts w:ascii="Times New Roman" w:hAnsi="Times New Roman" w:cs="Times New Roman"/>
            <w:noProof/>
            <w:webHidden/>
            <w:sz w:val="24"/>
            <w:szCs w:val="24"/>
          </w:rPr>
          <w:instrText xml:space="preserve"> PAGEREF _Toc213608327 \h </w:instrText>
        </w:r>
        <w:r w:rsidR="009A49D5" w:rsidRPr="009A49D5">
          <w:rPr>
            <w:rFonts w:ascii="Times New Roman" w:hAnsi="Times New Roman" w:cs="Times New Roman"/>
            <w:noProof/>
            <w:webHidden/>
            <w:sz w:val="24"/>
            <w:szCs w:val="24"/>
          </w:rPr>
        </w:r>
        <w:r w:rsidR="009A49D5" w:rsidRPr="009A49D5">
          <w:rPr>
            <w:rFonts w:ascii="Times New Roman" w:hAnsi="Times New Roman" w:cs="Times New Roman"/>
            <w:noProof/>
            <w:webHidden/>
            <w:sz w:val="24"/>
            <w:szCs w:val="24"/>
          </w:rPr>
          <w:fldChar w:fldCharType="separate"/>
        </w:r>
        <w:r w:rsidR="00F82A3D">
          <w:rPr>
            <w:rFonts w:ascii="Times New Roman" w:hAnsi="Times New Roman" w:cs="Times New Roman"/>
            <w:noProof/>
            <w:webHidden/>
            <w:sz w:val="24"/>
            <w:szCs w:val="24"/>
          </w:rPr>
          <w:t>69</w:t>
        </w:r>
        <w:r w:rsidR="009A49D5" w:rsidRPr="009A49D5">
          <w:rPr>
            <w:rFonts w:ascii="Times New Roman" w:hAnsi="Times New Roman" w:cs="Times New Roman"/>
            <w:noProof/>
            <w:webHidden/>
            <w:sz w:val="24"/>
            <w:szCs w:val="24"/>
          </w:rPr>
          <w:fldChar w:fldCharType="end"/>
        </w:r>
      </w:hyperlink>
    </w:p>
    <w:p w14:paraId="245AD25B" w14:textId="0CC493C0" w:rsidR="009A49D5" w:rsidRPr="009A49D5" w:rsidRDefault="00E75C94" w:rsidP="009A49D5">
      <w:pPr>
        <w:pStyle w:val="TOC2"/>
        <w:ind w:left="851" w:hanging="851"/>
        <w:rPr>
          <w:rFonts w:ascii="Times New Roman" w:eastAsiaTheme="minorEastAsia" w:hAnsi="Times New Roman" w:cs="Times New Roman"/>
          <w:noProof/>
          <w:sz w:val="24"/>
          <w:szCs w:val="24"/>
        </w:rPr>
      </w:pPr>
      <w:hyperlink w:anchor="_Toc213608328" w:history="1">
        <w:r w:rsidR="009A49D5" w:rsidRPr="009A49D5">
          <w:rPr>
            <w:rStyle w:val="Hyperlink"/>
            <w:rFonts w:ascii="Times New Roman" w:hAnsi="Times New Roman" w:cs="Times New Roman"/>
            <w:noProof/>
            <w:sz w:val="24"/>
            <w:szCs w:val="24"/>
          </w:rPr>
          <w:t>V.2.2</w:t>
        </w:r>
        <w:r w:rsidR="009A49D5" w:rsidRPr="009A49D5">
          <w:rPr>
            <w:rFonts w:ascii="Times New Roman" w:eastAsiaTheme="minorEastAsia" w:hAnsi="Times New Roman" w:cs="Times New Roman"/>
            <w:noProof/>
            <w:sz w:val="24"/>
            <w:szCs w:val="24"/>
          </w:rPr>
          <w:tab/>
        </w:r>
        <w:r w:rsidR="009A49D5" w:rsidRPr="009A49D5">
          <w:rPr>
            <w:rStyle w:val="Hyperlink"/>
            <w:rFonts w:ascii="Times New Roman" w:hAnsi="Times New Roman" w:cs="Times New Roman"/>
            <w:noProof/>
            <w:sz w:val="24"/>
            <w:szCs w:val="24"/>
          </w:rPr>
          <w:t>Wajah yang Teroklusi oleh Tangan Sebagian</w:t>
        </w:r>
        <w:r w:rsidR="009A49D5" w:rsidRPr="009A49D5">
          <w:rPr>
            <w:rFonts w:ascii="Times New Roman" w:hAnsi="Times New Roman" w:cs="Times New Roman"/>
            <w:noProof/>
            <w:webHidden/>
            <w:sz w:val="24"/>
            <w:szCs w:val="24"/>
          </w:rPr>
          <w:tab/>
        </w:r>
        <w:r w:rsidR="009A49D5" w:rsidRPr="009A49D5">
          <w:rPr>
            <w:rFonts w:ascii="Times New Roman" w:hAnsi="Times New Roman" w:cs="Times New Roman"/>
            <w:noProof/>
            <w:webHidden/>
            <w:sz w:val="24"/>
            <w:szCs w:val="24"/>
          </w:rPr>
          <w:fldChar w:fldCharType="begin"/>
        </w:r>
        <w:r w:rsidR="009A49D5" w:rsidRPr="009A49D5">
          <w:rPr>
            <w:rFonts w:ascii="Times New Roman" w:hAnsi="Times New Roman" w:cs="Times New Roman"/>
            <w:noProof/>
            <w:webHidden/>
            <w:sz w:val="24"/>
            <w:szCs w:val="24"/>
          </w:rPr>
          <w:instrText xml:space="preserve"> PAGEREF _Toc213608328 \h </w:instrText>
        </w:r>
        <w:r w:rsidR="009A49D5" w:rsidRPr="009A49D5">
          <w:rPr>
            <w:rFonts w:ascii="Times New Roman" w:hAnsi="Times New Roman" w:cs="Times New Roman"/>
            <w:noProof/>
            <w:webHidden/>
            <w:sz w:val="24"/>
            <w:szCs w:val="24"/>
          </w:rPr>
        </w:r>
        <w:r w:rsidR="009A49D5" w:rsidRPr="009A49D5">
          <w:rPr>
            <w:rFonts w:ascii="Times New Roman" w:hAnsi="Times New Roman" w:cs="Times New Roman"/>
            <w:noProof/>
            <w:webHidden/>
            <w:sz w:val="24"/>
            <w:szCs w:val="24"/>
          </w:rPr>
          <w:fldChar w:fldCharType="separate"/>
        </w:r>
        <w:r w:rsidR="00F82A3D">
          <w:rPr>
            <w:rFonts w:ascii="Times New Roman" w:hAnsi="Times New Roman" w:cs="Times New Roman"/>
            <w:noProof/>
            <w:webHidden/>
            <w:sz w:val="24"/>
            <w:szCs w:val="24"/>
          </w:rPr>
          <w:t>70</w:t>
        </w:r>
        <w:r w:rsidR="009A49D5" w:rsidRPr="009A49D5">
          <w:rPr>
            <w:rFonts w:ascii="Times New Roman" w:hAnsi="Times New Roman" w:cs="Times New Roman"/>
            <w:noProof/>
            <w:webHidden/>
            <w:sz w:val="24"/>
            <w:szCs w:val="24"/>
          </w:rPr>
          <w:fldChar w:fldCharType="end"/>
        </w:r>
      </w:hyperlink>
    </w:p>
    <w:p w14:paraId="4B44A541" w14:textId="265B5542" w:rsidR="009A49D5" w:rsidRPr="009A49D5" w:rsidRDefault="00E75C94" w:rsidP="009A49D5">
      <w:pPr>
        <w:pStyle w:val="TOC2"/>
        <w:ind w:left="851" w:hanging="851"/>
        <w:rPr>
          <w:rFonts w:ascii="Times New Roman" w:eastAsiaTheme="minorEastAsia" w:hAnsi="Times New Roman" w:cs="Times New Roman"/>
          <w:noProof/>
          <w:sz w:val="24"/>
          <w:szCs w:val="24"/>
        </w:rPr>
      </w:pPr>
      <w:hyperlink w:anchor="_Toc213608329" w:history="1">
        <w:r w:rsidR="009A49D5" w:rsidRPr="009A49D5">
          <w:rPr>
            <w:rStyle w:val="Hyperlink"/>
            <w:rFonts w:ascii="Times New Roman" w:hAnsi="Times New Roman" w:cs="Times New Roman"/>
            <w:noProof/>
            <w:sz w:val="24"/>
            <w:szCs w:val="24"/>
          </w:rPr>
          <w:t>V.2.3</w:t>
        </w:r>
        <w:r w:rsidR="009A49D5" w:rsidRPr="009A49D5">
          <w:rPr>
            <w:rFonts w:ascii="Times New Roman" w:eastAsiaTheme="minorEastAsia" w:hAnsi="Times New Roman" w:cs="Times New Roman"/>
            <w:noProof/>
            <w:sz w:val="24"/>
            <w:szCs w:val="24"/>
          </w:rPr>
          <w:tab/>
        </w:r>
        <w:r w:rsidR="009A49D5" w:rsidRPr="009A49D5">
          <w:rPr>
            <w:rStyle w:val="Hyperlink"/>
            <w:rFonts w:ascii="Times New Roman" w:hAnsi="Times New Roman" w:cs="Times New Roman"/>
            <w:noProof/>
            <w:sz w:val="24"/>
            <w:szCs w:val="24"/>
          </w:rPr>
          <w:t>Wajah dengan Kondisi Miring (</w:t>
        </w:r>
        <w:r w:rsidR="009A49D5" w:rsidRPr="009A49D5">
          <w:rPr>
            <w:rStyle w:val="Hyperlink"/>
            <w:rFonts w:ascii="Times New Roman" w:hAnsi="Times New Roman" w:cs="Times New Roman"/>
            <w:i/>
            <w:iCs/>
            <w:noProof/>
            <w:sz w:val="24"/>
            <w:szCs w:val="24"/>
          </w:rPr>
          <w:t>Non-Frontal</w:t>
        </w:r>
        <w:r w:rsidR="009A49D5" w:rsidRPr="009A49D5">
          <w:rPr>
            <w:rStyle w:val="Hyperlink"/>
            <w:rFonts w:ascii="Times New Roman" w:hAnsi="Times New Roman" w:cs="Times New Roman"/>
            <w:noProof/>
            <w:sz w:val="24"/>
            <w:szCs w:val="24"/>
          </w:rPr>
          <w:t>)</w:t>
        </w:r>
        <w:r w:rsidR="009A49D5" w:rsidRPr="009A49D5">
          <w:rPr>
            <w:rFonts w:ascii="Times New Roman" w:hAnsi="Times New Roman" w:cs="Times New Roman"/>
            <w:noProof/>
            <w:webHidden/>
            <w:sz w:val="24"/>
            <w:szCs w:val="24"/>
          </w:rPr>
          <w:tab/>
        </w:r>
        <w:r w:rsidR="009A49D5" w:rsidRPr="009A49D5">
          <w:rPr>
            <w:rFonts w:ascii="Times New Roman" w:hAnsi="Times New Roman" w:cs="Times New Roman"/>
            <w:noProof/>
            <w:webHidden/>
            <w:sz w:val="24"/>
            <w:szCs w:val="24"/>
          </w:rPr>
          <w:fldChar w:fldCharType="begin"/>
        </w:r>
        <w:r w:rsidR="009A49D5" w:rsidRPr="009A49D5">
          <w:rPr>
            <w:rFonts w:ascii="Times New Roman" w:hAnsi="Times New Roman" w:cs="Times New Roman"/>
            <w:noProof/>
            <w:webHidden/>
            <w:sz w:val="24"/>
            <w:szCs w:val="24"/>
          </w:rPr>
          <w:instrText xml:space="preserve"> PAGEREF _Toc213608329 \h </w:instrText>
        </w:r>
        <w:r w:rsidR="009A49D5" w:rsidRPr="009A49D5">
          <w:rPr>
            <w:rFonts w:ascii="Times New Roman" w:hAnsi="Times New Roman" w:cs="Times New Roman"/>
            <w:noProof/>
            <w:webHidden/>
            <w:sz w:val="24"/>
            <w:szCs w:val="24"/>
          </w:rPr>
        </w:r>
        <w:r w:rsidR="009A49D5" w:rsidRPr="009A49D5">
          <w:rPr>
            <w:rFonts w:ascii="Times New Roman" w:hAnsi="Times New Roman" w:cs="Times New Roman"/>
            <w:noProof/>
            <w:webHidden/>
            <w:sz w:val="24"/>
            <w:szCs w:val="24"/>
          </w:rPr>
          <w:fldChar w:fldCharType="separate"/>
        </w:r>
        <w:r w:rsidR="00F82A3D">
          <w:rPr>
            <w:rFonts w:ascii="Times New Roman" w:hAnsi="Times New Roman" w:cs="Times New Roman"/>
            <w:noProof/>
            <w:webHidden/>
            <w:sz w:val="24"/>
            <w:szCs w:val="24"/>
          </w:rPr>
          <w:t>73</w:t>
        </w:r>
        <w:r w:rsidR="009A49D5" w:rsidRPr="009A49D5">
          <w:rPr>
            <w:rFonts w:ascii="Times New Roman" w:hAnsi="Times New Roman" w:cs="Times New Roman"/>
            <w:noProof/>
            <w:webHidden/>
            <w:sz w:val="24"/>
            <w:szCs w:val="24"/>
          </w:rPr>
          <w:fldChar w:fldCharType="end"/>
        </w:r>
      </w:hyperlink>
    </w:p>
    <w:p w14:paraId="2384914C" w14:textId="79A1C3E5" w:rsidR="009A49D5" w:rsidRPr="009A49D5" w:rsidRDefault="00E75C94" w:rsidP="009A49D5">
      <w:pPr>
        <w:pStyle w:val="TOC2"/>
        <w:ind w:left="851" w:hanging="851"/>
        <w:rPr>
          <w:rFonts w:ascii="Times New Roman" w:eastAsiaTheme="minorEastAsia" w:hAnsi="Times New Roman" w:cs="Times New Roman"/>
          <w:noProof/>
          <w:sz w:val="24"/>
          <w:szCs w:val="24"/>
        </w:rPr>
      </w:pPr>
      <w:hyperlink w:anchor="_Toc213608330" w:history="1">
        <w:r w:rsidR="009A49D5" w:rsidRPr="009A49D5">
          <w:rPr>
            <w:rStyle w:val="Hyperlink"/>
            <w:rFonts w:ascii="Times New Roman" w:hAnsi="Times New Roman" w:cs="Times New Roman"/>
            <w:noProof/>
            <w:sz w:val="24"/>
            <w:szCs w:val="24"/>
          </w:rPr>
          <w:t>V.2.4</w:t>
        </w:r>
        <w:r w:rsidR="009A49D5" w:rsidRPr="009A49D5">
          <w:rPr>
            <w:rFonts w:ascii="Times New Roman" w:eastAsiaTheme="minorEastAsia" w:hAnsi="Times New Roman" w:cs="Times New Roman"/>
            <w:noProof/>
            <w:sz w:val="24"/>
            <w:szCs w:val="24"/>
          </w:rPr>
          <w:tab/>
        </w:r>
        <w:r w:rsidR="009A49D5" w:rsidRPr="009A49D5">
          <w:rPr>
            <w:rStyle w:val="Hyperlink"/>
            <w:rFonts w:ascii="Times New Roman" w:hAnsi="Times New Roman" w:cs="Times New Roman"/>
            <w:noProof/>
            <w:sz w:val="24"/>
            <w:szCs w:val="24"/>
          </w:rPr>
          <w:t>Oklusi Parsial pada Area Mulut</w:t>
        </w:r>
        <w:r w:rsidR="009A49D5" w:rsidRPr="009A49D5">
          <w:rPr>
            <w:rFonts w:ascii="Times New Roman" w:hAnsi="Times New Roman" w:cs="Times New Roman"/>
            <w:noProof/>
            <w:webHidden/>
            <w:sz w:val="24"/>
            <w:szCs w:val="24"/>
          </w:rPr>
          <w:tab/>
        </w:r>
        <w:r w:rsidR="009A49D5" w:rsidRPr="009A49D5">
          <w:rPr>
            <w:rFonts w:ascii="Times New Roman" w:hAnsi="Times New Roman" w:cs="Times New Roman"/>
            <w:noProof/>
            <w:webHidden/>
            <w:sz w:val="24"/>
            <w:szCs w:val="24"/>
          </w:rPr>
          <w:fldChar w:fldCharType="begin"/>
        </w:r>
        <w:r w:rsidR="009A49D5" w:rsidRPr="009A49D5">
          <w:rPr>
            <w:rFonts w:ascii="Times New Roman" w:hAnsi="Times New Roman" w:cs="Times New Roman"/>
            <w:noProof/>
            <w:webHidden/>
            <w:sz w:val="24"/>
            <w:szCs w:val="24"/>
          </w:rPr>
          <w:instrText xml:space="preserve"> PAGEREF _Toc213608330 \h </w:instrText>
        </w:r>
        <w:r w:rsidR="009A49D5" w:rsidRPr="009A49D5">
          <w:rPr>
            <w:rFonts w:ascii="Times New Roman" w:hAnsi="Times New Roman" w:cs="Times New Roman"/>
            <w:noProof/>
            <w:webHidden/>
            <w:sz w:val="24"/>
            <w:szCs w:val="24"/>
          </w:rPr>
        </w:r>
        <w:r w:rsidR="009A49D5" w:rsidRPr="009A49D5">
          <w:rPr>
            <w:rFonts w:ascii="Times New Roman" w:hAnsi="Times New Roman" w:cs="Times New Roman"/>
            <w:noProof/>
            <w:webHidden/>
            <w:sz w:val="24"/>
            <w:szCs w:val="24"/>
          </w:rPr>
          <w:fldChar w:fldCharType="separate"/>
        </w:r>
        <w:r w:rsidR="00F82A3D">
          <w:rPr>
            <w:rFonts w:ascii="Times New Roman" w:hAnsi="Times New Roman" w:cs="Times New Roman"/>
            <w:noProof/>
            <w:webHidden/>
            <w:sz w:val="24"/>
            <w:szCs w:val="24"/>
          </w:rPr>
          <w:t>75</w:t>
        </w:r>
        <w:r w:rsidR="009A49D5" w:rsidRPr="009A49D5">
          <w:rPr>
            <w:rFonts w:ascii="Times New Roman" w:hAnsi="Times New Roman" w:cs="Times New Roman"/>
            <w:noProof/>
            <w:webHidden/>
            <w:sz w:val="24"/>
            <w:szCs w:val="24"/>
          </w:rPr>
          <w:fldChar w:fldCharType="end"/>
        </w:r>
      </w:hyperlink>
    </w:p>
    <w:p w14:paraId="2FC6CC8E" w14:textId="423427D0" w:rsidR="009A49D5" w:rsidRPr="009A49D5" w:rsidRDefault="00E75C94" w:rsidP="009A49D5">
      <w:pPr>
        <w:pStyle w:val="TOC2"/>
        <w:ind w:left="851" w:hanging="851"/>
        <w:rPr>
          <w:rFonts w:ascii="Times New Roman" w:eastAsiaTheme="minorEastAsia" w:hAnsi="Times New Roman" w:cs="Times New Roman"/>
          <w:noProof/>
          <w:sz w:val="24"/>
          <w:szCs w:val="24"/>
        </w:rPr>
      </w:pPr>
      <w:hyperlink w:anchor="_Toc213608331" w:history="1">
        <w:r w:rsidR="009A49D5" w:rsidRPr="009A49D5">
          <w:rPr>
            <w:rStyle w:val="Hyperlink"/>
            <w:rFonts w:ascii="Times New Roman" w:hAnsi="Times New Roman" w:cs="Times New Roman"/>
            <w:noProof/>
            <w:sz w:val="24"/>
            <w:szCs w:val="24"/>
          </w:rPr>
          <w:t>V.3</w:t>
        </w:r>
        <w:r w:rsidR="009A49D5" w:rsidRPr="009A49D5">
          <w:rPr>
            <w:rFonts w:ascii="Times New Roman" w:eastAsiaTheme="minorEastAsia" w:hAnsi="Times New Roman" w:cs="Times New Roman"/>
            <w:noProof/>
            <w:sz w:val="24"/>
            <w:szCs w:val="24"/>
          </w:rPr>
          <w:tab/>
        </w:r>
        <w:r w:rsidR="009A49D5" w:rsidRPr="009A49D5">
          <w:rPr>
            <w:rStyle w:val="Hyperlink"/>
            <w:rFonts w:ascii="Times New Roman" w:hAnsi="Times New Roman" w:cs="Times New Roman"/>
            <w:noProof/>
            <w:sz w:val="24"/>
            <w:szCs w:val="24"/>
          </w:rPr>
          <w:t>Tampilan Antarmuka</w:t>
        </w:r>
        <w:r w:rsidR="009A49D5" w:rsidRPr="009A49D5">
          <w:rPr>
            <w:rFonts w:ascii="Times New Roman" w:hAnsi="Times New Roman" w:cs="Times New Roman"/>
            <w:noProof/>
            <w:webHidden/>
            <w:sz w:val="24"/>
            <w:szCs w:val="24"/>
          </w:rPr>
          <w:tab/>
        </w:r>
        <w:r w:rsidR="009A49D5" w:rsidRPr="009A49D5">
          <w:rPr>
            <w:rFonts w:ascii="Times New Roman" w:hAnsi="Times New Roman" w:cs="Times New Roman"/>
            <w:noProof/>
            <w:webHidden/>
            <w:sz w:val="24"/>
            <w:szCs w:val="24"/>
          </w:rPr>
          <w:fldChar w:fldCharType="begin"/>
        </w:r>
        <w:r w:rsidR="009A49D5" w:rsidRPr="009A49D5">
          <w:rPr>
            <w:rFonts w:ascii="Times New Roman" w:hAnsi="Times New Roman" w:cs="Times New Roman"/>
            <w:noProof/>
            <w:webHidden/>
            <w:sz w:val="24"/>
            <w:szCs w:val="24"/>
          </w:rPr>
          <w:instrText xml:space="preserve"> PAGEREF _Toc213608331 \h </w:instrText>
        </w:r>
        <w:r w:rsidR="009A49D5" w:rsidRPr="009A49D5">
          <w:rPr>
            <w:rFonts w:ascii="Times New Roman" w:hAnsi="Times New Roman" w:cs="Times New Roman"/>
            <w:noProof/>
            <w:webHidden/>
            <w:sz w:val="24"/>
            <w:szCs w:val="24"/>
          </w:rPr>
        </w:r>
        <w:r w:rsidR="009A49D5" w:rsidRPr="009A49D5">
          <w:rPr>
            <w:rFonts w:ascii="Times New Roman" w:hAnsi="Times New Roman" w:cs="Times New Roman"/>
            <w:noProof/>
            <w:webHidden/>
            <w:sz w:val="24"/>
            <w:szCs w:val="24"/>
          </w:rPr>
          <w:fldChar w:fldCharType="separate"/>
        </w:r>
        <w:r w:rsidR="00F82A3D">
          <w:rPr>
            <w:rFonts w:ascii="Times New Roman" w:hAnsi="Times New Roman" w:cs="Times New Roman"/>
            <w:noProof/>
            <w:webHidden/>
            <w:sz w:val="24"/>
            <w:szCs w:val="24"/>
          </w:rPr>
          <w:t>76</w:t>
        </w:r>
        <w:r w:rsidR="009A49D5" w:rsidRPr="009A49D5">
          <w:rPr>
            <w:rFonts w:ascii="Times New Roman" w:hAnsi="Times New Roman" w:cs="Times New Roman"/>
            <w:noProof/>
            <w:webHidden/>
            <w:sz w:val="24"/>
            <w:szCs w:val="24"/>
          </w:rPr>
          <w:fldChar w:fldCharType="end"/>
        </w:r>
      </w:hyperlink>
    </w:p>
    <w:p w14:paraId="78A2230C" w14:textId="0643E0E7" w:rsidR="009A49D5" w:rsidRPr="009A49D5" w:rsidRDefault="00E75C94" w:rsidP="009A49D5">
      <w:pPr>
        <w:pStyle w:val="TOC2"/>
        <w:ind w:left="851" w:hanging="851"/>
        <w:rPr>
          <w:rFonts w:ascii="Times New Roman" w:eastAsiaTheme="minorEastAsia" w:hAnsi="Times New Roman" w:cs="Times New Roman"/>
          <w:noProof/>
          <w:sz w:val="24"/>
          <w:szCs w:val="24"/>
        </w:rPr>
      </w:pPr>
      <w:hyperlink w:anchor="_Toc213608332" w:history="1">
        <w:r w:rsidR="009A49D5" w:rsidRPr="009A49D5">
          <w:rPr>
            <w:rStyle w:val="Hyperlink"/>
            <w:rFonts w:ascii="Times New Roman" w:hAnsi="Times New Roman" w:cs="Times New Roman"/>
            <w:noProof/>
            <w:sz w:val="24"/>
            <w:szCs w:val="24"/>
          </w:rPr>
          <w:t>V.4</w:t>
        </w:r>
        <w:r w:rsidR="009A49D5" w:rsidRPr="009A49D5">
          <w:rPr>
            <w:rFonts w:ascii="Times New Roman" w:eastAsiaTheme="minorEastAsia" w:hAnsi="Times New Roman" w:cs="Times New Roman"/>
            <w:noProof/>
            <w:sz w:val="24"/>
            <w:szCs w:val="24"/>
          </w:rPr>
          <w:tab/>
        </w:r>
        <w:r w:rsidR="009A49D5" w:rsidRPr="009A49D5">
          <w:rPr>
            <w:rStyle w:val="Hyperlink"/>
            <w:rFonts w:ascii="Times New Roman" w:hAnsi="Times New Roman" w:cs="Times New Roman"/>
            <w:noProof/>
            <w:sz w:val="24"/>
            <w:szCs w:val="24"/>
          </w:rPr>
          <w:t>Implementasi FER pada LMS</w:t>
        </w:r>
        <w:r w:rsidR="009A49D5" w:rsidRPr="009A49D5">
          <w:rPr>
            <w:rFonts w:ascii="Times New Roman" w:hAnsi="Times New Roman" w:cs="Times New Roman"/>
            <w:noProof/>
            <w:webHidden/>
            <w:sz w:val="24"/>
            <w:szCs w:val="24"/>
          </w:rPr>
          <w:tab/>
        </w:r>
        <w:r w:rsidR="009A49D5" w:rsidRPr="009A49D5">
          <w:rPr>
            <w:rFonts w:ascii="Times New Roman" w:hAnsi="Times New Roman" w:cs="Times New Roman"/>
            <w:noProof/>
            <w:webHidden/>
            <w:sz w:val="24"/>
            <w:szCs w:val="24"/>
          </w:rPr>
          <w:fldChar w:fldCharType="begin"/>
        </w:r>
        <w:r w:rsidR="009A49D5" w:rsidRPr="009A49D5">
          <w:rPr>
            <w:rFonts w:ascii="Times New Roman" w:hAnsi="Times New Roman" w:cs="Times New Roman"/>
            <w:noProof/>
            <w:webHidden/>
            <w:sz w:val="24"/>
            <w:szCs w:val="24"/>
          </w:rPr>
          <w:instrText xml:space="preserve"> PAGEREF _Toc213608332 \h </w:instrText>
        </w:r>
        <w:r w:rsidR="009A49D5" w:rsidRPr="009A49D5">
          <w:rPr>
            <w:rFonts w:ascii="Times New Roman" w:hAnsi="Times New Roman" w:cs="Times New Roman"/>
            <w:noProof/>
            <w:webHidden/>
            <w:sz w:val="24"/>
            <w:szCs w:val="24"/>
          </w:rPr>
        </w:r>
        <w:r w:rsidR="009A49D5" w:rsidRPr="009A49D5">
          <w:rPr>
            <w:rFonts w:ascii="Times New Roman" w:hAnsi="Times New Roman" w:cs="Times New Roman"/>
            <w:noProof/>
            <w:webHidden/>
            <w:sz w:val="24"/>
            <w:szCs w:val="24"/>
          </w:rPr>
          <w:fldChar w:fldCharType="separate"/>
        </w:r>
        <w:r w:rsidR="00F82A3D">
          <w:rPr>
            <w:rFonts w:ascii="Times New Roman" w:hAnsi="Times New Roman" w:cs="Times New Roman"/>
            <w:noProof/>
            <w:webHidden/>
            <w:sz w:val="24"/>
            <w:szCs w:val="24"/>
          </w:rPr>
          <w:t>79</w:t>
        </w:r>
        <w:r w:rsidR="009A49D5" w:rsidRPr="009A49D5">
          <w:rPr>
            <w:rFonts w:ascii="Times New Roman" w:hAnsi="Times New Roman" w:cs="Times New Roman"/>
            <w:noProof/>
            <w:webHidden/>
            <w:sz w:val="24"/>
            <w:szCs w:val="24"/>
          </w:rPr>
          <w:fldChar w:fldCharType="end"/>
        </w:r>
      </w:hyperlink>
    </w:p>
    <w:p w14:paraId="7F277DCA" w14:textId="06B079FE" w:rsidR="009A49D5" w:rsidRPr="009A49D5" w:rsidRDefault="00E75C94" w:rsidP="009A49D5">
      <w:pPr>
        <w:pStyle w:val="TOC1"/>
        <w:ind w:left="851" w:hanging="851"/>
        <w:rPr>
          <w:rFonts w:eastAsiaTheme="minorEastAsia"/>
        </w:rPr>
      </w:pPr>
      <w:hyperlink w:anchor="_Toc213608333" w:history="1">
        <w:r w:rsidR="009A49D5" w:rsidRPr="009A49D5">
          <w:rPr>
            <w:rStyle w:val="Hyperlink"/>
          </w:rPr>
          <w:t>BAB VI</w:t>
        </w:r>
        <w:r w:rsidR="009A49D5" w:rsidRPr="009A49D5">
          <w:rPr>
            <w:rFonts w:eastAsiaTheme="minorEastAsia"/>
          </w:rPr>
          <w:tab/>
        </w:r>
        <w:r w:rsidR="009A49D5" w:rsidRPr="009A49D5">
          <w:rPr>
            <w:rStyle w:val="Hyperlink"/>
          </w:rPr>
          <w:t>Kesimpulan</w:t>
        </w:r>
        <w:r w:rsidR="009A49D5" w:rsidRPr="009A49D5">
          <w:rPr>
            <w:webHidden/>
          </w:rPr>
          <w:tab/>
        </w:r>
        <w:r w:rsidR="009A49D5" w:rsidRPr="009A49D5">
          <w:rPr>
            <w:webHidden/>
          </w:rPr>
          <w:fldChar w:fldCharType="begin"/>
        </w:r>
        <w:r w:rsidR="009A49D5" w:rsidRPr="009A49D5">
          <w:rPr>
            <w:webHidden/>
          </w:rPr>
          <w:instrText xml:space="preserve"> PAGEREF _Toc213608333 \h </w:instrText>
        </w:r>
        <w:r w:rsidR="009A49D5" w:rsidRPr="009A49D5">
          <w:rPr>
            <w:webHidden/>
          </w:rPr>
        </w:r>
        <w:r w:rsidR="009A49D5" w:rsidRPr="009A49D5">
          <w:rPr>
            <w:webHidden/>
          </w:rPr>
          <w:fldChar w:fldCharType="separate"/>
        </w:r>
        <w:r w:rsidR="00F82A3D">
          <w:rPr>
            <w:webHidden/>
          </w:rPr>
          <w:t>81</w:t>
        </w:r>
        <w:r w:rsidR="009A49D5" w:rsidRPr="009A49D5">
          <w:rPr>
            <w:webHidden/>
          </w:rPr>
          <w:fldChar w:fldCharType="end"/>
        </w:r>
      </w:hyperlink>
    </w:p>
    <w:p w14:paraId="2911A718" w14:textId="20395117" w:rsidR="009A49D5" w:rsidRPr="009A49D5" w:rsidRDefault="00E75C94" w:rsidP="009A49D5">
      <w:pPr>
        <w:pStyle w:val="TOC1"/>
        <w:ind w:left="851" w:hanging="851"/>
        <w:rPr>
          <w:rFonts w:eastAsiaTheme="minorEastAsia"/>
        </w:rPr>
      </w:pPr>
      <w:hyperlink w:anchor="_Toc213608334" w:history="1">
        <w:r w:rsidR="009A49D5" w:rsidRPr="009A49D5">
          <w:rPr>
            <w:rStyle w:val="Hyperlink"/>
          </w:rPr>
          <w:t>DAFTAR PUSTAKA</w:t>
        </w:r>
        <w:r w:rsidR="009A49D5" w:rsidRPr="009A49D5">
          <w:rPr>
            <w:webHidden/>
          </w:rPr>
          <w:tab/>
        </w:r>
        <w:r w:rsidR="009A49D5" w:rsidRPr="009A49D5">
          <w:rPr>
            <w:webHidden/>
          </w:rPr>
          <w:fldChar w:fldCharType="begin"/>
        </w:r>
        <w:r w:rsidR="009A49D5" w:rsidRPr="009A49D5">
          <w:rPr>
            <w:webHidden/>
          </w:rPr>
          <w:instrText xml:space="preserve"> PAGEREF _Toc213608334 \h </w:instrText>
        </w:r>
        <w:r w:rsidR="009A49D5" w:rsidRPr="009A49D5">
          <w:rPr>
            <w:webHidden/>
          </w:rPr>
        </w:r>
        <w:r w:rsidR="009A49D5" w:rsidRPr="009A49D5">
          <w:rPr>
            <w:webHidden/>
          </w:rPr>
          <w:fldChar w:fldCharType="separate"/>
        </w:r>
        <w:r w:rsidR="00F82A3D">
          <w:rPr>
            <w:webHidden/>
          </w:rPr>
          <w:t>83</w:t>
        </w:r>
        <w:r w:rsidR="009A49D5" w:rsidRPr="009A49D5">
          <w:rPr>
            <w:webHidden/>
          </w:rPr>
          <w:fldChar w:fldCharType="end"/>
        </w:r>
      </w:hyperlink>
    </w:p>
    <w:p w14:paraId="25440F2C" w14:textId="566A3556" w:rsidR="009A49D5" w:rsidRPr="009A49D5" w:rsidRDefault="00E75C94" w:rsidP="009A49D5">
      <w:pPr>
        <w:pStyle w:val="TOC1"/>
        <w:ind w:left="851" w:hanging="851"/>
        <w:rPr>
          <w:rFonts w:eastAsiaTheme="minorEastAsia"/>
        </w:rPr>
      </w:pPr>
      <w:hyperlink w:anchor="_Toc213608335" w:history="1">
        <w:r w:rsidR="009A49D5" w:rsidRPr="009A49D5">
          <w:rPr>
            <w:rStyle w:val="Hyperlink"/>
          </w:rPr>
          <w:t>LAMPIRAN</w:t>
        </w:r>
        <w:r w:rsidR="009A49D5">
          <w:rPr>
            <w:webHidden/>
          </w:rPr>
          <w:tab/>
        </w:r>
        <w:r w:rsidR="009A49D5" w:rsidRPr="009A49D5">
          <w:rPr>
            <w:webHidden/>
          </w:rPr>
          <w:fldChar w:fldCharType="begin"/>
        </w:r>
        <w:r w:rsidR="009A49D5" w:rsidRPr="009A49D5">
          <w:rPr>
            <w:webHidden/>
          </w:rPr>
          <w:instrText xml:space="preserve"> PAGEREF _Toc213608335 \h </w:instrText>
        </w:r>
        <w:r w:rsidR="009A49D5" w:rsidRPr="009A49D5">
          <w:rPr>
            <w:webHidden/>
          </w:rPr>
        </w:r>
        <w:r w:rsidR="009A49D5" w:rsidRPr="009A49D5">
          <w:rPr>
            <w:webHidden/>
          </w:rPr>
          <w:fldChar w:fldCharType="separate"/>
        </w:r>
        <w:r w:rsidR="00F82A3D">
          <w:rPr>
            <w:webHidden/>
          </w:rPr>
          <w:t>91</w:t>
        </w:r>
        <w:r w:rsidR="009A49D5" w:rsidRPr="009A49D5">
          <w:rPr>
            <w:webHidden/>
          </w:rPr>
          <w:fldChar w:fldCharType="end"/>
        </w:r>
      </w:hyperlink>
    </w:p>
    <w:p w14:paraId="3C19DEFB" w14:textId="3F06E174" w:rsidR="00AE44DE" w:rsidRPr="005C77E7" w:rsidRDefault="00DF1AEA" w:rsidP="009A49D5">
      <w:pPr>
        <w:pStyle w:val="DaftarIsi"/>
        <w:ind w:left="851" w:hanging="851"/>
      </w:pPr>
      <w:r w:rsidRPr="009A49D5">
        <w:fldChar w:fldCharType="end"/>
      </w:r>
      <w:r w:rsidR="00EB6081" w:rsidRPr="00FB0620">
        <w:t xml:space="preserve"> </w:t>
      </w:r>
      <w:r w:rsidR="00AE44DE" w:rsidRPr="005C77E7">
        <w:br w:type="page"/>
      </w:r>
    </w:p>
    <w:p w14:paraId="39E2905E" w14:textId="645A416B" w:rsidR="00321EAE" w:rsidRDefault="007733F8" w:rsidP="00BD7BA1">
      <w:pPr>
        <w:pStyle w:val="judulBab15"/>
        <w:spacing w:line="240" w:lineRule="auto"/>
      </w:pPr>
      <w:bookmarkStart w:id="1" w:name="_Toc213608265"/>
      <w:r w:rsidRPr="005C77E7">
        <w:lastRenderedPageBreak/>
        <w:t>DAFTAR LAMPIRAN</w:t>
      </w:r>
      <w:bookmarkEnd w:id="1"/>
    </w:p>
    <w:p w14:paraId="58938F74" w14:textId="77777777" w:rsidR="00321EAE" w:rsidRPr="00321EAE" w:rsidRDefault="00321EAE" w:rsidP="00BD7BA1">
      <w:pPr>
        <w:pStyle w:val="judulBab15"/>
        <w:spacing w:line="240" w:lineRule="auto"/>
        <w:rPr>
          <w:sz w:val="24"/>
          <w:szCs w:val="20"/>
        </w:rPr>
      </w:pPr>
    </w:p>
    <w:p w14:paraId="076D0830" w14:textId="79A7CDCB" w:rsidR="00A43F78" w:rsidRDefault="00321EAE">
      <w:pPr>
        <w:pStyle w:val="TOC1"/>
        <w:rPr>
          <w:rFonts w:asciiTheme="minorHAnsi" w:eastAsiaTheme="minorEastAsia" w:hAnsiTheme="minorHAnsi" w:cstheme="minorBidi"/>
          <w:sz w:val="22"/>
          <w:szCs w:val="22"/>
        </w:rPr>
      </w:pPr>
      <w:r w:rsidRPr="005C77E7">
        <w:fldChar w:fldCharType="begin"/>
      </w:r>
      <w:r w:rsidRPr="005C77E7">
        <w:instrText xml:space="preserve"> TOC \h \z \t "Lampiran,1,Lampiran sub 1,2" </w:instrText>
      </w:r>
      <w:r w:rsidRPr="005C77E7">
        <w:fldChar w:fldCharType="separate"/>
      </w:r>
      <w:hyperlink w:anchor="_Toc213609511" w:history="1">
        <w:r w:rsidR="00A43F78" w:rsidRPr="00C403F2">
          <w:rPr>
            <w:rStyle w:val="Hyperlink"/>
            <w:bCs/>
          </w:rPr>
          <w:t>Lampiran A</w:t>
        </w:r>
        <w:r w:rsidR="00A43F78">
          <w:rPr>
            <w:rFonts w:asciiTheme="minorHAnsi" w:eastAsiaTheme="minorEastAsia" w:hAnsiTheme="minorHAnsi" w:cstheme="minorBidi"/>
            <w:sz w:val="22"/>
            <w:szCs w:val="22"/>
          </w:rPr>
          <w:tab/>
        </w:r>
        <w:r w:rsidR="00A43F78" w:rsidRPr="00C403F2">
          <w:rPr>
            <w:rStyle w:val="Hyperlink"/>
            <w:i/>
            <w:iCs/>
          </w:rPr>
          <w:t>Source code</w:t>
        </w:r>
        <w:r w:rsidR="00A43F78" w:rsidRPr="00C403F2">
          <w:rPr>
            <w:rStyle w:val="Hyperlink"/>
          </w:rPr>
          <w:t xml:space="preserve"> fungsi utama metode usulan (</w:t>
        </w:r>
        <w:r w:rsidR="00A43F78" w:rsidRPr="00C403F2">
          <w:rPr>
            <w:rStyle w:val="Hyperlink"/>
            <w:i/>
            <w:iCs/>
          </w:rPr>
          <w:t>Half-Flip 2D</w:t>
        </w:r>
        <w:r w:rsidR="00A43F78" w:rsidRPr="00C403F2">
          <w:rPr>
            <w:rStyle w:val="Hyperlink"/>
          </w:rPr>
          <w:t>)</w:t>
        </w:r>
        <w:r w:rsidR="00A43F78">
          <w:rPr>
            <w:webHidden/>
          </w:rPr>
          <w:tab/>
        </w:r>
        <w:r w:rsidR="00A43F78">
          <w:rPr>
            <w:webHidden/>
          </w:rPr>
          <w:fldChar w:fldCharType="begin"/>
        </w:r>
        <w:r w:rsidR="00A43F78">
          <w:rPr>
            <w:webHidden/>
          </w:rPr>
          <w:instrText xml:space="preserve"> PAGEREF _Toc213609511 \h </w:instrText>
        </w:r>
        <w:r w:rsidR="00A43F78">
          <w:rPr>
            <w:webHidden/>
          </w:rPr>
        </w:r>
        <w:r w:rsidR="00A43F78">
          <w:rPr>
            <w:webHidden/>
          </w:rPr>
          <w:fldChar w:fldCharType="separate"/>
        </w:r>
        <w:r w:rsidR="00795252">
          <w:rPr>
            <w:webHidden/>
          </w:rPr>
          <w:t>91</w:t>
        </w:r>
        <w:r w:rsidR="00A43F78">
          <w:rPr>
            <w:webHidden/>
          </w:rPr>
          <w:fldChar w:fldCharType="end"/>
        </w:r>
      </w:hyperlink>
    </w:p>
    <w:p w14:paraId="6BE2C499" w14:textId="7CDFDC92" w:rsidR="007D3616" w:rsidRPr="005C77E7" w:rsidRDefault="00321EAE" w:rsidP="001A6530">
      <w:r w:rsidRPr="005C77E7">
        <w:fldChar w:fldCharType="end"/>
      </w:r>
    </w:p>
    <w:p w14:paraId="23016900" w14:textId="77777777" w:rsidR="007733F8" w:rsidRPr="005C77E7" w:rsidRDefault="007733F8">
      <w:pPr>
        <w:rPr>
          <w:rFonts w:ascii="Times New Roman" w:hAnsi="Times New Roman"/>
          <w:b/>
          <w:sz w:val="28"/>
        </w:rPr>
      </w:pPr>
      <w:r w:rsidRPr="005C77E7">
        <w:br w:type="page"/>
      </w:r>
    </w:p>
    <w:p w14:paraId="3110B96C" w14:textId="77777777" w:rsidR="007733F8" w:rsidRPr="005C77E7" w:rsidRDefault="007733F8" w:rsidP="00BD7BA1">
      <w:pPr>
        <w:pStyle w:val="judulBab15"/>
        <w:spacing w:line="240" w:lineRule="auto"/>
      </w:pPr>
      <w:bookmarkStart w:id="2" w:name="_Toc213608266"/>
      <w:r w:rsidRPr="005C77E7">
        <w:lastRenderedPageBreak/>
        <w:t>DAFTAR GAMBAR DAN ILUSTRASI</w:t>
      </w:r>
      <w:bookmarkEnd w:id="2"/>
    </w:p>
    <w:p w14:paraId="426F7FF1" w14:textId="77777777" w:rsidR="002F4C5E" w:rsidRPr="00FB0620" w:rsidRDefault="002F4C5E" w:rsidP="00783402">
      <w:pPr>
        <w:pStyle w:val="TOC1"/>
      </w:pPr>
    </w:p>
    <w:p w14:paraId="24FA13BB" w14:textId="777E44DC" w:rsidR="00795252" w:rsidRDefault="00505E28">
      <w:pPr>
        <w:pStyle w:val="TOC1"/>
        <w:rPr>
          <w:rFonts w:asciiTheme="minorHAnsi" w:eastAsiaTheme="minorEastAsia" w:hAnsiTheme="minorHAnsi" w:cstheme="minorBidi"/>
          <w:sz w:val="22"/>
          <w:szCs w:val="22"/>
        </w:rPr>
      </w:pPr>
      <w:r w:rsidRPr="00FB0620">
        <w:fldChar w:fldCharType="begin"/>
      </w:r>
      <w:r w:rsidRPr="00FB0620">
        <w:instrText xml:space="preserve"> TOC \h \z \t "Judul Gambar,1" </w:instrText>
      </w:r>
      <w:r w:rsidRPr="00FB0620">
        <w:fldChar w:fldCharType="separate"/>
      </w:r>
      <w:hyperlink w:anchor="_Toc213715556" w:history="1">
        <w:r w:rsidR="00795252" w:rsidRPr="006A57DF">
          <w:rPr>
            <w:rStyle w:val="Hyperlink"/>
          </w:rPr>
          <w:t xml:space="preserve">Gambar I.1 </w:t>
        </w:r>
        <w:r w:rsidR="00795252">
          <w:rPr>
            <w:rFonts w:asciiTheme="minorHAnsi" w:eastAsiaTheme="minorEastAsia" w:hAnsiTheme="minorHAnsi" w:cstheme="minorBidi"/>
            <w:sz w:val="22"/>
            <w:szCs w:val="22"/>
          </w:rPr>
          <w:tab/>
        </w:r>
        <w:r w:rsidR="00795252" w:rsidRPr="006A57DF">
          <w:rPr>
            <w:rStyle w:val="Hyperlink"/>
          </w:rPr>
          <w:t>Contoh tangkapan layar wajah mahasiswa saat pembelajaran daring dengan berbagai kondisi dan wajah yang teroklusi oleh tangan</w:t>
        </w:r>
        <w:r w:rsidR="00795252">
          <w:rPr>
            <w:webHidden/>
          </w:rPr>
          <w:tab/>
        </w:r>
        <w:r w:rsidR="00795252">
          <w:rPr>
            <w:webHidden/>
          </w:rPr>
          <w:fldChar w:fldCharType="begin"/>
        </w:r>
        <w:r w:rsidR="00795252">
          <w:rPr>
            <w:webHidden/>
          </w:rPr>
          <w:instrText xml:space="preserve"> PAGEREF _Toc213715556 \h </w:instrText>
        </w:r>
        <w:r w:rsidR="00795252">
          <w:rPr>
            <w:webHidden/>
          </w:rPr>
        </w:r>
        <w:r w:rsidR="00795252">
          <w:rPr>
            <w:webHidden/>
          </w:rPr>
          <w:fldChar w:fldCharType="separate"/>
        </w:r>
        <w:r w:rsidR="00795252">
          <w:rPr>
            <w:webHidden/>
          </w:rPr>
          <w:t>5</w:t>
        </w:r>
        <w:r w:rsidR="00795252">
          <w:rPr>
            <w:webHidden/>
          </w:rPr>
          <w:fldChar w:fldCharType="end"/>
        </w:r>
      </w:hyperlink>
    </w:p>
    <w:p w14:paraId="28D3C547" w14:textId="20971151" w:rsidR="00795252" w:rsidRDefault="00795252">
      <w:pPr>
        <w:pStyle w:val="TOC1"/>
        <w:rPr>
          <w:rFonts w:asciiTheme="minorHAnsi" w:eastAsiaTheme="minorEastAsia" w:hAnsiTheme="minorHAnsi" w:cstheme="minorBidi"/>
          <w:sz w:val="22"/>
          <w:szCs w:val="22"/>
        </w:rPr>
      </w:pPr>
      <w:hyperlink w:anchor="_Toc213715557" w:history="1">
        <w:r w:rsidRPr="006A57DF">
          <w:rPr>
            <w:rStyle w:val="Hyperlink"/>
          </w:rPr>
          <w:t xml:space="preserve">Gambar II.1 </w:t>
        </w:r>
        <w:r>
          <w:rPr>
            <w:rFonts w:asciiTheme="minorHAnsi" w:eastAsiaTheme="minorEastAsia" w:hAnsiTheme="minorHAnsi" w:cstheme="minorBidi"/>
            <w:sz w:val="22"/>
            <w:szCs w:val="22"/>
          </w:rPr>
          <w:tab/>
        </w:r>
        <w:r w:rsidRPr="006A57DF">
          <w:rPr>
            <w:rStyle w:val="Hyperlink"/>
          </w:rPr>
          <w:t>Siklus penerapan AER pada lingkungan pendidikan (Yu dkk., 2024)</w:t>
        </w:r>
        <w:r>
          <w:rPr>
            <w:webHidden/>
          </w:rPr>
          <w:tab/>
        </w:r>
        <w:r>
          <w:rPr>
            <w:webHidden/>
          </w:rPr>
          <w:fldChar w:fldCharType="begin"/>
        </w:r>
        <w:r>
          <w:rPr>
            <w:webHidden/>
          </w:rPr>
          <w:instrText xml:space="preserve"> PAGEREF _Toc213715557 \h </w:instrText>
        </w:r>
        <w:r>
          <w:rPr>
            <w:webHidden/>
          </w:rPr>
        </w:r>
        <w:r>
          <w:rPr>
            <w:webHidden/>
          </w:rPr>
          <w:fldChar w:fldCharType="separate"/>
        </w:r>
        <w:r>
          <w:rPr>
            <w:webHidden/>
          </w:rPr>
          <w:t>12</w:t>
        </w:r>
        <w:r>
          <w:rPr>
            <w:webHidden/>
          </w:rPr>
          <w:fldChar w:fldCharType="end"/>
        </w:r>
      </w:hyperlink>
    </w:p>
    <w:p w14:paraId="5F43EE30" w14:textId="158353DC" w:rsidR="00795252" w:rsidRDefault="00795252">
      <w:pPr>
        <w:pStyle w:val="TOC1"/>
        <w:rPr>
          <w:rFonts w:asciiTheme="minorHAnsi" w:eastAsiaTheme="minorEastAsia" w:hAnsiTheme="minorHAnsi" w:cstheme="minorBidi"/>
          <w:sz w:val="22"/>
          <w:szCs w:val="22"/>
        </w:rPr>
      </w:pPr>
      <w:hyperlink w:anchor="_Toc213715558" w:history="1">
        <w:r w:rsidRPr="006A57DF">
          <w:rPr>
            <w:rStyle w:val="Hyperlink"/>
          </w:rPr>
          <w:t xml:space="preserve">Gambar II.2 </w:t>
        </w:r>
        <w:r>
          <w:rPr>
            <w:rFonts w:asciiTheme="minorHAnsi" w:eastAsiaTheme="minorEastAsia" w:hAnsiTheme="minorHAnsi" w:cstheme="minorBidi"/>
            <w:sz w:val="22"/>
            <w:szCs w:val="22"/>
          </w:rPr>
          <w:tab/>
        </w:r>
        <w:r w:rsidRPr="006A57DF">
          <w:rPr>
            <w:rStyle w:val="Hyperlink"/>
          </w:rPr>
          <w:t xml:space="preserve">Deteksi </w:t>
        </w:r>
        <w:r w:rsidRPr="006A57DF">
          <w:rPr>
            <w:rStyle w:val="Hyperlink"/>
            <w:i/>
            <w:iCs/>
          </w:rPr>
          <w:t>engagement</w:t>
        </w:r>
        <w:r w:rsidRPr="006A57DF">
          <w:rPr>
            <w:rStyle w:val="Hyperlink"/>
          </w:rPr>
          <w:t xml:space="preserve"> siswa menggunakan FER, </w:t>
        </w:r>
        <w:r w:rsidRPr="006A57DF">
          <w:rPr>
            <w:rStyle w:val="Hyperlink"/>
            <w:i/>
            <w:iCs/>
          </w:rPr>
          <w:t>eye blink</w:t>
        </w:r>
        <w:r w:rsidRPr="006A57DF">
          <w:rPr>
            <w:rStyle w:val="Hyperlink"/>
          </w:rPr>
          <w:t xml:space="preserve">, dan </w:t>
        </w:r>
        <w:r w:rsidRPr="006A57DF">
          <w:rPr>
            <w:rStyle w:val="Hyperlink"/>
            <w:i/>
            <w:iCs/>
          </w:rPr>
          <w:t>head</w:t>
        </w:r>
        <w:r w:rsidRPr="006A57DF">
          <w:rPr>
            <w:rStyle w:val="Hyperlink"/>
          </w:rPr>
          <w:t xml:space="preserve"> </w:t>
        </w:r>
        <w:r w:rsidRPr="006A57DF">
          <w:rPr>
            <w:rStyle w:val="Hyperlink"/>
            <w:i/>
            <w:iCs/>
          </w:rPr>
          <w:t>pose</w:t>
        </w:r>
        <w:r w:rsidRPr="006A57DF">
          <w:rPr>
            <w:rStyle w:val="Hyperlink"/>
          </w:rPr>
          <w:t xml:space="preserve"> (Gupta dkk., 2023a)</w:t>
        </w:r>
        <w:r>
          <w:rPr>
            <w:webHidden/>
          </w:rPr>
          <w:tab/>
        </w:r>
        <w:r>
          <w:rPr>
            <w:webHidden/>
          </w:rPr>
          <w:fldChar w:fldCharType="begin"/>
        </w:r>
        <w:r>
          <w:rPr>
            <w:webHidden/>
          </w:rPr>
          <w:instrText xml:space="preserve"> PAGEREF _Toc213715558 \h </w:instrText>
        </w:r>
        <w:r>
          <w:rPr>
            <w:webHidden/>
          </w:rPr>
        </w:r>
        <w:r>
          <w:rPr>
            <w:webHidden/>
          </w:rPr>
          <w:fldChar w:fldCharType="separate"/>
        </w:r>
        <w:r>
          <w:rPr>
            <w:webHidden/>
          </w:rPr>
          <w:t>24</w:t>
        </w:r>
        <w:r>
          <w:rPr>
            <w:webHidden/>
          </w:rPr>
          <w:fldChar w:fldCharType="end"/>
        </w:r>
      </w:hyperlink>
    </w:p>
    <w:p w14:paraId="4C158685" w14:textId="237E43C1" w:rsidR="00795252" w:rsidRDefault="00795252">
      <w:pPr>
        <w:pStyle w:val="TOC1"/>
        <w:rPr>
          <w:rFonts w:asciiTheme="minorHAnsi" w:eastAsiaTheme="minorEastAsia" w:hAnsiTheme="minorHAnsi" w:cstheme="minorBidi"/>
          <w:sz w:val="22"/>
          <w:szCs w:val="22"/>
        </w:rPr>
      </w:pPr>
      <w:hyperlink w:anchor="_Toc213715559" w:history="1">
        <w:r w:rsidRPr="006A57DF">
          <w:rPr>
            <w:rStyle w:val="Hyperlink"/>
          </w:rPr>
          <w:t xml:space="preserve">Gambar II.3 </w:t>
        </w:r>
        <w:r>
          <w:rPr>
            <w:rFonts w:asciiTheme="minorHAnsi" w:eastAsiaTheme="minorEastAsia" w:hAnsiTheme="minorHAnsi" w:cstheme="minorBidi"/>
            <w:sz w:val="22"/>
            <w:szCs w:val="22"/>
          </w:rPr>
          <w:tab/>
        </w:r>
        <w:r w:rsidRPr="006A57DF">
          <w:rPr>
            <w:rStyle w:val="Hyperlink"/>
          </w:rPr>
          <w:t>Alur pengenalan emosi dengan FER digabungkan dengan analisis sentimen (Cui dkk., 2021)</w:t>
        </w:r>
        <w:r>
          <w:rPr>
            <w:webHidden/>
          </w:rPr>
          <w:tab/>
        </w:r>
        <w:r>
          <w:rPr>
            <w:webHidden/>
          </w:rPr>
          <w:fldChar w:fldCharType="begin"/>
        </w:r>
        <w:r>
          <w:rPr>
            <w:webHidden/>
          </w:rPr>
          <w:instrText xml:space="preserve"> PAGEREF _Toc213715559 \h </w:instrText>
        </w:r>
        <w:r>
          <w:rPr>
            <w:webHidden/>
          </w:rPr>
        </w:r>
        <w:r>
          <w:rPr>
            <w:webHidden/>
          </w:rPr>
          <w:fldChar w:fldCharType="separate"/>
        </w:r>
        <w:r>
          <w:rPr>
            <w:webHidden/>
          </w:rPr>
          <w:t>26</w:t>
        </w:r>
        <w:r>
          <w:rPr>
            <w:webHidden/>
          </w:rPr>
          <w:fldChar w:fldCharType="end"/>
        </w:r>
      </w:hyperlink>
    </w:p>
    <w:p w14:paraId="70D68969" w14:textId="5655CEA7" w:rsidR="00795252" w:rsidRDefault="00795252">
      <w:pPr>
        <w:pStyle w:val="TOC1"/>
        <w:rPr>
          <w:rFonts w:asciiTheme="minorHAnsi" w:eastAsiaTheme="minorEastAsia" w:hAnsiTheme="minorHAnsi" w:cstheme="minorBidi"/>
          <w:sz w:val="22"/>
          <w:szCs w:val="22"/>
        </w:rPr>
      </w:pPr>
      <w:hyperlink w:anchor="_Toc213715560" w:history="1">
        <w:r w:rsidRPr="006A57DF">
          <w:rPr>
            <w:rStyle w:val="Hyperlink"/>
          </w:rPr>
          <w:t xml:space="preserve">Gambar II.5 Proses utama </w:t>
        </w:r>
        <w:r w:rsidRPr="006A57DF">
          <w:rPr>
            <w:rStyle w:val="Hyperlink"/>
            <w:i/>
            <w:iCs/>
          </w:rPr>
          <w:t>facial expressions recognition</w:t>
        </w:r>
        <w:r>
          <w:rPr>
            <w:webHidden/>
          </w:rPr>
          <w:tab/>
        </w:r>
        <w:r>
          <w:rPr>
            <w:webHidden/>
          </w:rPr>
          <w:fldChar w:fldCharType="begin"/>
        </w:r>
        <w:r>
          <w:rPr>
            <w:webHidden/>
          </w:rPr>
          <w:instrText xml:space="preserve"> PAGEREF _Toc213715560 \h </w:instrText>
        </w:r>
        <w:r>
          <w:rPr>
            <w:webHidden/>
          </w:rPr>
        </w:r>
        <w:r>
          <w:rPr>
            <w:webHidden/>
          </w:rPr>
          <w:fldChar w:fldCharType="separate"/>
        </w:r>
        <w:r>
          <w:rPr>
            <w:webHidden/>
          </w:rPr>
          <w:t>28</w:t>
        </w:r>
        <w:r>
          <w:rPr>
            <w:webHidden/>
          </w:rPr>
          <w:fldChar w:fldCharType="end"/>
        </w:r>
      </w:hyperlink>
    </w:p>
    <w:p w14:paraId="71626CF7" w14:textId="419B1400" w:rsidR="00795252" w:rsidRDefault="00795252">
      <w:pPr>
        <w:pStyle w:val="TOC1"/>
        <w:rPr>
          <w:rFonts w:asciiTheme="minorHAnsi" w:eastAsiaTheme="minorEastAsia" w:hAnsiTheme="minorHAnsi" w:cstheme="minorBidi"/>
          <w:sz w:val="22"/>
          <w:szCs w:val="22"/>
        </w:rPr>
      </w:pPr>
      <w:hyperlink w:anchor="_Toc213715561" w:history="1">
        <w:r w:rsidRPr="006A57DF">
          <w:rPr>
            <w:rStyle w:val="Hyperlink"/>
          </w:rPr>
          <w:t>Gambar II.6</w:t>
        </w:r>
        <w:r>
          <w:rPr>
            <w:rFonts w:asciiTheme="minorHAnsi" w:eastAsiaTheme="minorEastAsia" w:hAnsiTheme="minorHAnsi" w:cstheme="minorBidi"/>
            <w:sz w:val="22"/>
            <w:szCs w:val="22"/>
          </w:rPr>
          <w:tab/>
        </w:r>
        <w:r w:rsidRPr="006A57DF">
          <w:rPr>
            <w:rStyle w:val="Hyperlink"/>
          </w:rPr>
          <w:t xml:space="preserve">(a) Keadaan wajah dengan oklusi </w:t>
        </w:r>
        <w:r w:rsidRPr="006A57DF">
          <w:rPr>
            <w:rStyle w:val="Hyperlink"/>
            <w:i/>
            <w:iCs/>
          </w:rPr>
          <w:t>partial</w:t>
        </w:r>
        <w:r w:rsidRPr="006A57DF">
          <w:rPr>
            <w:rStyle w:val="Hyperlink"/>
          </w:rPr>
          <w:t xml:space="preserve"> oleh tangan, (b) keadaan wajah dengan oklusi total (Jain &amp; Learned-Miller, 2010)</w:t>
        </w:r>
        <w:r>
          <w:rPr>
            <w:webHidden/>
          </w:rPr>
          <w:tab/>
        </w:r>
        <w:r>
          <w:rPr>
            <w:webHidden/>
          </w:rPr>
          <w:fldChar w:fldCharType="begin"/>
        </w:r>
        <w:r>
          <w:rPr>
            <w:webHidden/>
          </w:rPr>
          <w:instrText xml:space="preserve"> PAGEREF _Toc213715561 \h </w:instrText>
        </w:r>
        <w:r>
          <w:rPr>
            <w:webHidden/>
          </w:rPr>
        </w:r>
        <w:r>
          <w:rPr>
            <w:webHidden/>
          </w:rPr>
          <w:fldChar w:fldCharType="separate"/>
        </w:r>
        <w:r>
          <w:rPr>
            <w:webHidden/>
          </w:rPr>
          <w:t>30</w:t>
        </w:r>
        <w:r>
          <w:rPr>
            <w:webHidden/>
          </w:rPr>
          <w:fldChar w:fldCharType="end"/>
        </w:r>
      </w:hyperlink>
    </w:p>
    <w:p w14:paraId="67FB2841" w14:textId="5C663006" w:rsidR="00795252" w:rsidRDefault="00795252">
      <w:pPr>
        <w:pStyle w:val="TOC1"/>
        <w:rPr>
          <w:rFonts w:asciiTheme="minorHAnsi" w:eastAsiaTheme="minorEastAsia" w:hAnsiTheme="minorHAnsi" w:cstheme="minorBidi"/>
          <w:sz w:val="22"/>
          <w:szCs w:val="22"/>
        </w:rPr>
      </w:pPr>
      <w:hyperlink w:anchor="_Toc213715562" w:history="1">
        <w:r w:rsidRPr="006A57DF">
          <w:rPr>
            <w:rStyle w:val="Hyperlink"/>
          </w:rPr>
          <w:t xml:space="preserve">Gambar II.7 </w:t>
        </w:r>
        <w:r>
          <w:rPr>
            <w:rFonts w:asciiTheme="minorHAnsi" w:eastAsiaTheme="minorEastAsia" w:hAnsiTheme="minorHAnsi" w:cstheme="minorBidi"/>
            <w:sz w:val="22"/>
            <w:szCs w:val="22"/>
          </w:rPr>
          <w:tab/>
        </w:r>
        <w:r w:rsidRPr="006A57DF">
          <w:rPr>
            <w:rStyle w:val="Hyperlink"/>
          </w:rPr>
          <w:t xml:space="preserve">Gambaran umum alur </w:t>
        </w:r>
        <w:r w:rsidRPr="006A57DF">
          <w:rPr>
            <w:rStyle w:val="Hyperlink"/>
            <w:i/>
            <w:iCs/>
          </w:rPr>
          <w:t>machine learning</w:t>
        </w:r>
        <w:r>
          <w:rPr>
            <w:webHidden/>
          </w:rPr>
          <w:tab/>
        </w:r>
        <w:r>
          <w:rPr>
            <w:webHidden/>
          </w:rPr>
          <w:fldChar w:fldCharType="begin"/>
        </w:r>
        <w:r>
          <w:rPr>
            <w:webHidden/>
          </w:rPr>
          <w:instrText xml:space="preserve"> PAGEREF _Toc213715562 \h </w:instrText>
        </w:r>
        <w:r>
          <w:rPr>
            <w:webHidden/>
          </w:rPr>
        </w:r>
        <w:r>
          <w:rPr>
            <w:webHidden/>
          </w:rPr>
          <w:fldChar w:fldCharType="separate"/>
        </w:r>
        <w:r>
          <w:rPr>
            <w:webHidden/>
          </w:rPr>
          <w:t>32</w:t>
        </w:r>
        <w:r>
          <w:rPr>
            <w:webHidden/>
          </w:rPr>
          <w:fldChar w:fldCharType="end"/>
        </w:r>
      </w:hyperlink>
    </w:p>
    <w:p w14:paraId="29442E71" w14:textId="54FA51EC" w:rsidR="00795252" w:rsidRDefault="00795252">
      <w:pPr>
        <w:pStyle w:val="TOC1"/>
        <w:rPr>
          <w:rFonts w:asciiTheme="minorHAnsi" w:eastAsiaTheme="minorEastAsia" w:hAnsiTheme="minorHAnsi" w:cstheme="minorBidi"/>
          <w:sz w:val="22"/>
          <w:szCs w:val="22"/>
        </w:rPr>
      </w:pPr>
      <w:hyperlink w:anchor="_Toc213715563" w:history="1">
        <w:r w:rsidRPr="006A57DF">
          <w:rPr>
            <w:rStyle w:val="Hyperlink"/>
          </w:rPr>
          <w:t xml:space="preserve">Gambar II.8 </w:t>
        </w:r>
        <w:r>
          <w:rPr>
            <w:rFonts w:asciiTheme="minorHAnsi" w:eastAsiaTheme="minorEastAsia" w:hAnsiTheme="minorHAnsi" w:cstheme="minorBidi"/>
            <w:sz w:val="22"/>
            <w:szCs w:val="22"/>
          </w:rPr>
          <w:tab/>
        </w:r>
        <w:r w:rsidRPr="006A57DF">
          <w:rPr>
            <w:rStyle w:val="Hyperlink"/>
          </w:rPr>
          <w:t xml:space="preserve">Distribusi penggunaan metode </w:t>
        </w:r>
        <w:r w:rsidRPr="006A57DF">
          <w:rPr>
            <w:rStyle w:val="Hyperlink"/>
            <w:i/>
            <w:iCs/>
          </w:rPr>
          <w:t>machine learning</w:t>
        </w:r>
        <w:r w:rsidRPr="006A57DF">
          <w:rPr>
            <w:rStyle w:val="Hyperlink"/>
          </w:rPr>
          <w:t xml:space="preserve"> dan </w:t>
        </w:r>
        <w:r w:rsidRPr="006A57DF">
          <w:rPr>
            <w:rStyle w:val="Hyperlink"/>
            <w:i/>
            <w:iCs/>
          </w:rPr>
          <w:t xml:space="preserve">deep learning </w:t>
        </w:r>
        <w:r w:rsidRPr="006A57DF">
          <w:rPr>
            <w:rStyle w:val="Hyperlink"/>
          </w:rPr>
          <w:t>dalam rentang tahun 2010 – 2024 (Yu dkk., 2024)</w:t>
        </w:r>
        <w:r>
          <w:rPr>
            <w:webHidden/>
          </w:rPr>
          <w:tab/>
        </w:r>
        <w:r>
          <w:rPr>
            <w:webHidden/>
          </w:rPr>
          <w:fldChar w:fldCharType="begin"/>
        </w:r>
        <w:r>
          <w:rPr>
            <w:webHidden/>
          </w:rPr>
          <w:instrText xml:space="preserve"> PAGEREF _Toc213715563 \h </w:instrText>
        </w:r>
        <w:r>
          <w:rPr>
            <w:webHidden/>
          </w:rPr>
        </w:r>
        <w:r>
          <w:rPr>
            <w:webHidden/>
          </w:rPr>
          <w:fldChar w:fldCharType="separate"/>
        </w:r>
        <w:r>
          <w:rPr>
            <w:webHidden/>
          </w:rPr>
          <w:t>34</w:t>
        </w:r>
        <w:r>
          <w:rPr>
            <w:webHidden/>
          </w:rPr>
          <w:fldChar w:fldCharType="end"/>
        </w:r>
      </w:hyperlink>
    </w:p>
    <w:p w14:paraId="37B65CF3" w14:textId="26CA517E" w:rsidR="00795252" w:rsidRDefault="00795252">
      <w:pPr>
        <w:pStyle w:val="TOC1"/>
        <w:rPr>
          <w:rFonts w:asciiTheme="minorHAnsi" w:eastAsiaTheme="minorEastAsia" w:hAnsiTheme="minorHAnsi" w:cstheme="minorBidi"/>
          <w:sz w:val="22"/>
          <w:szCs w:val="22"/>
        </w:rPr>
      </w:pPr>
      <w:hyperlink w:anchor="_Toc213715564" w:history="1">
        <w:r w:rsidRPr="006A57DF">
          <w:rPr>
            <w:rStyle w:val="Hyperlink"/>
          </w:rPr>
          <w:t xml:space="preserve">Gambar II.9 </w:t>
        </w:r>
        <w:r>
          <w:rPr>
            <w:rStyle w:val="Hyperlink"/>
          </w:rPr>
          <w:tab/>
        </w:r>
        <w:r w:rsidRPr="006A57DF">
          <w:rPr>
            <w:rStyle w:val="Hyperlink"/>
          </w:rPr>
          <w:t>Peta literatur deteksi emosi siswa pada media pembelajaran daring</w:t>
        </w:r>
        <w:r>
          <w:rPr>
            <w:webHidden/>
          </w:rPr>
          <w:tab/>
        </w:r>
        <w:r>
          <w:rPr>
            <w:webHidden/>
          </w:rPr>
          <w:fldChar w:fldCharType="begin"/>
        </w:r>
        <w:r>
          <w:rPr>
            <w:webHidden/>
          </w:rPr>
          <w:instrText xml:space="preserve"> PAGEREF _Toc213715564 \h </w:instrText>
        </w:r>
        <w:r>
          <w:rPr>
            <w:webHidden/>
          </w:rPr>
        </w:r>
        <w:r>
          <w:rPr>
            <w:webHidden/>
          </w:rPr>
          <w:fldChar w:fldCharType="separate"/>
        </w:r>
        <w:r>
          <w:rPr>
            <w:webHidden/>
          </w:rPr>
          <w:t>35</w:t>
        </w:r>
        <w:r>
          <w:rPr>
            <w:webHidden/>
          </w:rPr>
          <w:fldChar w:fldCharType="end"/>
        </w:r>
      </w:hyperlink>
    </w:p>
    <w:p w14:paraId="6A189D15" w14:textId="3AA5107C" w:rsidR="00795252" w:rsidRDefault="00795252">
      <w:pPr>
        <w:pStyle w:val="TOC1"/>
        <w:rPr>
          <w:rFonts w:asciiTheme="minorHAnsi" w:eastAsiaTheme="minorEastAsia" w:hAnsiTheme="minorHAnsi" w:cstheme="minorBidi"/>
          <w:sz w:val="22"/>
          <w:szCs w:val="22"/>
        </w:rPr>
      </w:pPr>
      <w:hyperlink w:anchor="_Toc213715565" w:history="1">
        <w:r w:rsidRPr="006A57DF">
          <w:rPr>
            <w:rStyle w:val="Hyperlink"/>
          </w:rPr>
          <w:t xml:space="preserve">Gambar II.10 </w:t>
        </w:r>
        <w:r>
          <w:rPr>
            <w:rStyle w:val="Hyperlink"/>
          </w:rPr>
          <w:tab/>
        </w:r>
        <w:r w:rsidRPr="006A57DF">
          <w:rPr>
            <w:rStyle w:val="Hyperlink"/>
          </w:rPr>
          <w:t>Peta literatur tentang cara mengatasi masalah oklusi pada FER</w:t>
        </w:r>
        <w:r>
          <w:rPr>
            <w:webHidden/>
          </w:rPr>
          <w:tab/>
        </w:r>
        <w:r>
          <w:rPr>
            <w:webHidden/>
          </w:rPr>
          <w:fldChar w:fldCharType="begin"/>
        </w:r>
        <w:r>
          <w:rPr>
            <w:webHidden/>
          </w:rPr>
          <w:instrText xml:space="preserve"> PAGEREF _Toc213715565 \h </w:instrText>
        </w:r>
        <w:r>
          <w:rPr>
            <w:webHidden/>
          </w:rPr>
        </w:r>
        <w:r>
          <w:rPr>
            <w:webHidden/>
          </w:rPr>
          <w:fldChar w:fldCharType="separate"/>
        </w:r>
        <w:r>
          <w:rPr>
            <w:webHidden/>
          </w:rPr>
          <w:t>35</w:t>
        </w:r>
        <w:r>
          <w:rPr>
            <w:webHidden/>
          </w:rPr>
          <w:fldChar w:fldCharType="end"/>
        </w:r>
      </w:hyperlink>
    </w:p>
    <w:p w14:paraId="4D4F216B" w14:textId="69764A59" w:rsidR="00795252" w:rsidRDefault="00795252">
      <w:pPr>
        <w:pStyle w:val="TOC1"/>
        <w:rPr>
          <w:rFonts w:asciiTheme="minorHAnsi" w:eastAsiaTheme="minorEastAsia" w:hAnsiTheme="minorHAnsi" w:cstheme="minorBidi"/>
          <w:sz w:val="22"/>
          <w:szCs w:val="22"/>
        </w:rPr>
      </w:pPr>
      <w:hyperlink w:anchor="_Toc213715566" w:history="1">
        <w:r w:rsidRPr="006A57DF">
          <w:rPr>
            <w:rStyle w:val="Hyperlink"/>
          </w:rPr>
          <w:t xml:space="preserve">Gambar III.1 </w:t>
        </w:r>
        <w:r>
          <w:rPr>
            <w:rStyle w:val="Hyperlink"/>
          </w:rPr>
          <w:tab/>
        </w:r>
        <w:r w:rsidRPr="006A57DF">
          <w:rPr>
            <w:rStyle w:val="Hyperlink"/>
            <w:i/>
            <w:iCs/>
          </w:rPr>
          <w:t>Design Science Research Methodology</w:t>
        </w:r>
        <w:r>
          <w:rPr>
            <w:webHidden/>
          </w:rPr>
          <w:tab/>
        </w:r>
        <w:r>
          <w:rPr>
            <w:webHidden/>
          </w:rPr>
          <w:fldChar w:fldCharType="begin"/>
        </w:r>
        <w:r>
          <w:rPr>
            <w:webHidden/>
          </w:rPr>
          <w:instrText xml:space="preserve"> PAGEREF _Toc213715566 \h </w:instrText>
        </w:r>
        <w:r>
          <w:rPr>
            <w:webHidden/>
          </w:rPr>
        </w:r>
        <w:r>
          <w:rPr>
            <w:webHidden/>
          </w:rPr>
          <w:fldChar w:fldCharType="separate"/>
        </w:r>
        <w:r>
          <w:rPr>
            <w:webHidden/>
          </w:rPr>
          <w:t>36</w:t>
        </w:r>
        <w:r>
          <w:rPr>
            <w:webHidden/>
          </w:rPr>
          <w:fldChar w:fldCharType="end"/>
        </w:r>
      </w:hyperlink>
    </w:p>
    <w:p w14:paraId="6FC1EA33" w14:textId="7A0F2859" w:rsidR="00795252" w:rsidRDefault="00795252">
      <w:pPr>
        <w:pStyle w:val="TOC1"/>
        <w:rPr>
          <w:rFonts w:asciiTheme="minorHAnsi" w:eastAsiaTheme="minorEastAsia" w:hAnsiTheme="minorHAnsi" w:cstheme="minorBidi"/>
          <w:sz w:val="22"/>
          <w:szCs w:val="22"/>
        </w:rPr>
      </w:pPr>
      <w:hyperlink w:anchor="_Toc213715567" w:history="1">
        <w:r w:rsidRPr="006A57DF">
          <w:rPr>
            <w:rStyle w:val="Hyperlink"/>
          </w:rPr>
          <w:t xml:space="preserve">Gambar IV.1 </w:t>
        </w:r>
        <w:r>
          <w:rPr>
            <w:rStyle w:val="Hyperlink"/>
          </w:rPr>
          <w:tab/>
        </w:r>
        <w:r w:rsidRPr="006A57DF">
          <w:rPr>
            <w:rStyle w:val="Hyperlink"/>
          </w:rPr>
          <w:t>Alur penerapan mekanisme umpan balik pada LMS</w:t>
        </w:r>
        <w:r>
          <w:rPr>
            <w:webHidden/>
          </w:rPr>
          <w:tab/>
        </w:r>
        <w:r>
          <w:rPr>
            <w:webHidden/>
          </w:rPr>
          <w:fldChar w:fldCharType="begin"/>
        </w:r>
        <w:r>
          <w:rPr>
            <w:webHidden/>
          </w:rPr>
          <w:instrText xml:space="preserve"> PAGEREF _Toc213715567 \h </w:instrText>
        </w:r>
        <w:r>
          <w:rPr>
            <w:webHidden/>
          </w:rPr>
        </w:r>
        <w:r>
          <w:rPr>
            <w:webHidden/>
          </w:rPr>
          <w:fldChar w:fldCharType="separate"/>
        </w:r>
        <w:r>
          <w:rPr>
            <w:webHidden/>
          </w:rPr>
          <w:t>41</w:t>
        </w:r>
        <w:r>
          <w:rPr>
            <w:webHidden/>
          </w:rPr>
          <w:fldChar w:fldCharType="end"/>
        </w:r>
      </w:hyperlink>
    </w:p>
    <w:p w14:paraId="7D4288AE" w14:textId="11134A91" w:rsidR="00795252" w:rsidRDefault="00795252">
      <w:pPr>
        <w:pStyle w:val="TOC1"/>
        <w:rPr>
          <w:rFonts w:asciiTheme="minorHAnsi" w:eastAsiaTheme="minorEastAsia" w:hAnsiTheme="minorHAnsi" w:cstheme="minorBidi"/>
          <w:sz w:val="22"/>
          <w:szCs w:val="22"/>
        </w:rPr>
      </w:pPr>
      <w:hyperlink w:anchor="_Toc213715568" w:history="1">
        <w:r w:rsidRPr="006A57DF">
          <w:rPr>
            <w:rStyle w:val="Hyperlink"/>
          </w:rPr>
          <w:t>Gambar IV.2</w:t>
        </w:r>
        <w:r>
          <w:rPr>
            <w:rFonts w:asciiTheme="minorHAnsi" w:eastAsiaTheme="minorEastAsia" w:hAnsiTheme="minorHAnsi" w:cstheme="minorBidi"/>
            <w:sz w:val="22"/>
            <w:szCs w:val="22"/>
          </w:rPr>
          <w:tab/>
        </w:r>
        <w:r w:rsidRPr="006A57DF">
          <w:rPr>
            <w:rStyle w:val="Hyperlink"/>
          </w:rPr>
          <w:t>Contoh hasil analisis wajah dengan paramater arah pandangan mata, arah kepala, dan emosi wajah</w:t>
        </w:r>
        <w:r>
          <w:rPr>
            <w:webHidden/>
          </w:rPr>
          <w:tab/>
        </w:r>
        <w:r>
          <w:rPr>
            <w:webHidden/>
          </w:rPr>
          <w:fldChar w:fldCharType="begin"/>
        </w:r>
        <w:r>
          <w:rPr>
            <w:webHidden/>
          </w:rPr>
          <w:instrText xml:space="preserve"> PAGEREF _Toc213715568 \h </w:instrText>
        </w:r>
        <w:r>
          <w:rPr>
            <w:webHidden/>
          </w:rPr>
        </w:r>
        <w:r>
          <w:rPr>
            <w:webHidden/>
          </w:rPr>
          <w:fldChar w:fldCharType="separate"/>
        </w:r>
        <w:r>
          <w:rPr>
            <w:webHidden/>
          </w:rPr>
          <w:t>45</w:t>
        </w:r>
        <w:r>
          <w:rPr>
            <w:webHidden/>
          </w:rPr>
          <w:fldChar w:fldCharType="end"/>
        </w:r>
      </w:hyperlink>
    </w:p>
    <w:p w14:paraId="7C82799D" w14:textId="22B30B59" w:rsidR="00795252" w:rsidRDefault="00795252">
      <w:pPr>
        <w:pStyle w:val="TOC1"/>
        <w:rPr>
          <w:rFonts w:asciiTheme="minorHAnsi" w:eastAsiaTheme="minorEastAsia" w:hAnsiTheme="minorHAnsi" w:cstheme="minorBidi"/>
          <w:sz w:val="22"/>
          <w:szCs w:val="22"/>
        </w:rPr>
      </w:pPr>
      <w:hyperlink w:anchor="_Toc213715569" w:history="1">
        <w:r w:rsidRPr="006A57DF">
          <w:rPr>
            <w:rStyle w:val="Hyperlink"/>
          </w:rPr>
          <w:t xml:space="preserve">Gambar IV.3 </w:t>
        </w:r>
        <w:r>
          <w:rPr>
            <w:rFonts w:asciiTheme="minorHAnsi" w:eastAsiaTheme="minorEastAsia" w:hAnsiTheme="minorHAnsi" w:cstheme="minorBidi"/>
            <w:sz w:val="22"/>
            <w:szCs w:val="22"/>
          </w:rPr>
          <w:tab/>
        </w:r>
        <w:r w:rsidRPr="006A57DF">
          <w:rPr>
            <w:rStyle w:val="Hyperlink"/>
          </w:rPr>
          <w:t>Contoh kondisi wajah yang arah kepala dan mata tidak menghadap monitor atau menghadap kesamping (gambar dibuat dengan AI)</w:t>
        </w:r>
        <w:r>
          <w:rPr>
            <w:webHidden/>
          </w:rPr>
          <w:tab/>
        </w:r>
        <w:r>
          <w:rPr>
            <w:webHidden/>
          </w:rPr>
          <w:fldChar w:fldCharType="begin"/>
        </w:r>
        <w:r>
          <w:rPr>
            <w:webHidden/>
          </w:rPr>
          <w:instrText xml:space="preserve"> PAGEREF _Toc213715569 \h </w:instrText>
        </w:r>
        <w:r>
          <w:rPr>
            <w:webHidden/>
          </w:rPr>
        </w:r>
        <w:r>
          <w:rPr>
            <w:webHidden/>
          </w:rPr>
          <w:fldChar w:fldCharType="separate"/>
        </w:r>
        <w:r>
          <w:rPr>
            <w:webHidden/>
          </w:rPr>
          <w:t>46</w:t>
        </w:r>
        <w:r>
          <w:rPr>
            <w:webHidden/>
          </w:rPr>
          <w:fldChar w:fldCharType="end"/>
        </w:r>
      </w:hyperlink>
    </w:p>
    <w:p w14:paraId="3480665C" w14:textId="328BCD60" w:rsidR="00795252" w:rsidRDefault="00795252">
      <w:pPr>
        <w:pStyle w:val="TOC1"/>
        <w:rPr>
          <w:rFonts w:asciiTheme="minorHAnsi" w:eastAsiaTheme="minorEastAsia" w:hAnsiTheme="minorHAnsi" w:cstheme="minorBidi"/>
          <w:sz w:val="22"/>
          <w:szCs w:val="22"/>
        </w:rPr>
      </w:pPr>
      <w:hyperlink w:anchor="_Toc213715570" w:history="1">
        <w:r w:rsidRPr="006A57DF">
          <w:rPr>
            <w:rStyle w:val="Hyperlink"/>
          </w:rPr>
          <w:t xml:space="preserve">Gambar IV.4 </w:t>
        </w:r>
        <w:r>
          <w:rPr>
            <w:rStyle w:val="Hyperlink"/>
          </w:rPr>
          <w:tab/>
        </w:r>
        <w:r w:rsidRPr="006A57DF">
          <w:rPr>
            <w:rStyle w:val="Hyperlink"/>
          </w:rPr>
          <w:t>Gambaran umum ajuan solusi sistem</w:t>
        </w:r>
        <w:r>
          <w:rPr>
            <w:webHidden/>
          </w:rPr>
          <w:tab/>
        </w:r>
        <w:r>
          <w:rPr>
            <w:webHidden/>
          </w:rPr>
          <w:fldChar w:fldCharType="begin"/>
        </w:r>
        <w:r>
          <w:rPr>
            <w:webHidden/>
          </w:rPr>
          <w:instrText xml:space="preserve"> PAGEREF _Toc213715570 \h </w:instrText>
        </w:r>
        <w:r>
          <w:rPr>
            <w:webHidden/>
          </w:rPr>
        </w:r>
        <w:r>
          <w:rPr>
            <w:webHidden/>
          </w:rPr>
          <w:fldChar w:fldCharType="separate"/>
        </w:r>
        <w:r>
          <w:rPr>
            <w:webHidden/>
          </w:rPr>
          <w:t>46</w:t>
        </w:r>
        <w:r>
          <w:rPr>
            <w:webHidden/>
          </w:rPr>
          <w:fldChar w:fldCharType="end"/>
        </w:r>
      </w:hyperlink>
    </w:p>
    <w:p w14:paraId="3CE3A7AC" w14:textId="3852BD35" w:rsidR="00795252" w:rsidRDefault="00795252">
      <w:pPr>
        <w:pStyle w:val="TOC1"/>
        <w:rPr>
          <w:rFonts w:asciiTheme="minorHAnsi" w:eastAsiaTheme="minorEastAsia" w:hAnsiTheme="minorHAnsi" w:cstheme="minorBidi"/>
          <w:sz w:val="22"/>
          <w:szCs w:val="22"/>
        </w:rPr>
      </w:pPr>
      <w:hyperlink w:anchor="_Toc213715571" w:history="1">
        <w:r w:rsidRPr="006A57DF">
          <w:rPr>
            <w:rStyle w:val="Hyperlink"/>
          </w:rPr>
          <w:t xml:space="preserve">Gambar IV.5 </w:t>
        </w:r>
        <w:r>
          <w:rPr>
            <w:rStyle w:val="Hyperlink"/>
          </w:rPr>
          <w:tab/>
        </w:r>
        <w:r w:rsidRPr="006A57DF">
          <w:rPr>
            <w:rStyle w:val="Hyperlink"/>
          </w:rPr>
          <w:t xml:space="preserve">Detail teknis dan fokus penelitian pada bagian </w:t>
        </w:r>
        <w:r w:rsidRPr="006A57DF">
          <w:rPr>
            <w:rStyle w:val="Hyperlink"/>
            <w:i/>
            <w:iCs/>
          </w:rPr>
          <w:t>pre-processing</w:t>
        </w:r>
        <w:r>
          <w:rPr>
            <w:webHidden/>
          </w:rPr>
          <w:tab/>
        </w:r>
        <w:r>
          <w:rPr>
            <w:webHidden/>
          </w:rPr>
          <w:fldChar w:fldCharType="begin"/>
        </w:r>
        <w:r>
          <w:rPr>
            <w:webHidden/>
          </w:rPr>
          <w:instrText xml:space="preserve"> PAGEREF _Toc213715571 \h </w:instrText>
        </w:r>
        <w:r>
          <w:rPr>
            <w:webHidden/>
          </w:rPr>
        </w:r>
        <w:r>
          <w:rPr>
            <w:webHidden/>
          </w:rPr>
          <w:fldChar w:fldCharType="separate"/>
        </w:r>
        <w:r>
          <w:rPr>
            <w:webHidden/>
          </w:rPr>
          <w:t>47</w:t>
        </w:r>
        <w:r>
          <w:rPr>
            <w:webHidden/>
          </w:rPr>
          <w:fldChar w:fldCharType="end"/>
        </w:r>
      </w:hyperlink>
    </w:p>
    <w:p w14:paraId="04A43992" w14:textId="0F9048AF" w:rsidR="00795252" w:rsidRDefault="00795252">
      <w:pPr>
        <w:pStyle w:val="TOC1"/>
        <w:rPr>
          <w:rFonts w:asciiTheme="minorHAnsi" w:eastAsiaTheme="minorEastAsia" w:hAnsiTheme="minorHAnsi" w:cstheme="minorBidi"/>
          <w:sz w:val="22"/>
          <w:szCs w:val="22"/>
        </w:rPr>
      </w:pPr>
      <w:hyperlink w:anchor="_Toc213715572" w:history="1">
        <w:r w:rsidRPr="006A57DF">
          <w:rPr>
            <w:rStyle w:val="Hyperlink"/>
          </w:rPr>
          <w:t xml:space="preserve">Gambar IV.6 </w:t>
        </w:r>
        <w:r>
          <w:rPr>
            <w:rFonts w:asciiTheme="minorHAnsi" w:eastAsiaTheme="minorEastAsia" w:hAnsiTheme="minorHAnsi" w:cstheme="minorBidi"/>
            <w:sz w:val="22"/>
            <w:szCs w:val="22"/>
          </w:rPr>
          <w:tab/>
        </w:r>
        <w:r w:rsidRPr="006A57DF">
          <w:rPr>
            <w:rStyle w:val="Hyperlink"/>
          </w:rPr>
          <w:t xml:space="preserve">Diagram alir algoritma kondisi penggunaan FER untuk menentukan </w:t>
        </w:r>
        <w:r w:rsidRPr="006A57DF">
          <w:rPr>
            <w:rStyle w:val="Hyperlink"/>
            <w:i/>
            <w:iCs/>
          </w:rPr>
          <w:t>engagement</w:t>
        </w:r>
        <w:r w:rsidRPr="006A57DF">
          <w:rPr>
            <w:rStyle w:val="Hyperlink"/>
          </w:rPr>
          <w:t xml:space="preserve"> siswa</w:t>
        </w:r>
        <w:r>
          <w:rPr>
            <w:webHidden/>
          </w:rPr>
          <w:tab/>
        </w:r>
        <w:r>
          <w:rPr>
            <w:webHidden/>
          </w:rPr>
          <w:fldChar w:fldCharType="begin"/>
        </w:r>
        <w:r>
          <w:rPr>
            <w:webHidden/>
          </w:rPr>
          <w:instrText xml:space="preserve"> PAGEREF _Toc213715572 \h </w:instrText>
        </w:r>
        <w:r>
          <w:rPr>
            <w:webHidden/>
          </w:rPr>
        </w:r>
        <w:r>
          <w:rPr>
            <w:webHidden/>
          </w:rPr>
          <w:fldChar w:fldCharType="separate"/>
        </w:r>
        <w:r>
          <w:rPr>
            <w:webHidden/>
          </w:rPr>
          <w:t>47</w:t>
        </w:r>
        <w:r>
          <w:rPr>
            <w:webHidden/>
          </w:rPr>
          <w:fldChar w:fldCharType="end"/>
        </w:r>
      </w:hyperlink>
    </w:p>
    <w:p w14:paraId="2B413F7A" w14:textId="4ED5644E" w:rsidR="00795252" w:rsidRDefault="00795252">
      <w:pPr>
        <w:pStyle w:val="TOC1"/>
        <w:rPr>
          <w:rFonts w:asciiTheme="minorHAnsi" w:eastAsiaTheme="minorEastAsia" w:hAnsiTheme="minorHAnsi" w:cstheme="minorBidi"/>
          <w:sz w:val="22"/>
          <w:szCs w:val="22"/>
        </w:rPr>
      </w:pPr>
      <w:hyperlink w:anchor="_Toc213715573" w:history="1">
        <w:r w:rsidRPr="006A57DF">
          <w:rPr>
            <w:rStyle w:val="Hyperlink"/>
          </w:rPr>
          <w:t>Gambar IV.7</w:t>
        </w:r>
        <w:r>
          <w:rPr>
            <w:rFonts w:asciiTheme="minorHAnsi" w:eastAsiaTheme="minorEastAsia" w:hAnsiTheme="minorHAnsi" w:cstheme="minorBidi"/>
            <w:sz w:val="22"/>
            <w:szCs w:val="22"/>
          </w:rPr>
          <w:tab/>
        </w:r>
        <w:r w:rsidRPr="006A57DF">
          <w:rPr>
            <w:rStyle w:val="Hyperlink"/>
          </w:rPr>
          <w:t xml:space="preserve">Skema metode usulan dalam penanganan masalah oklusi dan wajah </w:t>
        </w:r>
        <w:r w:rsidRPr="006A57DF">
          <w:rPr>
            <w:rStyle w:val="Hyperlink"/>
            <w:i/>
            <w:iCs/>
          </w:rPr>
          <w:t>non-frontal</w:t>
        </w:r>
        <w:r w:rsidRPr="006A57DF">
          <w:rPr>
            <w:rStyle w:val="Hyperlink"/>
          </w:rPr>
          <w:t xml:space="preserve"> pada wajah</w:t>
        </w:r>
        <w:r>
          <w:rPr>
            <w:webHidden/>
          </w:rPr>
          <w:tab/>
        </w:r>
        <w:r>
          <w:rPr>
            <w:webHidden/>
          </w:rPr>
          <w:fldChar w:fldCharType="begin"/>
        </w:r>
        <w:r>
          <w:rPr>
            <w:webHidden/>
          </w:rPr>
          <w:instrText xml:space="preserve"> PAGEREF _Toc213715573 \h </w:instrText>
        </w:r>
        <w:r>
          <w:rPr>
            <w:webHidden/>
          </w:rPr>
        </w:r>
        <w:r>
          <w:rPr>
            <w:webHidden/>
          </w:rPr>
          <w:fldChar w:fldCharType="separate"/>
        </w:r>
        <w:r>
          <w:rPr>
            <w:webHidden/>
          </w:rPr>
          <w:t>49</w:t>
        </w:r>
        <w:r>
          <w:rPr>
            <w:webHidden/>
          </w:rPr>
          <w:fldChar w:fldCharType="end"/>
        </w:r>
      </w:hyperlink>
    </w:p>
    <w:p w14:paraId="012CEFF5" w14:textId="3419D5DA" w:rsidR="00795252" w:rsidRDefault="00795252">
      <w:pPr>
        <w:pStyle w:val="TOC1"/>
        <w:rPr>
          <w:rFonts w:asciiTheme="minorHAnsi" w:eastAsiaTheme="minorEastAsia" w:hAnsiTheme="minorHAnsi" w:cstheme="minorBidi"/>
          <w:sz w:val="22"/>
          <w:szCs w:val="22"/>
        </w:rPr>
      </w:pPr>
      <w:hyperlink w:anchor="_Toc213715574" w:history="1">
        <w:r w:rsidRPr="006A57DF">
          <w:rPr>
            <w:rStyle w:val="Hyperlink"/>
          </w:rPr>
          <w:t>Gambar IV.8 Proses penambahan tangan sintesis, (a) gambar asli, (b) tangan sintesis, (c) hasil augmentasi</w:t>
        </w:r>
        <w:r>
          <w:rPr>
            <w:webHidden/>
          </w:rPr>
          <w:tab/>
        </w:r>
        <w:r>
          <w:rPr>
            <w:webHidden/>
          </w:rPr>
          <w:fldChar w:fldCharType="begin"/>
        </w:r>
        <w:r>
          <w:rPr>
            <w:webHidden/>
          </w:rPr>
          <w:instrText xml:space="preserve"> PAGEREF _Toc213715574 \h </w:instrText>
        </w:r>
        <w:r>
          <w:rPr>
            <w:webHidden/>
          </w:rPr>
        </w:r>
        <w:r>
          <w:rPr>
            <w:webHidden/>
          </w:rPr>
          <w:fldChar w:fldCharType="separate"/>
        </w:r>
        <w:r>
          <w:rPr>
            <w:webHidden/>
          </w:rPr>
          <w:t>51</w:t>
        </w:r>
        <w:r>
          <w:rPr>
            <w:webHidden/>
          </w:rPr>
          <w:fldChar w:fldCharType="end"/>
        </w:r>
      </w:hyperlink>
    </w:p>
    <w:p w14:paraId="33FE4C2B" w14:textId="06937883" w:rsidR="00795252" w:rsidRDefault="00795252">
      <w:pPr>
        <w:pStyle w:val="TOC1"/>
        <w:rPr>
          <w:rFonts w:asciiTheme="minorHAnsi" w:eastAsiaTheme="minorEastAsia" w:hAnsiTheme="minorHAnsi" w:cstheme="minorBidi"/>
          <w:sz w:val="22"/>
          <w:szCs w:val="22"/>
        </w:rPr>
      </w:pPr>
      <w:hyperlink w:anchor="_Toc213715575" w:history="1">
        <w:r w:rsidRPr="006A57DF">
          <w:rPr>
            <w:rStyle w:val="Hyperlink"/>
          </w:rPr>
          <w:t>Gambar IV.9 Data wajah untuk pengujian, (a) wajah dengan oklusi tangan, (b) wajah non-frontal</w:t>
        </w:r>
        <w:r>
          <w:rPr>
            <w:webHidden/>
          </w:rPr>
          <w:tab/>
        </w:r>
        <w:r>
          <w:rPr>
            <w:webHidden/>
          </w:rPr>
          <w:fldChar w:fldCharType="begin"/>
        </w:r>
        <w:r>
          <w:rPr>
            <w:webHidden/>
          </w:rPr>
          <w:instrText xml:space="preserve"> PAGEREF _Toc213715575 \h </w:instrText>
        </w:r>
        <w:r>
          <w:rPr>
            <w:webHidden/>
          </w:rPr>
        </w:r>
        <w:r>
          <w:rPr>
            <w:webHidden/>
          </w:rPr>
          <w:fldChar w:fldCharType="separate"/>
        </w:r>
        <w:r>
          <w:rPr>
            <w:webHidden/>
          </w:rPr>
          <w:t>52</w:t>
        </w:r>
        <w:r>
          <w:rPr>
            <w:webHidden/>
          </w:rPr>
          <w:fldChar w:fldCharType="end"/>
        </w:r>
      </w:hyperlink>
    </w:p>
    <w:p w14:paraId="3DBCD002" w14:textId="58424A22" w:rsidR="00795252" w:rsidRDefault="00795252">
      <w:pPr>
        <w:pStyle w:val="TOC1"/>
        <w:rPr>
          <w:rFonts w:asciiTheme="minorHAnsi" w:eastAsiaTheme="minorEastAsia" w:hAnsiTheme="minorHAnsi" w:cstheme="minorBidi"/>
          <w:sz w:val="22"/>
          <w:szCs w:val="22"/>
        </w:rPr>
      </w:pPr>
      <w:hyperlink w:anchor="_Toc213715576" w:history="1">
        <w:r w:rsidRPr="006A57DF">
          <w:rPr>
            <w:rStyle w:val="Hyperlink"/>
          </w:rPr>
          <w:t xml:space="preserve">Gambar IV.10 Rancangan desain halaman </w:t>
        </w:r>
        <w:r w:rsidRPr="006A57DF">
          <w:rPr>
            <w:rStyle w:val="Hyperlink"/>
            <w:i/>
            <w:iCs/>
          </w:rPr>
          <w:t>login</w:t>
        </w:r>
        <w:r>
          <w:rPr>
            <w:webHidden/>
          </w:rPr>
          <w:tab/>
        </w:r>
        <w:r>
          <w:rPr>
            <w:webHidden/>
          </w:rPr>
          <w:fldChar w:fldCharType="begin"/>
        </w:r>
        <w:r>
          <w:rPr>
            <w:webHidden/>
          </w:rPr>
          <w:instrText xml:space="preserve"> PAGEREF _Toc213715576 \h </w:instrText>
        </w:r>
        <w:r>
          <w:rPr>
            <w:webHidden/>
          </w:rPr>
        </w:r>
        <w:r>
          <w:rPr>
            <w:webHidden/>
          </w:rPr>
          <w:fldChar w:fldCharType="separate"/>
        </w:r>
        <w:r>
          <w:rPr>
            <w:webHidden/>
          </w:rPr>
          <w:t>53</w:t>
        </w:r>
        <w:r>
          <w:rPr>
            <w:webHidden/>
          </w:rPr>
          <w:fldChar w:fldCharType="end"/>
        </w:r>
      </w:hyperlink>
    </w:p>
    <w:p w14:paraId="0F84BF86" w14:textId="4B305E01" w:rsidR="00795252" w:rsidRDefault="00795252">
      <w:pPr>
        <w:pStyle w:val="TOC1"/>
        <w:rPr>
          <w:rFonts w:asciiTheme="minorHAnsi" w:eastAsiaTheme="minorEastAsia" w:hAnsiTheme="minorHAnsi" w:cstheme="minorBidi"/>
          <w:sz w:val="22"/>
          <w:szCs w:val="22"/>
        </w:rPr>
      </w:pPr>
      <w:hyperlink w:anchor="_Toc213715577" w:history="1">
        <w:r w:rsidRPr="006A57DF">
          <w:rPr>
            <w:rStyle w:val="Hyperlink"/>
          </w:rPr>
          <w:t xml:space="preserve">Gambar IV.11 Rancangan halaman </w:t>
        </w:r>
        <w:r w:rsidRPr="006A57DF">
          <w:rPr>
            <w:rStyle w:val="Hyperlink"/>
            <w:i/>
            <w:iCs/>
          </w:rPr>
          <w:t>asynchronous</w:t>
        </w:r>
        <w:r w:rsidRPr="006A57DF">
          <w:rPr>
            <w:rStyle w:val="Hyperlink"/>
          </w:rPr>
          <w:t xml:space="preserve"> </w:t>
        </w:r>
        <w:r w:rsidRPr="006A57DF">
          <w:rPr>
            <w:rStyle w:val="Hyperlink"/>
            <w:i/>
            <w:iCs/>
          </w:rPr>
          <w:t>learning</w:t>
        </w:r>
        <w:r>
          <w:rPr>
            <w:webHidden/>
          </w:rPr>
          <w:tab/>
        </w:r>
        <w:r>
          <w:rPr>
            <w:webHidden/>
          </w:rPr>
          <w:fldChar w:fldCharType="begin"/>
        </w:r>
        <w:r>
          <w:rPr>
            <w:webHidden/>
          </w:rPr>
          <w:instrText xml:space="preserve"> PAGEREF _Toc213715577 \h </w:instrText>
        </w:r>
        <w:r>
          <w:rPr>
            <w:webHidden/>
          </w:rPr>
        </w:r>
        <w:r>
          <w:rPr>
            <w:webHidden/>
          </w:rPr>
          <w:fldChar w:fldCharType="separate"/>
        </w:r>
        <w:r>
          <w:rPr>
            <w:webHidden/>
          </w:rPr>
          <w:t>53</w:t>
        </w:r>
        <w:r>
          <w:rPr>
            <w:webHidden/>
          </w:rPr>
          <w:fldChar w:fldCharType="end"/>
        </w:r>
      </w:hyperlink>
    </w:p>
    <w:p w14:paraId="72B42AEE" w14:textId="0FF731D4" w:rsidR="00795252" w:rsidRDefault="00795252">
      <w:pPr>
        <w:pStyle w:val="TOC1"/>
        <w:rPr>
          <w:rFonts w:asciiTheme="minorHAnsi" w:eastAsiaTheme="minorEastAsia" w:hAnsiTheme="minorHAnsi" w:cstheme="minorBidi"/>
          <w:sz w:val="22"/>
          <w:szCs w:val="22"/>
        </w:rPr>
      </w:pPr>
      <w:hyperlink w:anchor="_Toc213715578" w:history="1">
        <w:r w:rsidRPr="006A57DF">
          <w:rPr>
            <w:rStyle w:val="Hyperlink"/>
          </w:rPr>
          <w:t>Gambar IV.12 Rancangan halaman analisis emosi</w:t>
        </w:r>
        <w:r>
          <w:rPr>
            <w:webHidden/>
          </w:rPr>
          <w:tab/>
        </w:r>
        <w:r>
          <w:rPr>
            <w:webHidden/>
          </w:rPr>
          <w:fldChar w:fldCharType="begin"/>
        </w:r>
        <w:r>
          <w:rPr>
            <w:webHidden/>
          </w:rPr>
          <w:instrText xml:space="preserve"> PAGEREF _Toc213715578 \h </w:instrText>
        </w:r>
        <w:r>
          <w:rPr>
            <w:webHidden/>
          </w:rPr>
        </w:r>
        <w:r>
          <w:rPr>
            <w:webHidden/>
          </w:rPr>
          <w:fldChar w:fldCharType="separate"/>
        </w:r>
        <w:r>
          <w:rPr>
            <w:webHidden/>
          </w:rPr>
          <w:t>54</w:t>
        </w:r>
        <w:r>
          <w:rPr>
            <w:webHidden/>
          </w:rPr>
          <w:fldChar w:fldCharType="end"/>
        </w:r>
      </w:hyperlink>
    </w:p>
    <w:p w14:paraId="04DFCF98" w14:textId="38B966E5" w:rsidR="00795252" w:rsidRDefault="00795252">
      <w:pPr>
        <w:pStyle w:val="TOC1"/>
        <w:rPr>
          <w:rFonts w:asciiTheme="minorHAnsi" w:eastAsiaTheme="minorEastAsia" w:hAnsiTheme="minorHAnsi" w:cstheme="minorBidi"/>
          <w:sz w:val="22"/>
          <w:szCs w:val="22"/>
        </w:rPr>
      </w:pPr>
      <w:hyperlink w:anchor="_Toc213715579" w:history="1">
        <w:r w:rsidRPr="006A57DF">
          <w:rPr>
            <w:rStyle w:val="Hyperlink"/>
          </w:rPr>
          <w:t>Gambar IV.13 Langkah pada metode usulan</w:t>
        </w:r>
        <w:r>
          <w:rPr>
            <w:webHidden/>
          </w:rPr>
          <w:tab/>
        </w:r>
        <w:r>
          <w:rPr>
            <w:webHidden/>
          </w:rPr>
          <w:fldChar w:fldCharType="begin"/>
        </w:r>
        <w:r>
          <w:rPr>
            <w:webHidden/>
          </w:rPr>
          <w:instrText xml:space="preserve"> PAGEREF _Toc213715579 \h </w:instrText>
        </w:r>
        <w:r>
          <w:rPr>
            <w:webHidden/>
          </w:rPr>
        </w:r>
        <w:r>
          <w:rPr>
            <w:webHidden/>
          </w:rPr>
          <w:fldChar w:fldCharType="separate"/>
        </w:r>
        <w:r>
          <w:rPr>
            <w:webHidden/>
          </w:rPr>
          <w:t>54</w:t>
        </w:r>
        <w:r>
          <w:rPr>
            <w:webHidden/>
          </w:rPr>
          <w:fldChar w:fldCharType="end"/>
        </w:r>
      </w:hyperlink>
    </w:p>
    <w:p w14:paraId="192BB9B0" w14:textId="59317238" w:rsidR="00795252" w:rsidRDefault="00795252">
      <w:pPr>
        <w:pStyle w:val="TOC1"/>
        <w:rPr>
          <w:rFonts w:asciiTheme="minorHAnsi" w:eastAsiaTheme="minorEastAsia" w:hAnsiTheme="minorHAnsi" w:cstheme="minorBidi"/>
          <w:sz w:val="22"/>
          <w:szCs w:val="22"/>
        </w:rPr>
      </w:pPr>
      <w:hyperlink w:anchor="_Toc213715580" w:history="1">
        <w:r w:rsidRPr="006A57DF">
          <w:rPr>
            <w:rStyle w:val="Hyperlink"/>
          </w:rPr>
          <w:t xml:space="preserve">Gambar V.1 </w:t>
        </w:r>
        <w:r>
          <w:rPr>
            <w:rStyle w:val="Hyperlink"/>
          </w:rPr>
          <w:tab/>
        </w:r>
        <w:r w:rsidRPr="006A57DF">
          <w:rPr>
            <w:rStyle w:val="Hyperlink"/>
          </w:rPr>
          <w:t>Hasil percobaan metode usulan, (a) data wajah dengan oklusi tangan, (b) wajah dalam keadaan non-frontal</w:t>
        </w:r>
        <w:r>
          <w:rPr>
            <w:webHidden/>
          </w:rPr>
          <w:tab/>
        </w:r>
        <w:r>
          <w:rPr>
            <w:webHidden/>
          </w:rPr>
          <w:fldChar w:fldCharType="begin"/>
        </w:r>
        <w:r>
          <w:rPr>
            <w:webHidden/>
          </w:rPr>
          <w:instrText xml:space="preserve"> PAGEREF _Toc213715580 \h </w:instrText>
        </w:r>
        <w:r>
          <w:rPr>
            <w:webHidden/>
          </w:rPr>
        </w:r>
        <w:r>
          <w:rPr>
            <w:webHidden/>
          </w:rPr>
          <w:fldChar w:fldCharType="separate"/>
        </w:r>
        <w:r>
          <w:rPr>
            <w:webHidden/>
          </w:rPr>
          <w:t>56</w:t>
        </w:r>
        <w:r>
          <w:rPr>
            <w:webHidden/>
          </w:rPr>
          <w:fldChar w:fldCharType="end"/>
        </w:r>
      </w:hyperlink>
    </w:p>
    <w:p w14:paraId="3D7F42A5" w14:textId="58F7B19F" w:rsidR="00795252" w:rsidRDefault="00795252">
      <w:pPr>
        <w:pStyle w:val="TOC1"/>
        <w:rPr>
          <w:rFonts w:asciiTheme="minorHAnsi" w:eastAsiaTheme="minorEastAsia" w:hAnsiTheme="minorHAnsi" w:cstheme="minorBidi"/>
          <w:sz w:val="22"/>
          <w:szCs w:val="22"/>
        </w:rPr>
      </w:pPr>
      <w:hyperlink w:anchor="_Toc213715581" w:history="1">
        <w:r w:rsidRPr="006A57DF">
          <w:rPr>
            <w:rStyle w:val="Hyperlink"/>
          </w:rPr>
          <w:t xml:space="preserve">Gambar V.2 </w:t>
        </w:r>
        <w:r>
          <w:rPr>
            <w:rStyle w:val="Hyperlink"/>
          </w:rPr>
          <w:tab/>
        </w:r>
        <w:r w:rsidRPr="006A57DF">
          <w:rPr>
            <w:rStyle w:val="Hyperlink"/>
          </w:rPr>
          <w:t>Perbandingan probabilitas emosi pada gambar sebelum dan sesudah diterapkan metode usulan</w:t>
        </w:r>
        <w:r>
          <w:rPr>
            <w:webHidden/>
          </w:rPr>
          <w:tab/>
        </w:r>
        <w:r>
          <w:rPr>
            <w:webHidden/>
          </w:rPr>
          <w:fldChar w:fldCharType="begin"/>
        </w:r>
        <w:r>
          <w:rPr>
            <w:webHidden/>
          </w:rPr>
          <w:instrText xml:space="preserve"> PAGEREF _Toc213715581 \h </w:instrText>
        </w:r>
        <w:r>
          <w:rPr>
            <w:webHidden/>
          </w:rPr>
        </w:r>
        <w:r>
          <w:rPr>
            <w:webHidden/>
          </w:rPr>
          <w:fldChar w:fldCharType="separate"/>
        </w:r>
        <w:r>
          <w:rPr>
            <w:webHidden/>
          </w:rPr>
          <w:t>57</w:t>
        </w:r>
        <w:r>
          <w:rPr>
            <w:webHidden/>
          </w:rPr>
          <w:fldChar w:fldCharType="end"/>
        </w:r>
      </w:hyperlink>
    </w:p>
    <w:p w14:paraId="562C8623" w14:textId="25958471" w:rsidR="00795252" w:rsidRDefault="00795252">
      <w:pPr>
        <w:pStyle w:val="TOC1"/>
        <w:rPr>
          <w:rFonts w:asciiTheme="minorHAnsi" w:eastAsiaTheme="minorEastAsia" w:hAnsiTheme="minorHAnsi" w:cstheme="minorBidi"/>
          <w:sz w:val="22"/>
          <w:szCs w:val="22"/>
        </w:rPr>
      </w:pPr>
      <w:hyperlink w:anchor="_Toc213715582" w:history="1">
        <w:r w:rsidRPr="006A57DF">
          <w:rPr>
            <w:rStyle w:val="Hyperlink"/>
          </w:rPr>
          <w:t xml:space="preserve">Gambar V.3 </w:t>
        </w:r>
        <w:r>
          <w:rPr>
            <w:rFonts w:asciiTheme="minorHAnsi" w:eastAsiaTheme="minorEastAsia" w:hAnsiTheme="minorHAnsi" w:cstheme="minorBidi"/>
            <w:sz w:val="22"/>
            <w:szCs w:val="22"/>
          </w:rPr>
          <w:tab/>
        </w:r>
        <w:r w:rsidRPr="006A57DF">
          <w:rPr>
            <w:rStyle w:val="Hyperlink"/>
          </w:rPr>
          <w:t>Visualisasi perbandingan akurasi data sebelum dan sesudah penerapan metode usulan pada data wajah dengan oklusi tangan menggunakan model CNN</w:t>
        </w:r>
        <w:r>
          <w:rPr>
            <w:webHidden/>
          </w:rPr>
          <w:tab/>
        </w:r>
        <w:r>
          <w:rPr>
            <w:webHidden/>
          </w:rPr>
          <w:fldChar w:fldCharType="begin"/>
        </w:r>
        <w:r>
          <w:rPr>
            <w:webHidden/>
          </w:rPr>
          <w:instrText xml:space="preserve"> PAGEREF _Toc213715582 \h </w:instrText>
        </w:r>
        <w:r>
          <w:rPr>
            <w:webHidden/>
          </w:rPr>
        </w:r>
        <w:r>
          <w:rPr>
            <w:webHidden/>
          </w:rPr>
          <w:fldChar w:fldCharType="separate"/>
        </w:r>
        <w:r>
          <w:rPr>
            <w:webHidden/>
          </w:rPr>
          <w:t>58</w:t>
        </w:r>
        <w:r>
          <w:rPr>
            <w:webHidden/>
          </w:rPr>
          <w:fldChar w:fldCharType="end"/>
        </w:r>
      </w:hyperlink>
    </w:p>
    <w:p w14:paraId="0522D086" w14:textId="1FC54C11" w:rsidR="00795252" w:rsidRDefault="00795252">
      <w:pPr>
        <w:pStyle w:val="TOC1"/>
        <w:rPr>
          <w:rFonts w:asciiTheme="minorHAnsi" w:eastAsiaTheme="minorEastAsia" w:hAnsiTheme="minorHAnsi" w:cstheme="minorBidi"/>
          <w:sz w:val="22"/>
          <w:szCs w:val="22"/>
        </w:rPr>
      </w:pPr>
      <w:hyperlink w:anchor="_Toc213715583" w:history="1">
        <w:r w:rsidRPr="006A57DF">
          <w:rPr>
            <w:rStyle w:val="Hyperlink"/>
          </w:rPr>
          <w:t xml:space="preserve">Gambar V.4 </w:t>
        </w:r>
        <w:r>
          <w:rPr>
            <w:rFonts w:asciiTheme="minorHAnsi" w:eastAsiaTheme="minorEastAsia" w:hAnsiTheme="minorHAnsi" w:cstheme="minorBidi"/>
            <w:sz w:val="22"/>
            <w:szCs w:val="22"/>
          </w:rPr>
          <w:tab/>
        </w:r>
        <w:r w:rsidRPr="006A57DF">
          <w:rPr>
            <w:rStyle w:val="Hyperlink"/>
          </w:rPr>
          <w:t>Visualisasi perbandingan akurasi data sebelum dan sesudah penerapan metode usulan pada data wajah dengan oklusi tangan menggunakan model DeepFace</w:t>
        </w:r>
        <w:r>
          <w:rPr>
            <w:webHidden/>
          </w:rPr>
          <w:tab/>
        </w:r>
        <w:r>
          <w:rPr>
            <w:webHidden/>
          </w:rPr>
          <w:fldChar w:fldCharType="begin"/>
        </w:r>
        <w:r>
          <w:rPr>
            <w:webHidden/>
          </w:rPr>
          <w:instrText xml:space="preserve"> PAGEREF _Toc213715583 \h </w:instrText>
        </w:r>
        <w:r>
          <w:rPr>
            <w:webHidden/>
          </w:rPr>
        </w:r>
        <w:r>
          <w:rPr>
            <w:webHidden/>
          </w:rPr>
          <w:fldChar w:fldCharType="separate"/>
        </w:r>
        <w:r>
          <w:rPr>
            <w:webHidden/>
          </w:rPr>
          <w:t>59</w:t>
        </w:r>
        <w:r>
          <w:rPr>
            <w:webHidden/>
          </w:rPr>
          <w:fldChar w:fldCharType="end"/>
        </w:r>
      </w:hyperlink>
    </w:p>
    <w:p w14:paraId="23A6560F" w14:textId="5B6BDCF1" w:rsidR="00795252" w:rsidRDefault="00795252">
      <w:pPr>
        <w:pStyle w:val="TOC1"/>
        <w:rPr>
          <w:rFonts w:asciiTheme="minorHAnsi" w:eastAsiaTheme="minorEastAsia" w:hAnsiTheme="minorHAnsi" w:cstheme="minorBidi"/>
          <w:sz w:val="22"/>
          <w:szCs w:val="22"/>
        </w:rPr>
      </w:pPr>
      <w:hyperlink w:anchor="_Toc213715584" w:history="1">
        <w:r w:rsidRPr="006A57DF">
          <w:rPr>
            <w:rStyle w:val="Hyperlink"/>
          </w:rPr>
          <w:t>Gambar V.5</w:t>
        </w:r>
        <w:r>
          <w:rPr>
            <w:rFonts w:asciiTheme="minorHAnsi" w:eastAsiaTheme="minorEastAsia" w:hAnsiTheme="minorHAnsi" w:cstheme="minorBidi"/>
            <w:sz w:val="22"/>
            <w:szCs w:val="22"/>
          </w:rPr>
          <w:tab/>
        </w:r>
        <w:r w:rsidRPr="006A57DF">
          <w:rPr>
            <w:rStyle w:val="Hyperlink"/>
          </w:rPr>
          <w:t>Visualisasi perbandingan akurasi data sebelum dan sesudah penerapan metode usulan pada data wajah dengan oklusi tangan menggunakan model FaceLib</w:t>
        </w:r>
        <w:r>
          <w:rPr>
            <w:webHidden/>
          </w:rPr>
          <w:tab/>
        </w:r>
        <w:r>
          <w:rPr>
            <w:webHidden/>
          </w:rPr>
          <w:fldChar w:fldCharType="begin"/>
        </w:r>
        <w:r>
          <w:rPr>
            <w:webHidden/>
          </w:rPr>
          <w:instrText xml:space="preserve"> PAGEREF _Toc213715584 \h </w:instrText>
        </w:r>
        <w:r>
          <w:rPr>
            <w:webHidden/>
          </w:rPr>
        </w:r>
        <w:r>
          <w:rPr>
            <w:webHidden/>
          </w:rPr>
          <w:fldChar w:fldCharType="separate"/>
        </w:r>
        <w:r>
          <w:rPr>
            <w:webHidden/>
          </w:rPr>
          <w:t>60</w:t>
        </w:r>
        <w:r>
          <w:rPr>
            <w:webHidden/>
          </w:rPr>
          <w:fldChar w:fldCharType="end"/>
        </w:r>
      </w:hyperlink>
    </w:p>
    <w:p w14:paraId="3F404BD3" w14:textId="67F62858" w:rsidR="00795252" w:rsidRDefault="00795252">
      <w:pPr>
        <w:pStyle w:val="TOC1"/>
        <w:rPr>
          <w:rFonts w:asciiTheme="minorHAnsi" w:eastAsiaTheme="minorEastAsia" w:hAnsiTheme="minorHAnsi" w:cstheme="minorBidi"/>
          <w:sz w:val="22"/>
          <w:szCs w:val="22"/>
        </w:rPr>
      </w:pPr>
      <w:hyperlink w:anchor="_Toc213715585" w:history="1">
        <w:r w:rsidRPr="006A57DF">
          <w:rPr>
            <w:rStyle w:val="Hyperlink"/>
          </w:rPr>
          <w:t xml:space="preserve">Gambar V.6 </w:t>
        </w:r>
        <w:r>
          <w:rPr>
            <w:rFonts w:asciiTheme="minorHAnsi" w:eastAsiaTheme="minorEastAsia" w:hAnsiTheme="minorHAnsi" w:cstheme="minorBidi"/>
            <w:sz w:val="22"/>
            <w:szCs w:val="22"/>
          </w:rPr>
          <w:tab/>
        </w:r>
        <w:r w:rsidRPr="006A57DF">
          <w:rPr>
            <w:rStyle w:val="Hyperlink"/>
          </w:rPr>
          <w:t>Visualisasi perbandingan akurasi data sebelum dan sesudah penerapan metode usulan pada data wajah dengan oklusi tangan menggunakan model SVM</w:t>
        </w:r>
        <w:r>
          <w:rPr>
            <w:webHidden/>
          </w:rPr>
          <w:tab/>
        </w:r>
        <w:r>
          <w:rPr>
            <w:webHidden/>
          </w:rPr>
          <w:fldChar w:fldCharType="begin"/>
        </w:r>
        <w:r>
          <w:rPr>
            <w:webHidden/>
          </w:rPr>
          <w:instrText xml:space="preserve"> PAGEREF _Toc213715585 \h </w:instrText>
        </w:r>
        <w:r>
          <w:rPr>
            <w:webHidden/>
          </w:rPr>
        </w:r>
        <w:r>
          <w:rPr>
            <w:webHidden/>
          </w:rPr>
          <w:fldChar w:fldCharType="separate"/>
        </w:r>
        <w:r>
          <w:rPr>
            <w:webHidden/>
          </w:rPr>
          <w:t>61</w:t>
        </w:r>
        <w:r>
          <w:rPr>
            <w:webHidden/>
          </w:rPr>
          <w:fldChar w:fldCharType="end"/>
        </w:r>
      </w:hyperlink>
    </w:p>
    <w:p w14:paraId="20A9B758" w14:textId="31661474" w:rsidR="00795252" w:rsidRDefault="00795252">
      <w:pPr>
        <w:pStyle w:val="TOC1"/>
        <w:rPr>
          <w:rFonts w:asciiTheme="minorHAnsi" w:eastAsiaTheme="minorEastAsia" w:hAnsiTheme="minorHAnsi" w:cstheme="minorBidi"/>
          <w:sz w:val="22"/>
          <w:szCs w:val="22"/>
        </w:rPr>
      </w:pPr>
      <w:hyperlink w:anchor="_Toc213715586" w:history="1">
        <w:r w:rsidRPr="006A57DF">
          <w:rPr>
            <w:rStyle w:val="Hyperlink"/>
          </w:rPr>
          <w:t xml:space="preserve">Gambar V.7 </w:t>
        </w:r>
        <w:r>
          <w:rPr>
            <w:rStyle w:val="Hyperlink"/>
          </w:rPr>
          <w:tab/>
        </w:r>
        <w:r w:rsidRPr="006A57DF">
          <w:rPr>
            <w:rStyle w:val="Hyperlink"/>
          </w:rPr>
          <w:t xml:space="preserve">Hasil akurasi data wajah </w:t>
        </w:r>
        <w:r w:rsidRPr="006A57DF">
          <w:rPr>
            <w:rStyle w:val="Hyperlink"/>
            <w:i/>
            <w:iCs/>
          </w:rPr>
          <w:t>non-frontal</w:t>
        </w:r>
        <w:r w:rsidRPr="006A57DF">
          <w:rPr>
            <w:rStyle w:val="Hyperlink"/>
          </w:rPr>
          <w:t xml:space="preserve"> dengan CNN</w:t>
        </w:r>
        <w:r>
          <w:rPr>
            <w:webHidden/>
          </w:rPr>
          <w:tab/>
        </w:r>
        <w:r>
          <w:rPr>
            <w:webHidden/>
          </w:rPr>
          <w:fldChar w:fldCharType="begin"/>
        </w:r>
        <w:r>
          <w:rPr>
            <w:webHidden/>
          </w:rPr>
          <w:instrText xml:space="preserve"> PAGEREF _Toc213715586 \h </w:instrText>
        </w:r>
        <w:r>
          <w:rPr>
            <w:webHidden/>
          </w:rPr>
        </w:r>
        <w:r>
          <w:rPr>
            <w:webHidden/>
          </w:rPr>
          <w:fldChar w:fldCharType="separate"/>
        </w:r>
        <w:r>
          <w:rPr>
            <w:webHidden/>
          </w:rPr>
          <w:t>63</w:t>
        </w:r>
        <w:r>
          <w:rPr>
            <w:webHidden/>
          </w:rPr>
          <w:fldChar w:fldCharType="end"/>
        </w:r>
      </w:hyperlink>
    </w:p>
    <w:p w14:paraId="29EB6EB5" w14:textId="342B6B00" w:rsidR="00795252" w:rsidRDefault="00795252">
      <w:pPr>
        <w:pStyle w:val="TOC1"/>
        <w:rPr>
          <w:rFonts w:asciiTheme="minorHAnsi" w:eastAsiaTheme="minorEastAsia" w:hAnsiTheme="minorHAnsi" w:cstheme="minorBidi"/>
          <w:sz w:val="22"/>
          <w:szCs w:val="22"/>
        </w:rPr>
      </w:pPr>
      <w:hyperlink w:anchor="_Toc213715587" w:history="1">
        <w:r w:rsidRPr="006A57DF">
          <w:rPr>
            <w:rStyle w:val="Hyperlink"/>
          </w:rPr>
          <w:t xml:space="preserve">Gambar V.8 </w:t>
        </w:r>
        <w:r>
          <w:rPr>
            <w:rStyle w:val="Hyperlink"/>
          </w:rPr>
          <w:tab/>
        </w:r>
        <w:r w:rsidRPr="006A57DF">
          <w:rPr>
            <w:rStyle w:val="Hyperlink"/>
          </w:rPr>
          <w:t xml:space="preserve">Hasil akurasi data wajah </w:t>
        </w:r>
        <w:r w:rsidRPr="006A57DF">
          <w:rPr>
            <w:rStyle w:val="Hyperlink"/>
            <w:i/>
            <w:iCs/>
          </w:rPr>
          <w:t>non-frontal</w:t>
        </w:r>
        <w:r w:rsidRPr="006A57DF">
          <w:rPr>
            <w:rStyle w:val="Hyperlink"/>
          </w:rPr>
          <w:t xml:space="preserve"> dengan DeepFace</w:t>
        </w:r>
        <w:r>
          <w:rPr>
            <w:webHidden/>
          </w:rPr>
          <w:tab/>
        </w:r>
        <w:r>
          <w:rPr>
            <w:webHidden/>
          </w:rPr>
          <w:fldChar w:fldCharType="begin"/>
        </w:r>
        <w:r>
          <w:rPr>
            <w:webHidden/>
          </w:rPr>
          <w:instrText xml:space="preserve"> PAGEREF _Toc213715587 \h </w:instrText>
        </w:r>
        <w:r>
          <w:rPr>
            <w:webHidden/>
          </w:rPr>
        </w:r>
        <w:r>
          <w:rPr>
            <w:webHidden/>
          </w:rPr>
          <w:fldChar w:fldCharType="separate"/>
        </w:r>
        <w:r>
          <w:rPr>
            <w:webHidden/>
          </w:rPr>
          <w:t>64</w:t>
        </w:r>
        <w:r>
          <w:rPr>
            <w:webHidden/>
          </w:rPr>
          <w:fldChar w:fldCharType="end"/>
        </w:r>
      </w:hyperlink>
    </w:p>
    <w:p w14:paraId="4802D106" w14:textId="00B4B612" w:rsidR="00795252" w:rsidRDefault="00795252">
      <w:pPr>
        <w:pStyle w:val="TOC1"/>
        <w:rPr>
          <w:rFonts w:asciiTheme="minorHAnsi" w:eastAsiaTheme="minorEastAsia" w:hAnsiTheme="minorHAnsi" w:cstheme="minorBidi"/>
          <w:sz w:val="22"/>
          <w:szCs w:val="22"/>
        </w:rPr>
      </w:pPr>
      <w:hyperlink w:anchor="_Toc213715588" w:history="1">
        <w:r w:rsidRPr="006A57DF">
          <w:rPr>
            <w:rStyle w:val="Hyperlink"/>
          </w:rPr>
          <w:t xml:space="preserve">Gambar V.9 </w:t>
        </w:r>
        <w:r>
          <w:rPr>
            <w:rStyle w:val="Hyperlink"/>
          </w:rPr>
          <w:tab/>
        </w:r>
        <w:r w:rsidRPr="006A57DF">
          <w:rPr>
            <w:rStyle w:val="Hyperlink"/>
          </w:rPr>
          <w:t xml:space="preserve">Hasil akurasi data wajah </w:t>
        </w:r>
        <w:r w:rsidRPr="006A57DF">
          <w:rPr>
            <w:rStyle w:val="Hyperlink"/>
            <w:i/>
            <w:iCs/>
          </w:rPr>
          <w:t>non-frontal</w:t>
        </w:r>
        <w:r w:rsidRPr="006A57DF">
          <w:rPr>
            <w:rStyle w:val="Hyperlink"/>
          </w:rPr>
          <w:t xml:space="preserve"> dengan FaceLib</w:t>
        </w:r>
        <w:r>
          <w:rPr>
            <w:webHidden/>
          </w:rPr>
          <w:tab/>
        </w:r>
        <w:r>
          <w:rPr>
            <w:webHidden/>
          </w:rPr>
          <w:fldChar w:fldCharType="begin"/>
        </w:r>
        <w:r>
          <w:rPr>
            <w:webHidden/>
          </w:rPr>
          <w:instrText xml:space="preserve"> PAGEREF _Toc213715588 \h </w:instrText>
        </w:r>
        <w:r>
          <w:rPr>
            <w:webHidden/>
          </w:rPr>
        </w:r>
        <w:r>
          <w:rPr>
            <w:webHidden/>
          </w:rPr>
          <w:fldChar w:fldCharType="separate"/>
        </w:r>
        <w:r>
          <w:rPr>
            <w:webHidden/>
          </w:rPr>
          <w:t>65</w:t>
        </w:r>
        <w:r>
          <w:rPr>
            <w:webHidden/>
          </w:rPr>
          <w:fldChar w:fldCharType="end"/>
        </w:r>
      </w:hyperlink>
    </w:p>
    <w:p w14:paraId="2F19A0A8" w14:textId="7B6C1ABA" w:rsidR="00795252" w:rsidRDefault="00795252">
      <w:pPr>
        <w:pStyle w:val="TOC1"/>
        <w:rPr>
          <w:rFonts w:asciiTheme="minorHAnsi" w:eastAsiaTheme="minorEastAsia" w:hAnsiTheme="minorHAnsi" w:cstheme="minorBidi"/>
          <w:sz w:val="22"/>
          <w:szCs w:val="22"/>
        </w:rPr>
      </w:pPr>
      <w:hyperlink w:anchor="_Toc213715589" w:history="1">
        <w:r w:rsidRPr="006A57DF">
          <w:rPr>
            <w:rStyle w:val="Hyperlink"/>
          </w:rPr>
          <w:t>Gambar V.10</w:t>
        </w:r>
        <w:r>
          <w:rPr>
            <w:rStyle w:val="Hyperlink"/>
          </w:rPr>
          <w:tab/>
        </w:r>
        <w:r w:rsidRPr="006A57DF">
          <w:rPr>
            <w:rStyle w:val="Hyperlink"/>
          </w:rPr>
          <w:t xml:space="preserve">Hasil akurasi data wajah </w:t>
        </w:r>
        <w:r w:rsidRPr="006A57DF">
          <w:rPr>
            <w:rStyle w:val="Hyperlink"/>
            <w:i/>
            <w:iCs/>
          </w:rPr>
          <w:t>non-frontal</w:t>
        </w:r>
        <w:r w:rsidRPr="006A57DF">
          <w:rPr>
            <w:rStyle w:val="Hyperlink"/>
          </w:rPr>
          <w:t xml:space="preserve"> dengan SVM</w:t>
        </w:r>
        <w:r>
          <w:rPr>
            <w:webHidden/>
          </w:rPr>
          <w:tab/>
        </w:r>
        <w:r>
          <w:rPr>
            <w:webHidden/>
          </w:rPr>
          <w:fldChar w:fldCharType="begin"/>
        </w:r>
        <w:r>
          <w:rPr>
            <w:webHidden/>
          </w:rPr>
          <w:instrText xml:space="preserve"> PAGEREF _Toc213715589 \h </w:instrText>
        </w:r>
        <w:r>
          <w:rPr>
            <w:webHidden/>
          </w:rPr>
        </w:r>
        <w:r>
          <w:rPr>
            <w:webHidden/>
          </w:rPr>
          <w:fldChar w:fldCharType="separate"/>
        </w:r>
        <w:r>
          <w:rPr>
            <w:webHidden/>
          </w:rPr>
          <w:t>66</w:t>
        </w:r>
        <w:r>
          <w:rPr>
            <w:webHidden/>
          </w:rPr>
          <w:fldChar w:fldCharType="end"/>
        </w:r>
      </w:hyperlink>
    </w:p>
    <w:p w14:paraId="05351FD5" w14:textId="7D4A43CC" w:rsidR="00795252" w:rsidRDefault="00795252">
      <w:pPr>
        <w:pStyle w:val="TOC1"/>
        <w:rPr>
          <w:rFonts w:asciiTheme="minorHAnsi" w:eastAsiaTheme="minorEastAsia" w:hAnsiTheme="minorHAnsi" w:cstheme="minorBidi"/>
          <w:sz w:val="22"/>
          <w:szCs w:val="22"/>
        </w:rPr>
      </w:pPr>
      <w:hyperlink w:anchor="_Toc213715590" w:history="1">
        <w:r w:rsidRPr="006A57DF">
          <w:rPr>
            <w:rStyle w:val="Hyperlink"/>
          </w:rPr>
          <w:t xml:space="preserve">Gambar V.11 </w:t>
        </w:r>
        <w:r>
          <w:rPr>
            <w:rStyle w:val="Hyperlink"/>
          </w:rPr>
          <w:tab/>
        </w:r>
        <w:r w:rsidRPr="006A57DF">
          <w:rPr>
            <w:rStyle w:val="Hyperlink"/>
          </w:rPr>
          <w:t>Kondisi wajah tertutup tangan pada bagian bawah (mulut)</w:t>
        </w:r>
        <w:r>
          <w:rPr>
            <w:webHidden/>
          </w:rPr>
          <w:tab/>
        </w:r>
        <w:r>
          <w:rPr>
            <w:webHidden/>
          </w:rPr>
          <w:fldChar w:fldCharType="begin"/>
        </w:r>
        <w:r>
          <w:rPr>
            <w:webHidden/>
          </w:rPr>
          <w:instrText xml:space="preserve"> PAGEREF _Toc213715590 \h </w:instrText>
        </w:r>
        <w:r>
          <w:rPr>
            <w:webHidden/>
          </w:rPr>
        </w:r>
        <w:r>
          <w:rPr>
            <w:webHidden/>
          </w:rPr>
          <w:fldChar w:fldCharType="separate"/>
        </w:r>
        <w:r>
          <w:rPr>
            <w:webHidden/>
          </w:rPr>
          <w:t>66</w:t>
        </w:r>
        <w:r>
          <w:rPr>
            <w:webHidden/>
          </w:rPr>
          <w:fldChar w:fldCharType="end"/>
        </w:r>
      </w:hyperlink>
    </w:p>
    <w:p w14:paraId="6212D6D7" w14:textId="1190C2E8" w:rsidR="00795252" w:rsidRDefault="00795252">
      <w:pPr>
        <w:pStyle w:val="TOC1"/>
        <w:rPr>
          <w:rFonts w:asciiTheme="minorHAnsi" w:eastAsiaTheme="minorEastAsia" w:hAnsiTheme="minorHAnsi" w:cstheme="minorBidi"/>
          <w:sz w:val="22"/>
          <w:szCs w:val="22"/>
        </w:rPr>
      </w:pPr>
      <w:hyperlink w:anchor="_Toc213715591" w:history="1">
        <w:r w:rsidRPr="006A57DF">
          <w:rPr>
            <w:rStyle w:val="Hyperlink"/>
          </w:rPr>
          <w:t xml:space="preserve">Gambar V.12 </w:t>
        </w:r>
        <w:r>
          <w:rPr>
            <w:rFonts w:asciiTheme="minorHAnsi" w:eastAsiaTheme="minorEastAsia" w:hAnsiTheme="minorHAnsi" w:cstheme="minorBidi"/>
            <w:sz w:val="22"/>
            <w:szCs w:val="22"/>
          </w:rPr>
          <w:tab/>
        </w:r>
        <w:r w:rsidRPr="006A57DF">
          <w:rPr>
            <w:rStyle w:val="Hyperlink"/>
          </w:rPr>
          <w:t>Hasil penerapan metode usulan terhadap wajah dengan oklusi tangan pada bagian bawah wajah</w:t>
        </w:r>
        <w:r>
          <w:rPr>
            <w:webHidden/>
          </w:rPr>
          <w:tab/>
        </w:r>
        <w:r>
          <w:rPr>
            <w:webHidden/>
          </w:rPr>
          <w:fldChar w:fldCharType="begin"/>
        </w:r>
        <w:r>
          <w:rPr>
            <w:webHidden/>
          </w:rPr>
          <w:instrText xml:space="preserve"> PAGEREF _Toc213715591 \h </w:instrText>
        </w:r>
        <w:r>
          <w:rPr>
            <w:webHidden/>
          </w:rPr>
        </w:r>
        <w:r>
          <w:rPr>
            <w:webHidden/>
          </w:rPr>
          <w:fldChar w:fldCharType="separate"/>
        </w:r>
        <w:r>
          <w:rPr>
            <w:webHidden/>
          </w:rPr>
          <w:t>67</w:t>
        </w:r>
        <w:r>
          <w:rPr>
            <w:webHidden/>
          </w:rPr>
          <w:fldChar w:fldCharType="end"/>
        </w:r>
      </w:hyperlink>
    </w:p>
    <w:p w14:paraId="07C8D33F" w14:textId="5A335778" w:rsidR="00795252" w:rsidRDefault="00795252">
      <w:pPr>
        <w:pStyle w:val="TOC1"/>
        <w:rPr>
          <w:rFonts w:asciiTheme="minorHAnsi" w:eastAsiaTheme="minorEastAsia" w:hAnsiTheme="minorHAnsi" w:cstheme="minorBidi"/>
          <w:sz w:val="22"/>
          <w:szCs w:val="22"/>
        </w:rPr>
      </w:pPr>
      <w:hyperlink w:anchor="_Toc213715592" w:history="1">
        <w:r w:rsidRPr="006A57DF">
          <w:rPr>
            <w:rStyle w:val="Hyperlink"/>
          </w:rPr>
          <w:t>Gambar V.13 Metode frontalisasi wajah 2D oleh Tsai dkk., (2021)</w:t>
        </w:r>
        <w:r>
          <w:rPr>
            <w:webHidden/>
          </w:rPr>
          <w:tab/>
        </w:r>
        <w:r>
          <w:rPr>
            <w:webHidden/>
          </w:rPr>
          <w:fldChar w:fldCharType="begin"/>
        </w:r>
        <w:r>
          <w:rPr>
            <w:webHidden/>
          </w:rPr>
          <w:instrText xml:space="preserve"> PAGEREF _Toc213715592 \h </w:instrText>
        </w:r>
        <w:r>
          <w:rPr>
            <w:webHidden/>
          </w:rPr>
        </w:r>
        <w:r>
          <w:rPr>
            <w:webHidden/>
          </w:rPr>
          <w:fldChar w:fldCharType="separate"/>
        </w:r>
        <w:r>
          <w:rPr>
            <w:webHidden/>
          </w:rPr>
          <w:t>68</w:t>
        </w:r>
        <w:r>
          <w:rPr>
            <w:webHidden/>
          </w:rPr>
          <w:fldChar w:fldCharType="end"/>
        </w:r>
      </w:hyperlink>
    </w:p>
    <w:p w14:paraId="3E5CC2E5" w14:textId="0F910510" w:rsidR="00795252" w:rsidRDefault="00795252">
      <w:pPr>
        <w:pStyle w:val="TOC1"/>
        <w:rPr>
          <w:rFonts w:asciiTheme="minorHAnsi" w:eastAsiaTheme="minorEastAsia" w:hAnsiTheme="minorHAnsi" w:cstheme="minorBidi"/>
          <w:sz w:val="22"/>
          <w:szCs w:val="22"/>
        </w:rPr>
      </w:pPr>
      <w:hyperlink w:anchor="_Toc213715593" w:history="1">
        <w:r w:rsidRPr="006A57DF">
          <w:rPr>
            <w:rStyle w:val="Hyperlink"/>
          </w:rPr>
          <w:t xml:space="preserve">Gambar V.14 Hasil komparasi, (A) gambar </w:t>
        </w:r>
        <w:r w:rsidRPr="006A57DF">
          <w:rPr>
            <w:rStyle w:val="Hyperlink"/>
            <w:i/>
            <w:iCs/>
          </w:rPr>
          <w:t>input</w:t>
        </w:r>
        <w:r w:rsidRPr="006A57DF">
          <w:rPr>
            <w:rStyle w:val="Hyperlink"/>
          </w:rPr>
          <w:t>, (B) metode usulan, (C) metode oleh Tsai dkk., (2021)</w:t>
        </w:r>
        <w:r>
          <w:rPr>
            <w:webHidden/>
          </w:rPr>
          <w:tab/>
        </w:r>
        <w:r>
          <w:rPr>
            <w:webHidden/>
          </w:rPr>
          <w:fldChar w:fldCharType="begin"/>
        </w:r>
        <w:r>
          <w:rPr>
            <w:webHidden/>
          </w:rPr>
          <w:instrText xml:space="preserve"> PAGEREF _Toc213715593 \h </w:instrText>
        </w:r>
        <w:r>
          <w:rPr>
            <w:webHidden/>
          </w:rPr>
        </w:r>
        <w:r>
          <w:rPr>
            <w:webHidden/>
          </w:rPr>
          <w:fldChar w:fldCharType="separate"/>
        </w:r>
        <w:r>
          <w:rPr>
            <w:webHidden/>
          </w:rPr>
          <w:t>68</w:t>
        </w:r>
        <w:r>
          <w:rPr>
            <w:webHidden/>
          </w:rPr>
          <w:fldChar w:fldCharType="end"/>
        </w:r>
      </w:hyperlink>
    </w:p>
    <w:p w14:paraId="07ADAF13" w14:textId="750687FA" w:rsidR="00795252" w:rsidRDefault="00795252">
      <w:pPr>
        <w:pStyle w:val="TOC1"/>
        <w:rPr>
          <w:rFonts w:asciiTheme="minorHAnsi" w:eastAsiaTheme="minorEastAsia" w:hAnsiTheme="minorHAnsi" w:cstheme="minorBidi"/>
          <w:sz w:val="22"/>
          <w:szCs w:val="22"/>
        </w:rPr>
      </w:pPr>
      <w:hyperlink w:anchor="_Toc213715594" w:history="1">
        <w:r w:rsidRPr="006A57DF">
          <w:rPr>
            <w:rStyle w:val="Hyperlink"/>
          </w:rPr>
          <w:t>Gambar V.15 Hasil metode usulan, (A) kondisi berhasil, (B) kondisi gagal</w:t>
        </w:r>
        <w:r>
          <w:rPr>
            <w:webHidden/>
          </w:rPr>
          <w:tab/>
        </w:r>
        <w:r>
          <w:rPr>
            <w:webHidden/>
          </w:rPr>
          <w:fldChar w:fldCharType="begin"/>
        </w:r>
        <w:r>
          <w:rPr>
            <w:webHidden/>
          </w:rPr>
          <w:instrText xml:space="preserve"> PAGEREF _Toc213715594 \h </w:instrText>
        </w:r>
        <w:r>
          <w:rPr>
            <w:webHidden/>
          </w:rPr>
        </w:r>
        <w:r>
          <w:rPr>
            <w:webHidden/>
          </w:rPr>
          <w:fldChar w:fldCharType="separate"/>
        </w:r>
        <w:r>
          <w:rPr>
            <w:webHidden/>
          </w:rPr>
          <w:t>72</w:t>
        </w:r>
        <w:r>
          <w:rPr>
            <w:webHidden/>
          </w:rPr>
          <w:fldChar w:fldCharType="end"/>
        </w:r>
      </w:hyperlink>
    </w:p>
    <w:p w14:paraId="2D222440" w14:textId="6EA15374" w:rsidR="00795252" w:rsidRDefault="00795252">
      <w:pPr>
        <w:pStyle w:val="TOC1"/>
        <w:rPr>
          <w:rFonts w:asciiTheme="minorHAnsi" w:eastAsiaTheme="minorEastAsia" w:hAnsiTheme="minorHAnsi" w:cstheme="minorBidi"/>
          <w:sz w:val="22"/>
          <w:szCs w:val="22"/>
        </w:rPr>
      </w:pPr>
      <w:hyperlink w:anchor="_Toc213715595" w:history="1">
        <w:r w:rsidRPr="006A57DF">
          <w:rPr>
            <w:rStyle w:val="Hyperlink"/>
          </w:rPr>
          <w:t>Gambar V.16 Arsitektur DeepFace (Taigman dkk., 2014)</w:t>
        </w:r>
        <w:r>
          <w:rPr>
            <w:webHidden/>
          </w:rPr>
          <w:tab/>
        </w:r>
        <w:r>
          <w:rPr>
            <w:webHidden/>
          </w:rPr>
          <w:fldChar w:fldCharType="begin"/>
        </w:r>
        <w:r>
          <w:rPr>
            <w:webHidden/>
          </w:rPr>
          <w:instrText xml:space="preserve"> PAGEREF _Toc213715595 \h </w:instrText>
        </w:r>
        <w:r>
          <w:rPr>
            <w:webHidden/>
          </w:rPr>
        </w:r>
        <w:r>
          <w:rPr>
            <w:webHidden/>
          </w:rPr>
          <w:fldChar w:fldCharType="separate"/>
        </w:r>
        <w:r>
          <w:rPr>
            <w:webHidden/>
          </w:rPr>
          <w:t>73</w:t>
        </w:r>
        <w:r>
          <w:rPr>
            <w:webHidden/>
          </w:rPr>
          <w:fldChar w:fldCharType="end"/>
        </w:r>
      </w:hyperlink>
    </w:p>
    <w:p w14:paraId="11D57582" w14:textId="52C2B05C" w:rsidR="00795252" w:rsidRDefault="00795252">
      <w:pPr>
        <w:pStyle w:val="TOC1"/>
        <w:rPr>
          <w:rFonts w:asciiTheme="minorHAnsi" w:eastAsiaTheme="minorEastAsia" w:hAnsiTheme="minorHAnsi" w:cstheme="minorBidi"/>
          <w:sz w:val="22"/>
          <w:szCs w:val="22"/>
        </w:rPr>
      </w:pPr>
      <w:hyperlink w:anchor="_Toc213715596" w:history="1">
        <w:r w:rsidRPr="006A57DF">
          <w:rPr>
            <w:rStyle w:val="Hyperlink"/>
          </w:rPr>
          <w:t xml:space="preserve">Gambar V.17 Halaman </w:t>
        </w:r>
        <w:r w:rsidRPr="006A57DF">
          <w:rPr>
            <w:rStyle w:val="Hyperlink"/>
            <w:i/>
            <w:iCs/>
          </w:rPr>
          <w:t>login</w:t>
        </w:r>
        <w:r>
          <w:rPr>
            <w:webHidden/>
          </w:rPr>
          <w:tab/>
        </w:r>
        <w:r>
          <w:rPr>
            <w:webHidden/>
          </w:rPr>
          <w:fldChar w:fldCharType="begin"/>
        </w:r>
        <w:r>
          <w:rPr>
            <w:webHidden/>
          </w:rPr>
          <w:instrText xml:space="preserve"> PAGEREF _Toc213715596 \h </w:instrText>
        </w:r>
        <w:r>
          <w:rPr>
            <w:webHidden/>
          </w:rPr>
        </w:r>
        <w:r>
          <w:rPr>
            <w:webHidden/>
          </w:rPr>
          <w:fldChar w:fldCharType="separate"/>
        </w:r>
        <w:r>
          <w:rPr>
            <w:webHidden/>
          </w:rPr>
          <w:t>76</w:t>
        </w:r>
        <w:r>
          <w:rPr>
            <w:webHidden/>
          </w:rPr>
          <w:fldChar w:fldCharType="end"/>
        </w:r>
      </w:hyperlink>
    </w:p>
    <w:p w14:paraId="4509AFED" w14:textId="3C2BB700" w:rsidR="00795252" w:rsidRDefault="00795252">
      <w:pPr>
        <w:pStyle w:val="TOC1"/>
        <w:rPr>
          <w:rFonts w:asciiTheme="minorHAnsi" w:eastAsiaTheme="minorEastAsia" w:hAnsiTheme="minorHAnsi" w:cstheme="minorBidi"/>
          <w:sz w:val="22"/>
          <w:szCs w:val="22"/>
        </w:rPr>
      </w:pPr>
      <w:hyperlink w:anchor="_Toc213715597" w:history="1">
        <w:r w:rsidRPr="006A57DF">
          <w:rPr>
            <w:rStyle w:val="Hyperlink"/>
          </w:rPr>
          <w:t xml:space="preserve">Gambar V.18 Halaman </w:t>
        </w:r>
        <w:r w:rsidRPr="006A57DF">
          <w:rPr>
            <w:rStyle w:val="Hyperlink"/>
            <w:i/>
            <w:iCs/>
          </w:rPr>
          <w:t>dashboard</w:t>
        </w:r>
        <w:r>
          <w:rPr>
            <w:webHidden/>
          </w:rPr>
          <w:tab/>
        </w:r>
        <w:r>
          <w:rPr>
            <w:webHidden/>
          </w:rPr>
          <w:fldChar w:fldCharType="begin"/>
        </w:r>
        <w:r>
          <w:rPr>
            <w:webHidden/>
          </w:rPr>
          <w:instrText xml:space="preserve"> PAGEREF _Toc213715597 \h </w:instrText>
        </w:r>
        <w:r>
          <w:rPr>
            <w:webHidden/>
          </w:rPr>
        </w:r>
        <w:r>
          <w:rPr>
            <w:webHidden/>
          </w:rPr>
          <w:fldChar w:fldCharType="separate"/>
        </w:r>
        <w:r>
          <w:rPr>
            <w:webHidden/>
          </w:rPr>
          <w:t>77</w:t>
        </w:r>
        <w:r>
          <w:rPr>
            <w:webHidden/>
          </w:rPr>
          <w:fldChar w:fldCharType="end"/>
        </w:r>
      </w:hyperlink>
    </w:p>
    <w:p w14:paraId="1FAEFDAD" w14:textId="6206756E" w:rsidR="00795252" w:rsidRDefault="00795252">
      <w:pPr>
        <w:pStyle w:val="TOC1"/>
        <w:rPr>
          <w:rFonts w:asciiTheme="minorHAnsi" w:eastAsiaTheme="minorEastAsia" w:hAnsiTheme="minorHAnsi" w:cstheme="minorBidi"/>
          <w:sz w:val="22"/>
          <w:szCs w:val="22"/>
        </w:rPr>
      </w:pPr>
      <w:hyperlink w:anchor="_Toc213715598" w:history="1">
        <w:r w:rsidRPr="006A57DF">
          <w:rPr>
            <w:rStyle w:val="Hyperlink"/>
          </w:rPr>
          <w:t xml:space="preserve">Gambar V.19 Halaman akses materi pembelajaran </w:t>
        </w:r>
        <w:r w:rsidRPr="006A57DF">
          <w:rPr>
            <w:rStyle w:val="Hyperlink"/>
            <w:i/>
            <w:iCs/>
          </w:rPr>
          <w:t>asynchronous</w:t>
        </w:r>
        <w:r>
          <w:rPr>
            <w:webHidden/>
          </w:rPr>
          <w:tab/>
        </w:r>
        <w:r>
          <w:rPr>
            <w:webHidden/>
          </w:rPr>
          <w:fldChar w:fldCharType="begin"/>
        </w:r>
        <w:r>
          <w:rPr>
            <w:webHidden/>
          </w:rPr>
          <w:instrText xml:space="preserve"> PAGEREF _Toc213715598 \h </w:instrText>
        </w:r>
        <w:r>
          <w:rPr>
            <w:webHidden/>
          </w:rPr>
        </w:r>
        <w:r>
          <w:rPr>
            <w:webHidden/>
          </w:rPr>
          <w:fldChar w:fldCharType="separate"/>
        </w:r>
        <w:r>
          <w:rPr>
            <w:webHidden/>
          </w:rPr>
          <w:t>77</w:t>
        </w:r>
        <w:r>
          <w:rPr>
            <w:webHidden/>
          </w:rPr>
          <w:fldChar w:fldCharType="end"/>
        </w:r>
      </w:hyperlink>
    </w:p>
    <w:p w14:paraId="1746A2E0" w14:textId="55416460" w:rsidR="00795252" w:rsidRDefault="00795252">
      <w:pPr>
        <w:pStyle w:val="TOC1"/>
        <w:rPr>
          <w:rFonts w:asciiTheme="minorHAnsi" w:eastAsiaTheme="minorEastAsia" w:hAnsiTheme="minorHAnsi" w:cstheme="minorBidi"/>
          <w:sz w:val="22"/>
          <w:szCs w:val="22"/>
        </w:rPr>
      </w:pPr>
      <w:hyperlink w:anchor="_Toc213715599" w:history="1">
        <w:r w:rsidRPr="006A57DF">
          <w:rPr>
            <w:rStyle w:val="Hyperlink"/>
          </w:rPr>
          <w:t xml:space="preserve">Gambar V.20 Halaman hasil ringkasan </w:t>
        </w:r>
        <w:r w:rsidRPr="006A57DF">
          <w:rPr>
            <w:rStyle w:val="Hyperlink"/>
            <w:i/>
            <w:iCs/>
          </w:rPr>
          <w:t>engagement</w:t>
        </w:r>
        <w:r w:rsidRPr="006A57DF">
          <w:rPr>
            <w:rStyle w:val="Hyperlink"/>
          </w:rPr>
          <w:t xml:space="preserve"> siswa</w:t>
        </w:r>
        <w:r>
          <w:rPr>
            <w:webHidden/>
          </w:rPr>
          <w:tab/>
        </w:r>
        <w:r>
          <w:rPr>
            <w:webHidden/>
          </w:rPr>
          <w:fldChar w:fldCharType="begin"/>
        </w:r>
        <w:r>
          <w:rPr>
            <w:webHidden/>
          </w:rPr>
          <w:instrText xml:space="preserve"> PAGEREF _Toc213715599 \h </w:instrText>
        </w:r>
        <w:r>
          <w:rPr>
            <w:webHidden/>
          </w:rPr>
        </w:r>
        <w:r>
          <w:rPr>
            <w:webHidden/>
          </w:rPr>
          <w:fldChar w:fldCharType="separate"/>
        </w:r>
        <w:r>
          <w:rPr>
            <w:webHidden/>
          </w:rPr>
          <w:t>78</w:t>
        </w:r>
        <w:r>
          <w:rPr>
            <w:webHidden/>
          </w:rPr>
          <w:fldChar w:fldCharType="end"/>
        </w:r>
      </w:hyperlink>
    </w:p>
    <w:p w14:paraId="0BE33ABA" w14:textId="598036FC" w:rsidR="00795252" w:rsidRDefault="00795252">
      <w:pPr>
        <w:pStyle w:val="TOC1"/>
        <w:rPr>
          <w:rFonts w:asciiTheme="minorHAnsi" w:eastAsiaTheme="minorEastAsia" w:hAnsiTheme="minorHAnsi" w:cstheme="minorBidi"/>
          <w:sz w:val="22"/>
          <w:szCs w:val="22"/>
        </w:rPr>
      </w:pPr>
      <w:hyperlink w:anchor="_Toc213715600" w:history="1">
        <w:r w:rsidRPr="006A57DF">
          <w:rPr>
            <w:rStyle w:val="Hyperlink"/>
          </w:rPr>
          <w:t xml:space="preserve">Gambar V.21 </w:t>
        </w:r>
        <w:r>
          <w:rPr>
            <w:rFonts w:asciiTheme="minorHAnsi" w:eastAsiaTheme="minorEastAsia" w:hAnsiTheme="minorHAnsi" w:cstheme="minorBidi"/>
            <w:sz w:val="22"/>
            <w:szCs w:val="22"/>
          </w:rPr>
          <w:tab/>
        </w:r>
        <w:r w:rsidRPr="006A57DF">
          <w:rPr>
            <w:rStyle w:val="Hyperlink"/>
          </w:rPr>
          <w:t xml:space="preserve">Keterangan hasil analisis wajah siswa per </w:t>
        </w:r>
        <w:r w:rsidRPr="006A57DF">
          <w:rPr>
            <w:rStyle w:val="Hyperlink"/>
            <w:i/>
            <w:iCs/>
          </w:rPr>
          <w:t>frame</w:t>
        </w:r>
        <w:r w:rsidRPr="006A57DF">
          <w:rPr>
            <w:rStyle w:val="Hyperlink"/>
          </w:rPr>
          <w:t xml:space="preserve">, (a) kondisi </w:t>
        </w:r>
        <w:r w:rsidRPr="006A57DF">
          <w:rPr>
            <w:rStyle w:val="Hyperlink"/>
            <w:i/>
            <w:iCs/>
          </w:rPr>
          <w:t>highly</w:t>
        </w:r>
        <w:r w:rsidRPr="006A57DF">
          <w:rPr>
            <w:rStyle w:val="Hyperlink"/>
          </w:rPr>
          <w:t xml:space="preserve"> </w:t>
        </w:r>
        <w:r w:rsidRPr="006A57DF">
          <w:rPr>
            <w:rStyle w:val="Hyperlink"/>
            <w:i/>
            <w:iCs/>
          </w:rPr>
          <w:t>engaged</w:t>
        </w:r>
        <w:r w:rsidRPr="006A57DF">
          <w:rPr>
            <w:rStyle w:val="Hyperlink"/>
          </w:rPr>
          <w:t xml:space="preserve">, wajah lurus ke layar tanpa halangan, (b) kondisi </w:t>
        </w:r>
        <w:r w:rsidRPr="006A57DF">
          <w:rPr>
            <w:rStyle w:val="Hyperlink"/>
            <w:i/>
            <w:iCs/>
          </w:rPr>
          <w:t>highly</w:t>
        </w:r>
        <w:r w:rsidRPr="006A57DF">
          <w:rPr>
            <w:rStyle w:val="Hyperlink"/>
          </w:rPr>
          <w:t xml:space="preserve"> </w:t>
        </w:r>
        <w:r w:rsidRPr="006A57DF">
          <w:rPr>
            <w:rStyle w:val="Hyperlink"/>
            <w:i/>
            <w:iCs/>
          </w:rPr>
          <w:t>engaged</w:t>
        </w:r>
        <w:r w:rsidRPr="006A57DF">
          <w:rPr>
            <w:rStyle w:val="Hyperlink"/>
          </w:rPr>
          <w:t xml:space="preserve">, wajah lurus ke layar dengan halangan tangan, (c) kondisi </w:t>
        </w:r>
        <w:r w:rsidRPr="006A57DF">
          <w:rPr>
            <w:rStyle w:val="Hyperlink"/>
            <w:i/>
            <w:iCs/>
          </w:rPr>
          <w:t>boredom</w:t>
        </w:r>
        <w:r w:rsidRPr="006A57DF">
          <w:rPr>
            <w:rStyle w:val="Hyperlink"/>
          </w:rPr>
          <w:t>,</w:t>
        </w:r>
        <w:r w:rsidRPr="006A57DF">
          <w:rPr>
            <w:rStyle w:val="Hyperlink"/>
            <w:i/>
            <w:iCs/>
          </w:rPr>
          <w:t xml:space="preserve"> </w:t>
        </w:r>
        <w:r w:rsidRPr="006A57DF">
          <w:rPr>
            <w:rStyle w:val="Hyperlink"/>
          </w:rPr>
          <w:t xml:space="preserve">wajah tidak menghadap ke layar, (d) kondisi </w:t>
        </w:r>
        <w:r w:rsidRPr="006A57DF">
          <w:rPr>
            <w:rStyle w:val="Hyperlink"/>
            <w:i/>
            <w:iCs/>
          </w:rPr>
          <w:t>sleepy</w:t>
        </w:r>
        <w:r w:rsidRPr="006A57DF">
          <w:rPr>
            <w:rStyle w:val="Hyperlink"/>
          </w:rPr>
          <w:t xml:space="preserve">, mata tertutup, (e) kondisi </w:t>
        </w:r>
        <w:r w:rsidRPr="006A57DF">
          <w:rPr>
            <w:rStyle w:val="Hyperlink"/>
            <w:i/>
            <w:iCs/>
          </w:rPr>
          <w:t xml:space="preserve">boredom </w:t>
        </w:r>
        <w:r w:rsidRPr="006A57DF">
          <w:rPr>
            <w:rStyle w:val="Hyperlink"/>
          </w:rPr>
          <w:t>kepala ditopang tangan</w:t>
        </w:r>
        <w:r>
          <w:rPr>
            <w:webHidden/>
          </w:rPr>
          <w:tab/>
        </w:r>
        <w:r>
          <w:rPr>
            <w:webHidden/>
          </w:rPr>
          <w:fldChar w:fldCharType="begin"/>
        </w:r>
        <w:r>
          <w:rPr>
            <w:webHidden/>
          </w:rPr>
          <w:instrText xml:space="preserve"> PAGEREF _Toc213715600 \h </w:instrText>
        </w:r>
        <w:r>
          <w:rPr>
            <w:webHidden/>
          </w:rPr>
        </w:r>
        <w:r>
          <w:rPr>
            <w:webHidden/>
          </w:rPr>
          <w:fldChar w:fldCharType="separate"/>
        </w:r>
        <w:r>
          <w:rPr>
            <w:webHidden/>
          </w:rPr>
          <w:t>79</w:t>
        </w:r>
        <w:r>
          <w:rPr>
            <w:webHidden/>
          </w:rPr>
          <w:fldChar w:fldCharType="end"/>
        </w:r>
      </w:hyperlink>
    </w:p>
    <w:p w14:paraId="2F7AECCE" w14:textId="2750B2C2" w:rsidR="00505E28" w:rsidRPr="005C77E7" w:rsidRDefault="00505E28" w:rsidP="00760C48">
      <w:pPr>
        <w:pStyle w:val="keterangan"/>
        <w:spacing w:line="240" w:lineRule="auto"/>
        <w:ind w:left="1418" w:hanging="1418"/>
        <w:jc w:val="left"/>
      </w:pPr>
      <w:r w:rsidRPr="00FB0620">
        <w:rPr>
          <w:rFonts w:cs="Times New Roman"/>
          <w:szCs w:val="24"/>
        </w:rPr>
        <w:fldChar w:fldCharType="end"/>
      </w:r>
    </w:p>
    <w:p w14:paraId="19DB66BE" w14:textId="7B48F753" w:rsidR="00526C2F" w:rsidRPr="005C77E7" w:rsidRDefault="00CA579C" w:rsidP="00526C2F">
      <w:pPr>
        <w:pStyle w:val="keterangan"/>
      </w:pPr>
      <w:r w:rsidRPr="001636CE">
        <w:rPr>
          <w:sz w:val="23"/>
          <w:szCs w:val="23"/>
        </w:rPr>
        <w:t>.</w:t>
      </w:r>
    </w:p>
    <w:p w14:paraId="11013A94" w14:textId="77777777" w:rsidR="005C5F28" w:rsidRPr="005C77E7" w:rsidRDefault="005C5F28">
      <w:r w:rsidRPr="005C77E7">
        <w:br w:type="page"/>
      </w:r>
    </w:p>
    <w:p w14:paraId="2BC26544" w14:textId="77777777" w:rsidR="007733F8" w:rsidRPr="005C77E7" w:rsidRDefault="00BC01EE" w:rsidP="00BD7BA1">
      <w:pPr>
        <w:pStyle w:val="judulBab15"/>
        <w:spacing w:line="240" w:lineRule="auto"/>
      </w:pPr>
      <w:bookmarkStart w:id="3" w:name="_Toc213608267"/>
      <w:r w:rsidRPr="005C77E7">
        <w:lastRenderedPageBreak/>
        <w:t>DAFTAR TABEL</w:t>
      </w:r>
      <w:bookmarkEnd w:id="3"/>
    </w:p>
    <w:p w14:paraId="5BB3B074" w14:textId="77777777" w:rsidR="00BC01EE" w:rsidRPr="00BD7BA1" w:rsidRDefault="00BC01EE" w:rsidP="00BD7BA1">
      <w:pPr>
        <w:pStyle w:val="judulBab15"/>
        <w:spacing w:line="240" w:lineRule="auto"/>
        <w:rPr>
          <w:rFonts w:cs="Times New Roman"/>
          <w:sz w:val="24"/>
          <w:szCs w:val="20"/>
        </w:rPr>
      </w:pPr>
    </w:p>
    <w:p w14:paraId="58EF47A1" w14:textId="0E42FDB8" w:rsidR="001A40C6" w:rsidRDefault="00505E28" w:rsidP="001A40C6">
      <w:pPr>
        <w:pStyle w:val="TOC1"/>
        <w:tabs>
          <w:tab w:val="clear" w:pos="851"/>
          <w:tab w:val="left" w:pos="1418"/>
        </w:tabs>
        <w:rPr>
          <w:rFonts w:asciiTheme="minorHAnsi" w:eastAsiaTheme="minorEastAsia" w:hAnsiTheme="minorHAnsi" w:cstheme="minorBidi"/>
          <w:sz w:val="22"/>
          <w:szCs w:val="22"/>
        </w:rPr>
      </w:pPr>
      <w:r w:rsidRPr="00FB0620">
        <w:fldChar w:fldCharType="begin"/>
      </w:r>
      <w:r w:rsidRPr="00FB0620">
        <w:instrText xml:space="preserve"> TOC \h \z \t "tabel jstified,3,judul Tabel,1,tabel,3,judulsubababab,2,tabel centered,3" </w:instrText>
      </w:r>
      <w:r w:rsidRPr="00FB0620">
        <w:fldChar w:fldCharType="separate"/>
      </w:r>
      <w:hyperlink w:anchor="_Toc213608584" w:history="1">
        <w:r w:rsidR="001A40C6" w:rsidRPr="006F1523">
          <w:rPr>
            <w:rStyle w:val="Hyperlink"/>
          </w:rPr>
          <w:t xml:space="preserve">Tabel II.1 </w:t>
        </w:r>
        <w:r w:rsidR="001A40C6">
          <w:rPr>
            <w:rFonts w:asciiTheme="minorHAnsi" w:eastAsiaTheme="minorEastAsia" w:hAnsiTheme="minorHAnsi" w:cstheme="minorBidi"/>
            <w:sz w:val="22"/>
            <w:szCs w:val="22"/>
          </w:rPr>
          <w:tab/>
        </w:r>
        <w:r w:rsidR="001A40C6" w:rsidRPr="006F1523">
          <w:rPr>
            <w:rStyle w:val="Hyperlink"/>
          </w:rPr>
          <w:t xml:space="preserve">Studi terkait yang menggunakan metode </w:t>
        </w:r>
        <w:r w:rsidR="001A40C6" w:rsidRPr="006F1523">
          <w:rPr>
            <w:rStyle w:val="Hyperlink"/>
            <w:i/>
            <w:iCs/>
          </w:rPr>
          <w:t>deep learning</w:t>
        </w:r>
        <w:r w:rsidR="001A40C6" w:rsidRPr="006F1523">
          <w:rPr>
            <w:rStyle w:val="Hyperlink"/>
          </w:rPr>
          <w:t xml:space="preserve"> pada deteksi emosi dengan modalitas visual pada lingkungan pendidikan</w:t>
        </w:r>
        <w:r w:rsidR="001A40C6">
          <w:rPr>
            <w:webHidden/>
          </w:rPr>
          <w:tab/>
        </w:r>
        <w:r w:rsidR="001A40C6">
          <w:rPr>
            <w:webHidden/>
          </w:rPr>
          <w:fldChar w:fldCharType="begin"/>
        </w:r>
        <w:r w:rsidR="001A40C6">
          <w:rPr>
            <w:webHidden/>
          </w:rPr>
          <w:instrText xml:space="preserve"> PAGEREF _Toc213608584 \h </w:instrText>
        </w:r>
        <w:r w:rsidR="001A40C6">
          <w:rPr>
            <w:webHidden/>
          </w:rPr>
        </w:r>
        <w:r w:rsidR="001A40C6">
          <w:rPr>
            <w:webHidden/>
          </w:rPr>
          <w:fldChar w:fldCharType="separate"/>
        </w:r>
        <w:r w:rsidR="00D76C60">
          <w:rPr>
            <w:webHidden/>
          </w:rPr>
          <w:t>33</w:t>
        </w:r>
        <w:r w:rsidR="001A40C6">
          <w:rPr>
            <w:webHidden/>
          </w:rPr>
          <w:fldChar w:fldCharType="end"/>
        </w:r>
      </w:hyperlink>
    </w:p>
    <w:p w14:paraId="6E9BCC71" w14:textId="6C8D9DB7" w:rsidR="001A40C6" w:rsidRDefault="00E75C94" w:rsidP="001A40C6">
      <w:pPr>
        <w:pStyle w:val="TOC1"/>
        <w:tabs>
          <w:tab w:val="clear" w:pos="851"/>
          <w:tab w:val="left" w:pos="1418"/>
        </w:tabs>
        <w:rPr>
          <w:rFonts w:asciiTheme="minorHAnsi" w:eastAsiaTheme="minorEastAsia" w:hAnsiTheme="minorHAnsi" w:cstheme="minorBidi"/>
          <w:sz w:val="22"/>
          <w:szCs w:val="22"/>
        </w:rPr>
      </w:pPr>
      <w:hyperlink w:anchor="_Toc213608585" w:history="1">
        <w:r w:rsidR="001A40C6" w:rsidRPr="006F1523">
          <w:rPr>
            <w:rStyle w:val="Hyperlink"/>
          </w:rPr>
          <w:t xml:space="preserve">Tabel III.1 </w:t>
        </w:r>
        <w:r w:rsidR="001A40C6">
          <w:rPr>
            <w:rStyle w:val="Hyperlink"/>
          </w:rPr>
          <w:tab/>
        </w:r>
        <w:r w:rsidR="001A40C6" w:rsidRPr="006F1523">
          <w:rPr>
            <w:rStyle w:val="Hyperlink"/>
          </w:rPr>
          <w:t>Tahap identifikasi masalah dan motivasi</w:t>
        </w:r>
        <w:r w:rsidR="001A40C6">
          <w:rPr>
            <w:webHidden/>
          </w:rPr>
          <w:tab/>
        </w:r>
        <w:r w:rsidR="001A40C6">
          <w:rPr>
            <w:webHidden/>
          </w:rPr>
          <w:fldChar w:fldCharType="begin"/>
        </w:r>
        <w:r w:rsidR="001A40C6">
          <w:rPr>
            <w:webHidden/>
          </w:rPr>
          <w:instrText xml:space="preserve"> PAGEREF _Toc213608585 \h </w:instrText>
        </w:r>
        <w:r w:rsidR="001A40C6">
          <w:rPr>
            <w:webHidden/>
          </w:rPr>
        </w:r>
        <w:r w:rsidR="001A40C6">
          <w:rPr>
            <w:webHidden/>
          </w:rPr>
          <w:fldChar w:fldCharType="separate"/>
        </w:r>
        <w:r w:rsidR="00D76C60">
          <w:rPr>
            <w:webHidden/>
          </w:rPr>
          <w:t>36</w:t>
        </w:r>
        <w:r w:rsidR="001A40C6">
          <w:rPr>
            <w:webHidden/>
          </w:rPr>
          <w:fldChar w:fldCharType="end"/>
        </w:r>
      </w:hyperlink>
    </w:p>
    <w:p w14:paraId="69FF0CE6" w14:textId="1F0B3651" w:rsidR="001A40C6" w:rsidRDefault="00E75C94" w:rsidP="001A40C6">
      <w:pPr>
        <w:pStyle w:val="TOC1"/>
        <w:tabs>
          <w:tab w:val="clear" w:pos="851"/>
          <w:tab w:val="left" w:pos="1418"/>
        </w:tabs>
        <w:rPr>
          <w:rFonts w:asciiTheme="minorHAnsi" w:eastAsiaTheme="minorEastAsia" w:hAnsiTheme="minorHAnsi" w:cstheme="minorBidi"/>
          <w:sz w:val="22"/>
          <w:szCs w:val="22"/>
        </w:rPr>
      </w:pPr>
      <w:hyperlink w:anchor="_Toc213608586" w:history="1">
        <w:r w:rsidR="001A40C6" w:rsidRPr="006F1523">
          <w:rPr>
            <w:rStyle w:val="Hyperlink"/>
          </w:rPr>
          <w:t xml:space="preserve">Tabel III.2 </w:t>
        </w:r>
        <w:r w:rsidR="001A40C6">
          <w:rPr>
            <w:rStyle w:val="Hyperlink"/>
          </w:rPr>
          <w:tab/>
        </w:r>
        <w:r w:rsidR="001A40C6" w:rsidRPr="006F1523">
          <w:rPr>
            <w:rStyle w:val="Hyperlink"/>
          </w:rPr>
          <w:t>Tahap tujuan dan solusi</w:t>
        </w:r>
        <w:r w:rsidR="001A40C6">
          <w:rPr>
            <w:webHidden/>
          </w:rPr>
          <w:tab/>
        </w:r>
        <w:r w:rsidR="001A40C6">
          <w:rPr>
            <w:webHidden/>
          </w:rPr>
          <w:fldChar w:fldCharType="begin"/>
        </w:r>
        <w:r w:rsidR="001A40C6">
          <w:rPr>
            <w:webHidden/>
          </w:rPr>
          <w:instrText xml:space="preserve"> PAGEREF _Toc213608586 \h </w:instrText>
        </w:r>
        <w:r w:rsidR="001A40C6">
          <w:rPr>
            <w:webHidden/>
          </w:rPr>
        </w:r>
        <w:r w:rsidR="001A40C6">
          <w:rPr>
            <w:webHidden/>
          </w:rPr>
          <w:fldChar w:fldCharType="separate"/>
        </w:r>
        <w:r w:rsidR="00D76C60">
          <w:rPr>
            <w:webHidden/>
          </w:rPr>
          <w:t>38</w:t>
        </w:r>
        <w:r w:rsidR="001A40C6">
          <w:rPr>
            <w:webHidden/>
          </w:rPr>
          <w:fldChar w:fldCharType="end"/>
        </w:r>
      </w:hyperlink>
    </w:p>
    <w:p w14:paraId="789ECB83" w14:textId="56CD9DB8" w:rsidR="001A40C6" w:rsidRDefault="00E75C94" w:rsidP="001A40C6">
      <w:pPr>
        <w:pStyle w:val="TOC1"/>
        <w:tabs>
          <w:tab w:val="clear" w:pos="851"/>
          <w:tab w:val="left" w:pos="1418"/>
        </w:tabs>
        <w:rPr>
          <w:rFonts w:asciiTheme="minorHAnsi" w:eastAsiaTheme="minorEastAsia" w:hAnsiTheme="minorHAnsi" w:cstheme="minorBidi"/>
          <w:sz w:val="22"/>
          <w:szCs w:val="22"/>
        </w:rPr>
      </w:pPr>
      <w:hyperlink w:anchor="_Toc213608587" w:history="1">
        <w:r w:rsidR="001A40C6" w:rsidRPr="006F1523">
          <w:rPr>
            <w:rStyle w:val="Hyperlink"/>
          </w:rPr>
          <w:t xml:space="preserve">Tabel III.3 </w:t>
        </w:r>
        <w:r w:rsidR="001A40C6">
          <w:rPr>
            <w:rStyle w:val="Hyperlink"/>
          </w:rPr>
          <w:tab/>
        </w:r>
        <w:r w:rsidR="001A40C6" w:rsidRPr="006F1523">
          <w:rPr>
            <w:rStyle w:val="Hyperlink"/>
          </w:rPr>
          <w:t>Tahap perancangan dan pengembangan</w:t>
        </w:r>
        <w:r w:rsidR="001A40C6">
          <w:rPr>
            <w:webHidden/>
          </w:rPr>
          <w:tab/>
        </w:r>
        <w:r w:rsidR="001A40C6">
          <w:rPr>
            <w:webHidden/>
          </w:rPr>
          <w:fldChar w:fldCharType="begin"/>
        </w:r>
        <w:r w:rsidR="001A40C6">
          <w:rPr>
            <w:webHidden/>
          </w:rPr>
          <w:instrText xml:space="preserve"> PAGEREF _Toc213608587 \h </w:instrText>
        </w:r>
        <w:r w:rsidR="001A40C6">
          <w:rPr>
            <w:webHidden/>
          </w:rPr>
        </w:r>
        <w:r w:rsidR="001A40C6">
          <w:rPr>
            <w:webHidden/>
          </w:rPr>
          <w:fldChar w:fldCharType="separate"/>
        </w:r>
        <w:r w:rsidR="00D76C60">
          <w:rPr>
            <w:webHidden/>
          </w:rPr>
          <w:t>38</w:t>
        </w:r>
        <w:r w:rsidR="001A40C6">
          <w:rPr>
            <w:webHidden/>
          </w:rPr>
          <w:fldChar w:fldCharType="end"/>
        </w:r>
      </w:hyperlink>
    </w:p>
    <w:p w14:paraId="7EF2595F" w14:textId="43DFEF93" w:rsidR="001A40C6" w:rsidRDefault="00E75C94" w:rsidP="001A40C6">
      <w:pPr>
        <w:pStyle w:val="TOC1"/>
        <w:tabs>
          <w:tab w:val="clear" w:pos="851"/>
          <w:tab w:val="left" w:pos="1418"/>
        </w:tabs>
        <w:rPr>
          <w:rFonts w:asciiTheme="minorHAnsi" w:eastAsiaTheme="minorEastAsia" w:hAnsiTheme="minorHAnsi" w:cstheme="minorBidi"/>
          <w:sz w:val="22"/>
          <w:szCs w:val="22"/>
        </w:rPr>
      </w:pPr>
      <w:hyperlink w:anchor="_Toc213608588" w:history="1">
        <w:r w:rsidR="001A40C6" w:rsidRPr="006F1523">
          <w:rPr>
            <w:rStyle w:val="Hyperlink"/>
          </w:rPr>
          <w:t xml:space="preserve">Tabel III.5 </w:t>
        </w:r>
        <w:r w:rsidR="001A40C6">
          <w:rPr>
            <w:rStyle w:val="Hyperlink"/>
          </w:rPr>
          <w:tab/>
        </w:r>
        <w:r w:rsidR="001A40C6" w:rsidRPr="006F1523">
          <w:rPr>
            <w:rStyle w:val="Hyperlink"/>
          </w:rPr>
          <w:t>Tahapan demonstrasi</w:t>
        </w:r>
        <w:r w:rsidR="001A40C6">
          <w:rPr>
            <w:webHidden/>
          </w:rPr>
          <w:tab/>
        </w:r>
        <w:r w:rsidR="001A40C6">
          <w:rPr>
            <w:webHidden/>
          </w:rPr>
          <w:fldChar w:fldCharType="begin"/>
        </w:r>
        <w:r w:rsidR="001A40C6">
          <w:rPr>
            <w:webHidden/>
          </w:rPr>
          <w:instrText xml:space="preserve"> PAGEREF _Toc213608588 \h </w:instrText>
        </w:r>
        <w:r w:rsidR="001A40C6">
          <w:rPr>
            <w:webHidden/>
          </w:rPr>
        </w:r>
        <w:r w:rsidR="001A40C6">
          <w:rPr>
            <w:webHidden/>
          </w:rPr>
          <w:fldChar w:fldCharType="separate"/>
        </w:r>
        <w:r w:rsidR="00D76C60">
          <w:rPr>
            <w:webHidden/>
          </w:rPr>
          <w:t>39</w:t>
        </w:r>
        <w:r w:rsidR="001A40C6">
          <w:rPr>
            <w:webHidden/>
          </w:rPr>
          <w:fldChar w:fldCharType="end"/>
        </w:r>
      </w:hyperlink>
    </w:p>
    <w:p w14:paraId="325B8A39" w14:textId="435CA8FF" w:rsidR="001A40C6" w:rsidRDefault="00E75C94" w:rsidP="001A40C6">
      <w:pPr>
        <w:pStyle w:val="TOC1"/>
        <w:tabs>
          <w:tab w:val="clear" w:pos="851"/>
          <w:tab w:val="left" w:pos="1418"/>
        </w:tabs>
        <w:rPr>
          <w:rFonts w:asciiTheme="minorHAnsi" w:eastAsiaTheme="minorEastAsia" w:hAnsiTheme="minorHAnsi" w:cstheme="minorBidi"/>
          <w:sz w:val="22"/>
          <w:szCs w:val="22"/>
        </w:rPr>
      </w:pPr>
      <w:hyperlink w:anchor="_Toc213608589" w:history="1">
        <w:r w:rsidR="001A40C6" w:rsidRPr="006F1523">
          <w:rPr>
            <w:rStyle w:val="Hyperlink"/>
          </w:rPr>
          <w:t xml:space="preserve">Tabel III.6 </w:t>
        </w:r>
        <w:r w:rsidR="001A40C6">
          <w:rPr>
            <w:rStyle w:val="Hyperlink"/>
          </w:rPr>
          <w:tab/>
        </w:r>
        <w:r w:rsidR="001A40C6" w:rsidRPr="006F1523">
          <w:rPr>
            <w:rStyle w:val="Hyperlink"/>
          </w:rPr>
          <w:t>Tahap evaluasi</w:t>
        </w:r>
        <w:r w:rsidR="001A40C6">
          <w:rPr>
            <w:webHidden/>
          </w:rPr>
          <w:tab/>
        </w:r>
        <w:r w:rsidR="001A40C6">
          <w:rPr>
            <w:webHidden/>
          </w:rPr>
          <w:fldChar w:fldCharType="begin"/>
        </w:r>
        <w:r w:rsidR="001A40C6">
          <w:rPr>
            <w:webHidden/>
          </w:rPr>
          <w:instrText xml:space="preserve"> PAGEREF _Toc213608589 \h </w:instrText>
        </w:r>
        <w:r w:rsidR="001A40C6">
          <w:rPr>
            <w:webHidden/>
          </w:rPr>
        </w:r>
        <w:r w:rsidR="001A40C6">
          <w:rPr>
            <w:webHidden/>
          </w:rPr>
          <w:fldChar w:fldCharType="separate"/>
        </w:r>
        <w:r w:rsidR="00D76C60">
          <w:rPr>
            <w:webHidden/>
          </w:rPr>
          <w:t>39</w:t>
        </w:r>
        <w:r w:rsidR="001A40C6">
          <w:rPr>
            <w:webHidden/>
          </w:rPr>
          <w:fldChar w:fldCharType="end"/>
        </w:r>
      </w:hyperlink>
    </w:p>
    <w:p w14:paraId="7CD27828" w14:textId="45711712" w:rsidR="001A40C6" w:rsidRDefault="00E75C94" w:rsidP="001A40C6">
      <w:pPr>
        <w:pStyle w:val="TOC1"/>
        <w:tabs>
          <w:tab w:val="clear" w:pos="851"/>
          <w:tab w:val="left" w:pos="1418"/>
        </w:tabs>
        <w:rPr>
          <w:rFonts w:asciiTheme="minorHAnsi" w:eastAsiaTheme="minorEastAsia" w:hAnsiTheme="minorHAnsi" w:cstheme="minorBidi"/>
          <w:sz w:val="22"/>
          <w:szCs w:val="22"/>
        </w:rPr>
      </w:pPr>
      <w:hyperlink w:anchor="_Toc213608590" w:history="1">
        <w:r w:rsidR="001A40C6" w:rsidRPr="006F1523">
          <w:rPr>
            <w:rStyle w:val="Hyperlink"/>
          </w:rPr>
          <w:t xml:space="preserve">Tabel III.7 </w:t>
        </w:r>
        <w:r w:rsidR="001A40C6">
          <w:rPr>
            <w:rStyle w:val="Hyperlink"/>
          </w:rPr>
          <w:tab/>
        </w:r>
        <w:r w:rsidR="001A40C6" w:rsidRPr="006F1523">
          <w:rPr>
            <w:rStyle w:val="Hyperlink"/>
          </w:rPr>
          <w:t>Tahap komunikasi</w:t>
        </w:r>
        <w:r w:rsidR="001A40C6">
          <w:rPr>
            <w:webHidden/>
          </w:rPr>
          <w:tab/>
        </w:r>
        <w:r w:rsidR="001A40C6">
          <w:rPr>
            <w:webHidden/>
          </w:rPr>
          <w:fldChar w:fldCharType="begin"/>
        </w:r>
        <w:r w:rsidR="001A40C6">
          <w:rPr>
            <w:webHidden/>
          </w:rPr>
          <w:instrText xml:space="preserve"> PAGEREF _Toc213608590 \h </w:instrText>
        </w:r>
        <w:r w:rsidR="001A40C6">
          <w:rPr>
            <w:webHidden/>
          </w:rPr>
        </w:r>
        <w:r w:rsidR="001A40C6">
          <w:rPr>
            <w:webHidden/>
          </w:rPr>
          <w:fldChar w:fldCharType="separate"/>
        </w:r>
        <w:r w:rsidR="00D76C60">
          <w:rPr>
            <w:webHidden/>
          </w:rPr>
          <w:t>40</w:t>
        </w:r>
        <w:r w:rsidR="001A40C6">
          <w:rPr>
            <w:webHidden/>
          </w:rPr>
          <w:fldChar w:fldCharType="end"/>
        </w:r>
      </w:hyperlink>
    </w:p>
    <w:p w14:paraId="3158935D" w14:textId="789AFDBD" w:rsidR="001A40C6" w:rsidRDefault="00E75C94" w:rsidP="001A40C6">
      <w:pPr>
        <w:pStyle w:val="TOC1"/>
        <w:tabs>
          <w:tab w:val="clear" w:pos="851"/>
          <w:tab w:val="left" w:pos="1418"/>
        </w:tabs>
        <w:rPr>
          <w:rFonts w:asciiTheme="minorHAnsi" w:eastAsiaTheme="minorEastAsia" w:hAnsiTheme="minorHAnsi" w:cstheme="minorBidi"/>
          <w:sz w:val="22"/>
          <w:szCs w:val="22"/>
        </w:rPr>
      </w:pPr>
      <w:hyperlink w:anchor="_Toc213608591" w:history="1">
        <w:r w:rsidR="001A40C6" w:rsidRPr="006F1523">
          <w:rPr>
            <w:rStyle w:val="Hyperlink"/>
          </w:rPr>
          <w:t xml:space="preserve">Tabel IV.1 </w:t>
        </w:r>
        <w:r w:rsidR="001A40C6">
          <w:rPr>
            <w:rStyle w:val="Hyperlink"/>
          </w:rPr>
          <w:tab/>
        </w:r>
        <w:r w:rsidR="001A40C6" w:rsidRPr="006F1523">
          <w:rPr>
            <w:rStyle w:val="Hyperlink"/>
          </w:rPr>
          <w:t>Alternatif solusi untuk deteksi emosi siswa</w:t>
        </w:r>
        <w:r w:rsidR="001A40C6">
          <w:rPr>
            <w:webHidden/>
          </w:rPr>
          <w:tab/>
        </w:r>
        <w:r w:rsidR="001A40C6">
          <w:rPr>
            <w:webHidden/>
          </w:rPr>
          <w:fldChar w:fldCharType="begin"/>
        </w:r>
        <w:r w:rsidR="001A40C6">
          <w:rPr>
            <w:webHidden/>
          </w:rPr>
          <w:instrText xml:space="preserve"> PAGEREF _Toc213608591 \h </w:instrText>
        </w:r>
        <w:r w:rsidR="001A40C6">
          <w:rPr>
            <w:webHidden/>
          </w:rPr>
        </w:r>
        <w:r w:rsidR="001A40C6">
          <w:rPr>
            <w:webHidden/>
          </w:rPr>
          <w:fldChar w:fldCharType="separate"/>
        </w:r>
        <w:r w:rsidR="00D76C60">
          <w:rPr>
            <w:webHidden/>
          </w:rPr>
          <w:t>44</w:t>
        </w:r>
        <w:r w:rsidR="001A40C6">
          <w:rPr>
            <w:webHidden/>
          </w:rPr>
          <w:fldChar w:fldCharType="end"/>
        </w:r>
      </w:hyperlink>
    </w:p>
    <w:p w14:paraId="2E1A21F1" w14:textId="65055094" w:rsidR="001A40C6" w:rsidRDefault="00E75C94" w:rsidP="001A40C6">
      <w:pPr>
        <w:pStyle w:val="TOC1"/>
        <w:tabs>
          <w:tab w:val="clear" w:pos="851"/>
          <w:tab w:val="left" w:pos="1418"/>
        </w:tabs>
        <w:rPr>
          <w:rFonts w:asciiTheme="minorHAnsi" w:eastAsiaTheme="minorEastAsia" w:hAnsiTheme="minorHAnsi" w:cstheme="minorBidi"/>
          <w:sz w:val="22"/>
          <w:szCs w:val="22"/>
        </w:rPr>
      </w:pPr>
      <w:hyperlink w:anchor="_Toc213608592" w:history="1">
        <w:r w:rsidR="001A40C6" w:rsidRPr="006F1523">
          <w:rPr>
            <w:rStyle w:val="Hyperlink"/>
          </w:rPr>
          <w:t xml:space="preserve">Tabel V.1 </w:t>
        </w:r>
        <w:r w:rsidR="001A40C6">
          <w:rPr>
            <w:rStyle w:val="Hyperlink"/>
          </w:rPr>
          <w:tab/>
        </w:r>
        <w:r w:rsidR="001A40C6" w:rsidRPr="006F1523">
          <w:rPr>
            <w:rStyle w:val="Hyperlink"/>
          </w:rPr>
          <w:t>Hasil akurasi data wajah dengan oklusi tangan dengan CNN</w:t>
        </w:r>
        <w:r w:rsidR="001A40C6">
          <w:rPr>
            <w:webHidden/>
          </w:rPr>
          <w:tab/>
        </w:r>
        <w:r w:rsidR="001A40C6">
          <w:rPr>
            <w:webHidden/>
          </w:rPr>
          <w:fldChar w:fldCharType="begin"/>
        </w:r>
        <w:r w:rsidR="001A40C6">
          <w:rPr>
            <w:webHidden/>
          </w:rPr>
          <w:instrText xml:space="preserve"> PAGEREF _Toc213608592 \h </w:instrText>
        </w:r>
        <w:r w:rsidR="001A40C6">
          <w:rPr>
            <w:webHidden/>
          </w:rPr>
        </w:r>
        <w:r w:rsidR="001A40C6">
          <w:rPr>
            <w:webHidden/>
          </w:rPr>
          <w:fldChar w:fldCharType="separate"/>
        </w:r>
        <w:r w:rsidR="00D76C60">
          <w:rPr>
            <w:webHidden/>
          </w:rPr>
          <w:t>58</w:t>
        </w:r>
        <w:r w:rsidR="001A40C6">
          <w:rPr>
            <w:webHidden/>
          </w:rPr>
          <w:fldChar w:fldCharType="end"/>
        </w:r>
      </w:hyperlink>
    </w:p>
    <w:p w14:paraId="3B94D525" w14:textId="08B58486" w:rsidR="001A40C6" w:rsidRDefault="00E75C94" w:rsidP="001A40C6">
      <w:pPr>
        <w:pStyle w:val="TOC1"/>
        <w:tabs>
          <w:tab w:val="clear" w:pos="851"/>
          <w:tab w:val="left" w:pos="1418"/>
        </w:tabs>
        <w:rPr>
          <w:rFonts w:asciiTheme="minorHAnsi" w:eastAsiaTheme="minorEastAsia" w:hAnsiTheme="minorHAnsi" w:cstheme="minorBidi"/>
          <w:sz w:val="22"/>
          <w:szCs w:val="22"/>
        </w:rPr>
      </w:pPr>
      <w:hyperlink w:anchor="_Toc213608593" w:history="1">
        <w:r w:rsidR="001A40C6" w:rsidRPr="006F1523">
          <w:rPr>
            <w:rStyle w:val="Hyperlink"/>
          </w:rPr>
          <w:t xml:space="preserve">Tabel V.2 </w:t>
        </w:r>
        <w:r w:rsidR="001A40C6">
          <w:rPr>
            <w:rStyle w:val="Hyperlink"/>
          </w:rPr>
          <w:tab/>
        </w:r>
        <w:r w:rsidR="001A40C6" w:rsidRPr="006F1523">
          <w:rPr>
            <w:rStyle w:val="Hyperlink"/>
          </w:rPr>
          <w:t>Hasil akurasi data wajah dengan oklusi tangan dengan DeepFace</w:t>
        </w:r>
        <w:r w:rsidR="001A40C6">
          <w:rPr>
            <w:webHidden/>
          </w:rPr>
          <w:tab/>
        </w:r>
        <w:r w:rsidR="001A40C6">
          <w:rPr>
            <w:webHidden/>
          </w:rPr>
          <w:fldChar w:fldCharType="begin"/>
        </w:r>
        <w:r w:rsidR="001A40C6">
          <w:rPr>
            <w:webHidden/>
          </w:rPr>
          <w:instrText xml:space="preserve"> PAGEREF _Toc213608593 \h </w:instrText>
        </w:r>
        <w:r w:rsidR="001A40C6">
          <w:rPr>
            <w:webHidden/>
          </w:rPr>
        </w:r>
        <w:r w:rsidR="001A40C6">
          <w:rPr>
            <w:webHidden/>
          </w:rPr>
          <w:fldChar w:fldCharType="separate"/>
        </w:r>
        <w:r w:rsidR="00D76C60">
          <w:rPr>
            <w:webHidden/>
          </w:rPr>
          <w:t>59</w:t>
        </w:r>
        <w:r w:rsidR="001A40C6">
          <w:rPr>
            <w:webHidden/>
          </w:rPr>
          <w:fldChar w:fldCharType="end"/>
        </w:r>
      </w:hyperlink>
    </w:p>
    <w:p w14:paraId="57C1C7ED" w14:textId="332022EB" w:rsidR="001A40C6" w:rsidRDefault="00E75C94" w:rsidP="001A40C6">
      <w:pPr>
        <w:pStyle w:val="TOC1"/>
        <w:tabs>
          <w:tab w:val="clear" w:pos="851"/>
          <w:tab w:val="left" w:pos="1418"/>
        </w:tabs>
        <w:rPr>
          <w:rFonts w:asciiTheme="minorHAnsi" w:eastAsiaTheme="minorEastAsia" w:hAnsiTheme="minorHAnsi" w:cstheme="minorBidi"/>
          <w:sz w:val="22"/>
          <w:szCs w:val="22"/>
        </w:rPr>
      </w:pPr>
      <w:hyperlink w:anchor="_Toc213608594" w:history="1">
        <w:r w:rsidR="001A40C6" w:rsidRPr="006F1523">
          <w:rPr>
            <w:rStyle w:val="Hyperlink"/>
          </w:rPr>
          <w:t xml:space="preserve">Tabel V.3 </w:t>
        </w:r>
        <w:r w:rsidR="001A40C6">
          <w:rPr>
            <w:rStyle w:val="Hyperlink"/>
          </w:rPr>
          <w:tab/>
        </w:r>
        <w:r w:rsidR="001A40C6" w:rsidRPr="006F1523">
          <w:rPr>
            <w:rStyle w:val="Hyperlink"/>
          </w:rPr>
          <w:t>Hasil akurasi data wajah dengan oklusi tangan dengan FaceLib</w:t>
        </w:r>
        <w:r w:rsidR="001A40C6">
          <w:rPr>
            <w:webHidden/>
          </w:rPr>
          <w:tab/>
        </w:r>
        <w:r w:rsidR="001A40C6">
          <w:rPr>
            <w:webHidden/>
          </w:rPr>
          <w:fldChar w:fldCharType="begin"/>
        </w:r>
        <w:r w:rsidR="001A40C6">
          <w:rPr>
            <w:webHidden/>
          </w:rPr>
          <w:instrText xml:space="preserve"> PAGEREF _Toc213608594 \h </w:instrText>
        </w:r>
        <w:r w:rsidR="001A40C6">
          <w:rPr>
            <w:webHidden/>
          </w:rPr>
        </w:r>
        <w:r w:rsidR="001A40C6">
          <w:rPr>
            <w:webHidden/>
          </w:rPr>
          <w:fldChar w:fldCharType="separate"/>
        </w:r>
        <w:r w:rsidR="00D76C60">
          <w:rPr>
            <w:webHidden/>
          </w:rPr>
          <w:t>60</w:t>
        </w:r>
        <w:r w:rsidR="001A40C6">
          <w:rPr>
            <w:webHidden/>
          </w:rPr>
          <w:fldChar w:fldCharType="end"/>
        </w:r>
      </w:hyperlink>
    </w:p>
    <w:p w14:paraId="401FC6FC" w14:textId="524DE06D" w:rsidR="001A40C6" w:rsidRDefault="00E75C94" w:rsidP="001A40C6">
      <w:pPr>
        <w:pStyle w:val="TOC1"/>
        <w:tabs>
          <w:tab w:val="clear" w:pos="851"/>
          <w:tab w:val="left" w:pos="1418"/>
        </w:tabs>
        <w:rPr>
          <w:rFonts w:asciiTheme="minorHAnsi" w:eastAsiaTheme="minorEastAsia" w:hAnsiTheme="minorHAnsi" w:cstheme="minorBidi"/>
          <w:sz w:val="22"/>
          <w:szCs w:val="22"/>
        </w:rPr>
      </w:pPr>
      <w:hyperlink w:anchor="_Toc213608595" w:history="1">
        <w:r w:rsidR="001A40C6" w:rsidRPr="006F1523">
          <w:rPr>
            <w:rStyle w:val="Hyperlink"/>
          </w:rPr>
          <w:t xml:space="preserve">Tabel V.4 </w:t>
        </w:r>
        <w:r w:rsidR="001A40C6">
          <w:rPr>
            <w:rStyle w:val="Hyperlink"/>
          </w:rPr>
          <w:tab/>
        </w:r>
        <w:r w:rsidR="001A40C6" w:rsidRPr="006F1523">
          <w:rPr>
            <w:rStyle w:val="Hyperlink"/>
          </w:rPr>
          <w:t>Hasil akurasi data wajah dengan oklusi tangan dengan SVM</w:t>
        </w:r>
        <w:r w:rsidR="001A40C6">
          <w:rPr>
            <w:webHidden/>
          </w:rPr>
          <w:tab/>
        </w:r>
        <w:r w:rsidR="001A40C6">
          <w:rPr>
            <w:webHidden/>
          </w:rPr>
          <w:fldChar w:fldCharType="begin"/>
        </w:r>
        <w:r w:rsidR="001A40C6">
          <w:rPr>
            <w:webHidden/>
          </w:rPr>
          <w:instrText xml:space="preserve"> PAGEREF _Toc213608595 \h </w:instrText>
        </w:r>
        <w:r w:rsidR="001A40C6">
          <w:rPr>
            <w:webHidden/>
          </w:rPr>
        </w:r>
        <w:r w:rsidR="001A40C6">
          <w:rPr>
            <w:webHidden/>
          </w:rPr>
          <w:fldChar w:fldCharType="separate"/>
        </w:r>
        <w:r w:rsidR="00D76C60">
          <w:rPr>
            <w:webHidden/>
          </w:rPr>
          <w:t>61</w:t>
        </w:r>
        <w:r w:rsidR="001A40C6">
          <w:rPr>
            <w:webHidden/>
          </w:rPr>
          <w:fldChar w:fldCharType="end"/>
        </w:r>
      </w:hyperlink>
    </w:p>
    <w:p w14:paraId="1E217D01" w14:textId="42C8EF8D" w:rsidR="001A40C6" w:rsidRDefault="00E75C94" w:rsidP="001A40C6">
      <w:pPr>
        <w:pStyle w:val="TOC1"/>
        <w:tabs>
          <w:tab w:val="clear" w:pos="851"/>
          <w:tab w:val="left" w:pos="1418"/>
        </w:tabs>
        <w:rPr>
          <w:rFonts w:asciiTheme="minorHAnsi" w:eastAsiaTheme="minorEastAsia" w:hAnsiTheme="minorHAnsi" w:cstheme="minorBidi"/>
          <w:sz w:val="22"/>
          <w:szCs w:val="22"/>
        </w:rPr>
      </w:pPr>
      <w:hyperlink w:anchor="_Toc213608596" w:history="1">
        <w:r w:rsidR="001A40C6" w:rsidRPr="006F1523">
          <w:rPr>
            <w:rStyle w:val="Hyperlink"/>
          </w:rPr>
          <w:t xml:space="preserve">Tabel V.5 </w:t>
        </w:r>
        <w:r w:rsidR="001A40C6">
          <w:rPr>
            <w:rStyle w:val="Hyperlink"/>
          </w:rPr>
          <w:tab/>
        </w:r>
        <w:r w:rsidR="001A40C6" w:rsidRPr="006F1523">
          <w:rPr>
            <w:rStyle w:val="Hyperlink"/>
          </w:rPr>
          <w:t>Hasil akurasi data wajah miring (</w:t>
        </w:r>
        <w:r w:rsidR="001A40C6" w:rsidRPr="006F1523">
          <w:rPr>
            <w:rStyle w:val="Hyperlink"/>
            <w:i/>
            <w:iCs/>
          </w:rPr>
          <w:t>non-frontal</w:t>
        </w:r>
        <w:r w:rsidR="001A40C6" w:rsidRPr="006F1523">
          <w:rPr>
            <w:rStyle w:val="Hyperlink"/>
          </w:rPr>
          <w:t>) dengan CNN</w:t>
        </w:r>
        <w:r w:rsidR="001A40C6">
          <w:rPr>
            <w:webHidden/>
          </w:rPr>
          <w:tab/>
        </w:r>
        <w:r w:rsidR="001A40C6">
          <w:rPr>
            <w:webHidden/>
          </w:rPr>
          <w:fldChar w:fldCharType="begin"/>
        </w:r>
        <w:r w:rsidR="001A40C6">
          <w:rPr>
            <w:webHidden/>
          </w:rPr>
          <w:instrText xml:space="preserve"> PAGEREF _Toc213608596 \h </w:instrText>
        </w:r>
        <w:r w:rsidR="001A40C6">
          <w:rPr>
            <w:webHidden/>
          </w:rPr>
        </w:r>
        <w:r w:rsidR="001A40C6">
          <w:rPr>
            <w:webHidden/>
          </w:rPr>
          <w:fldChar w:fldCharType="separate"/>
        </w:r>
        <w:r w:rsidR="00D76C60">
          <w:rPr>
            <w:webHidden/>
          </w:rPr>
          <w:t>62</w:t>
        </w:r>
        <w:r w:rsidR="001A40C6">
          <w:rPr>
            <w:webHidden/>
          </w:rPr>
          <w:fldChar w:fldCharType="end"/>
        </w:r>
      </w:hyperlink>
    </w:p>
    <w:p w14:paraId="05C53F79" w14:textId="7EA7A510" w:rsidR="001A40C6" w:rsidRDefault="00E75C94" w:rsidP="001A40C6">
      <w:pPr>
        <w:pStyle w:val="TOC1"/>
        <w:tabs>
          <w:tab w:val="clear" w:pos="851"/>
          <w:tab w:val="left" w:pos="1418"/>
        </w:tabs>
        <w:rPr>
          <w:rFonts w:asciiTheme="minorHAnsi" w:eastAsiaTheme="minorEastAsia" w:hAnsiTheme="minorHAnsi" w:cstheme="minorBidi"/>
          <w:sz w:val="22"/>
          <w:szCs w:val="22"/>
        </w:rPr>
      </w:pPr>
      <w:hyperlink w:anchor="_Toc213608597" w:history="1">
        <w:r w:rsidR="001A40C6" w:rsidRPr="006F1523">
          <w:rPr>
            <w:rStyle w:val="Hyperlink"/>
          </w:rPr>
          <w:t xml:space="preserve">Tabel V.6 </w:t>
        </w:r>
        <w:r w:rsidR="001A40C6">
          <w:rPr>
            <w:rStyle w:val="Hyperlink"/>
          </w:rPr>
          <w:tab/>
        </w:r>
        <w:r w:rsidR="001A40C6" w:rsidRPr="006F1523">
          <w:rPr>
            <w:rStyle w:val="Hyperlink"/>
          </w:rPr>
          <w:t xml:space="preserve">Hasil akurasi </w:t>
        </w:r>
        <w:bookmarkStart w:id="4" w:name="_GoBack"/>
        <w:bookmarkEnd w:id="4"/>
        <w:r w:rsidR="001A40C6" w:rsidRPr="006F1523">
          <w:rPr>
            <w:rStyle w:val="Hyperlink"/>
          </w:rPr>
          <w:t>data wajah miring (</w:t>
        </w:r>
        <w:r w:rsidR="001A40C6" w:rsidRPr="006F1523">
          <w:rPr>
            <w:rStyle w:val="Hyperlink"/>
            <w:i/>
            <w:iCs/>
          </w:rPr>
          <w:t>non-frontal</w:t>
        </w:r>
        <w:r w:rsidR="001A40C6" w:rsidRPr="006F1523">
          <w:rPr>
            <w:rStyle w:val="Hyperlink"/>
          </w:rPr>
          <w:t>) dengan DeepFace</w:t>
        </w:r>
        <w:r w:rsidR="001A40C6">
          <w:rPr>
            <w:webHidden/>
          </w:rPr>
          <w:tab/>
        </w:r>
        <w:r w:rsidR="001A40C6">
          <w:rPr>
            <w:webHidden/>
          </w:rPr>
          <w:fldChar w:fldCharType="begin"/>
        </w:r>
        <w:r w:rsidR="001A40C6">
          <w:rPr>
            <w:webHidden/>
          </w:rPr>
          <w:instrText xml:space="preserve"> PAGEREF _Toc213608597 \h </w:instrText>
        </w:r>
        <w:r w:rsidR="001A40C6">
          <w:rPr>
            <w:webHidden/>
          </w:rPr>
        </w:r>
        <w:r w:rsidR="001A40C6">
          <w:rPr>
            <w:webHidden/>
          </w:rPr>
          <w:fldChar w:fldCharType="separate"/>
        </w:r>
        <w:r w:rsidR="00D76C60">
          <w:rPr>
            <w:webHidden/>
          </w:rPr>
          <w:t>63</w:t>
        </w:r>
        <w:r w:rsidR="001A40C6">
          <w:rPr>
            <w:webHidden/>
          </w:rPr>
          <w:fldChar w:fldCharType="end"/>
        </w:r>
      </w:hyperlink>
    </w:p>
    <w:p w14:paraId="7B20A998" w14:textId="1AFC621A" w:rsidR="001A40C6" w:rsidRDefault="00E75C94" w:rsidP="001A40C6">
      <w:pPr>
        <w:pStyle w:val="TOC1"/>
        <w:tabs>
          <w:tab w:val="clear" w:pos="851"/>
          <w:tab w:val="left" w:pos="1418"/>
        </w:tabs>
        <w:rPr>
          <w:rFonts w:asciiTheme="minorHAnsi" w:eastAsiaTheme="minorEastAsia" w:hAnsiTheme="minorHAnsi" w:cstheme="minorBidi"/>
          <w:sz w:val="22"/>
          <w:szCs w:val="22"/>
        </w:rPr>
      </w:pPr>
      <w:hyperlink w:anchor="_Toc213608598" w:history="1">
        <w:r w:rsidR="001A40C6" w:rsidRPr="006F1523">
          <w:rPr>
            <w:rStyle w:val="Hyperlink"/>
          </w:rPr>
          <w:t xml:space="preserve">Tabel V.7 </w:t>
        </w:r>
        <w:r w:rsidR="001A40C6">
          <w:rPr>
            <w:rStyle w:val="Hyperlink"/>
          </w:rPr>
          <w:tab/>
        </w:r>
        <w:r w:rsidR="001A40C6" w:rsidRPr="006F1523">
          <w:rPr>
            <w:rStyle w:val="Hyperlink"/>
          </w:rPr>
          <w:t>Hasil akurasi data wajah miring (</w:t>
        </w:r>
        <w:r w:rsidR="001A40C6" w:rsidRPr="006F1523">
          <w:rPr>
            <w:rStyle w:val="Hyperlink"/>
            <w:i/>
            <w:iCs/>
          </w:rPr>
          <w:t>non-frontal</w:t>
        </w:r>
        <w:r w:rsidR="001A40C6" w:rsidRPr="006F1523">
          <w:rPr>
            <w:rStyle w:val="Hyperlink"/>
          </w:rPr>
          <w:t>) dengan FaceLib</w:t>
        </w:r>
        <w:r w:rsidR="001A40C6">
          <w:rPr>
            <w:webHidden/>
          </w:rPr>
          <w:tab/>
        </w:r>
        <w:r w:rsidR="001A40C6">
          <w:rPr>
            <w:webHidden/>
          </w:rPr>
          <w:fldChar w:fldCharType="begin"/>
        </w:r>
        <w:r w:rsidR="001A40C6">
          <w:rPr>
            <w:webHidden/>
          </w:rPr>
          <w:instrText xml:space="preserve"> PAGEREF _Toc213608598 \h </w:instrText>
        </w:r>
        <w:r w:rsidR="001A40C6">
          <w:rPr>
            <w:webHidden/>
          </w:rPr>
        </w:r>
        <w:r w:rsidR="001A40C6">
          <w:rPr>
            <w:webHidden/>
          </w:rPr>
          <w:fldChar w:fldCharType="separate"/>
        </w:r>
        <w:r w:rsidR="00D76C60">
          <w:rPr>
            <w:webHidden/>
          </w:rPr>
          <w:t>64</w:t>
        </w:r>
        <w:r w:rsidR="001A40C6">
          <w:rPr>
            <w:webHidden/>
          </w:rPr>
          <w:fldChar w:fldCharType="end"/>
        </w:r>
      </w:hyperlink>
    </w:p>
    <w:p w14:paraId="2F17259B" w14:textId="6E0328B3" w:rsidR="001A40C6" w:rsidRDefault="00E75C94" w:rsidP="001A40C6">
      <w:pPr>
        <w:pStyle w:val="TOC1"/>
        <w:tabs>
          <w:tab w:val="clear" w:pos="851"/>
          <w:tab w:val="left" w:pos="1418"/>
        </w:tabs>
        <w:rPr>
          <w:rFonts w:asciiTheme="minorHAnsi" w:eastAsiaTheme="minorEastAsia" w:hAnsiTheme="minorHAnsi" w:cstheme="minorBidi"/>
          <w:sz w:val="22"/>
          <w:szCs w:val="22"/>
        </w:rPr>
      </w:pPr>
      <w:hyperlink w:anchor="_Toc213608599" w:history="1">
        <w:r w:rsidR="001A40C6" w:rsidRPr="006F1523">
          <w:rPr>
            <w:rStyle w:val="Hyperlink"/>
          </w:rPr>
          <w:t xml:space="preserve">Tabel V.8 </w:t>
        </w:r>
        <w:r w:rsidR="001A40C6">
          <w:rPr>
            <w:rStyle w:val="Hyperlink"/>
          </w:rPr>
          <w:tab/>
        </w:r>
        <w:r w:rsidR="001A40C6" w:rsidRPr="006F1523">
          <w:rPr>
            <w:rStyle w:val="Hyperlink"/>
          </w:rPr>
          <w:t>Hasil akurasi data wajah miring (</w:t>
        </w:r>
        <w:r w:rsidR="001A40C6" w:rsidRPr="006F1523">
          <w:rPr>
            <w:rStyle w:val="Hyperlink"/>
            <w:i/>
            <w:iCs/>
          </w:rPr>
          <w:t>non</w:t>
        </w:r>
        <w:r w:rsidR="001A40C6" w:rsidRPr="006F1523">
          <w:rPr>
            <w:rStyle w:val="Hyperlink"/>
          </w:rPr>
          <w:t>-</w:t>
        </w:r>
        <w:r w:rsidR="001A40C6" w:rsidRPr="006F1523">
          <w:rPr>
            <w:rStyle w:val="Hyperlink"/>
            <w:i/>
            <w:iCs/>
          </w:rPr>
          <w:t>frontal</w:t>
        </w:r>
        <w:r w:rsidR="001A40C6" w:rsidRPr="006F1523">
          <w:rPr>
            <w:rStyle w:val="Hyperlink"/>
          </w:rPr>
          <w:t>) dengan SVM</w:t>
        </w:r>
        <w:r w:rsidR="001A40C6">
          <w:rPr>
            <w:webHidden/>
          </w:rPr>
          <w:tab/>
        </w:r>
        <w:r w:rsidR="001A40C6">
          <w:rPr>
            <w:webHidden/>
          </w:rPr>
          <w:fldChar w:fldCharType="begin"/>
        </w:r>
        <w:r w:rsidR="001A40C6">
          <w:rPr>
            <w:webHidden/>
          </w:rPr>
          <w:instrText xml:space="preserve"> PAGEREF _Toc213608599 \h </w:instrText>
        </w:r>
        <w:r w:rsidR="001A40C6">
          <w:rPr>
            <w:webHidden/>
          </w:rPr>
        </w:r>
        <w:r w:rsidR="001A40C6">
          <w:rPr>
            <w:webHidden/>
          </w:rPr>
          <w:fldChar w:fldCharType="separate"/>
        </w:r>
        <w:r w:rsidR="00D76C60">
          <w:rPr>
            <w:webHidden/>
          </w:rPr>
          <w:t>65</w:t>
        </w:r>
        <w:r w:rsidR="001A40C6">
          <w:rPr>
            <w:webHidden/>
          </w:rPr>
          <w:fldChar w:fldCharType="end"/>
        </w:r>
      </w:hyperlink>
    </w:p>
    <w:p w14:paraId="260A68AD" w14:textId="3B79FEDF" w:rsidR="001A40C6" w:rsidRDefault="00E75C94" w:rsidP="001A40C6">
      <w:pPr>
        <w:pStyle w:val="TOC1"/>
        <w:tabs>
          <w:tab w:val="clear" w:pos="851"/>
          <w:tab w:val="left" w:pos="1418"/>
        </w:tabs>
        <w:rPr>
          <w:rFonts w:asciiTheme="minorHAnsi" w:eastAsiaTheme="minorEastAsia" w:hAnsiTheme="minorHAnsi" w:cstheme="minorBidi"/>
          <w:sz w:val="22"/>
          <w:szCs w:val="22"/>
        </w:rPr>
      </w:pPr>
      <w:hyperlink w:anchor="_Toc213608600" w:history="1">
        <w:r w:rsidR="001A40C6" w:rsidRPr="006F1523">
          <w:rPr>
            <w:rStyle w:val="Hyperlink"/>
          </w:rPr>
          <w:t xml:space="preserve">Tabel V.9 </w:t>
        </w:r>
        <w:r w:rsidR="001A40C6">
          <w:rPr>
            <w:rStyle w:val="Hyperlink"/>
          </w:rPr>
          <w:tab/>
        </w:r>
        <w:r w:rsidR="001A40C6" w:rsidRPr="006F1523">
          <w:rPr>
            <w:rStyle w:val="Hyperlink"/>
          </w:rPr>
          <w:t>Jumlah data uji wajah dengan oklusi tangan (horizontal)</w:t>
        </w:r>
        <w:r w:rsidR="001A40C6">
          <w:rPr>
            <w:webHidden/>
          </w:rPr>
          <w:tab/>
        </w:r>
        <w:r w:rsidR="001A40C6">
          <w:rPr>
            <w:webHidden/>
          </w:rPr>
          <w:fldChar w:fldCharType="begin"/>
        </w:r>
        <w:r w:rsidR="001A40C6">
          <w:rPr>
            <w:webHidden/>
          </w:rPr>
          <w:instrText xml:space="preserve"> PAGEREF _Toc213608600 \h </w:instrText>
        </w:r>
        <w:r w:rsidR="001A40C6">
          <w:rPr>
            <w:webHidden/>
          </w:rPr>
        </w:r>
        <w:r w:rsidR="001A40C6">
          <w:rPr>
            <w:webHidden/>
          </w:rPr>
          <w:fldChar w:fldCharType="separate"/>
        </w:r>
        <w:r w:rsidR="00D76C60">
          <w:rPr>
            <w:webHidden/>
          </w:rPr>
          <w:t>66</w:t>
        </w:r>
        <w:r w:rsidR="001A40C6">
          <w:rPr>
            <w:webHidden/>
          </w:rPr>
          <w:fldChar w:fldCharType="end"/>
        </w:r>
      </w:hyperlink>
    </w:p>
    <w:p w14:paraId="785E859E" w14:textId="092ABBDC" w:rsidR="001A40C6" w:rsidRDefault="00E75C94" w:rsidP="001A40C6">
      <w:pPr>
        <w:pStyle w:val="TOC1"/>
        <w:tabs>
          <w:tab w:val="clear" w:pos="851"/>
          <w:tab w:val="left" w:pos="1418"/>
        </w:tabs>
        <w:rPr>
          <w:rFonts w:asciiTheme="minorHAnsi" w:eastAsiaTheme="minorEastAsia" w:hAnsiTheme="minorHAnsi" w:cstheme="minorBidi"/>
          <w:sz w:val="22"/>
          <w:szCs w:val="22"/>
        </w:rPr>
      </w:pPr>
      <w:hyperlink w:anchor="_Toc213608601" w:history="1">
        <w:r w:rsidR="001A40C6" w:rsidRPr="006F1523">
          <w:rPr>
            <w:rStyle w:val="Hyperlink"/>
          </w:rPr>
          <w:t xml:space="preserve">Tabel V.10 </w:t>
        </w:r>
        <w:r w:rsidR="001A40C6">
          <w:rPr>
            <w:rFonts w:asciiTheme="minorHAnsi" w:eastAsiaTheme="minorEastAsia" w:hAnsiTheme="minorHAnsi" w:cstheme="minorBidi"/>
            <w:sz w:val="22"/>
            <w:szCs w:val="22"/>
          </w:rPr>
          <w:tab/>
        </w:r>
        <w:r w:rsidR="001A40C6" w:rsidRPr="006F1523">
          <w:rPr>
            <w:rStyle w:val="Hyperlink"/>
          </w:rPr>
          <w:t>Performa model dalam mendeteksi wajah pada wajah yang teroklusi tangan pada bagian mulut</w:t>
        </w:r>
        <w:r w:rsidR="001A40C6">
          <w:rPr>
            <w:webHidden/>
          </w:rPr>
          <w:tab/>
        </w:r>
        <w:r w:rsidR="001A40C6">
          <w:rPr>
            <w:webHidden/>
          </w:rPr>
          <w:fldChar w:fldCharType="begin"/>
        </w:r>
        <w:r w:rsidR="001A40C6">
          <w:rPr>
            <w:webHidden/>
          </w:rPr>
          <w:instrText xml:space="preserve"> PAGEREF _Toc213608601 \h </w:instrText>
        </w:r>
        <w:r w:rsidR="001A40C6">
          <w:rPr>
            <w:webHidden/>
          </w:rPr>
        </w:r>
        <w:r w:rsidR="001A40C6">
          <w:rPr>
            <w:webHidden/>
          </w:rPr>
          <w:fldChar w:fldCharType="separate"/>
        </w:r>
        <w:r w:rsidR="00D76C60">
          <w:rPr>
            <w:webHidden/>
          </w:rPr>
          <w:t>67</w:t>
        </w:r>
        <w:r w:rsidR="001A40C6">
          <w:rPr>
            <w:webHidden/>
          </w:rPr>
          <w:fldChar w:fldCharType="end"/>
        </w:r>
      </w:hyperlink>
    </w:p>
    <w:p w14:paraId="5D38F742" w14:textId="665646FA" w:rsidR="001A40C6" w:rsidRDefault="00E75C94" w:rsidP="001A40C6">
      <w:pPr>
        <w:pStyle w:val="TOC1"/>
        <w:tabs>
          <w:tab w:val="clear" w:pos="851"/>
          <w:tab w:val="left" w:pos="1418"/>
        </w:tabs>
        <w:rPr>
          <w:rFonts w:asciiTheme="minorHAnsi" w:eastAsiaTheme="minorEastAsia" w:hAnsiTheme="minorHAnsi" w:cstheme="minorBidi"/>
          <w:sz w:val="22"/>
          <w:szCs w:val="22"/>
        </w:rPr>
      </w:pPr>
      <w:hyperlink w:anchor="_Toc213608602" w:history="1">
        <w:r w:rsidR="001A40C6" w:rsidRPr="006F1523">
          <w:rPr>
            <w:rStyle w:val="Hyperlink"/>
          </w:rPr>
          <w:t xml:space="preserve">Tabel V.11 </w:t>
        </w:r>
        <w:r w:rsidR="001A40C6">
          <w:rPr>
            <w:rFonts w:asciiTheme="minorHAnsi" w:eastAsiaTheme="minorEastAsia" w:hAnsiTheme="minorHAnsi" w:cstheme="minorBidi"/>
            <w:sz w:val="22"/>
            <w:szCs w:val="22"/>
          </w:rPr>
          <w:tab/>
        </w:r>
        <w:r w:rsidR="001A40C6" w:rsidRPr="006F1523">
          <w:rPr>
            <w:rStyle w:val="Hyperlink"/>
          </w:rPr>
          <w:t>Hasil pengujian metode usulan pada wajah yang teroklusi tangan pada bagian mulut</w:t>
        </w:r>
        <w:r w:rsidR="001A40C6">
          <w:rPr>
            <w:webHidden/>
          </w:rPr>
          <w:tab/>
        </w:r>
        <w:r w:rsidR="001A40C6">
          <w:rPr>
            <w:webHidden/>
          </w:rPr>
          <w:fldChar w:fldCharType="begin"/>
        </w:r>
        <w:r w:rsidR="001A40C6">
          <w:rPr>
            <w:webHidden/>
          </w:rPr>
          <w:instrText xml:space="preserve"> PAGEREF _Toc213608602 \h </w:instrText>
        </w:r>
        <w:r w:rsidR="001A40C6">
          <w:rPr>
            <w:webHidden/>
          </w:rPr>
        </w:r>
        <w:r w:rsidR="001A40C6">
          <w:rPr>
            <w:webHidden/>
          </w:rPr>
          <w:fldChar w:fldCharType="separate"/>
        </w:r>
        <w:r w:rsidR="00D76C60">
          <w:rPr>
            <w:webHidden/>
          </w:rPr>
          <w:t>68</w:t>
        </w:r>
        <w:r w:rsidR="001A40C6">
          <w:rPr>
            <w:webHidden/>
          </w:rPr>
          <w:fldChar w:fldCharType="end"/>
        </w:r>
      </w:hyperlink>
    </w:p>
    <w:p w14:paraId="6D72785D" w14:textId="5F1BE19A" w:rsidR="001A40C6" w:rsidRDefault="00E75C94" w:rsidP="001A40C6">
      <w:pPr>
        <w:pStyle w:val="TOC1"/>
        <w:tabs>
          <w:tab w:val="clear" w:pos="851"/>
          <w:tab w:val="left" w:pos="1418"/>
        </w:tabs>
        <w:rPr>
          <w:rFonts w:asciiTheme="minorHAnsi" w:eastAsiaTheme="minorEastAsia" w:hAnsiTheme="minorHAnsi" w:cstheme="minorBidi"/>
          <w:sz w:val="22"/>
          <w:szCs w:val="22"/>
        </w:rPr>
      </w:pPr>
      <w:hyperlink w:anchor="_Toc213608603" w:history="1">
        <w:r w:rsidR="001A40C6" w:rsidRPr="006F1523">
          <w:rPr>
            <w:rStyle w:val="Hyperlink"/>
          </w:rPr>
          <w:t xml:space="preserve">Tabel V.12 </w:t>
        </w:r>
        <w:r w:rsidR="001A40C6">
          <w:rPr>
            <w:rStyle w:val="Hyperlink"/>
          </w:rPr>
          <w:tab/>
        </w:r>
        <w:r w:rsidR="001A40C6" w:rsidRPr="006F1523">
          <w:rPr>
            <w:rStyle w:val="Hyperlink"/>
          </w:rPr>
          <w:t>Hasil komparasi metode frontalisasi</w:t>
        </w:r>
        <w:r w:rsidR="001A40C6">
          <w:rPr>
            <w:webHidden/>
          </w:rPr>
          <w:tab/>
        </w:r>
        <w:r w:rsidR="001A40C6">
          <w:rPr>
            <w:webHidden/>
          </w:rPr>
          <w:fldChar w:fldCharType="begin"/>
        </w:r>
        <w:r w:rsidR="001A40C6">
          <w:rPr>
            <w:webHidden/>
          </w:rPr>
          <w:instrText xml:space="preserve"> PAGEREF _Toc213608603 \h </w:instrText>
        </w:r>
        <w:r w:rsidR="001A40C6">
          <w:rPr>
            <w:webHidden/>
          </w:rPr>
        </w:r>
        <w:r w:rsidR="001A40C6">
          <w:rPr>
            <w:webHidden/>
          </w:rPr>
          <w:fldChar w:fldCharType="separate"/>
        </w:r>
        <w:r w:rsidR="00D76C60">
          <w:rPr>
            <w:webHidden/>
          </w:rPr>
          <w:t>69</w:t>
        </w:r>
        <w:r w:rsidR="001A40C6">
          <w:rPr>
            <w:webHidden/>
          </w:rPr>
          <w:fldChar w:fldCharType="end"/>
        </w:r>
      </w:hyperlink>
    </w:p>
    <w:p w14:paraId="3AA71F4E" w14:textId="5B807C5F" w:rsidR="006C4F26" w:rsidRPr="005C77E7" w:rsidRDefault="00505E28" w:rsidP="00505E28">
      <w:pPr>
        <w:pStyle w:val="keterangan"/>
        <w:rPr>
          <w:rFonts w:cs="Times New Roman"/>
          <w:szCs w:val="24"/>
        </w:rPr>
      </w:pPr>
      <w:r w:rsidRPr="00FB0620">
        <w:rPr>
          <w:rFonts w:cs="Times New Roman"/>
          <w:szCs w:val="24"/>
        </w:rPr>
        <w:fldChar w:fldCharType="end"/>
      </w:r>
    </w:p>
    <w:p w14:paraId="3868D591" w14:textId="754117CC" w:rsidR="00526C2F" w:rsidRPr="005C77E7" w:rsidRDefault="00526C2F" w:rsidP="00505E28">
      <w:pPr>
        <w:pStyle w:val="keterangan"/>
      </w:pPr>
    </w:p>
    <w:p w14:paraId="28D5FA89" w14:textId="77777777" w:rsidR="005C5F28" w:rsidRPr="005C77E7" w:rsidRDefault="005C5F28">
      <w:r w:rsidRPr="005C77E7">
        <w:br w:type="page"/>
      </w:r>
    </w:p>
    <w:p w14:paraId="5EF3F388" w14:textId="77777777" w:rsidR="00437AF8" w:rsidRDefault="00BC01EE" w:rsidP="00437AF8">
      <w:pPr>
        <w:pStyle w:val="judulBab15"/>
        <w:spacing w:line="240" w:lineRule="auto"/>
        <w:rPr>
          <w:noProof/>
        </w:rPr>
      </w:pPr>
      <w:bookmarkStart w:id="5" w:name="_Toc213608268"/>
      <w:r w:rsidRPr="005C77E7">
        <w:rPr>
          <w:noProof/>
        </w:rPr>
        <w:lastRenderedPageBreak/>
        <w:t>DAFTAR SINGKATAN DAN LAMBANG</w:t>
      </w:r>
      <w:bookmarkEnd w:id="5"/>
    </w:p>
    <w:p w14:paraId="2A9B017A" w14:textId="3A4B12A5" w:rsidR="0066724A" w:rsidRDefault="0066724A" w:rsidP="0066724A">
      <w:pPr>
        <w:pStyle w:val="TableofAuthorities"/>
        <w:tabs>
          <w:tab w:val="center" w:pos="3686"/>
          <w:tab w:val="left" w:pos="6521"/>
          <w:tab w:val="center" w:pos="7371"/>
          <w:tab w:val="right" w:pos="7923"/>
        </w:tabs>
        <w:spacing w:line="240" w:lineRule="auto"/>
        <w:rPr>
          <w:rFonts w:cs="Times New Roman"/>
          <w:noProof/>
          <w:szCs w:val="24"/>
        </w:rPr>
      </w:pPr>
    </w:p>
    <w:p w14:paraId="186106AF" w14:textId="77777777" w:rsidR="00F37CCD" w:rsidRDefault="00F37CCD" w:rsidP="00F37CCD">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SINGKATAN</w:t>
      </w:r>
      <w:r>
        <w:rPr>
          <w:rFonts w:cs="Times New Roman"/>
          <w:noProof/>
          <w:szCs w:val="24"/>
        </w:rPr>
        <w:tab/>
      </w:r>
      <w:r>
        <w:rPr>
          <w:rFonts w:cs="Times New Roman"/>
          <w:noProof/>
          <w:szCs w:val="24"/>
        </w:rPr>
        <w:tab/>
      </w:r>
      <w:r>
        <w:rPr>
          <w:rFonts w:cs="Times New Roman"/>
          <w:noProof/>
          <w:szCs w:val="24"/>
        </w:rPr>
        <w:tab/>
        <w:t>Nama</w:t>
      </w:r>
      <w:r>
        <w:rPr>
          <w:rFonts w:cs="Times New Roman"/>
          <w:noProof/>
          <w:szCs w:val="24"/>
        </w:rPr>
        <w:tab/>
      </w:r>
      <w:r>
        <w:rPr>
          <w:rFonts w:cs="Times New Roman"/>
          <w:noProof/>
          <w:szCs w:val="24"/>
        </w:rPr>
        <w:tab/>
        <w:t>Pemakaian</w:t>
      </w:r>
    </w:p>
    <w:p w14:paraId="66C6B1DB" w14:textId="7726FA86" w:rsidR="00F37CCD" w:rsidRDefault="00F37CCD" w:rsidP="00F37CCD">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t>pertama kali</w:t>
      </w:r>
    </w:p>
    <w:p w14:paraId="54011F60" w14:textId="51B8D1F4" w:rsidR="00F37CCD" w:rsidRPr="00F37CCD" w:rsidRDefault="00F37CCD" w:rsidP="00F37CCD">
      <w:pPr>
        <w:pStyle w:val="TableofAuthorities"/>
        <w:tabs>
          <w:tab w:val="clear" w:pos="1985"/>
          <w:tab w:val="left" w:pos="1701"/>
          <w:tab w:val="center" w:pos="3686"/>
          <w:tab w:val="left" w:pos="6521"/>
          <w:tab w:val="center" w:pos="7230"/>
          <w:tab w:val="right" w:pos="7923"/>
        </w:tabs>
        <w:spacing w:line="240" w:lineRule="auto"/>
        <w:rPr>
          <w:rFonts w:cs="Times New Roman"/>
          <w:noProof/>
          <w:szCs w:val="24"/>
        </w:rPr>
      </w:pP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t>pada halaman</w:t>
      </w:r>
      <w:r w:rsidRPr="00F37CCD">
        <w:rPr>
          <w:rFonts w:cs="Times New Roman"/>
          <w:szCs w:val="24"/>
        </w:rPr>
        <w:fldChar w:fldCharType="begin"/>
      </w:r>
      <w:r w:rsidRPr="00F37CCD">
        <w:rPr>
          <w:rFonts w:cs="Times New Roman"/>
          <w:szCs w:val="24"/>
        </w:rPr>
        <w:instrText xml:space="preserve"> TOA \h \c "8" \f </w:instrText>
      </w:r>
      <w:r w:rsidRPr="00F37CCD">
        <w:rPr>
          <w:rFonts w:cs="Times New Roman"/>
          <w:szCs w:val="24"/>
        </w:rPr>
        <w:fldChar w:fldCharType="separate"/>
      </w:r>
    </w:p>
    <w:p w14:paraId="4FCDA785" w14:textId="706D21F1"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AER </w:t>
      </w:r>
      <w:r>
        <w:rPr>
          <w:rFonts w:cs="Times New Roman"/>
          <w:noProof/>
          <w:szCs w:val="24"/>
        </w:rPr>
        <w:tab/>
      </w:r>
      <w:r>
        <w:rPr>
          <w:rFonts w:cs="Times New Roman"/>
          <w:noProof/>
          <w:szCs w:val="24"/>
        </w:rPr>
        <w:tab/>
      </w:r>
      <w:r w:rsidRPr="004B3DF1">
        <w:rPr>
          <w:rFonts w:cs="Times New Roman"/>
          <w:i/>
          <w:iCs/>
          <w:noProof/>
          <w:szCs w:val="24"/>
        </w:rPr>
        <w:t>Automated Emotion Recognition</w:t>
      </w:r>
      <w:r w:rsidRPr="00F37CCD">
        <w:rPr>
          <w:rFonts w:cs="Times New Roman"/>
          <w:noProof/>
          <w:szCs w:val="24"/>
        </w:rPr>
        <w:tab/>
      </w:r>
      <w:r w:rsidR="004B3DF1">
        <w:rPr>
          <w:rFonts w:cs="Times New Roman"/>
          <w:noProof/>
          <w:szCs w:val="24"/>
        </w:rPr>
        <w:tab/>
      </w:r>
      <w:r w:rsidRPr="00F37CCD">
        <w:rPr>
          <w:rFonts w:cs="Times New Roman"/>
          <w:noProof/>
          <w:szCs w:val="24"/>
        </w:rPr>
        <w:t>11</w:t>
      </w:r>
    </w:p>
    <w:p w14:paraId="1FA070C3" w14:textId="25BC1C8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BVP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B</w:t>
      </w:r>
      <w:r w:rsidRPr="004B3DF1">
        <w:rPr>
          <w:rFonts w:cs="Times New Roman"/>
          <w:i/>
          <w:iCs/>
          <w:noProof/>
          <w:szCs w:val="24"/>
        </w:rPr>
        <w:t xml:space="preserve">lood </w:t>
      </w:r>
      <w:r w:rsidR="004B3DF1" w:rsidRPr="004B3DF1">
        <w:rPr>
          <w:rFonts w:cs="Times New Roman"/>
          <w:i/>
          <w:iCs/>
          <w:noProof/>
          <w:szCs w:val="24"/>
        </w:rPr>
        <w:t>V</w:t>
      </w:r>
      <w:r w:rsidRPr="004B3DF1">
        <w:rPr>
          <w:rFonts w:cs="Times New Roman"/>
          <w:i/>
          <w:iCs/>
          <w:noProof/>
          <w:szCs w:val="24"/>
        </w:rPr>
        <w:t xml:space="preserve">olume </w:t>
      </w:r>
      <w:r w:rsidR="004B3DF1" w:rsidRPr="004B3DF1">
        <w:rPr>
          <w:rFonts w:cs="Times New Roman"/>
          <w:i/>
          <w:iCs/>
          <w:noProof/>
          <w:szCs w:val="24"/>
        </w:rPr>
        <w:t>P</w:t>
      </w:r>
      <w:r w:rsidRPr="004B3DF1">
        <w:rPr>
          <w:rFonts w:cs="Times New Roman"/>
          <w:i/>
          <w:iCs/>
          <w:noProof/>
          <w:szCs w:val="24"/>
        </w:rPr>
        <w:t>ressure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69129B57" w14:textId="3CA02CC2"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CMU </w:t>
      </w:r>
      <w:r w:rsidR="004B3DF1">
        <w:rPr>
          <w:rFonts w:cs="Times New Roman"/>
          <w:noProof/>
          <w:szCs w:val="24"/>
        </w:rPr>
        <w:tab/>
      </w:r>
      <w:r w:rsidR="004B3DF1">
        <w:rPr>
          <w:rFonts w:cs="Times New Roman"/>
          <w:noProof/>
          <w:szCs w:val="24"/>
        </w:rPr>
        <w:tab/>
      </w:r>
      <w:r w:rsidRPr="004B3DF1">
        <w:rPr>
          <w:rFonts w:cs="Times New Roman"/>
          <w:i/>
          <w:iCs/>
          <w:noProof/>
          <w:szCs w:val="24"/>
        </w:rPr>
        <w:t>Carnegie Mellon University</w:t>
      </w:r>
      <w:r w:rsidRPr="00F37CCD">
        <w:rPr>
          <w:rFonts w:cs="Times New Roman"/>
          <w:noProof/>
          <w:szCs w:val="24"/>
        </w:rPr>
        <w:tab/>
      </w:r>
      <w:r w:rsidR="004B3DF1">
        <w:rPr>
          <w:rFonts w:cs="Times New Roman"/>
          <w:noProof/>
          <w:szCs w:val="24"/>
        </w:rPr>
        <w:tab/>
      </w:r>
      <w:r w:rsidRPr="00F37CCD">
        <w:rPr>
          <w:rFonts w:cs="Times New Roman"/>
          <w:noProof/>
          <w:szCs w:val="24"/>
        </w:rPr>
        <w:t>17</w:t>
      </w:r>
    </w:p>
    <w:p w14:paraId="09DE42C8" w14:textId="67E1D8A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CNN </w:t>
      </w:r>
      <w:r w:rsidR="004B3DF1">
        <w:rPr>
          <w:rFonts w:cs="Times New Roman"/>
          <w:noProof/>
          <w:szCs w:val="24"/>
        </w:rPr>
        <w:tab/>
      </w:r>
      <w:r w:rsidR="004B3DF1">
        <w:rPr>
          <w:rFonts w:cs="Times New Roman"/>
          <w:noProof/>
          <w:szCs w:val="24"/>
        </w:rPr>
        <w:tab/>
      </w:r>
      <w:r w:rsidRPr="004B3DF1">
        <w:rPr>
          <w:rFonts w:cs="Times New Roman"/>
          <w:i/>
          <w:iCs/>
          <w:noProof/>
          <w:szCs w:val="24"/>
        </w:rPr>
        <w:t>Convolutional Neural Network</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2EB4B4E5" w14:textId="12D3F20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CNN-RF </w:t>
      </w:r>
      <w:r w:rsidR="004B3DF1">
        <w:rPr>
          <w:rFonts w:cs="Times New Roman"/>
          <w:noProof/>
          <w:szCs w:val="24"/>
        </w:rPr>
        <w:tab/>
      </w:r>
      <w:r w:rsidR="004B3DF1">
        <w:rPr>
          <w:rFonts w:cs="Times New Roman"/>
          <w:noProof/>
          <w:szCs w:val="24"/>
        </w:rPr>
        <w:tab/>
      </w:r>
      <w:r w:rsidRPr="004B3DF1">
        <w:rPr>
          <w:rFonts w:cs="Times New Roman"/>
          <w:i/>
          <w:iCs/>
          <w:noProof/>
          <w:szCs w:val="24"/>
        </w:rPr>
        <w:t>Convolutional Neural Network - Random Forest</w:t>
      </w:r>
      <w:r w:rsidRPr="00F37CCD">
        <w:rPr>
          <w:rFonts w:cs="Times New Roman"/>
          <w:noProof/>
          <w:szCs w:val="24"/>
        </w:rPr>
        <w:tab/>
        <w:t>34</w:t>
      </w:r>
    </w:p>
    <w:p w14:paraId="658C7E8B" w14:textId="5E41782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COVID-19 </w:t>
      </w:r>
      <w:r w:rsidR="004B3DF1">
        <w:rPr>
          <w:rFonts w:cs="Times New Roman"/>
          <w:noProof/>
          <w:szCs w:val="24"/>
        </w:rPr>
        <w:tab/>
      </w:r>
      <w:r w:rsidR="004B3DF1">
        <w:rPr>
          <w:rFonts w:cs="Times New Roman"/>
          <w:noProof/>
          <w:szCs w:val="24"/>
        </w:rPr>
        <w:tab/>
      </w:r>
      <w:r w:rsidRPr="004B3DF1">
        <w:rPr>
          <w:rFonts w:cs="Times New Roman"/>
          <w:i/>
          <w:iCs/>
          <w:noProof/>
          <w:szCs w:val="24"/>
        </w:rPr>
        <w:t>Corona Virus Disease 2019</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713EC235" w14:textId="708B92CD"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DL </w:t>
      </w:r>
      <w:r w:rsidR="004B3DF1">
        <w:rPr>
          <w:rFonts w:cs="Times New Roman"/>
          <w:noProof/>
          <w:szCs w:val="24"/>
        </w:rPr>
        <w:tab/>
      </w:r>
      <w:r w:rsidR="004B3DF1">
        <w:rPr>
          <w:rFonts w:cs="Times New Roman"/>
          <w:noProof/>
          <w:szCs w:val="24"/>
        </w:rPr>
        <w:tab/>
      </w:r>
      <w:r w:rsidRPr="004B3DF1">
        <w:rPr>
          <w:rFonts w:cs="Times New Roman"/>
          <w:i/>
          <w:iCs/>
          <w:noProof/>
          <w:szCs w:val="24"/>
        </w:rPr>
        <w:t>Deep Learning</w:t>
      </w:r>
      <w:r w:rsidRPr="00F37CCD">
        <w:rPr>
          <w:rFonts w:cs="Times New Roman"/>
          <w:noProof/>
          <w:szCs w:val="24"/>
        </w:rPr>
        <w:tab/>
      </w:r>
      <w:r w:rsidR="004B3DF1">
        <w:rPr>
          <w:rFonts w:cs="Times New Roman"/>
          <w:noProof/>
          <w:szCs w:val="24"/>
        </w:rPr>
        <w:tab/>
      </w:r>
      <w:r w:rsidRPr="00F37CCD">
        <w:rPr>
          <w:rFonts w:cs="Times New Roman"/>
          <w:noProof/>
          <w:szCs w:val="24"/>
        </w:rPr>
        <w:t>4</w:t>
      </w:r>
    </w:p>
    <w:p w14:paraId="0FAD5A27" w14:textId="20135E8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DSRM </w:t>
      </w:r>
      <w:r w:rsidR="004B3DF1">
        <w:rPr>
          <w:rFonts w:cs="Times New Roman"/>
          <w:noProof/>
          <w:szCs w:val="24"/>
        </w:rPr>
        <w:tab/>
      </w:r>
      <w:r w:rsidR="004B3DF1">
        <w:rPr>
          <w:rFonts w:cs="Times New Roman"/>
          <w:noProof/>
          <w:szCs w:val="24"/>
        </w:rPr>
        <w:tab/>
      </w:r>
      <w:r w:rsidRPr="004B3DF1">
        <w:rPr>
          <w:rFonts w:cs="Times New Roman"/>
          <w:i/>
          <w:iCs/>
          <w:noProof/>
          <w:szCs w:val="24"/>
        </w:rPr>
        <w:t>Design Science Reseacrh Methodology</w:t>
      </w:r>
      <w:r w:rsidRPr="00F37CCD">
        <w:rPr>
          <w:rFonts w:cs="Times New Roman"/>
          <w:noProof/>
          <w:szCs w:val="24"/>
        </w:rPr>
        <w:tab/>
        <w:t>8</w:t>
      </w:r>
    </w:p>
    <w:p w14:paraId="0868370E" w14:textId="358BBBB5"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ECG </w:t>
      </w:r>
      <w:r w:rsidR="004B3DF1">
        <w:rPr>
          <w:rFonts w:cs="Times New Roman"/>
          <w:noProof/>
          <w:szCs w:val="24"/>
        </w:rPr>
        <w:tab/>
      </w:r>
      <w:r w:rsidR="004B3DF1">
        <w:rPr>
          <w:rFonts w:cs="Times New Roman"/>
          <w:noProof/>
          <w:szCs w:val="24"/>
        </w:rPr>
        <w:tab/>
      </w:r>
      <w:r w:rsidRPr="004B3DF1">
        <w:rPr>
          <w:rFonts w:cs="Times New Roman"/>
          <w:i/>
          <w:iCs/>
          <w:noProof/>
          <w:szCs w:val="24"/>
        </w:rPr>
        <w:t>Elektrokardiography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114BFFF" w14:textId="4CACE4B2"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EDA </w:t>
      </w:r>
      <w:r w:rsidR="004B3DF1">
        <w:rPr>
          <w:rFonts w:cs="Times New Roman"/>
          <w:noProof/>
          <w:szCs w:val="24"/>
        </w:rPr>
        <w:tab/>
      </w:r>
      <w:r w:rsidR="004B3DF1">
        <w:rPr>
          <w:rFonts w:cs="Times New Roman"/>
          <w:noProof/>
          <w:szCs w:val="24"/>
        </w:rPr>
        <w:tab/>
      </w:r>
      <w:r w:rsidRPr="004B3DF1">
        <w:rPr>
          <w:rFonts w:cs="Times New Roman"/>
          <w:i/>
          <w:iCs/>
          <w:noProof/>
          <w:szCs w:val="24"/>
        </w:rPr>
        <w:t>Electrodermal</w:t>
      </w:r>
      <w:r w:rsidRPr="00F37CCD">
        <w:rPr>
          <w:rFonts w:cs="Times New Roman"/>
          <w:noProof/>
          <w:szCs w:val="24"/>
        </w:rPr>
        <w:t xml:space="preserve"> </w:t>
      </w:r>
      <w:r w:rsidRPr="004B3DF1">
        <w:rPr>
          <w:rFonts w:cs="Times New Roman"/>
          <w:i/>
          <w:iCs/>
          <w:noProof/>
          <w:szCs w:val="24"/>
        </w:rPr>
        <w:t>Activity</w:t>
      </w:r>
      <w:r w:rsidRPr="00F37CCD">
        <w:rPr>
          <w:rFonts w:cs="Times New Roman"/>
          <w:noProof/>
          <w:szCs w:val="24"/>
        </w:rPr>
        <w:tab/>
      </w:r>
      <w:r w:rsidR="004B3DF1">
        <w:rPr>
          <w:rFonts w:cs="Times New Roman"/>
          <w:noProof/>
          <w:szCs w:val="24"/>
        </w:rPr>
        <w:tab/>
      </w:r>
      <w:r w:rsidRPr="00F37CCD">
        <w:rPr>
          <w:rFonts w:cs="Times New Roman"/>
          <w:noProof/>
          <w:szCs w:val="24"/>
        </w:rPr>
        <w:t>19</w:t>
      </w:r>
    </w:p>
    <w:p w14:paraId="34165E0C" w14:textId="1FCE679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EEG </w:t>
      </w:r>
      <w:r w:rsidR="004B3DF1">
        <w:rPr>
          <w:rFonts w:cs="Times New Roman"/>
          <w:noProof/>
          <w:szCs w:val="24"/>
        </w:rPr>
        <w:tab/>
      </w:r>
      <w:r w:rsidR="004B3DF1">
        <w:rPr>
          <w:rFonts w:cs="Times New Roman"/>
          <w:noProof/>
          <w:szCs w:val="24"/>
        </w:rPr>
        <w:tab/>
      </w:r>
      <w:r w:rsidRPr="004B3DF1">
        <w:rPr>
          <w:rFonts w:cs="Times New Roman"/>
          <w:i/>
          <w:iCs/>
          <w:noProof/>
          <w:szCs w:val="24"/>
        </w:rPr>
        <w:t>Electroencephalography</w:t>
      </w:r>
      <w:r w:rsidRPr="00F37CCD">
        <w:rPr>
          <w:rFonts w:cs="Times New Roman"/>
          <w:noProof/>
          <w:szCs w:val="24"/>
        </w:rPr>
        <w:tab/>
      </w:r>
      <w:r w:rsidR="004B3DF1">
        <w:rPr>
          <w:rFonts w:cs="Times New Roman"/>
          <w:noProof/>
          <w:szCs w:val="24"/>
        </w:rPr>
        <w:tab/>
      </w:r>
      <w:r w:rsidRPr="00F37CCD">
        <w:rPr>
          <w:rFonts w:cs="Times New Roman"/>
          <w:noProof/>
          <w:szCs w:val="24"/>
        </w:rPr>
        <w:t>16</w:t>
      </w:r>
    </w:p>
    <w:p w14:paraId="5922C5FA" w14:textId="4C69E1E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EKG </w:t>
      </w:r>
      <w:r w:rsidR="004B3DF1">
        <w:rPr>
          <w:rFonts w:cs="Times New Roman"/>
          <w:noProof/>
          <w:szCs w:val="24"/>
        </w:rPr>
        <w:tab/>
      </w:r>
      <w:r w:rsidR="004B3DF1">
        <w:rPr>
          <w:rFonts w:cs="Times New Roman"/>
          <w:noProof/>
          <w:szCs w:val="24"/>
        </w:rPr>
        <w:tab/>
      </w:r>
      <w:r w:rsidRPr="004B3DF1">
        <w:rPr>
          <w:rFonts w:cs="Times New Roman"/>
          <w:i/>
          <w:iCs/>
          <w:noProof/>
          <w:szCs w:val="24"/>
        </w:rPr>
        <w:t>Electrocardiography</w:t>
      </w:r>
      <w:r w:rsidRPr="00F37CCD">
        <w:rPr>
          <w:rFonts w:cs="Times New Roman"/>
          <w:noProof/>
          <w:szCs w:val="24"/>
        </w:rPr>
        <w:tab/>
      </w:r>
      <w:r w:rsidR="004B3DF1">
        <w:rPr>
          <w:rFonts w:cs="Times New Roman"/>
          <w:noProof/>
          <w:szCs w:val="24"/>
        </w:rPr>
        <w:tab/>
      </w:r>
      <w:r w:rsidRPr="00F37CCD">
        <w:rPr>
          <w:rFonts w:cs="Times New Roman"/>
          <w:noProof/>
          <w:szCs w:val="24"/>
        </w:rPr>
        <w:t>19</w:t>
      </w:r>
    </w:p>
    <w:p w14:paraId="2611FCEF" w14:textId="150C3C0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EMG </w:t>
      </w:r>
      <w:r w:rsidR="004B3DF1">
        <w:rPr>
          <w:rFonts w:cs="Times New Roman"/>
          <w:noProof/>
          <w:szCs w:val="24"/>
        </w:rPr>
        <w:tab/>
      </w:r>
      <w:r w:rsidR="004B3DF1">
        <w:rPr>
          <w:rFonts w:cs="Times New Roman"/>
          <w:noProof/>
          <w:szCs w:val="24"/>
        </w:rPr>
        <w:tab/>
      </w:r>
      <w:r w:rsidRPr="004B3DF1">
        <w:rPr>
          <w:rFonts w:cs="Times New Roman"/>
          <w:i/>
          <w:iCs/>
          <w:noProof/>
          <w:szCs w:val="24"/>
        </w:rPr>
        <w:t>Elektromiography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1B2132FF" w14:textId="11679B9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FER </w:t>
      </w:r>
      <w:r w:rsidR="004B3DF1">
        <w:rPr>
          <w:rFonts w:cs="Times New Roman"/>
          <w:noProof/>
          <w:szCs w:val="24"/>
        </w:rPr>
        <w:tab/>
      </w:r>
      <w:r w:rsidR="004B3DF1">
        <w:rPr>
          <w:rFonts w:cs="Times New Roman"/>
          <w:noProof/>
          <w:szCs w:val="24"/>
        </w:rPr>
        <w:tab/>
      </w:r>
      <w:r w:rsidRPr="004B3DF1">
        <w:rPr>
          <w:rFonts w:cs="Times New Roman"/>
          <w:i/>
          <w:iCs/>
          <w:noProof/>
          <w:szCs w:val="24"/>
        </w:rPr>
        <w:t>Facial Expressions Recognition</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63AE0FC4" w14:textId="4EC9529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GSR </w:t>
      </w:r>
      <w:r w:rsidR="004B3DF1">
        <w:rPr>
          <w:rFonts w:cs="Times New Roman"/>
          <w:noProof/>
          <w:szCs w:val="24"/>
        </w:rPr>
        <w:tab/>
      </w:r>
      <w:r w:rsidR="004B3DF1">
        <w:rPr>
          <w:rFonts w:cs="Times New Roman"/>
          <w:noProof/>
          <w:szCs w:val="24"/>
        </w:rPr>
        <w:tab/>
      </w:r>
      <w:r w:rsidRPr="004B3DF1">
        <w:rPr>
          <w:rFonts w:cs="Times New Roman"/>
          <w:i/>
          <w:iCs/>
          <w:noProof/>
          <w:szCs w:val="24"/>
        </w:rPr>
        <w:t>Galvanic Skin Response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79FB5B6" w14:textId="07E0B4D3"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IB-BiLSTM </w:t>
      </w:r>
      <w:r w:rsidR="004B3DF1">
        <w:rPr>
          <w:rFonts w:cs="Times New Roman"/>
          <w:noProof/>
          <w:szCs w:val="24"/>
        </w:rPr>
        <w:tab/>
      </w:r>
      <w:r w:rsidR="004B3DF1">
        <w:rPr>
          <w:rFonts w:cs="Times New Roman"/>
          <w:noProof/>
          <w:szCs w:val="24"/>
        </w:rPr>
        <w:tab/>
      </w:r>
      <w:r w:rsidRPr="004B3DF1">
        <w:rPr>
          <w:rFonts w:cs="Times New Roman"/>
          <w:i/>
          <w:iCs/>
          <w:noProof/>
          <w:szCs w:val="24"/>
        </w:rPr>
        <w:t xml:space="preserve">Information Block Bidirectional </w:t>
      </w:r>
      <w:r w:rsidR="004B3DF1" w:rsidRPr="004B3DF1">
        <w:rPr>
          <w:rFonts w:cs="Times New Roman"/>
          <w:i/>
          <w:iCs/>
          <w:noProof/>
          <w:szCs w:val="24"/>
        </w:rPr>
        <w:t>LSTM</w:t>
      </w:r>
      <w:r w:rsidRPr="00F37CCD">
        <w:rPr>
          <w:rFonts w:cs="Times New Roman"/>
          <w:noProof/>
          <w:szCs w:val="24"/>
        </w:rPr>
        <w:tab/>
        <w:t>14</w:t>
      </w:r>
    </w:p>
    <w:p w14:paraId="350AC2FC" w14:textId="34DEEE2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IEMOCAP </w:t>
      </w:r>
      <w:r w:rsidR="004B3DF1">
        <w:rPr>
          <w:rFonts w:cs="Times New Roman"/>
          <w:noProof/>
          <w:szCs w:val="24"/>
        </w:rPr>
        <w:tab/>
      </w:r>
      <w:r w:rsidR="004B3DF1">
        <w:rPr>
          <w:rFonts w:cs="Times New Roman"/>
          <w:noProof/>
          <w:szCs w:val="24"/>
        </w:rPr>
        <w:tab/>
      </w:r>
      <w:r w:rsidRPr="004B3DF1">
        <w:rPr>
          <w:rFonts w:cs="Times New Roman"/>
          <w:i/>
          <w:iCs/>
          <w:noProof/>
          <w:szCs w:val="24"/>
        </w:rPr>
        <w:t>Interactive Emotional Dyadic Motion Capture</w:t>
      </w:r>
      <w:r w:rsidRPr="00F37CCD">
        <w:rPr>
          <w:rFonts w:cs="Times New Roman"/>
          <w:noProof/>
          <w:szCs w:val="24"/>
        </w:rPr>
        <w:tab/>
        <w:t>18</w:t>
      </w:r>
    </w:p>
    <w:p w14:paraId="78E71C67" w14:textId="5285C18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IoT </w:t>
      </w:r>
      <w:r w:rsidR="004B3DF1">
        <w:rPr>
          <w:rFonts w:cs="Times New Roman"/>
          <w:noProof/>
          <w:szCs w:val="24"/>
        </w:rPr>
        <w:tab/>
      </w:r>
      <w:r w:rsidR="004B3DF1">
        <w:rPr>
          <w:rFonts w:cs="Times New Roman"/>
          <w:noProof/>
          <w:szCs w:val="24"/>
        </w:rPr>
        <w:tab/>
      </w:r>
      <w:r w:rsidRPr="004B3DF1">
        <w:rPr>
          <w:rFonts w:cs="Times New Roman"/>
          <w:i/>
          <w:iCs/>
          <w:noProof/>
          <w:szCs w:val="24"/>
        </w:rPr>
        <w:t>Internet of Things</w:t>
      </w:r>
      <w:r w:rsidRPr="00F37CCD">
        <w:rPr>
          <w:rFonts w:cs="Times New Roman"/>
          <w:noProof/>
          <w:szCs w:val="24"/>
        </w:rPr>
        <w:tab/>
      </w:r>
      <w:r w:rsidR="004B3DF1">
        <w:rPr>
          <w:rFonts w:cs="Times New Roman"/>
          <w:noProof/>
          <w:szCs w:val="24"/>
        </w:rPr>
        <w:tab/>
      </w:r>
      <w:r w:rsidRPr="00F37CCD">
        <w:rPr>
          <w:rFonts w:cs="Times New Roman"/>
          <w:noProof/>
          <w:szCs w:val="24"/>
        </w:rPr>
        <w:t>3</w:t>
      </w:r>
    </w:p>
    <w:p w14:paraId="1DD4B75B" w14:textId="59B4C92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KDD </w:t>
      </w:r>
      <w:r w:rsidR="004B3DF1">
        <w:rPr>
          <w:rFonts w:cs="Times New Roman"/>
          <w:noProof/>
          <w:szCs w:val="24"/>
        </w:rPr>
        <w:tab/>
      </w:r>
      <w:r w:rsidR="004B3DF1">
        <w:rPr>
          <w:rFonts w:cs="Times New Roman"/>
          <w:noProof/>
          <w:szCs w:val="24"/>
        </w:rPr>
        <w:tab/>
      </w:r>
      <w:r w:rsidRPr="004B3DF1">
        <w:rPr>
          <w:rFonts w:cs="Times New Roman"/>
          <w:i/>
          <w:iCs/>
          <w:noProof/>
          <w:szCs w:val="24"/>
        </w:rPr>
        <w:t>Knowledge Discovery in Databases</w:t>
      </w:r>
      <w:r w:rsidRPr="00F37CCD">
        <w:rPr>
          <w:rFonts w:cs="Times New Roman"/>
          <w:noProof/>
          <w:szCs w:val="24"/>
        </w:rPr>
        <w:tab/>
      </w:r>
      <w:r w:rsidR="004B3DF1">
        <w:rPr>
          <w:rFonts w:cs="Times New Roman"/>
          <w:noProof/>
          <w:szCs w:val="24"/>
        </w:rPr>
        <w:tab/>
      </w:r>
      <w:r w:rsidRPr="00F37CCD">
        <w:rPr>
          <w:rFonts w:cs="Times New Roman"/>
          <w:noProof/>
          <w:szCs w:val="24"/>
        </w:rPr>
        <w:t>35</w:t>
      </w:r>
    </w:p>
    <w:p w14:paraId="048AE5FE" w14:textId="07963125"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LBP </w:t>
      </w:r>
      <w:r w:rsidR="004B3DF1">
        <w:rPr>
          <w:rFonts w:cs="Times New Roman"/>
          <w:noProof/>
          <w:szCs w:val="24"/>
        </w:rPr>
        <w:tab/>
      </w:r>
      <w:r w:rsidR="004B3DF1">
        <w:rPr>
          <w:rFonts w:cs="Times New Roman"/>
          <w:noProof/>
          <w:szCs w:val="24"/>
        </w:rPr>
        <w:tab/>
      </w:r>
      <w:r w:rsidRPr="004B3DF1">
        <w:rPr>
          <w:rFonts w:cs="Times New Roman"/>
          <w:i/>
          <w:iCs/>
          <w:noProof/>
          <w:szCs w:val="24"/>
        </w:rPr>
        <w:t>Local Binary Pattern</w:t>
      </w:r>
      <w:r w:rsidRPr="00F37CCD">
        <w:rPr>
          <w:rFonts w:cs="Times New Roman"/>
          <w:noProof/>
          <w:szCs w:val="24"/>
        </w:rPr>
        <w:tab/>
      </w:r>
      <w:r w:rsidR="004B3DF1">
        <w:rPr>
          <w:rFonts w:cs="Times New Roman"/>
          <w:noProof/>
          <w:szCs w:val="24"/>
        </w:rPr>
        <w:tab/>
      </w:r>
      <w:r w:rsidRPr="00F37CCD">
        <w:rPr>
          <w:rFonts w:cs="Times New Roman"/>
          <w:noProof/>
          <w:szCs w:val="24"/>
        </w:rPr>
        <w:t>22</w:t>
      </w:r>
    </w:p>
    <w:p w14:paraId="5FA60322" w14:textId="27E80699"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LMS </w:t>
      </w:r>
      <w:r w:rsidR="004B3DF1">
        <w:rPr>
          <w:rFonts w:cs="Times New Roman"/>
          <w:noProof/>
          <w:szCs w:val="24"/>
        </w:rPr>
        <w:tab/>
      </w:r>
      <w:r w:rsidR="004B3DF1">
        <w:rPr>
          <w:rFonts w:cs="Times New Roman"/>
          <w:noProof/>
          <w:szCs w:val="24"/>
        </w:rPr>
        <w:tab/>
      </w:r>
      <w:r w:rsidRPr="004B3DF1">
        <w:rPr>
          <w:rFonts w:cs="Times New Roman"/>
          <w:i/>
          <w:iCs/>
          <w:noProof/>
          <w:szCs w:val="24"/>
        </w:rPr>
        <w:t>Learning Management System</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7ED32296" w14:textId="0B51F13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LSTM </w:t>
      </w:r>
      <w:r w:rsidR="004B3DF1">
        <w:rPr>
          <w:rFonts w:cs="Times New Roman"/>
          <w:noProof/>
          <w:szCs w:val="24"/>
        </w:rPr>
        <w:tab/>
      </w:r>
      <w:r w:rsidR="004B3DF1">
        <w:rPr>
          <w:rFonts w:cs="Times New Roman"/>
          <w:noProof/>
          <w:szCs w:val="24"/>
        </w:rPr>
        <w:tab/>
      </w:r>
      <w:r w:rsidRPr="004B3DF1">
        <w:rPr>
          <w:rFonts w:cs="Times New Roman"/>
          <w:i/>
          <w:iCs/>
          <w:noProof/>
          <w:szCs w:val="24"/>
        </w:rPr>
        <w:t>Long Short Term Memory</w:t>
      </w:r>
      <w:r w:rsidRPr="00F37CCD">
        <w:rPr>
          <w:rFonts w:cs="Times New Roman"/>
          <w:noProof/>
          <w:szCs w:val="24"/>
        </w:rPr>
        <w:tab/>
      </w:r>
      <w:r w:rsidR="004B3DF1">
        <w:rPr>
          <w:rFonts w:cs="Times New Roman"/>
          <w:noProof/>
          <w:szCs w:val="24"/>
        </w:rPr>
        <w:tab/>
      </w:r>
      <w:r w:rsidRPr="00F37CCD">
        <w:rPr>
          <w:rFonts w:cs="Times New Roman"/>
          <w:noProof/>
          <w:szCs w:val="24"/>
        </w:rPr>
        <w:t>13</w:t>
      </w:r>
    </w:p>
    <w:p w14:paraId="04E2E2A3" w14:textId="61A0092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MER </w:t>
      </w:r>
      <w:r w:rsidR="004B3DF1">
        <w:rPr>
          <w:rFonts w:cs="Times New Roman"/>
          <w:noProof/>
          <w:szCs w:val="24"/>
        </w:rPr>
        <w:tab/>
      </w:r>
      <w:r w:rsidR="004B3DF1">
        <w:rPr>
          <w:rFonts w:cs="Times New Roman"/>
          <w:noProof/>
          <w:szCs w:val="24"/>
        </w:rPr>
        <w:tab/>
      </w:r>
      <w:r w:rsidRPr="004B3DF1">
        <w:rPr>
          <w:rFonts w:cs="Times New Roman"/>
          <w:i/>
          <w:iCs/>
          <w:noProof/>
          <w:szCs w:val="24"/>
        </w:rPr>
        <w:t>Multimodal Emotion Recognition</w:t>
      </w:r>
      <w:r w:rsidRPr="00F37CCD">
        <w:rPr>
          <w:rFonts w:cs="Times New Roman"/>
          <w:noProof/>
          <w:szCs w:val="24"/>
        </w:rPr>
        <w:tab/>
      </w:r>
      <w:r w:rsidR="004B3DF1">
        <w:rPr>
          <w:rFonts w:cs="Times New Roman"/>
          <w:noProof/>
          <w:szCs w:val="24"/>
        </w:rPr>
        <w:tab/>
      </w:r>
      <w:r w:rsidRPr="00F37CCD">
        <w:rPr>
          <w:rFonts w:cs="Times New Roman"/>
          <w:noProof/>
          <w:szCs w:val="24"/>
        </w:rPr>
        <w:t>26</w:t>
      </w:r>
    </w:p>
    <w:p w14:paraId="0F1D2A5C" w14:textId="4ED920F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MFCC </w:t>
      </w:r>
      <w:r w:rsidR="004B3DF1">
        <w:rPr>
          <w:rFonts w:cs="Times New Roman"/>
          <w:noProof/>
          <w:szCs w:val="24"/>
        </w:rPr>
        <w:tab/>
      </w:r>
      <w:r w:rsidR="004B3DF1">
        <w:rPr>
          <w:rFonts w:cs="Times New Roman"/>
          <w:noProof/>
          <w:szCs w:val="24"/>
        </w:rPr>
        <w:tab/>
      </w:r>
      <w:r w:rsidRPr="004B3DF1">
        <w:rPr>
          <w:rFonts w:cs="Times New Roman"/>
          <w:i/>
          <w:iCs/>
          <w:noProof/>
          <w:szCs w:val="24"/>
        </w:rPr>
        <w:t>Mel-Frequency Cepstral Coefficients</w:t>
      </w:r>
      <w:r w:rsidRPr="00F37CCD">
        <w:rPr>
          <w:rFonts w:cs="Times New Roman"/>
          <w:noProof/>
          <w:szCs w:val="24"/>
        </w:rPr>
        <w:tab/>
        <w:t>17</w:t>
      </w:r>
    </w:p>
    <w:p w14:paraId="6CEEC62A" w14:textId="538BD0CB"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ML </w:t>
      </w:r>
      <w:r w:rsidR="004B3DF1">
        <w:rPr>
          <w:rFonts w:cs="Times New Roman"/>
          <w:noProof/>
          <w:szCs w:val="24"/>
        </w:rPr>
        <w:tab/>
      </w:r>
      <w:r w:rsidR="004B3DF1">
        <w:rPr>
          <w:rFonts w:cs="Times New Roman"/>
          <w:noProof/>
          <w:szCs w:val="24"/>
        </w:rPr>
        <w:tab/>
      </w:r>
      <w:r w:rsidRPr="004B3DF1">
        <w:rPr>
          <w:rFonts w:cs="Times New Roman"/>
          <w:i/>
          <w:iCs/>
          <w:noProof/>
          <w:szCs w:val="24"/>
        </w:rPr>
        <w:t>Machine Learning</w:t>
      </w:r>
      <w:r w:rsidRPr="00F37CCD">
        <w:rPr>
          <w:rFonts w:cs="Times New Roman"/>
          <w:noProof/>
          <w:szCs w:val="24"/>
        </w:rPr>
        <w:tab/>
      </w:r>
      <w:r w:rsidR="004B3DF1">
        <w:rPr>
          <w:rFonts w:cs="Times New Roman"/>
          <w:noProof/>
          <w:szCs w:val="24"/>
        </w:rPr>
        <w:tab/>
      </w:r>
      <w:r w:rsidRPr="00F37CCD">
        <w:rPr>
          <w:rFonts w:cs="Times New Roman"/>
          <w:noProof/>
          <w:szCs w:val="24"/>
        </w:rPr>
        <w:t>15</w:t>
      </w:r>
    </w:p>
    <w:p w14:paraId="1F3522AF" w14:textId="68B087A8"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MOOC </w:t>
      </w:r>
      <w:r w:rsidR="004B3DF1">
        <w:rPr>
          <w:rFonts w:cs="Times New Roman"/>
          <w:noProof/>
          <w:szCs w:val="24"/>
        </w:rPr>
        <w:tab/>
      </w:r>
      <w:r w:rsidR="004B3DF1">
        <w:rPr>
          <w:rFonts w:cs="Times New Roman"/>
          <w:noProof/>
          <w:szCs w:val="24"/>
        </w:rPr>
        <w:tab/>
      </w:r>
      <w:r w:rsidRPr="004B3DF1">
        <w:rPr>
          <w:rFonts w:cs="Times New Roman"/>
          <w:i/>
          <w:iCs/>
          <w:noProof/>
          <w:szCs w:val="24"/>
        </w:rPr>
        <w:t>Massive Online Open Course</w:t>
      </w:r>
      <w:r w:rsidRPr="00F37CCD">
        <w:rPr>
          <w:rFonts w:cs="Times New Roman"/>
          <w:noProof/>
          <w:szCs w:val="24"/>
        </w:rPr>
        <w:tab/>
      </w:r>
      <w:r w:rsidR="004B3DF1">
        <w:rPr>
          <w:rFonts w:cs="Times New Roman"/>
          <w:noProof/>
          <w:szCs w:val="24"/>
        </w:rPr>
        <w:tab/>
      </w:r>
      <w:r w:rsidR="003C5E4D">
        <w:rPr>
          <w:rFonts w:cs="Times New Roman"/>
          <w:noProof/>
          <w:szCs w:val="24"/>
        </w:rPr>
        <w:t>2</w:t>
      </w:r>
    </w:p>
    <w:p w14:paraId="54805CEE" w14:textId="63D10A87"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NLP </w:t>
      </w:r>
      <w:r w:rsidR="004B3DF1">
        <w:rPr>
          <w:rFonts w:cs="Times New Roman"/>
          <w:noProof/>
          <w:szCs w:val="24"/>
        </w:rPr>
        <w:tab/>
      </w:r>
      <w:r w:rsidR="004B3DF1">
        <w:rPr>
          <w:rFonts w:cs="Times New Roman"/>
          <w:noProof/>
          <w:szCs w:val="24"/>
        </w:rPr>
        <w:tab/>
      </w:r>
      <w:r w:rsidRPr="004B3DF1">
        <w:rPr>
          <w:rFonts w:cs="Times New Roman"/>
          <w:i/>
          <w:iCs/>
          <w:noProof/>
          <w:szCs w:val="24"/>
        </w:rPr>
        <w:t>Natural Language Processing</w:t>
      </w:r>
      <w:r w:rsidRPr="00F37CCD">
        <w:rPr>
          <w:rFonts w:cs="Times New Roman"/>
          <w:noProof/>
          <w:szCs w:val="24"/>
        </w:rPr>
        <w:tab/>
      </w:r>
      <w:r w:rsidR="004B3DF1">
        <w:rPr>
          <w:rFonts w:cs="Times New Roman"/>
          <w:noProof/>
          <w:szCs w:val="24"/>
        </w:rPr>
        <w:tab/>
      </w:r>
      <w:r w:rsidRPr="00F37CCD">
        <w:rPr>
          <w:rFonts w:cs="Times New Roman"/>
          <w:noProof/>
          <w:szCs w:val="24"/>
        </w:rPr>
        <w:t>27</w:t>
      </w:r>
    </w:p>
    <w:p w14:paraId="5B79E9A1" w14:textId="6100DFC0"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PANAS </w:t>
      </w:r>
      <w:r w:rsidR="004B3DF1">
        <w:rPr>
          <w:rFonts w:cs="Times New Roman"/>
          <w:noProof/>
          <w:szCs w:val="24"/>
        </w:rPr>
        <w:tab/>
      </w:r>
      <w:r w:rsidR="004B3DF1">
        <w:rPr>
          <w:rFonts w:cs="Times New Roman"/>
          <w:noProof/>
          <w:szCs w:val="24"/>
        </w:rPr>
        <w:tab/>
      </w:r>
      <w:r w:rsidRPr="004B3DF1">
        <w:rPr>
          <w:rFonts w:cs="Times New Roman"/>
          <w:i/>
          <w:iCs/>
          <w:noProof/>
          <w:szCs w:val="24"/>
        </w:rPr>
        <w:t>Positive and Negative Affect Schedule</w:t>
      </w:r>
      <w:r w:rsidRPr="00F37CCD">
        <w:rPr>
          <w:rFonts w:cs="Times New Roman"/>
          <w:noProof/>
          <w:szCs w:val="24"/>
        </w:rPr>
        <w:tab/>
        <w:t>15</w:t>
      </w:r>
    </w:p>
    <w:p w14:paraId="6F04B727" w14:textId="74F1B2C4"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PPG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P</w:t>
      </w:r>
      <w:r w:rsidRPr="004B3DF1">
        <w:rPr>
          <w:rFonts w:cs="Times New Roman"/>
          <w:i/>
          <w:iCs/>
          <w:noProof/>
          <w:szCs w:val="24"/>
        </w:rPr>
        <w:t>hotoplethysmography</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22F34210" w14:textId="02CDB726"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RSP </w:t>
      </w:r>
      <w:r w:rsidR="004B3DF1">
        <w:rPr>
          <w:rFonts w:cs="Times New Roman"/>
          <w:noProof/>
          <w:szCs w:val="24"/>
        </w:rPr>
        <w:tab/>
      </w:r>
      <w:r w:rsidR="004B3DF1">
        <w:rPr>
          <w:rFonts w:cs="Times New Roman"/>
          <w:noProof/>
          <w:szCs w:val="24"/>
        </w:rPr>
        <w:tab/>
      </w:r>
      <w:r w:rsidRPr="004B3DF1">
        <w:rPr>
          <w:rFonts w:cs="Times New Roman"/>
          <w:i/>
          <w:iCs/>
          <w:noProof/>
          <w:szCs w:val="24"/>
        </w:rPr>
        <w:t>Respiration</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693A330E" w14:textId="7A3B2DD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SAM </w:t>
      </w:r>
      <w:r w:rsidR="004B3DF1">
        <w:rPr>
          <w:rFonts w:cs="Times New Roman"/>
          <w:noProof/>
          <w:szCs w:val="24"/>
        </w:rPr>
        <w:tab/>
      </w:r>
      <w:r w:rsidR="004B3DF1">
        <w:rPr>
          <w:rFonts w:cs="Times New Roman"/>
          <w:noProof/>
          <w:szCs w:val="24"/>
        </w:rPr>
        <w:tab/>
      </w:r>
      <w:r w:rsidRPr="004B3DF1">
        <w:rPr>
          <w:rFonts w:cs="Times New Roman"/>
          <w:i/>
          <w:iCs/>
          <w:noProof/>
          <w:szCs w:val="24"/>
        </w:rPr>
        <w:t>Self-Assessment Manikin</w:t>
      </w:r>
      <w:r w:rsidRPr="00F37CCD">
        <w:rPr>
          <w:rFonts w:cs="Times New Roman"/>
          <w:noProof/>
          <w:szCs w:val="24"/>
        </w:rPr>
        <w:tab/>
      </w:r>
      <w:r w:rsidR="004B3DF1">
        <w:rPr>
          <w:rFonts w:cs="Times New Roman"/>
          <w:noProof/>
          <w:szCs w:val="24"/>
        </w:rPr>
        <w:tab/>
      </w:r>
      <w:r w:rsidRPr="00F37CCD">
        <w:rPr>
          <w:rFonts w:cs="Times New Roman"/>
          <w:noProof/>
          <w:szCs w:val="24"/>
        </w:rPr>
        <w:t>15</w:t>
      </w:r>
    </w:p>
    <w:p w14:paraId="78C598B8" w14:textId="45E5D88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SER </w:t>
      </w:r>
      <w:r w:rsidR="004B3DF1">
        <w:rPr>
          <w:rFonts w:cs="Times New Roman"/>
          <w:noProof/>
          <w:szCs w:val="24"/>
        </w:rPr>
        <w:tab/>
      </w:r>
      <w:r w:rsidR="004B3DF1">
        <w:rPr>
          <w:rFonts w:cs="Times New Roman"/>
          <w:noProof/>
          <w:szCs w:val="24"/>
        </w:rPr>
        <w:tab/>
      </w:r>
      <w:r w:rsidRPr="004B3DF1">
        <w:rPr>
          <w:rFonts w:cs="Times New Roman"/>
          <w:i/>
          <w:iCs/>
          <w:noProof/>
          <w:szCs w:val="24"/>
        </w:rPr>
        <w:t>Speech Emotion Recognition</w:t>
      </w:r>
      <w:r w:rsidRPr="00F37CCD">
        <w:rPr>
          <w:rFonts w:cs="Times New Roman"/>
          <w:noProof/>
          <w:szCs w:val="24"/>
        </w:rPr>
        <w:tab/>
      </w:r>
      <w:r w:rsidR="004B3DF1">
        <w:rPr>
          <w:rFonts w:cs="Times New Roman"/>
          <w:noProof/>
          <w:szCs w:val="24"/>
        </w:rPr>
        <w:tab/>
      </w:r>
      <w:r w:rsidRPr="00F37CCD">
        <w:rPr>
          <w:rFonts w:cs="Times New Roman"/>
          <w:noProof/>
          <w:szCs w:val="24"/>
        </w:rPr>
        <w:t>16</w:t>
      </w:r>
    </w:p>
    <w:p w14:paraId="4F80B59E" w14:textId="1DB110AF"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SKT </w:t>
      </w:r>
      <w:r w:rsidR="004B3DF1">
        <w:rPr>
          <w:rFonts w:cs="Times New Roman"/>
          <w:noProof/>
          <w:szCs w:val="24"/>
        </w:rPr>
        <w:tab/>
      </w:r>
      <w:r w:rsidR="004B3DF1">
        <w:rPr>
          <w:rFonts w:cs="Times New Roman"/>
          <w:noProof/>
          <w:szCs w:val="24"/>
        </w:rPr>
        <w:tab/>
      </w:r>
      <w:r w:rsidR="004B3DF1" w:rsidRPr="004B3DF1">
        <w:rPr>
          <w:rFonts w:cs="Times New Roman"/>
          <w:i/>
          <w:iCs/>
          <w:noProof/>
          <w:szCs w:val="24"/>
        </w:rPr>
        <w:t>S</w:t>
      </w:r>
      <w:r w:rsidRPr="004B3DF1">
        <w:rPr>
          <w:rFonts w:cs="Times New Roman"/>
          <w:i/>
          <w:iCs/>
          <w:noProof/>
          <w:szCs w:val="24"/>
        </w:rPr>
        <w:t xml:space="preserve">kin </w:t>
      </w:r>
      <w:r w:rsidR="004B3DF1" w:rsidRPr="004B3DF1">
        <w:rPr>
          <w:rFonts w:cs="Times New Roman"/>
          <w:i/>
          <w:iCs/>
          <w:noProof/>
          <w:szCs w:val="24"/>
        </w:rPr>
        <w:t>T</w:t>
      </w:r>
      <w:r w:rsidRPr="004B3DF1">
        <w:rPr>
          <w:rFonts w:cs="Times New Roman"/>
          <w:i/>
          <w:iCs/>
          <w:noProof/>
          <w:szCs w:val="24"/>
        </w:rPr>
        <w:t>emperature</w:t>
      </w:r>
      <w:r w:rsidRPr="00F37CCD">
        <w:rPr>
          <w:rFonts w:cs="Times New Roman"/>
          <w:noProof/>
          <w:szCs w:val="24"/>
        </w:rPr>
        <w:tab/>
      </w:r>
      <w:r w:rsidR="004B3DF1">
        <w:rPr>
          <w:rFonts w:cs="Times New Roman"/>
          <w:noProof/>
          <w:szCs w:val="24"/>
        </w:rPr>
        <w:tab/>
      </w:r>
      <w:r w:rsidRPr="00F37CCD">
        <w:rPr>
          <w:rFonts w:cs="Times New Roman"/>
          <w:noProof/>
          <w:szCs w:val="24"/>
        </w:rPr>
        <w:t>20</w:t>
      </w:r>
    </w:p>
    <w:p w14:paraId="17C44219" w14:textId="2CD9C84A"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SVM </w:t>
      </w:r>
      <w:r w:rsidR="004B3DF1">
        <w:rPr>
          <w:rFonts w:cs="Times New Roman"/>
          <w:noProof/>
          <w:szCs w:val="24"/>
        </w:rPr>
        <w:tab/>
      </w:r>
      <w:r w:rsidR="004B3DF1">
        <w:rPr>
          <w:rFonts w:cs="Times New Roman"/>
          <w:noProof/>
          <w:szCs w:val="24"/>
        </w:rPr>
        <w:tab/>
      </w:r>
      <w:r w:rsidRPr="004B3DF1">
        <w:rPr>
          <w:rFonts w:cs="Times New Roman"/>
          <w:i/>
          <w:iCs/>
          <w:noProof/>
          <w:szCs w:val="24"/>
        </w:rPr>
        <w:t>Support Vector Machine</w:t>
      </w:r>
      <w:r w:rsidRPr="00F37CCD">
        <w:rPr>
          <w:rFonts w:cs="Times New Roman"/>
          <w:noProof/>
          <w:szCs w:val="24"/>
        </w:rPr>
        <w:tab/>
      </w:r>
      <w:r w:rsidR="004B3DF1">
        <w:rPr>
          <w:rFonts w:cs="Times New Roman"/>
          <w:noProof/>
          <w:szCs w:val="24"/>
        </w:rPr>
        <w:tab/>
      </w:r>
      <w:r w:rsidRPr="00F37CCD">
        <w:rPr>
          <w:rFonts w:cs="Times New Roman"/>
          <w:noProof/>
          <w:szCs w:val="24"/>
        </w:rPr>
        <w:t>14</w:t>
      </w:r>
    </w:p>
    <w:p w14:paraId="5F28686F" w14:textId="46CB1E53"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TTS </w:t>
      </w:r>
      <w:r w:rsidR="004B3DF1">
        <w:rPr>
          <w:rFonts w:cs="Times New Roman"/>
          <w:noProof/>
          <w:szCs w:val="24"/>
        </w:rPr>
        <w:tab/>
      </w:r>
      <w:r w:rsidR="004B3DF1">
        <w:rPr>
          <w:rFonts w:cs="Times New Roman"/>
          <w:noProof/>
          <w:szCs w:val="24"/>
        </w:rPr>
        <w:tab/>
      </w:r>
      <w:r w:rsidRPr="004B3DF1">
        <w:rPr>
          <w:rFonts w:cs="Times New Roman"/>
          <w:i/>
          <w:iCs/>
          <w:noProof/>
          <w:szCs w:val="24"/>
        </w:rPr>
        <w:t>Text-To-Speech</w:t>
      </w:r>
      <w:r w:rsidRPr="00F37CCD">
        <w:rPr>
          <w:rFonts w:cs="Times New Roman"/>
          <w:noProof/>
          <w:szCs w:val="24"/>
        </w:rPr>
        <w:tab/>
      </w:r>
      <w:r w:rsidR="004B3DF1">
        <w:rPr>
          <w:rFonts w:cs="Times New Roman"/>
          <w:noProof/>
          <w:szCs w:val="24"/>
        </w:rPr>
        <w:tab/>
      </w:r>
      <w:r w:rsidRPr="00F37CCD">
        <w:rPr>
          <w:rFonts w:cs="Times New Roman"/>
          <w:noProof/>
          <w:szCs w:val="24"/>
        </w:rPr>
        <w:t>17</w:t>
      </w:r>
    </w:p>
    <w:p w14:paraId="2C3B62BC" w14:textId="3851A0AE" w:rsidR="00F37CCD" w:rsidRPr="00F37CCD" w:rsidRDefault="00F37CCD" w:rsidP="00F37CCD">
      <w:pPr>
        <w:pStyle w:val="TableofAuthorities"/>
        <w:tabs>
          <w:tab w:val="clear" w:pos="1985"/>
          <w:tab w:val="left" w:pos="1701"/>
          <w:tab w:val="center" w:pos="7230"/>
          <w:tab w:val="right" w:pos="7923"/>
        </w:tabs>
        <w:spacing w:line="240" w:lineRule="auto"/>
        <w:rPr>
          <w:rFonts w:cs="Times New Roman"/>
          <w:noProof/>
          <w:szCs w:val="24"/>
        </w:rPr>
      </w:pPr>
      <w:r w:rsidRPr="00F37CCD">
        <w:rPr>
          <w:rFonts w:cs="Times New Roman"/>
          <w:noProof/>
          <w:szCs w:val="24"/>
        </w:rPr>
        <w:t xml:space="preserve">WHO </w:t>
      </w:r>
      <w:r w:rsidR="004B3DF1">
        <w:rPr>
          <w:rFonts w:cs="Times New Roman"/>
          <w:noProof/>
          <w:szCs w:val="24"/>
        </w:rPr>
        <w:tab/>
      </w:r>
      <w:r w:rsidR="004B3DF1">
        <w:rPr>
          <w:rFonts w:cs="Times New Roman"/>
          <w:noProof/>
          <w:szCs w:val="24"/>
        </w:rPr>
        <w:tab/>
      </w:r>
      <w:r w:rsidRPr="004B3DF1">
        <w:rPr>
          <w:rFonts w:cs="Times New Roman"/>
          <w:i/>
          <w:iCs/>
          <w:noProof/>
          <w:szCs w:val="24"/>
        </w:rPr>
        <w:t>World Health Organization</w:t>
      </w:r>
      <w:r w:rsidRPr="00F37CCD">
        <w:rPr>
          <w:rFonts w:cs="Times New Roman"/>
          <w:noProof/>
          <w:szCs w:val="24"/>
        </w:rPr>
        <w:tab/>
      </w:r>
      <w:r w:rsidR="004B3DF1">
        <w:rPr>
          <w:rFonts w:cs="Times New Roman"/>
          <w:noProof/>
          <w:szCs w:val="24"/>
        </w:rPr>
        <w:tab/>
      </w:r>
      <w:r w:rsidRPr="00F37CCD">
        <w:rPr>
          <w:rFonts w:cs="Times New Roman"/>
          <w:noProof/>
          <w:szCs w:val="24"/>
        </w:rPr>
        <w:t>1</w:t>
      </w:r>
    </w:p>
    <w:p w14:paraId="54D2EC61" w14:textId="44527A26" w:rsidR="00F37CCD" w:rsidRPr="00F37CCD" w:rsidRDefault="00F37CCD" w:rsidP="00A00015">
      <w:pPr>
        <w:tabs>
          <w:tab w:val="left" w:pos="1701"/>
          <w:tab w:val="center" w:pos="7230"/>
        </w:tabs>
        <w:spacing w:after="0" w:line="240" w:lineRule="auto"/>
      </w:pPr>
      <w:r w:rsidRPr="00F37CCD">
        <w:rPr>
          <w:rFonts w:ascii="Times New Roman" w:hAnsi="Times New Roman" w:cs="Times New Roman"/>
          <w:sz w:val="24"/>
          <w:szCs w:val="24"/>
        </w:rPr>
        <w:fldChar w:fldCharType="end"/>
      </w:r>
    </w:p>
    <w:p w14:paraId="3927468E" w14:textId="77777777" w:rsidR="000B14C3" w:rsidRDefault="0066724A" w:rsidP="004B3DF1">
      <w:pPr>
        <w:pStyle w:val="TableofAuthorities"/>
        <w:tabs>
          <w:tab w:val="center" w:pos="3686"/>
          <w:tab w:val="left" w:pos="6521"/>
          <w:tab w:val="center" w:pos="7371"/>
          <w:tab w:val="right" w:pos="7923"/>
        </w:tabs>
        <w:spacing w:line="240" w:lineRule="auto"/>
        <w:rPr>
          <w:rFonts w:cs="Times New Roman"/>
          <w:noProof/>
          <w:szCs w:val="24"/>
        </w:rPr>
      </w:pPr>
      <w:r>
        <w:rPr>
          <w:rFonts w:cs="Times New Roman"/>
          <w:noProof/>
          <w:szCs w:val="24"/>
        </w:rPr>
        <w:t>LAMBANG</w:t>
      </w:r>
      <w:r>
        <w:rPr>
          <w:rFonts w:cs="Times New Roman"/>
          <w:noProof/>
          <w:szCs w:val="24"/>
        </w:rPr>
        <w:tab/>
      </w:r>
      <w:r w:rsidRPr="00051BAA">
        <w:rPr>
          <w:rFonts w:cs="Times New Roman"/>
          <w:noProof/>
          <w:szCs w:val="24"/>
        </w:rPr>
        <w:t xml:space="preserve"> </w:t>
      </w:r>
      <w:r>
        <w:rPr>
          <w:rFonts w:cs="Times New Roman"/>
          <w:noProof/>
          <w:szCs w:val="24"/>
        </w:rPr>
        <w:tab/>
      </w:r>
      <w:r>
        <w:rPr>
          <w:rFonts w:cs="Times New Roman"/>
          <w:noProof/>
          <w:szCs w:val="24"/>
        </w:rPr>
        <w:tab/>
      </w:r>
      <w:r>
        <w:rPr>
          <w:rFonts w:cs="Times New Roman"/>
          <w:noProof/>
          <w:szCs w:val="24"/>
        </w:rPr>
        <w:tab/>
      </w:r>
    </w:p>
    <w:p w14:paraId="2B6ECB04" w14:textId="36BD322E" w:rsidR="00AB6C6B" w:rsidRDefault="0066724A" w:rsidP="000B14C3">
      <w:pPr>
        <w:pStyle w:val="TableofAuthorities"/>
        <w:tabs>
          <w:tab w:val="center" w:pos="3686"/>
          <w:tab w:val="left" w:pos="6521"/>
          <w:tab w:val="center" w:pos="7371"/>
          <w:tab w:val="right" w:pos="7923"/>
        </w:tabs>
        <w:spacing w:line="240" w:lineRule="auto"/>
        <w:ind w:left="720" w:firstLine="0"/>
        <w:rPr>
          <w:rFonts w:cs="Times New Roman"/>
          <w:noProof/>
          <w:szCs w:val="24"/>
        </w:rPr>
      </w:pPr>
      <w:r>
        <w:rPr>
          <w:rFonts w:cs="Times New Roman"/>
          <w:noProof/>
          <w:szCs w:val="24"/>
        </w:rPr>
        <w:tab/>
      </w:r>
    </w:p>
    <w:p w14:paraId="3F27C796" w14:textId="546F14B2" w:rsidR="00AB6C6B" w:rsidRPr="001636CE" w:rsidRDefault="00AB6C6B" w:rsidP="00602824">
      <w:pPr>
        <w:pStyle w:val="keterangan"/>
        <w:rPr>
          <w:rFonts w:cs="Times New Roman"/>
          <w:szCs w:val="24"/>
        </w:rPr>
        <w:sectPr w:rsidR="00AB6C6B" w:rsidRPr="001636CE" w:rsidSect="00EB1258">
          <w:footerReference w:type="default" r:id="rId11"/>
          <w:pgSz w:w="11907" w:h="16839" w:code="9"/>
          <w:pgMar w:top="1699" w:right="1699" w:bottom="1699" w:left="2275" w:header="720" w:footer="850" w:gutter="0"/>
          <w:pgNumType w:fmt="lowerRoman" w:start="1"/>
          <w:cols w:space="720"/>
          <w:docGrid w:linePitch="360"/>
        </w:sectPr>
      </w:pPr>
    </w:p>
    <w:p w14:paraId="5B4874D2" w14:textId="67B4D8E5" w:rsidR="00BC01EE" w:rsidRPr="005C77E7" w:rsidRDefault="00BF411F" w:rsidP="00745D0D">
      <w:pPr>
        <w:pStyle w:val="judulBab15"/>
        <w:numPr>
          <w:ilvl w:val="0"/>
          <w:numId w:val="10"/>
        </w:numPr>
      </w:pPr>
      <w:bookmarkStart w:id="6" w:name="_Toc213608269"/>
      <w:r w:rsidRPr="005C77E7">
        <w:lastRenderedPageBreak/>
        <w:t>Pendahuluan</w:t>
      </w:r>
      <w:bookmarkEnd w:id="6"/>
    </w:p>
    <w:p w14:paraId="05B695E7" w14:textId="590C042A" w:rsidR="00BF411F" w:rsidRPr="00281FE0" w:rsidRDefault="00BF411F" w:rsidP="00BF411F">
      <w:pPr>
        <w:pStyle w:val="judulBab15"/>
        <w:rPr>
          <w:sz w:val="24"/>
          <w:szCs w:val="20"/>
        </w:rPr>
      </w:pPr>
    </w:p>
    <w:p w14:paraId="4BD27482" w14:textId="410CECFD" w:rsidR="00EF4781" w:rsidRPr="005C77E7" w:rsidRDefault="009857EA" w:rsidP="009857EA">
      <w:pPr>
        <w:pStyle w:val="Paragraf"/>
        <w:spacing w:after="240"/>
      </w:pPr>
      <w:r w:rsidRPr="009857EA">
        <w:t>Bab ini membahas berbagai dasar dan pedoman yang menjadi fokus utama penelitian. Tujuannya adalah untuk memberikan pemahaman menyeluruh mengenai penelitian serta urgensinya dalam mencapai tujuan yang telah ditetapkan.</w:t>
      </w:r>
    </w:p>
    <w:p w14:paraId="63CC8175" w14:textId="7A311D94" w:rsidR="00EF4781" w:rsidRDefault="00EF4781" w:rsidP="00745D0D">
      <w:pPr>
        <w:pStyle w:val="Judulbabsub1"/>
        <w:numPr>
          <w:ilvl w:val="1"/>
          <w:numId w:val="6"/>
        </w:numPr>
      </w:pPr>
      <w:bookmarkStart w:id="7" w:name="_Toc213608270"/>
      <w:r w:rsidRPr="005C77E7">
        <w:t>Latar Belakang</w:t>
      </w:r>
      <w:bookmarkEnd w:id="7"/>
    </w:p>
    <w:p w14:paraId="6A7F913C" w14:textId="40796D82" w:rsidR="00B92556" w:rsidRPr="00B92556" w:rsidRDefault="00B92556" w:rsidP="00B92556">
      <w:pPr>
        <w:pStyle w:val="Paragraf"/>
      </w:pPr>
      <w:r w:rsidRPr="00B92556">
        <w:t>Transformasi digital dalam dunia pendidikan menjadi langkah penting bagi institusi pendidikan tinggi untuk beradaptasi dengan era revolusi industri 4.0. Salah satu arah pengembangan yang banyak diambil oleh berbagai universitas dan lembaga pendidikan adalah penerapan konsep </w:t>
      </w:r>
      <w:r w:rsidRPr="00256FA6">
        <w:rPr>
          <w:i/>
          <w:iCs/>
        </w:rPr>
        <w:t>smart campus</w:t>
      </w:r>
      <w:r w:rsidRPr="00B92556">
        <w:t xml:space="preserve">, dimana teknologi informasi digunakan untuk meningkatkan efisiensi, mutu, dan fleksibilitas pembelajaran. Pandemi COVID-19 menjadi </w:t>
      </w:r>
      <w:r w:rsidR="007E5049">
        <w:t>pemicu</w:t>
      </w:r>
      <w:r w:rsidRPr="00B92556">
        <w:t xml:space="preserve"> utama bagi percepatan transformasi ini, </w:t>
      </w:r>
      <w:r w:rsidR="007E5049">
        <w:t xml:space="preserve">dimana kejadian tersebut </w:t>
      </w:r>
      <w:r w:rsidRPr="00B92556">
        <w:t>memaksa sistem pendidikan di seluruh dunia beralih secara mendadak ke metode pembelajaran daring. Perubahan ini menghadirkan berbagai tantangan, terutama dalam menjaga kualitas interaksi antara pengajar dan peserta didik.</w:t>
      </w:r>
    </w:p>
    <w:p w14:paraId="3AF39AD1" w14:textId="5CFF6BE1" w:rsidR="00B92556" w:rsidRPr="007E5049" w:rsidRDefault="00B92556" w:rsidP="007E5049">
      <w:pPr>
        <w:pStyle w:val="Paragraf"/>
      </w:pPr>
      <w:r w:rsidRPr="007E5049">
        <w:t>Meskipun pandemi telah berakhir dan kegiatan belajar mengajar tatap muka kembali dilakukan, pembelajaran daring tetap menjadi bagian dari sistem pendidikan</w:t>
      </w:r>
      <w:r w:rsidR="007E5049" w:rsidRPr="007E5049">
        <w:t xml:space="preserve"> modern, khususnya dalam bentuk </w:t>
      </w:r>
      <w:r w:rsidR="007E5049" w:rsidRPr="007E5049">
        <w:rPr>
          <w:i/>
          <w:iCs/>
        </w:rPr>
        <w:t>asynchronous learning</w:t>
      </w:r>
      <w:r w:rsidR="007E5049" w:rsidRPr="007E5049">
        <w:t xml:space="preserve"> yang merupakan metode pembelajaran daring dimana peserta dan pengajar tidak harus hadir atau berinteraksi pada waktu yang sama dan biasa menggunakan suatu sistem</w:t>
      </w:r>
      <w:r w:rsidRPr="007E5049">
        <w:t> </w:t>
      </w:r>
      <w:r w:rsidRPr="007E5049">
        <w:rPr>
          <w:i/>
          <w:iCs/>
        </w:rPr>
        <w:t>Learning Management System </w:t>
      </w:r>
      <w:r w:rsidRPr="007E5049">
        <w:t>(LMS). Melalui LMS, materi pembelajaran dapat disampaikan dalam bentuk dokumen maupun video sehingga peserta didik memiliki fleksibilitas dalam menentukan waktu belajar. Namun demikian, sistem </w:t>
      </w:r>
      <w:r w:rsidR="007E5049" w:rsidRPr="007E5049">
        <w:rPr>
          <w:i/>
          <w:iCs/>
        </w:rPr>
        <w:t>asynchronous learning</w:t>
      </w:r>
      <w:r w:rsidRPr="007E5049">
        <w:t xml:space="preserve"> juga menimbulkan permasalahan </w:t>
      </w:r>
      <w:r w:rsidR="00D67552">
        <w:t>lain</w:t>
      </w:r>
      <w:r w:rsidRPr="007E5049">
        <w:t xml:space="preserve"> yaitu kurangnya interaksi langsung antara pengajar dan peserta didik. Akibatnya, pengajar sulit menilai tingkat fokus, keseriusan, dan </w:t>
      </w:r>
      <w:r w:rsidR="00F937B3" w:rsidRPr="00F52300">
        <w:rPr>
          <w:i/>
          <w:iCs/>
        </w:rPr>
        <w:t>engagement</w:t>
      </w:r>
      <w:r w:rsidR="00F937B3" w:rsidRPr="00DA7695">
        <w:rPr>
          <w:color w:val="FF0000"/>
        </w:rPr>
        <w:t xml:space="preserve"> </w:t>
      </w:r>
      <w:r w:rsidRPr="007E5049">
        <w:t xml:space="preserve">peserta didik selama mengakses materi pembelajaran </w:t>
      </w:r>
      <w:r w:rsidR="007E5049" w:rsidRPr="007E5049">
        <w:fldChar w:fldCharType="begin" w:fldLock="1"/>
      </w:r>
      <w:r w:rsidR="007E5049" w:rsidRPr="007E5049">
        <w:instrText>ADDIN CSL_CITATION {"citationItems":[{"id":"ITEM-1","itemData":{"DOI":"10.1016/j.ijedro.2023.100300","ISSN":"26663740","abstract":"The positive effects of cooperative learning are well-documented in face-to-face environments, but its efficacy in asynchronous online environments remains unclear. Recent experimental research suggests that in comparing face-to-face and synchronous versions of cooperative learning, motivation, achievement, and cooperative perceptions, all decrease under asynchronous online conditions, which raises questions about how and why this occurs. The purpose of this study was to clarify this issue by testing whether asynchrony promotive interaction and moderates the association between cooperative goals and cooperative outcomes, using a repeated-measures experimental–control design. Results indicate that asynchrony affects promotive interaction in a way that disrupts the processes that occur in cooperative learning. Notably, the academic support component of promotive interaction was more susceptible to the effects of asynchrony, as it decreased among asynchronous students over time, particularly among those reporting above-average levels of cooperation, belonging, and positive emotion.","author":[{"dropping-particle":"","family":"Peterson","given":"Amy T.","non-dropping-particle":"","parse-names":false,"suffix":""}],"container-title":"International Journal of Educational Research Open","id":"ITEM-1","issue":"September","issued":{"date-parts":[["2023"]]},"page":"100300","publisher":"Elsevier Ltd","title":"Asynchrony and promotive interaction in online cooperative learning","type":"article-journal","volume":"5"},"uris":["http://www.mendeley.com/documents/?uuid=1921cc0f-7128-4708-bd98-21433032c6c2"]}],"mendeley":{"formattedCitation":"(Peterson, 2023)","plainTextFormattedCitation":"(Peterson, 2023)","previouslyFormattedCitation":"(Peterson, 2023)"},"properties":{"noteIndex":0},"schema":"https://github.com/citation-style-language/schema/raw/master/csl-citation.json"}</w:instrText>
      </w:r>
      <w:r w:rsidR="007E5049" w:rsidRPr="007E5049">
        <w:fldChar w:fldCharType="separate"/>
      </w:r>
      <w:r w:rsidR="007E5049" w:rsidRPr="007E5049">
        <w:rPr>
          <w:noProof/>
        </w:rPr>
        <w:t>(Peterson, 2023)</w:t>
      </w:r>
      <w:r w:rsidR="007E5049" w:rsidRPr="007E5049">
        <w:fldChar w:fldCharType="end"/>
      </w:r>
      <w:r w:rsidR="007E5049" w:rsidRPr="007E5049">
        <w:t>.</w:t>
      </w:r>
    </w:p>
    <w:p w14:paraId="2E870C9C" w14:textId="68E15908" w:rsidR="00B92556" w:rsidRPr="00267267" w:rsidRDefault="00B92556" w:rsidP="00267267">
      <w:pPr>
        <w:pStyle w:val="Paragraf"/>
        <w:spacing w:after="240"/>
        <w:rPr>
          <w:szCs w:val="24"/>
        </w:rPr>
      </w:pPr>
      <w:r w:rsidRPr="00B92556">
        <w:t xml:space="preserve">Untuk mengatasi keterbatasan tersebut, diperlukan mekanisme </w:t>
      </w:r>
      <w:r w:rsidRPr="00F937B3">
        <w:t xml:space="preserve">umpan balik </w:t>
      </w:r>
      <w:r w:rsidRPr="00B92556">
        <w:t xml:space="preserve">berbasis teknologi yang mampu menyimpulkan tingkat </w:t>
      </w:r>
      <w:r w:rsidR="00F937B3" w:rsidRPr="00F52300">
        <w:rPr>
          <w:i/>
          <w:iCs/>
        </w:rPr>
        <w:t>engagement</w:t>
      </w:r>
      <w:r w:rsidR="00F937B3" w:rsidRPr="00DA7695">
        <w:rPr>
          <w:color w:val="FF0000"/>
        </w:rPr>
        <w:t xml:space="preserve"> </w:t>
      </w:r>
      <w:r w:rsidRPr="00B92556">
        <w:t xml:space="preserve">peserta didik dengan memanfaatkan data emosi dalam berbagai bentuk seperti teks, suara, atau </w:t>
      </w:r>
      <w:r w:rsidRPr="00B92556">
        <w:lastRenderedPageBreak/>
        <w:t xml:space="preserve">visual </w:t>
      </w:r>
      <w:r w:rsidR="00267267">
        <w:fldChar w:fldCharType="begin" w:fldLock="1"/>
      </w:r>
      <w:r w:rsidR="00267267">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rsidR="00267267">
        <w:fldChar w:fldCharType="separate"/>
      </w:r>
      <w:r w:rsidR="00267267" w:rsidRPr="00B12A78">
        <w:rPr>
          <w:noProof/>
        </w:rPr>
        <w:t>(Yu dkk., 2024)</w:t>
      </w:r>
      <w:r w:rsidR="00267267">
        <w:fldChar w:fldCharType="end"/>
      </w:r>
      <w:r w:rsidR="00267267">
        <w:t>.</w:t>
      </w:r>
      <w:r w:rsidRPr="00B92556">
        <w:t xml:space="preserve"> Salah satu pendekatan yang banyak digunakan adalah analisis sentimen berbasis teks, di mana emosionalitas peserta didik dapat diukur melalui komentar atau tanggapan dalam forum pembelajaran daring </w:t>
      </w:r>
      <w:r w:rsidR="00267267">
        <w:rPr>
          <w:szCs w:val="24"/>
        </w:rPr>
        <w:fldChar w:fldCharType="begin" w:fldLock="1"/>
      </w:r>
      <w:r w:rsidR="00267267">
        <w:rPr>
          <w:szCs w:val="24"/>
        </w:rPr>
        <w:instrText>ADDIN CSL_CITATION {"citationItems":[{"id":"ITEM-1","itemData":{"DOI":"10.4018/IJWLTT.331077","ISSN":"15481107","abstract":"The setting of teaching environment is the key factor of teaching emotion recognition, and its superiority directly determines the teaching and learning effect between teachers and students. During online education, the changes of students' emotions are not paid attention to and addressed by teachers. Especially for young students, their self-study ability and self-discipline are poor, which further affects the learning. This paper proposes an improved convolutional neural network algorithm to create a decision tree model for managing students' scores. The experimental results show that the improved convolutional neural network algorithm improves the construction speed of the decision tree and reduces the calculation and execution time of the algorithm. The improved algorithm proposed in this paper has a good classification effect. The model provides a reference for the expansion and application of emotion recognition big data in education and teaching, and a feasible practical model for personalized teaching in online schools.","author":[{"dropping-particle":"","family":"Xu","given":"Zhaoxing","non-dropping-particle":"","parse-names":false,"suffix":""}],"container-title":"International Journal of Web-Based Learning and Teaching Technologies","id":"ITEM-1","issue":"2","issued":{"date-parts":[["2023"]]},"page":"1-13","title":"Application of Convolution Neural Network Algorithm in Online Education Emotion Recognition","type":"article-journal","volume":"18"},"uris":["http://www.mendeley.com/documents/?uuid=238285ef-5e21-419b-bab2-e1827c2e3f37"]}],"mendeley":{"formattedCitation":"(Xu, 2023)","plainTextFormattedCitation":"(Xu, 2023)","previouslyFormattedCitation":"(Xu, 2023)"},"properties":{"noteIndex":0},"schema":"https://github.com/citation-style-language/schema/raw/master/csl-citation.json"}</w:instrText>
      </w:r>
      <w:r w:rsidR="00267267">
        <w:rPr>
          <w:szCs w:val="24"/>
        </w:rPr>
        <w:fldChar w:fldCharType="separate"/>
      </w:r>
      <w:r w:rsidR="00267267" w:rsidRPr="00FF470E">
        <w:rPr>
          <w:noProof/>
          <w:szCs w:val="24"/>
        </w:rPr>
        <w:t>(Xu, 2023)</w:t>
      </w:r>
      <w:r w:rsidR="00267267">
        <w:rPr>
          <w:szCs w:val="24"/>
        </w:rPr>
        <w:fldChar w:fldCharType="end"/>
      </w:r>
      <w:r w:rsidR="00267267">
        <w:t xml:space="preserve">. Beberapa penelitian tentang penerapan analisis sentimen untuk mengetahui emosi dari siswa telah dilakukan oleh beberapa peneliti. </w:t>
      </w:r>
      <w:r w:rsidR="00267267">
        <w:rPr>
          <w:szCs w:val="24"/>
        </w:rPr>
        <w:t xml:space="preserve">Peneliti </w:t>
      </w:r>
      <w:r w:rsidR="00267267">
        <w:rPr>
          <w:szCs w:val="24"/>
        </w:rPr>
        <w:fldChar w:fldCharType="begin" w:fldLock="1"/>
      </w:r>
      <w:r w:rsidR="00267267">
        <w:rPr>
          <w:szCs w:val="24"/>
        </w:rPr>
        <w:instrText>ADDIN CSL_CITATION {"citationItems":[{"id":"ITEM-1","itemData":{"DOI":"10.14569/IJACSA.2022.0131119","ISSN":"21565570","abstract":"The online course teaching platform provides a more accessible and open teaching environment for teachers and students. The sentiment tendency reflected in the online course comments becomes an essential basis for teachers to adjust the course and students to choose the course. This paper combined two deep learning algorithms, i.e., a convolutional neural network (CNN) algorithm and a long short-term memory (LSTM) algorithm, to identify and analyze the emotional tendency of comments on online ideological and political courses. Moreover, the CNN+LSTM-based sentiment analysis algorithm was simulated in MATLAB software. The influence of the text vectorization method on the recognition performance of the CNN+LSTM algorithm was tested; then, it was compared with support vector machine (SVM) and LSTM algorithms, and the comments on online ideological and political courses were analyzed. The results showed that the recognition performance of the CNN+LSTM-based sentiment analysis algorithm adopting the Word2vec text vectorization method was better than that adopting the one-hot text vectorization method; the recognition performance of the CNN+LSTM algorithm was the best, the LSTM algorithm was the second, and the SVM algorithm was the worst in terms of the performance of recognizing the sentiment of comment texts; 86.36% of the selected comments on ideological and political courses contained positive sentiment, and 13.64% contained negative sentiment. Relevant suggestions were given based on the negative comments","author":[{"dropping-particle":"","family":"Zhang","given":"Xiang","non-dropping-particle":"","parse-names":false,"suffix":""},{"dropping-particle":"","family":"Qin","given":"Xiaobo","non-dropping-particle":"","parse-names":false,"suffix":""}],"container-title":"International Journal of Advanced Computer Science and Applications","id":"ITEM-1","issue":"11","issued":{"date-parts":[["2022"]]},"page":"174-179","title":"Research on Sentiment Analysis Algorithm for Comments on Online Ideological and Political Courses","type":"article-journal","volume":"13"},"uris":["http://www.mendeley.com/documents/?uuid=d97d32ca-3ae4-403d-8ce1-d78e6a552b88"]}],"mendeley":{"formattedCitation":"(X. Zhang &amp; Qin, 2022)","manualFormatting":"X. Zhang &amp; Qin, (2022","plainTextFormattedCitation":"(X. Zhang &amp; Qin, 2022)","previouslyFormattedCitation":"(X. Zhang &amp; Qin, 2022)"},"properties":{"noteIndex":0},"schema":"https://github.com/citation-style-language/schema/raw/master/csl-citation.json"}</w:instrText>
      </w:r>
      <w:r w:rsidR="00267267">
        <w:rPr>
          <w:szCs w:val="24"/>
        </w:rPr>
        <w:fldChar w:fldCharType="separate"/>
      </w:r>
      <w:r w:rsidR="00267267" w:rsidRPr="00993E52">
        <w:rPr>
          <w:noProof/>
          <w:szCs w:val="24"/>
        </w:rPr>
        <w:t xml:space="preserve">X. Zhang &amp; Qin, </w:t>
      </w:r>
      <w:r w:rsidR="00267267">
        <w:rPr>
          <w:noProof/>
          <w:szCs w:val="24"/>
        </w:rPr>
        <w:t>(</w:t>
      </w:r>
      <w:r w:rsidR="00267267" w:rsidRPr="00993E52">
        <w:rPr>
          <w:noProof/>
          <w:szCs w:val="24"/>
        </w:rPr>
        <w:t>2022</w:t>
      </w:r>
      <w:r w:rsidR="00267267">
        <w:rPr>
          <w:szCs w:val="24"/>
        </w:rPr>
        <w:fldChar w:fldCharType="end"/>
      </w:r>
      <w:r w:rsidR="00267267">
        <w:rPr>
          <w:szCs w:val="24"/>
        </w:rPr>
        <w:t xml:space="preserve">) membuat sistem yang menerapkan analisis sentimen untuk mengevaluasi emosi siswa pada pelajaran Ideologi dan Politik dalam </w:t>
      </w:r>
      <w:r w:rsidR="00267267" w:rsidRPr="00B43E5C">
        <w:rPr>
          <w:i/>
          <w:iCs/>
          <w:szCs w:val="24"/>
        </w:rPr>
        <w:t>platform</w:t>
      </w:r>
      <w:r w:rsidR="00267267">
        <w:rPr>
          <w:szCs w:val="24"/>
        </w:rPr>
        <w:t xml:space="preserve"> daring. Pendekatan analisis sentimen juga telah dilakukan oleh </w:t>
      </w:r>
      <w:r w:rsidR="00267267">
        <w:rPr>
          <w:szCs w:val="24"/>
        </w:rPr>
        <w:fldChar w:fldCharType="begin" w:fldLock="1"/>
      </w:r>
      <w:r w:rsidR="00267267">
        <w:rPr>
          <w:szCs w:val="24"/>
        </w:rPr>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rsidR="00267267">
        <w:rPr>
          <w:szCs w:val="24"/>
        </w:rPr>
        <w:fldChar w:fldCharType="separate"/>
      </w:r>
      <w:r w:rsidR="00267267" w:rsidRPr="00993E52">
        <w:rPr>
          <w:noProof/>
          <w:szCs w:val="24"/>
        </w:rPr>
        <w:t xml:space="preserve">Mao </w:t>
      </w:r>
      <w:r w:rsidR="00267267">
        <w:rPr>
          <w:noProof/>
          <w:szCs w:val="24"/>
        </w:rPr>
        <w:t>dkk.</w:t>
      </w:r>
      <w:r w:rsidR="00267267" w:rsidRPr="00993E52">
        <w:rPr>
          <w:noProof/>
          <w:szCs w:val="24"/>
        </w:rPr>
        <w:t xml:space="preserve">, </w:t>
      </w:r>
      <w:r w:rsidR="00267267">
        <w:rPr>
          <w:noProof/>
          <w:szCs w:val="24"/>
        </w:rPr>
        <w:t>(</w:t>
      </w:r>
      <w:r w:rsidR="00267267" w:rsidRPr="00993E52">
        <w:rPr>
          <w:noProof/>
          <w:szCs w:val="24"/>
        </w:rPr>
        <w:t>2023</w:t>
      </w:r>
      <w:r w:rsidR="00267267">
        <w:rPr>
          <w:szCs w:val="24"/>
        </w:rPr>
        <w:fldChar w:fldCharType="end"/>
      </w:r>
      <w:r w:rsidR="00267267">
        <w:rPr>
          <w:szCs w:val="24"/>
        </w:rPr>
        <w:t xml:space="preserve">) untuk  mengevaluasi tingkat emosional siswa dalam pelajaran </w:t>
      </w:r>
      <w:r w:rsidR="00267267" w:rsidRPr="00B43E5C">
        <w:rPr>
          <w:i/>
          <w:iCs/>
          <w:szCs w:val="24"/>
        </w:rPr>
        <w:t>Internet of Things</w:t>
      </w:r>
      <w:r w:rsidR="00267267">
        <w:rPr>
          <w:szCs w:val="24"/>
        </w:rPr>
        <w:t xml:space="preserve"> (IoT). Walaupun demikian, pendekatan analisis sentimen dinilai kurang tepat untuk dijadikan aspek penilaian utama untuk mendapatkan data emosi siswa, karena dimungkinkan untuk terjadinya emosi palsu dari siswa dalam tulisannya </w:t>
      </w:r>
      <w:r w:rsidR="00267267">
        <w:rPr>
          <w:szCs w:val="24"/>
        </w:rPr>
        <w:fldChar w:fldCharType="begin" w:fldLock="1"/>
      </w:r>
      <w:r w:rsidR="00267267">
        <w:rPr>
          <w:szCs w:val="24"/>
        </w:rPr>
        <w:instrText>ADDIN CSL_CITATION {"citationItems":[{"id":"ITEM-1","itemData":{"DOI":"10.1016/j.eswa.2022.116686","ISSN":"09574174","abstract":"One of the research domains in the field of sentiment analysis is automatic emotion recognition in texts which is a worthy topic in human-computer interaction. Text processing has always faced many challenges. The main one is the structural and semantic differences of sentences which have had a significant impact on the malfunction of auto-recognition systems. This problem becomes more prominent in short texts in which words and their concurrences are limited and insufficient. As a result of this, word frequency and TF-IDF weighing cannot well represent the relationship between words and the appropriate feature vector, leading to an undesirable accuracy of emotion recognition. Thus, different strategies should be applied to improve the feature vector and to formulate the features properly. The desired strategy should be able to identify the words that can distinguish between classes well and also to find the relationships between words and meaningful phrases using natural language processing concepts. In this paper, a combination of emotional models, categorical and hierarchical, are used for an emotional text recognition which could discover simultaneously explicit and implicit emotion in a short text. Our approach called DuFER, proposed a weighed method which improves the feature vector using language models and computational linguistics through applying a modified TF-IDF weighing to words as well as Maximum Likelihood Estimation weighing to expressions. Four implicit and explicit emotion datasets are used for the experiments. The results show that the accuracy of both implicit and explicit emotion recognition has increased and DuFER is actually the first successful dual framework in recognizing implicit and explicit emotions from text.","author":[{"dropping-particle":"","family":"Khoshnam","given":"Fereshteh","non-dropping-particle":"","parse-names":false,"suffix":""},{"dropping-particle":"","family":"Baraani-Dastjerdi","given":"Ahmad","non-dropping-particle":"","parse-names":false,"suffix":""}],"container-title":"Expert Systems with Applications","id":"ITEM-1","issue":"October 2021","issued":{"date-parts":[["2022"]]},"page":"116686","publisher":"Elsevier Ltd","title":"A dual framework for implicit and explicit emotion recognition: An ensemble of language models and computational linguistics","type":"article-journal","volume":"198"},"uris":["http://www.mendeley.com/documents/?uuid=90cf3e2b-3a05-43df-a9bc-d33be8f0646b"]}],"mendeley":{"formattedCitation":"(Khoshnam &amp; Baraani-Dastjerdi, 2022)","plainTextFormattedCitation":"(Khoshnam &amp; Baraani-Dastjerdi, 2022)","previouslyFormattedCitation":"(Khoshnam &amp; Baraani-Dastjerdi, 2022)"},"properties":{"noteIndex":0},"schema":"https://github.com/citation-style-language/schema/raw/master/csl-citation.json"}</w:instrText>
      </w:r>
      <w:r w:rsidR="00267267">
        <w:rPr>
          <w:szCs w:val="24"/>
        </w:rPr>
        <w:fldChar w:fldCharType="separate"/>
      </w:r>
      <w:r w:rsidR="00267267" w:rsidRPr="00B43E5C">
        <w:rPr>
          <w:noProof/>
          <w:szCs w:val="24"/>
        </w:rPr>
        <w:t>(Khoshnam &amp; Baraani-Dastjerdi, 2022)</w:t>
      </w:r>
      <w:r w:rsidR="00267267">
        <w:rPr>
          <w:szCs w:val="24"/>
        </w:rPr>
        <w:fldChar w:fldCharType="end"/>
      </w:r>
      <w:r w:rsidR="00267267">
        <w:rPr>
          <w:szCs w:val="24"/>
        </w:rPr>
        <w:t>.</w:t>
      </w:r>
    </w:p>
    <w:p w14:paraId="1647C375" w14:textId="2CA35200" w:rsidR="00267267" w:rsidRDefault="00267267" w:rsidP="00B92556">
      <w:pPr>
        <w:pStyle w:val="Paragraf"/>
      </w:pPr>
      <w:r>
        <w:t xml:space="preserve">Bentuk mekanisme </w:t>
      </w:r>
      <w:r w:rsidRPr="009A49D5">
        <w:t xml:space="preserve">umpan balik </w:t>
      </w:r>
      <w:r>
        <w:t xml:space="preserve">yang lainnya adalah berbasis </w:t>
      </w:r>
      <w:r w:rsidRPr="00415240">
        <w:rPr>
          <w:i/>
          <w:iCs/>
        </w:rPr>
        <w:t>audio</w:t>
      </w:r>
      <w:r>
        <w:rPr>
          <w:i/>
          <w:iCs/>
        </w:rPr>
        <w:t>.</w:t>
      </w:r>
      <w:r>
        <w:t xml:space="preserve"> Berdasarkan referensi penelitian lampau, </w:t>
      </w:r>
      <w:r>
        <w:fldChar w:fldCharType="begin" w:fldLock="1"/>
      </w:r>
      <w:r>
        <w:instrText>ADDIN CSL_CITATION {"citationItems":[{"id":"ITEM-1","itemData":{"DOI":"10.1109/TCSS.2022.3221128","ISSN":"2329-924X VO  - 11","author":[{"dropping-particle":"","family":"Bao","given":"J","non-dropping-particle":"","parse-names":false,"suffix":""},{"dropping-particle":"","family":"Tao","given":"X","non-dropping-particle":"","parse-names":false,"suffix":""},{"dropping-particle":"","family":"Zhou","given":"Y","non-dropping-particle":"","parse-names":false,"suffix":""}],"container-title":"IEEE Transactions on Computational Social Systems","id":"ITEM-1","issue":"1","issued":{"date-parts":[["2024"]]},"page":"171-183","title":"An Emotion Recognition Method Based on Eye Movement and Audiovisual Features in MOOC Learning Environment","type":"article-journal","volume":"11"},"uris":["http://www.mendeley.com/documents/?uuid=1ac81d5e-7404-44ee-aa46-70628f1663c1"]}],"mendeley":{"formattedCitation":"(Bao dkk., 2024a)","manualFormatting":"Bao dkk., (2024)","plainTextFormattedCitation":"(Bao dkk., 2024a)","previouslyFormattedCitation":"(Bao dkk., 2024a)"},"properties":{"noteIndex":0},"schema":"https://github.com/citation-style-language/schema/raw/master/csl-citation.json"}</w:instrText>
      </w:r>
      <w:r>
        <w:fldChar w:fldCharType="separate"/>
      </w:r>
      <w:r w:rsidRPr="00D5706E">
        <w:rPr>
          <w:noProof/>
        </w:rPr>
        <w:t xml:space="preserve">Bao </w:t>
      </w:r>
      <w:r>
        <w:rPr>
          <w:noProof/>
        </w:rPr>
        <w:t>dkk.</w:t>
      </w:r>
      <w:r w:rsidRPr="00D5706E">
        <w:rPr>
          <w:noProof/>
        </w:rPr>
        <w:t xml:space="preserve">, </w:t>
      </w:r>
      <w:r>
        <w:rPr>
          <w:noProof/>
        </w:rPr>
        <w:t>(</w:t>
      </w:r>
      <w:r w:rsidRPr="00D5706E">
        <w:rPr>
          <w:noProof/>
        </w:rPr>
        <w:t>2024)</w:t>
      </w:r>
      <w:r>
        <w:fldChar w:fldCharType="end"/>
      </w:r>
      <w:r>
        <w:t xml:space="preserve"> menggabungkan fitur </w:t>
      </w:r>
      <w:r w:rsidRPr="00415240">
        <w:rPr>
          <w:i/>
          <w:iCs/>
        </w:rPr>
        <w:t>audio</w:t>
      </w:r>
      <w:r>
        <w:t xml:space="preserve"> dan gerakan mata untuk mengevaluasi emosi siswa pada </w:t>
      </w:r>
      <w:r w:rsidRPr="00415240">
        <w:rPr>
          <w:i/>
          <w:iCs/>
        </w:rPr>
        <w:t xml:space="preserve">massive </w:t>
      </w:r>
      <w:r w:rsidR="00FB711B">
        <w:rPr>
          <w:i/>
          <w:iCs/>
        </w:rPr>
        <w:t>daring</w:t>
      </w:r>
      <w:r w:rsidRPr="00415240">
        <w:rPr>
          <w:i/>
          <w:iCs/>
        </w:rPr>
        <w:t xml:space="preserve"> open course</w:t>
      </w:r>
      <w:r>
        <w:t xml:space="preserve"> (MOOC). </w:t>
      </w:r>
      <w:r w:rsidRPr="00D5706E">
        <w:t>Mereka merancang sistem yang dapat  mengklasifikasikan emosi seperti minat, kebahagiaan, kebingungan, dan kebosanan</w:t>
      </w:r>
      <w:r>
        <w:t xml:space="preserve"> dengan hasil akurasi sebesar </w:t>
      </w:r>
      <w:r w:rsidRPr="00D5706E">
        <w:t>81,90%.</w:t>
      </w:r>
      <w:r>
        <w:t xml:space="preserve"> Penelitian lain yang menggunakan fitur </w:t>
      </w:r>
      <w:r w:rsidRPr="00D5706E">
        <w:rPr>
          <w:i/>
          <w:iCs/>
        </w:rPr>
        <w:t>audio</w:t>
      </w:r>
      <w:r>
        <w:t xml:space="preserve"> dalam mendeteksi emosi siswa pada pembelajaran daring adalah </w:t>
      </w:r>
      <w:r w:rsidRPr="00574D25">
        <w:fldChar w:fldCharType="begin" w:fldLock="1"/>
      </w:r>
      <w:r>
        <w:instrText>ADDIN CSL_CITATION {"citationItems":[{"id":"ITEM-1","itemData":{"DOI":"10.3390/s22051937","ISSN":"14248220","PMID":"35271083","abstract":"The emotional speech recognition method presented in this article was applied to recognize the emotions of students during online exams in distance learning due to COVID-19. The purpose of this method is to recognize emotions in spoken speech through the knowledge base of emotionally charged words, which are stored as a code book. The method analyzes human speech for the presence of emotions. To assess the quality of the method, an experiment was conducted for 420 audio recordings. The accuracy of the proposed method is 79.7% for the Kazakh language. The method can be used for different languages and consists of the following tasks: capturing a signal, detecting speech in it, recognizing speech words in a simplified transcription, determining word boundaries, comparing a simplified transcription with a code book, and constructing a hypothesis about the degree of speech emotionality. In case of the presence of emotions, there occurs complete recognition of words and definitions of emotions in speech. The advantage of this method is the possibility of its widespread use since it is not demanding on computational resources. The described method can be applied when there is a need to recognize positive and negative emotions in a crowd, in public transport, schools, universities, etc. The experiment carried out has shown the effectiveness of this method. The results obtained will make it possible in the future to develop devices that begin to record and recognize a speech signal, for example, in the case of detecting negative emotions in sounding speech and, if necessary, transmitting a message about potential threats or riots.","author":[{"dropping-particle":"","family":"Bekmanova","given":"Gulmira","non-dropping-particle":"","parse-names":false,"suffix":""},{"dropping-particle":"","family":"Yergesh","given":"Banu","non-dropping-particle":"","parse-names":false,"suffix":""},{"dropping-particle":"","family":"Sharipbay","given":"Altynbek","non-dropping-particle":"","parse-names":false,"suffix":""},{"dropping-particle":"","family":"Mukanova","given":"Assel","non-dropping-particle":"","parse-names":false,"suffix":""}],"container-title":"Sensors","id":"ITEM-1","issue":"5","issued":{"date-parts":[["2022"]]},"title":"Emotional Speech Recognition Method Based on Word Transcription","type":"article-journal","volume":"22"},"uris":["http://www.mendeley.com/documents/?uuid=a71705c4-f3d5-429f-b96e-12e8f5d2ca5c"]}],"mendeley":{"formattedCitation":"(Bekmanova dkk., 2022)","manualFormatting":"Bekmanova dkk., (2022)","plainTextFormattedCitation":"(Bekmanova dkk., 2022)","previouslyFormattedCitation":"(Bekmanova dkk., 2022)"},"properties":{"noteIndex":0},"schema":"https://github.com/citation-style-language/schema/raw/master/csl-citation.json"}</w:instrText>
      </w:r>
      <w:r w:rsidRPr="00574D25">
        <w:fldChar w:fldCharType="separate"/>
      </w:r>
      <w:r w:rsidRPr="00574D25">
        <w:rPr>
          <w:noProof/>
        </w:rPr>
        <w:t xml:space="preserve">Bekmanova </w:t>
      </w:r>
      <w:r>
        <w:rPr>
          <w:noProof/>
        </w:rPr>
        <w:t>dkk.</w:t>
      </w:r>
      <w:r w:rsidRPr="00574D25">
        <w:rPr>
          <w:noProof/>
        </w:rPr>
        <w:t>, (2022)</w:t>
      </w:r>
      <w:r w:rsidRPr="00574D25">
        <w:fldChar w:fldCharType="end"/>
      </w:r>
      <w:r w:rsidRPr="00574D25">
        <w:t>, didasari oleh pembelajaran jarak jauh karena COVID-19, mereka membangun sistem yang dapat mendeteksi emosi positif dan negatif dari ucapan lisan siswa dengan bahasa Kazakh</w:t>
      </w:r>
      <w:r>
        <w:t xml:space="preserve"> dengan hasil akurasi sebesar</w:t>
      </w:r>
      <w:r w:rsidRPr="00574D25">
        <w:t xml:space="preserve"> 79,7%</w:t>
      </w:r>
      <w:r>
        <w:t xml:space="preserve">. Berdasarkan hasil penelitian – penelitan di atas, membuktikan bahwa audio dapat digunakan sebagai basis penilaian untuk memberikan masukan dari siswa kepada pengajar berupa data emosi siswa. Walaupun demikian, penggunaan </w:t>
      </w:r>
      <w:r w:rsidRPr="00574D25">
        <w:rPr>
          <w:i/>
          <w:iCs/>
        </w:rPr>
        <w:t>audio</w:t>
      </w:r>
      <w:r>
        <w:t xml:space="preserve"> dalam deteksi emosi siswa pada pembelajaran daring memiliki sejumlah masalah, seperti penggunaan fitur </w:t>
      </w:r>
      <w:r w:rsidRPr="006E212D">
        <w:rPr>
          <w:i/>
          <w:iCs/>
        </w:rPr>
        <w:t>audio</w:t>
      </w:r>
      <w:r>
        <w:t xml:space="preserve"> yang menyebabkan penurunan akurasi jika digabungkan dengan fitur lain </w:t>
      </w:r>
      <w:r>
        <w:fldChar w:fldCharType="begin" w:fldLock="1"/>
      </w:r>
      <w:r>
        <w:instrText>ADDIN CSL_CITATION {"citationItems":[{"id":"ITEM-1","itemData":{"DOI":"10.1016/j.inffus.2024.102338","ISSN":"15662535","abstract":"Multimodal fusion for emotion recognition has received increasing attention from researchers because of its ability to effectively leverage multimodal complementary information. However, there are two main challenges lead to performance degradation of existing emotion recognition models, which limits the practical use of existing models. One is that multimodal signals are difficult to fuse effectively to respond to the complexity of emotions. The other is that the individual variability and non-stationarity of physiological signals lead to poor performance of the model on new subjects. In particular, existing methods will not work well when faced with emotion recognition of new subjects in online scenarios. In this paper, we propose a novel online multi-hypergraph fusion learning method (OnMHF) to effectively fuse multimodal information and to reduce the difference between training data and test data for online cross-subject emotion recognition. Specifically, in a training phase, a multi-hypergraph fusion is proposed to fuse multimodal physiological signals to effectively obtain emotion-aware information via leveraging multimodal complementary information and high-order correlations among multimodal signals. In an online recognizing phase, an online multi-hypergraph learning is designed to learn online multimodal information from online multimodal data by updating hypergraph structure. As a result, the proposed method can be more effective for emotion recognition of target subjects when target data arrive in an online manner. Experimental results have demonstrated that the proposed method outperforms the baselines and compared state-of-the-art methods in online emotion recognition tasks.","author":[{"dropping-particle":"","family":"Pan","given":"Tongjie","non-dropping-particle":"","parse-names":false,"suffix":""},{"dropping-particle":"","family":"Ye","given":"Yalan","non-dropping-particle":"","parse-names":false,"suffix":""},{"dropping-particle":"","family":"Zhang","given":"Yangwuyong","non-dropping-particle":"","parse-names":false,"suffix":""},{"dropping-particle":"","family":"Xiao","given":"Kunshu","non-dropping-particle":"","parse-names":false,"suffix":""},{"dropping-particle":"","family":"Cai","given":"Hecheng","non-dropping-particle":"","parse-names":false,"suffix":""}],"container-title":"Information Fusion","id":"ITEM-1","issue":"February","issued":{"date-parts":[["2024"]]},"page":"102338","publisher":"Elsevier B.V.","title":"Online multi-hypergraph fusion learning for cross-subject emotion recognition","type":"article-journal","volume":"108"},"uris":["http://www.mendeley.com/documents/?uuid=12351b38-40e8-4ba4-9376-c201fd5b80a2"]}],"mendeley":{"formattedCitation":"(Pan dkk., 2024)","plainTextFormattedCitation":"(Pan dkk., 2024)","previouslyFormattedCitation":"(Pan dkk., 2024)"},"properties":{"noteIndex":0},"schema":"https://github.com/citation-style-language/schema/raw/master/csl-citation.json"}</w:instrText>
      </w:r>
      <w:r>
        <w:fldChar w:fldCharType="separate"/>
      </w:r>
      <w:r w:rsidRPr="00B12A78">
        <w:rPr>
          <w:noProof/>
        </w:rPr>
        <w:t>(Pan dkk., 2024)</w:t>
      </w:r>
      <w:r>
        <w:fldChar w:fldCharType="end"/>
      </w:r>
      <w:r>
        <w:t xml:space="preserve">, lalu  adanya batasan kuantitas terhadap </w:t>
      </w:r>
      <w:r w:rsidRPr="006E212D">
        <w:rPr>
          <w:i/>
          <w:iCs/>
        </w:rPr>
        <w:t>database</w:t>
      </w:r>
      <w:r>
        <w:t xml:space="preserve"> yang akan digunakan sebagai data latih </w:t>
      </w:r>
      <w:r>
        <w:fldChar w:fldCharType="begin" w:fldLock="1"/>
      </w:r>
      <w:r>
        <w:instrText>ADDIN CSL_CITATION {"citationItems":[{"id":"ITEM-1","itemData":{"DOI":"10.3390/s22062343","ISSN":"14248220","PMID":"35336515","abstract":"Every human being experiences emotions daily, e.g., joy, sadness, fear, anger. These might be revealed through speech—words are often accompanied by our emotional states when we talk. Different acoustic emotional databases are freely available for solving the Emotional Speech Recognition (ESR) task. Unfortunately, many of them were generated under non-real-world conditions, i.e., actors played emotions, and recorded emotions were under fictitious circumstances where noise is non-existent. Another weakness in the design of emotion recognition systems is the scarcity of enough patterns in the available databases, causing generalization problems and leading to overfitting. This paper examines how different recording environmental elements impact system performance using a simple logistic regression algorithm. Specifically, we conducted experiments simulating different scenarios, using different levels of Gaussian white noise, real-world noise, and reverberation. The results from this research show a performance deterioration in all scenarios, increasing the error probability from 25.57% to 79.13% in the worst case. Additionally, a virtual enlargement method and a robust multi-scenario speech-based emotion recognition system are proposed. Our system’s average error probability of 34.57% is comparable to the best-case scenario with 31.55%. The findings support the prediction that simulated emotional speech databases do not offer sufficient closeness to real scenarios.","author":[{"dropping-particle":"","family":"Zhu-Zhou","given":"Fangfang","non-dropping-particle":"","parse-names":false,"suffix":""},{"dropping-particle":"","family":"Gil-Pita","given":"Roberto","non-dropping-particle":"","parse-names":false,"suffix":""},{"dropping-particle":"","family":"García-Gómez","given":"Joaquín","non-dropping-particle":"","parse-names":false,"suffix":""},{"dropping-particle":"","family":"Rosa-Zurera","given":"Manuel","non-dropping-particle":"","parse-names":false,"suffix":""}],"container-title":"Sensors","id":"ITEM-1","issue":"6","issued":{"date-parts":[["2022"]]},"title":"Robust Multi-Scenario Speech-Based Emotion Recognition System","type":"article-journal","volume":"22"},"uris":["http://www.mendeley.com/documents/?uuid=328c6ada-46b7-4ab1-932f-ca129a9b71e3"]}],"mendeley":{"formattedCitation":"(Zhu-Zhou dkk., 2022)","plainTextFormattedCitation":"(Zhu-Zhou dkk., 2022)","previouslyFormattedCitation":"(Zhu-Zhou dkk., 2022)"},"properties":{"noteIndex":0},"schema":"https://github.com/citation-style-language/schema/raw/master/csl-citation.json"}</w:instrText>
      </w:r>
      <w:r>
        <w:fldChar w:fldCharType="separate"/>
      </w:r>
      <w:r w:rsidRPr="00B12A78">
        <w:rPr>
          <w:noProof/>
        </w:rPr>
        <w:t>(Zhu-Zhou dkk., 2022)</w:t>
      </w:r>
      <w:r>
        <w:fldChar w:fldCharType="end"/>
      </w:r>
      <w:r>
        <w:t xml:space="preserve">, hingga mahalnya biaya komputasi pengolahan sinyal </w:t>
      </w:r>
      <w:r w:rsidRPr="006E212D">
        <w:rPr>
          <w:i/>
          <w:iCs/>
        </w:rPr>
        <w:t>audio</w:t>
      </w:r>
      <w:r>
        <w:rPr>
          <w:i/>
          <w:iCs/>
        </w:rPr>
        <w:t xml:space="preserve"> </w:t>
      </w:r>
      <w:r>
        <w:rPr>
          <w:i/>
          <w:iCs/>
        </w:rPr>
        <w:fldChar w:fldCharType="begin" w:fldLock="1"/>
      </w:r>
      <w:r>
        <w:rPr>
          <w:i/>
          <w:iCs/>
        </w:rPr>
        <w:instrText>ADDIN CSL_CITATION {"citationItems":[{"id":"ITEM-1","itemData":{"DOI":"10.1016/j.ins.2021.02.016","ISSN":"00200255","abstract":"Speech Emotion Recognition (SER) has numerous applications including human-robot interaction, online gaming, and health care assistance. While deep learning-based approaches achieve considerable precision, they often come with high computational and time costs. Indeed, feature learning strategies must search for important features in a large amount of speech data. In order to reduce these time and computational costs, we propose pre-processing step in which speech segments with similar formant characteristics are clustered together and labeled as the same phoneme. The phoneme occurrence rates in emotional utterances are then used as the input features for classifiers. Using six databases (EmoDB, RAVDESS, IEMOCAP, ShEMO, DEMoS and MSP-Improv) for evaluation, the level of accuracy is comparable to that of current state-of-the-art methods and the required training time was significantly reduced from hours to minutes.","author":[{"dropping-particle":"","family":"Liu","given":"Zhen Tao","non-dropping-particle":"","parse-names":false,"suffix":""},{"dropping-particle":"","family":"Rehman","given":"Abdul","non-dropping-particle":"","parse-names":false,"suffix":""},{"dropping-particle":"","family":"Wu","given":"Min","non-dropping-particle":"","parse-names":false,"suffix":""},{"dropping-particle":"","family":"Cao","given":"Wei Hua","non-dropping-particle":"","parse-names":false,"suffix":""},{"dropping-particle":"","family":"Hao","given":"Man","non-dropping-particle":"","parse-names":false,"suffix":""}],"container-title":"Information Sciences","id":"ITEM-1","issued":{"date-parts":[["2021"]]},"page":"309-325","publisher":"Elsevier Inc.","title":"Speech emotion recognition based on formant characteristics feature extraction and phoneme type convergence","type":"article-journal","volume":"563"},"uris":["http://www.mendeley.com/documents/?uuid=9b8e935d-13f9-463c-a185-c383780a75b3"]}],"mendeley":{"formattedCitation":"(Z. T. Liu dkk., 2021)","plainTextFormattedCitation":"(Z. T. Liu dkk., 2021)","previouslyFormattedCitation":"(Z. T. Liu dkk., 2021)"},"properties":{"noteIndex":0},"schema":"https://github.com/citation-style-language/schema/raw/master/csl-citation.json"}</w:instrText>
      </w:r>
      <w:r>
        <w:rPr>
          <w:i/>
          <w:iCs/>
        </w:rPr>
        <w:fldChar w:fldCharType="separate"/>
      </w:r>
      <w:r w:rsidRPr="00634E43">
        <w:rPr>
          <w:iCs/>
          <w:noProof/>
        </w:rPr>
        <w:t>(Z. T. Liu dkk., 2021)</w:t>
      </w:r>
      <w:r>
        <w:rPr>
          <w:i/>
          <w:iCs/>
        </w:rPr>
        <w:fldChar w:fldCharType="end"/>
      </w:r>
      <w:r>
        <w:t>.</w:t>
      </w:r>
    </w:p>
    <w:p w14:paraId="1412774B" w14:textId="62C8358C" w:rsidR="00267267" w:rsidRDefault="00B92556" w:rsidP="00267267">
      <w:pPr>
        <w:pStyle w:val="Paragraf"/>
        <w:spacing w:after="240"/>
      </w:pPr>
      <w:r w:rsidRPr="00B92556">
        <w:lastRenderedPageBreak/>
        <w:t>Pendekatan lain yang semakin populer adalah berbasis visua</w:t>
      </w:r>
      <w:r w:rsidR="00267267">
        <w:t xml:space="preserve">l. Memanfaatkan teknologi </w:t>
      </w:r>
      <w:r w:rsidR="00267267" w:rsidRPr="00193E39">
        <w:rPr>
          <w:i/>
          <w:iCs/>
        </w:rPr>
        <w:t>computer</w:t>
      </w:r>
      <w:r w:rsidR="00267267">
        <w:t xml:space="preserve"> </w:t>
      </w:r>
      <w:r w:rsidR="00267267" w:rsidRPr="00193E39">
        <w:rPr>
          <w:i/>
          <w:iCs/>
        </w:rPr>
        <w:t>vision</w:t>
      </w:r>
      <w:r w:rsidR="00267267">
        <w:t xml:space="preserve">, banyak penelitian yang menggunakan teknologi </w:t>
      </w:r>
      <w:r w:rsidR="00267267" w:rsidRPr="00193E39">
        <w:rPr>
          <w:i/>
          <w:iCs/>
        </w:rPr>
        <w:t>facial expressions recognition</w:t>
      </w:r>
      <w:r w:rsidR="00267267">
        <w:rPr>
          <w:i/>
          <w:iCs/>
        </w:rPr>
        <w:t xml:space="preserve"> </w:t>
      </w:r>
      <w:r w:rsidR="00267267">
        <w:t xml:space="preserve">(FER) untuk mendapatkan data emosi dari pengamatan ekspresi wajah siswa pada lingkungan pembelajaraan daring. </w:t>
      </w:r>
      <w:r w:rsidR="00267267">
        <w:fldChar w:fldCharType="begin" w:fldLock="1"/>
      </w:r>
      <w:r w:rsidR="00267267">
        <w:instrText>ADDIN CSL_CITATION {"citationItems":[{"id":"ITEM-1","itemData":{"DOI":"10.1016/j.compeleceng.2021.107277","ISSN":"00457906","abstract":"The drastic impact of COVID-19 pandemic is visible in all aspects of our lives including education. With a distinctive rise in e-learning, teaching methods are being undertaken remotely on digital platforms due to COVID-19. To reduce the effect of this pandemic on the education sector, most of the educational institutions are already conducting online classes. However, to make these digital learning sessions interactive and comparable to the traditional offline classrooms, it is essential to ensure that students are properly engaged during online classes. In this paper, we have presented novel deep learning based algorithms that monitor the student's emotions in real-time such as anger, disgust, fear, happiness, sadness, and surprise. This is done by the proposed novel state-of-the-art algorithms which compute the Mean Engagement Score (MES) by analyzing the obtained results from facial landmark detection, emotional recognition and the weights from a survey conducted on students over an hour-long class. The proposed automated approach will certainly help educational institutions in achieving an improved and innovative digital learning method.","author":[{"dropping-particle":"","family":"Bhardwaj","given":"Prakhar","non-dropping-particle":"","parse-names":false,"suffix":""},{"dropping-particle":"","family":"Gupta","given":"P. K.","non-dropping-particle":"","parse-names":false,"suffix":""},{"dropping-particle":"","family":"Panwar","given":"Harsh","non-dropping-particle":"","parse-names":false,"suffix":""},{"dropping-particle":"","family":"Siddiqui","given":"Mohammad Khubeb","non-dropping-particle":"","parse-names":false,"suffix":""},{"dropping-particle":"","family":"Morales-Menendez","given":"Ruben","non-dropping-particle":"","parse-names":false,"suffix":""},{"dropping-particle":"","family":"Bhaik","given":"Anubha","non-dropping-particle":"","parse-names":false,"suffix":""}],"container-title":"Computers and Electrical Engineering","id":"ITEM-1","issue":"August 2020","issued":{"date-parts":[["2021"]]},"page":"107277","publisher":"Elsevier Ltd","title":"Application of Deep Learning on Student Engagement in e-learning environments","type":"article-journal","volume":"93"},"uris":["http://www.mendeley.com/documents/?uuid=c0f1560d-d5c9-4435-9c10-e2bbdf09b144"]}],"mendeley":{"formattedCitation":"(Bhardwaj dkk., 2021)","manualFormatting":"Bhardwaj dkk., (2021)","plainTextFormattedCitation":"(Bhardwaj dkk., 2021)","previouslyFormattedCitation":"(Bhardwaj dkk., 2021)"},"properties":{"noteIndex":0},"schema":"https://github.com/citation-style-language/schema/raw/master/csl-citation.json"}</w:instrText>
      </w:r>
      <w:r w:rsidR="00267267">
        <w:fldChar w:fldCharType="separate"/>
      </w:r>
      <w:r w:rsidR="00267267" w:rsidRPr="00B04E4E">
        <w:rPr>
          <w:noProof/>
        </w:rPr>
        <w:t xml:space="preserve">Bhardwaj </w:t>
      </w:r>
      <w:r w:rsidR="00267267">
        <w:rPr>
          <w:noProof/>
        </w:rPr>
        <w:t>dkk.</w:t>
      </w:r>
      <w:r w:rsidR="00267267" w:rsidRPr="00B04E4E">
        <w:rPr>
          <w:noProof/>
        </w:rPr>
        <w:t xml:space="preserve">, </w:t>
      </w:r>
      <w:r w:rsidR="00267267">
        <w:rPr>
          <w:noProof/>
        </w:rPr>
        <w:t>(</w:t>
      </w:r>
      <w:r w:rsidR="00267267" w:rsidRPr="00B04E4E">
        <w:rPr>
          <w:noProof/>
        </w:rPr>
        <w:t>2021)</w:t>
      </w:r>
      <w:r w:rsidR="00267267">
        <w:fldChar w:fldCharType="end"/>
      </w:r>
      <w:r w:rsidR="00267267">
        <w:t xml:space="preserve"> merancang sistem untuk menghitung tingkat </w:t>
      </w:r>
      <w:r w:rsidR="00F937B3" w:rsidRPr="00F52300">
        <w:rPr>
          <w:i/>
          <w:iCs/>
        </w:rPr>
        <w:t>engagement</w:t>
      </w:r>
      <w:r w:rsidR="00F937B3" w:rsidRPr="00DA7695">
        <w:rPr>
          <w:color w:val="FF0000"/>
        </w:rPr>
        <w:t xml:space="preserve"> </w:t>
      </w:r>
      <w:r w:rsidR="00267267">
        <w:t xml:space="preserve">siswa dengan menerapkan FER selama kelas daring dan mendapatkan hasil akurasi sebesar 93,6% dalam klasifikasi emosinya menggunakan algoritma </w:t>
      </w:r>
      <w:r w:rsidR="00267267" w:rsidRPr="009174C5">
        <w:rPr>
          <w:i/>
          <w:iCs/>
        </w:rPr>
        <w:t>Convolutional Neural Network</w:t>
      </w:r>
      <w:r w:rsidR="00267267">
        <w:rPr>
          <w:i/>
          <w:iCs/>
        </w:rPr>
        <w:t xml:space="preserve"> </w:t>
      </w:r>
      <w:r w:rsidR="00267267">
        <w:t xml:space="preserve">(CNN). Penerapan FER dalam lingkungan pendidikan daring lainnya juga pernah dilakukan oleh </w:t>
      </w:r>
      <w:r w:rsidR="00267267">
        <w:fldChar w:fldCharType="begin" w:fldLock="1"/>
      </w:r>
      <w:r w:rsidR="00267267">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2023c)","manualFormatting":"Gupta dkk., (2023)","plainTextFormattedCitation":"(Gupta dkk., 2023c)","previouslyFormattedCitation":"(Gupta dkk., 2023c)"},"properties":{"noteIndex":0},"schema":"https://github.com/citation-style-language/schema/raw/master/csl-citation.json"}</w:instrText>
      </w:r>
      <w:r w:rsidR="00267267">
        <w:fldChar w:fldCharType="separate"/>
      </w:r>
      <w:r w:rsidR="00267267" w:rsidRPr="009D1547">
        <w:rPr>
          <w:noProof/>
        </w:rPr>
        <w:t xml:space="preserve">Gupta </w:t>
      </w:r>
      <w:r w:rsidR="00267267">
        <w:rPr>
          <w:noProof/>
        </w:rPr>
        <w:t>dkk.</w:t>
      </w:r>
      <w:r w:rsidR="00267267" w:rsidRPr="009D1547">
        <w:rPr>
          <w:noProof/>
        </w:rPr>
        <w:t xml:space="preserve">, </w:t>
      </w:r>
      <w:r w:rsidR="00267267">
        <w:rPr>
          <w:noProof/>
        </w:rPr>
        <w:t>(</w:t>
      </w:r>
      <w:r w:rsidR="00267267" w:rsidRPr="009D1547">
        <w:rPr>
          <w:noProof/>
        </w:rPr>
        <w:t>2023)</w:t>
      </w:r>
      <w:r w:rsidR="00267267">
        <w:fldChar w:fldCharType="end"/>
      </w:r>
      <w:r w:rsidR="00267267">
        <w:t xml:space="preserve">. Mereka membangun sistem </w:t>
      </w:r>
      <w:r w:rsidR="00267267" w:rsidRPr="009D1547">
        <w:t xml:space="preserve">FER </w:t>
      </w:r>
      <w:r w:rsidR="00267267">
        <w:t xml:space="preserve">yang </w:t>
      </w:r>
      <w:r w:rsidR="00267267" w:rsidRPr="009D1547">
        <w:t xml:space="preserve">dapat mendeteksi tingkat </w:t>
      </w:r>
      <w:r w:rsidR="00F937B3" w:rsidRPr="00F52300">
        <w:rPr>
          <w:i/>
          <w:iCs/>
        </w:rPr>
        <w:t>engagement</w:t>
      </w:r>
      <w:r w:rsidR="00F937B3" w:rsidRPr="00DA7695">
        <w:rPr>
          <w:color w:val="FF0000"/>
        </w:rPr>
        <w:t xml:space="preserve"> </w:t>
      </w:r>
      <w:r w:rsidR="00267267" w:rsidRPr="006E7C26">
        <w:rPr>
          <w:i/>
          <w:iCs/>
        </w:rPr>
        <w:t>real-time</w:t>
      </w:r>
      <w:r w:rsidR="00267267" w:rsidRPr="009D1547">
        <w:t xml:space="preserve"> dengan menganalisis ekspresi wajah</w:t>
      </w:r>
      <w:r w:rsidR="00267267">
        <w:t>, lalu</w:t>
      </w:r>
      <w:r w:rsidR="00267267" w:rsidRPr="009D1547">
        <w:t xml:space="preserve"> mengklasifikasikan siswa </w:t>
      </w:r>
      <w:r w:rsidR="00267267">
        <w:t>menjadi</w:t>
      </w:r>
      <w:r w:rsidR="00267267" w:rsidRPr="009D1547">
        <w:t xml:space="preserve"> “Terlibat” atau “Tidak Terlibat” berdasarkan keadaan emosi</w:t>
      </w:r>
      <w:r w:rsidR="00267267">
        <w:t>nya</w:t>
      </w:r>
      <w:r w:rsidR="00267267" w:rsidRPr="009D1547">
        <w:t xml:space="preserve"> </w:t>
      </w:r>
      <w:r w:rsidR="00267267">
        <w:t>Algoritma yang mereka gunakan untuk klasifikasi emosi siswa adalah algoritma</w:t>
      </w:r>
      <w:r w:rsidR="00267267" w:rsidRPr="009D1547">
        <w:t xml:space="preserve"> ResNet-50 </w:t>
      </w:r>
      <w:r w:rsidR="00267267">
        <w:t xml:space="preserve">dan mendapatkan hasil </w:t>
      </w:r>
      <w:r w:rsidR="00267267" w:rsidRPr="009D1547">
        <w:t xml:space="preserve">mencapai akurasi 92,3% dalam skenario </w:t>
      </w:r>
      <w:r w:rsidR="00267267" w:rsidRPr="009D1547">
        <w:rPr>
          <w:i/>
          <w:iCs/>
        </w:rPr>
        <w:t>real-time</w:t>
      </w:r>
      <w:r w:rsidR="00267267">
        <w:t xml:space="preserve">. Berdasarkan hal tersebut, dibandingkan dengan solusi alternatif seperti analisis sentimen dan pengenalan suara, penerapan FER pada pembelajaran daring baik </w:t>
      </w:r>
      <w:r w:rsidR="00267267" w:rsidRPr="007C034E">
        <w:rPr>
          <w:i/>
          <w:iCs/>
        </w:rPr>
        <w:t>synchronous</w:t>
      </w:r>
      <w:r w:rsidR="00267267">
        <w:t xml:space="preserve"> maupun </w:t>
      </w:r>
      <w:r w:rsidR="00267267">
        <w:rPr>
          <w:i/>
          <w:iCs/>
        </w:rPr>
        <w:t>a</w:t>
      </w:r>
      <w:r w:rsidR="00267267" w:rsidRPr="007C034E">
        <w:rPr>
          <w:i/>
          <w:iCs/>
        </w:rPr>
        <w:t>synchronous</w:t>
      </w:r>
      <w:r w:rsidR="00267267">
        <w:t xml:space="preserve"> bisa dijadikan sebagai solusi yang paling logis untuk menyelesaikan masalah kebutuhan mekanisme umpan balik dari siswa pada lingkungan pembelajaran daring baik dari sisi batasan-batasan tiap solusi yang ada maupun dari biaya dan beban komputasi. </w:t>
      </w:r>
    </w:p>
    <w:p w14:paraId="723964E8" w14:textId="1EE1144A" w:rsidR="00267267" w:rsidRDefault="00267267" w:rsidP="00B92556">
      <w:pPr>
        <w:pStyle w:val="Paragraf"/>
      </w:pPr>
      <w:r w:rsidRPr="00E53EDD">
        <w:t>Walaupun demikian, penerapan FER pada pembelajaran daring juga mempunyai beberapa kekurangan, terutama dalam keadaan oklusi, seperti wajah yang tertutup oleh tangan, kacamata, atau objek lain</w:t>
      </w:r>
      <w:r>
        <w:t xml:space="preserve"> </w:t>
      </w:r>
      <w:r>
        <w:fldChar w:fldCharType="begin" w:fldLock="1"/>
      </w:r>
      <w:r>
        <w:instrText>ADDIN CSL_CITATION {"citationItems":[{"id":"ITEM-1","itemData":{"DOI":"10.1109/TAFFC.2020.2981446","ISSN":"19493045","abstract":"With the transition of facial expression recognition (FER) from laboratory-controlled to challenging in-the-wild conditions and the recent success of deep learning techniques in various fields, deep neural networks have increasingly been leveraged to learn discriminative representations for automatic FER. Recent deep FER systems generally focus on two important issues: overfitting caused by a lack of sufficient training data and expression-unrelated variations, such as illumination, head pose, and identity bias. In this survey, we provide a comprehensive review of deep FER, including datasets and algorithms that provide insights into these intrinsic problems. First, we introduce the available datasets that are widely used in the literature and provide accepted data selection and evaluation principles for these datasets. We then describe the standard pipeline of a deep FER system with the related background knowledge and suggestions for applicable implementations for each stage. For the state-of-the-art in deep FER, we introduce existing novel deep neural networks and related training strategies that are designed for FER based on both static images and dynamic image sequences and discuss their advantages and limitations. Competitive performances and experimental comparisons on widely used benchmarks are also summarized. We then extend our survey to additional related issues and application scenarios. Finally, we review the remaining challenges and corresponding opportunities in this field as well as future directions for the design of robust deep FER systems.","author":[{"dropping-particle":"","family":"Li","given":"Shan","non-dropping-particle":"","parse-names":false,"suffix":""},{"dropping-particle":"","family":"Deng","given":"Weihong","non-dropping-particle":"","parse-names":false,"suffix":""}],"container-title":"IEEE Transactions on Affective Computing","id":"ITEM-1","issue":"3","issued":{"date-parts":[["2022"]]},"page":"1195-1215","publisher":"IEEE","title":"Deep Facial Expression Recognition: A Survey","type":"article-journal","volume":"13"},"uris":["http://www.mendeley.com/documents/?uuid=235eeda3-4343-46ec-a5f7-62a7b4b812f0"]}],"mendeley":{"formattedCitation":"(Li &amp; Deng, 2022b)","manualFormatting":"(Li dan Deng, 2022)","plainTextFormattedCitation":"(Li &amp; Deng, 2022b)","previouslyFormattedCitation":"(Li &amp; Deng, 2022b)"},"properties":{"noteIndex":0},"schema":"https://github.com/citation-style-language/schema/raw/master/csl-citation.json"}</w:instrText>
      </w:r>
      <w:r>
        <w:fldChar w:fldCharType="separate"/>
      </w:r>
      <w:r w:rsidRPr="008A2406">
        <w:rPr>
          <w:noProof/>
        </w:rPr>
        <w:t xml:space="preserve">(Li </w:t>
      </w:r>
      <w:r>
        <w:rPr>
          <w:noProof/>
        </w:rPr>
        <w:t>dan</w:t>
      </w:r>
      <w:r w:rsidRPr="008A2406">
        <w:rPr>
          <w:noProof/>
        </w:rPr>
        <w:t xml:space="preserve"> Deng, 2022)</w:t>
      </w:r>
      <w:r>
        <w:fldChar w:fldCharType="end"/>
      </w:r>
      <w:r w:rsidRPr="00E53EDD">
        <w:t>. Kondisi ini dapat mengurangi akurasi dalam mendeteksi ekspresi secara tepat, sehingga sistem mungkin menghasilkan prediksi yang kurang akurat atau bahkan keliru dalam menginterpretasikan emosi pengguna</w:t>
      </w:r>
      <w:r>
        <w:t xml:space="preserve"> </w:t>
      </w:r>
      <w:r>
        <w:fldChar w:fldCharType="begin" w:fldLock="1"/>
      </w:r>
      <w:r>
        <w:instrText>ADDIN CSL_CITATION {"citationItems":[{"id":"ITEM-1","itemData":{"DOI":"10.1186/s40537-024-00925-6","ISSN":"21961115","abstract":"Increasingly, automatic face recognition algorithms have become necessary with the development and extensive use of face recognition technology, particularly in the era of machine learning and artificial intelligence. However, the presence of unconstrained environmental conditions degrades the quality of acquired face images and may deteriorate the performance of many classical face recognition algorithms. Due to this backdrop, many researchers have given considerable attention to image restoration and enhancement mechanisms, but with minimal focus on occlusion-related and multiple-constrained problems. Although occlusion robust face recognition modules, via sparse representation have been explored, they require a large number of features to achieve correct computations and to maximize robustness to occlusions. Therefore, such an approach may become deficient in the presence of random occlusions of relatively moderate magnitude. This study assesses the robustness of Principal Component Analysis and Singular Value Decomposition using Discrete Wavelet Transformation for preprocessing and city block distance for classification (DWT-PCA/SVD-L1) face recognition module to image degradations due to random occlusions of varying magnitudes (10% and 20%) in test images acquired with varying expressions. Numerical evaluation of the performance of the DWT-PCA/SVD-L1 face recognition module showed that the use of the de-occluded faces for recognition enhanced significantly the performance of the study recognition module at each level (10% and 20%) of occlusion. The algorithm attained the highest recognition rate of 85.94% and 78.65% at 10% and 20% occlusions respectively, when the MICE de-occluded face images were used for recognition. With the exception of Entropy where MICE de-occluded face images attained the highest average value, the MICE and RegEM result in images of similar quality as measured by their Absolute mean brightness error (AMBE) and peak signal to noise ratio (PSNR). The study therefore recommends MICE as a suitable imputation mechanism for de-occlusion of face images acquired under varying expressions.","author":[{"dropping-particle":"","family":"Mensah","given":"Joseph Agyapong","non-dropping-particle":"","parse-names":false,"suffix":""},{"dropping-particle":"","family":"Nortey","given":"Ezekiel N.N.","non-dropping-particle":"","parse-names":false,"suffix":""},{"dropping-particle":"","family":"Ocran","given":"Eric","non-dropping-particle":"","parse-names":false,"suffix":""},{"dropping-particle":"","family":"Iddi","given":"Samuel","non-dropping-particle":"","parse-names":false,"suffix":""},{"dropping-particle":"","family":"Asiedu","given":"Louis","non-dropping-particle":"","parse-names":false,"suffix":""}],"container-title":"Journal of Big Data","id":"ITEM-1","issue":"1","issued":{"date-parts":[["2024"]]},"publisher":"Springer International Publishing","title":"De-occlusion and recognition of frontal face images: a comparative study of multiple imputation methods","type":"article-journal","volume":"11"},"uris":["http://www.mendeley.com/documents/?uuid=596eac0e-4f7a-4eeb-970f-0eaf9cdd9b70"]}],"mendeley":{"formattedCitation":"(Mensah dkk., 2024)","plainTextFormattedCitation":"(Mensah dkk., 2024)","previouslyFormattedCitation":"(Mensah dkk., 2024)"},"properties":{"noteIndex":0},"schema":"https://github.com/citation-style-language/schema/raw/master/csl-citation.json"}</w:instrText>
      </w:r>
      <w:r>
        <w:fldChar w:fldCharType="separate"/>
      </w:r>
      <w:r w:rsidRPr="00B12A78">
        <w:rPr>
          <w:noProof/>
        </w:rPr>
        <w:t>(Mensah dkk., 2024)</w:t>
      </w:r>
      <w:r>
        <w:fldChar w:fldCharType="end"/>
      </w:r>
      <w:r w:rsidRPr="00E53EDD">
        <w:t>. Selain itu, variasi pencahayaan dan sudut pandang kamera yang tidak seragam juga dapat memengaruhi performa model dalam mengenali ekspresi wajah secara konsisten</w:t>
      </w:r>
      <w:r>
        <w:t>.</w:t>
      </w:r>
    </w:p>
    <w:p w14:paraId="1B939BEF" w14:textId="131F8687" w:rsidR="00267267" w:rsidRDefault="00F62C8A" w:rsidP="00B92556">
      <w:pPr>
        <w:pStyle w:val="Paragraf"/>
      </w:pPr>
      <w:r>
        <w:t>Beberapa</w:t>
      </w:r>
      <w:r w:rsidR="00267267">
        <w:t xml:space="preserve"> penelitian yang</w:t>
      </w:r>
      <w:r>
        <w:t xml:space="preserve"> telah lampau</w:t>
      </w:r>
      <w:r w:rsidR="00267267">
        <w:t xml:space="preserve"> mencoba untuk mengatasi masalah oklusi pada penerapan FER pada lingkungan nyata. Ada beberapa cara untuk mengatasi oklusi pada penerapan FER yang telah dilakukan peneliti, antara lain dengan menerapkan teknik pemrosesan citra seperti merekonstruksi bagian wajah yang </w:t>
      </w:r>
      <w:r w:rsidR="00267267">
        <w:lastRenderedPageBreak/>
        <w:t xml:space="preserve">terhalang </w:t>
      </w:r>
      <w:r w:rsidR="00267267">
        <w:fldChar w:fldCharType="begin" w:fldLock="1"/>
      </w:r>
      <w:r w:rsidR="00267267">
        <w:instrText>ADDIN CSL_CITATION {"citationItems":[{"id":"ITEM-1","itemData":{"DOI":"10.1109/TIP.2021.3129120","ISSN":"19410042","PMID":"34855591","abstract":"Video facial expression recognition is useful for many applications and received much interest lately. Although some methods give good results in controlled environments (no occlusion), recognition in the presence of partial facial occlusion remains a challenging task. To handle facial occlusions, methods based on the reconstruction of the occluded part of the face have been proposed. These methods are mainly based on the texture or the geometry of the face. However, the similarity of the face movement between different persons doing the same expression seems to be a real asset for the reconstruction. In this paper we exploit this asset and propose a new method based on an auto-encoder with skip connections to reconstruct the occluded part of the face in the optical flow domain. To the best of our knowledge, this is the first work that directly reconstructs the movement for facial expression recognition. We validated our approach in the controlled CK+ datasets on which different occlusions were generated. Our experiments show that the proposed method reduces the gap in the recognition accuracy between occluded and unoccluded situations. We also compare our approach with existing state-of-the-art approaches. In order to lay the basis of a reproducible and fair comparison in the future, we also propose a new experimental protocol that includes occlusion generation and reconstruction evaluation.","author":[{"dropping-particle":"","family":"Poux","given":"Delphine","non-dropping-particle":"","parse-names":false,"suffix":""},{"dropping-particle":"","family":"Allaert","given":"Benjamin","non-dropping-particle":"","parse-names":false,"suffix":""},{"dropping-particle":"","family":"Ihaddadene","given":"Nacim","non-dropping-particle":"","parse-names":false,"suffix":""},{"dropping-particle":"","family":"Bilasco","given":"Ioan Marius","non-dropping-particle":"","parse-names":false,"suffix":""},{"dropping-particle":"","family":"Djeraba","given":"Chaabane","non-dropping-particle":"","parse-names":false,"suffix":""},{"dropping-particle":"","family":"Bennamoun","given":"Mohammed","non-dropping-particle":"","parse-names":false,"suffix":""}],"container-title":"IEEE Transactions on Image Processing","id":"ITEM-1","issued":{"date-parts":[["2022"]]},"page":"446-457","publisher":"IEEE","title":"Dynamic Facial Expression Recognition under Partial Occlusion with Optical Flow Reconstruction","type":"article-journal","volume":"31"},"uris":["http://www.mendeley.com/documents/?uuid=521286f7-4890-42c1-a606-e45d4e13b9a2"]}],"mendeley":{"formattedCitation":"(Poux dkk., 2022)","plainTextFormattedCitation":"(Poux dkk., 2022)","previouslyFormattedCitation":"(Poux dkk., 2022)"},"properties":{"noteIndex":0},"schema":"https://github.com/citation-style-language/schema/raw/master/csl-citation.json"}</w:instrText>
      </w:r>
      <w:r w:rsidR="00267267">
        <w:fldChar w:fldCharType="separate"/>
      </w:r>
      <w:r w:rsidR="00267267" w:rsidRPr="00B12A78">
        <w:rPr>
          <w:noProof/>
        </w:rPr>
        <w:t>(Poux dkk., 2022)</w:t>
      </w:r>
      <w:r w:rsidR="00267267">
        <w:fldChar w:fldCharType="end"/>
      </w:r>
      <w:r w:rsidR="00267267">
        <w:t xml:space="preserve">, menggunakan model </w:t>
      </w:r>
      <w:r w:rsidR="00267267" w:rsidRPr="008A4ECF">
        <w:rPr>
          <w:i/>
          <w:iCs/>
        </w:rPr>
        <w:t>deep learning</w:t>
      </w:r>
      <w:r w:rsidR="00267267">
        <w:t xml:space="preserve"> (DL) yang dilatih dengan data augmentasi oklusi agar lebih </w:t>
      </w:r>
      <w:r w:rsidR="00267267" w:rsidRPr="002A4E80">
        <w:rPr>
          <w:i/>
          <w:iCs/>
        </w:rPr>
        <w:t>robust</w:t>
      </w:r>
      <w:r w:rsidR="00267267">
        <w:t xml:space="preserve"> terhadap data oklusi </w:t>
      </w:r>
      <w:r w:rsidR="00267267">
        <w:fldChar w:fldCharType="begin" w:fldLock="1"/>
      </w:r>
      <w:r w:rsidR="00267267">
        <w:instrText>ADDIN CSL_CITATION {"citationItems":[{"id":"ITEM-1","itemData":{"DOI":"10.1109/TCSVT.2021.3056098","ISSN":"15582205","abstract":"Facial expression recognition (FER) is a challenging task due to the large appearance variations and the lack of sufficient training data. Conventional deep approaches either learn a good representation through deep models or synthesize images automatically to enlarge the training set. In this paper, we perform both tasks jointly and propose an end-to-end deep model for simultaneous facial expression recognition and facial image synthesis. The proposed model is based on Generative Adversarial Network (GAN) and enjoys several merits. First, the facial image synthesis and facial expression recognition tasks can boost their performance for each other via the unified model. Second, paired images are not required in our facial image synthesis network, which makes the proposed model much more general and flexible. Meanwhile, the generated facial images largely expand the training set and ease the overfitting problem in our FER task. Third, different expressions are encoded in a disentangled manner in a latent space, which enables us to synthesize facial images with arbitrary expressions by exchanging certain parts of their latent identity features. Quantitative and qualitative evaluations on both controlled and in-the-wild FER benchmarks (Multi-PIE, MMI, and RAF-DB) demonstrate the effectiveness of our proposed method on both facial image synthesis and facial expression recognition task.","author":[{"dropping-particle":"","family":"Zhang","given":"Xi","non-dropping-particle":"","parse-names":false,"suffix":""},{"dropping-particle":"","family":"Zhang","given":"Feifei","non-dropping-particle":"","parse-names":false,"suffix":""},{"dropping-particle":"","family":"Xu","given":"Changsheng","non-dropping-particle":"","parse-names":false,"suffix":""}],"container-title":"IEEE Transactions on Circuits and Systems for Video Technology","id":"ITEM-1","issue":"3","issued":{"date-parts":[["2022"]]},"page":"1681-1695","publisher":"IEEE","title":"Joint Expression Synthesis and Representation Learning for Facial Expression Recognition","type":"article-journal","volume":"32"},"uris":["http://www.mendeley.com/documents/?uuid=050bdbcf-35a3-43d6-b0cb-1731aeae7418"]}],"mendeley":{"formattedCitation":"(X. Zhang dkk., 2022)","plainTextFormattedCitation":"(X. Zhang dkk., 2022)","previouslyFormattedCitation":"(X. Zhang dkk., 2022)"},"properties":{"noteIndex":0},"schema":"https://github.com/citation-style-language/schema/raw/master/csl-citation.json"}</w:instrText>
      </w:r>
      <w:r w:rsidR="00267267">
        <w:fldChar w:fldCharType="separate"/>
      </w:r>
      <w:r w:rsidR="00267267" w:rsidRPr="002A6719">
        <w:rPr>
          <w:noProof/>
        </w:rPr>
        <w:t>(X. Zhang dkk., 2022)</w:t>
      </w:r>
      <w:r w:rsidR="00267267">
        <w:fldChar w:fldCharType="end"/>
      </w:r>
      <w:r w:rsidR="00267267">
        <w:t xml:space="preserve">, serta memanfaatkan multi-modalitas, seperti kombinasi informasi dari gambar dan data lainnya, misalnya gabungan data wajah dan suara </w:t>
      </w:r>
      <w:r w:rsidR="00267267">
        <w:fldChar w:fldCharType="begin" w:fldLock="1"/>
      </w:r>
      <w:r w:rsidR="00267267">
        <w:instrText>ADDIN CSL_CITATION {"citationItems":[{"id":"ITEM-1","itemData":{"DOI":"10.1007/s11042-024-20227-6","abstract":"In the Human-Machine Interactions (HMI) landscape, understanding user emotions is pivotal for elevating user experiences. This paper explores Facial Expression Recognition (FER) within HMI, employing a distinctive multimodal approach that integrates visual and auditory information. Recognizing the dynamic nature of HMI, where situations evolve, this study emphasizes continuous emotion analysis. This work assesses various fusion strategies that involve the addition to the main network of different architectures, such as autoencoders (AE) or an Embracement module, to combine the information of multiple biometric cues. In addition to the multimodal approach, this paper introduces a new architecture that prioritizes temporal dynamics by incorporating Long Short-Term Memory (LSTM) networks. The final proposal, which integrates different multimodal approaches with the temporal focus capabilities of the LSTM architecture, was tested across three public datasets: RAVDESS, SAVEE, and CREMA-D. It showcased state-of-the-art accuracy of 88.11%, 86.75%, and 80.27%, respectively, and outperformed other existing approaches.","author":[{"dropping-particle":"","family":"Freire-obregón","given":"José Salas-cáceres Javier Lorenzo-navarro David","non-dropping-particle":"","parse-names":false,"suffix":""},{"dropping-particle":"","family":"Castrillón-santana","given":"Modesto","non-dropping-particle":"","parse-names":false,"suffix":""}],"container-title":"Multimedia Tools and Applications","id":"ITEM-1","issued":{"date-parts":[["2024"]]},"title":"Multimodal emotion recognition based on a fusion of audiovisual information with temporal dynamics","type":"article-journal"},"uris":["http://www.mendeley.com/documents/?uuid=cff133a1-1bd2-410a-8259-28bababd2bf4"]}],"mendeley":{"formattedCitation":"(Freire-obregón &amp; Castrillón-santana, 2024)","manualFormatting":"(Freire-obregón dan Castrillón-santana, 2024","plainTextFormattedCitation":"(Freire-obregón &amp; Castrillón-santana, 2024)","previouslyFormattedCitation":"(Freire-obregón &amp; Castrillón-santana, 2024)"},"properties":{"noteIndex":0},"schema":"https://github.com/citation-style-language/schema/raw/master/csl-citation.json"}</w:instrText>
      </w:r>
      <w:r w:rsidR="00267267">
        <w:fldChar w:fldCharType="separate"/>
      </w:r>
      <w:r w:rsidR="00267267" w:rsidRPr="002A4E80">
        <w:rPr>
          <w:noProof/>
        </w:rPr>
        <w:t xml:space="preserve">(Freire-obregón </w:t>
      </w:r>
      <w:r w:rsidR="00267267">
        <w:rPr>
          <w:noProof/>
        </w:rPr>
        <w:t>dan</w:t>
      </w:r>
      <w:r w:rsidR="00267267" w:rsidRPr="002A4E80">
        <w:rPr>
          <w:noProof/>
        </w:rPr>
        <w:t xml:space="preserve"> Castrillón-santana, 2024</w:t>
      </w:r>
      <w:r w:rsidR="00267267">
        <w:fldChar w:fldCharType="end"/>
      </w:r>
      <w:r w:rsidR="00267267">
        <w:t xml:space="preserve"> dan </w:t>
      </w:r>
      <w:r w:rsidR="00267267">
        <w:fldChar w:fldCharType="begin" w:fldLock="1"/>
      </w:r>
      <w:r w:rsidR="00267267">
        <w:instrText>ADDIN CSL_CITATION {"citationItems":[{"id":"ITEM-1","itemData":{"DOI":"10.3390/s23125475","ISSN":"14248220","PMID":"37420642","abstract":"Methods for detecting emotions that employ many modalities at the same time have been found to be more accurate and resilient than those that rely on a single sense. This is due to the fact that sentiments may be conveyed in a wide range of modalities, each of which offers a different and complementary window into the thoughts and emotions of the speaker. In this way, a more complete picture of a person’s emotional state may emerge through the fusion and analysis of data from several modalities. The research suggests a new attention-based approach to multimodal emotion recognition. This technique integrates facial and speech features that have been extracted by independent encoders in order to pick the aspects that are the most informative. It increases the system’s accuracy by processing speech and facial features of various sizes and focuses on the most useful bits of input. A more comprehensive representation of facial expressions is extracted by the use of both low- and high-level facial features. These modalities are combined using a fusion network to create a multimodal feature vector which is then fed to a classification layer for emotion recognition. The developed system is evaluated on two datasets, IEMOCAP and CMU-MOSEI, and shows superior performance compared to existing models, achieving a weighted accuracy WA of 74.6% and an F1 score of 66.1% on the IEMOCAP dataset and a WA of 80.7% and F1 score of 73.7% on the CMU-MOSEI dataset.","author":[{"dropping-particle":"","family":"Mamieva","given":"Dilnoza","non-dropping-particle":"","parse-names":false,"suffix":""},{"dropping-particle":"","family":"Abdusalomov","given":"Akmalbek Bobomirzaevich","non-dropping-particle":"","parse-names":false,"suffix":""},{"dropping-particle":"","family":"Kutlimuratov","given":"Alpamis","non-dropping-particle":"","parse-names":false,"suffix":""},{"dropping-particle":"","family":"Muminov","given":"Bahodir","non-dropping-particle":"","parse-names":false,"suffix":""},{"dropping-particle":"","family":"Whangbo","given":"Taeg Keun","non-dropping-particle":"","parse-names":false,"suffix":""}],"container-title":"Sensors","id":"ITEM-1","issue":"12","issued":{"date-parts":[["2023"]]},"title":"Multimodal Emotion Detection via Attention-Based Fusion of Extracted Facial and Speech Features","type":"article-journal","volume":"23"},"uris":["http://www.mendeley.com/documents/?uuid=47e5a4b1-40a3-4950-8cc8-acf99d2b634c"]}],"mendeley":{"formattedCitation":"(Mamieva dkk., 2023)","manualFormatting":"Mamieva dkk., 2023)","plainTextFormattedCitation":"(Mamieva dkk., 2023)","previouslyFormattedCitation":"(Mamieva dkk., 2023)"},"properties":{"noteIndex":0},"schema":"https://github.com/citation-style-language/schema/raw/master/csl-citation.json"}</w:instrText>
      </w:r>
      <w:r w:rsidR="00267267">
        <w:fldChar w:fldCharType="separate"/>
      </w:r>
      <w:r w:rsidR="00267267" w:rsidRPr="00B12A78">
        <w:rPr>
          <w:noProof/>
        </w:rPr>
        <w:t>Mamieva dkk., 2023)</w:t>
      </w:r>
      <w:r w:rsidR="00267267">
        <w:fldChar w:fldCharType="end"/>
      </w:r>
      <w:r w:rsidR="00267267">
        <w:t xml:space="preserve">. Meskipun berbagai metode telah dikembangkan untuk mengatasi oklusi pada penerapan FER, solusi-solusi di atas merupakan teknik yang memerlukan komputasi yang kompleks, sehingga mengakibatkan kenaikan latensi pada prosesnya. </w:t>
      </w:r>
    </w:p>
    <w:p w14:paraId="2B4170C2" w14:textId="24D85890" w:rsidR="00B05B94" w:rsidRDefault="00B92556" w:rsidP="00B92556">
      <w:pPr>
        <w:pStyle w:val="Paragraf"/>
      </w:pPr>
      <w:r w:rsidRPr="00B92556">
        <w:t xml:space="preserve">Alternatif lain yang lebih ringan adalah perbaikan pada tahap pra-pemrosesan data. </w:t>
      </w:r>
      <w:r w:rsidR="00267267" w:rsidRPr="0048404D">
        <w:fldChar w:fldCharType="begin" w:fldLock="1"/>
      </w:r>
      <w:r w:rsidR="00267267">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00267267" w:rsidRPr="0048404D">
        <w:fldChar w:fldCharType="separate"/>
      </w:r>
      <w:r w:rsidR="00267267" w:rsidRPr="00B43795">
        <w:rPr>
          <w:noProof/>
        </w:rPr>
        <w:t xml:space="preserve">Cao </w:t>
      </w:r>
      <w:r w:rsidR="00267267">
        <w:rPr>
          <w:noProof/>
        </w:rPr>
        <w:t>dkk.</w:t>
      </w:r>
      <w:r w:rsidR="00267267" w:rsidRPr="00B43795">
        <w:rPr>
          <w:noProof/>
        </w:rPr>
        <w:t xml:space="preserve">, </w:t>
      </w:r>
      <w:r w:rsidR="00267267">
        <w:rPr>
          <w:noProof/>
        </w:rPr>
        <w:t>(</w:t>
      </w:r>
      <w:r w:rsidR="00267267" w:rsidRPr="00B43795">
        <w:rPr>
          <w:noProof/>
        </w:rPr>
        <w:t>2021)</w:t>
      </w:r>
      <w:r w:rsidR="00267267" w:rsidRPr="0048404D">
        <w:fldChar w:fldCharType="end"/>
      </w:r>
      <w:r w:rsidR="00267267">
        <w:t xml:space="preserve"> </w:t>
      </w:r>
      <w:r w:rsidRPr="00B92556">
        <w:t xml:space="preserve">mengusulkan metode berbasis penggabungan setengah wajah dalam bentuk 3D untuk memperbaiki pengenalan emosi pada wajah yang tertutup sebagian. Metode ini terbukti meningkatkan akurasi, tetapi teknik berbasis 3D memerlukan sumber daya komputasi tinggi </w:t>
      </w:r>
      <w:r w:rsidR="00267267" w:rsidRPr="0048404D">
        <w:fldChar w:fldCharType="begin" w:fldLock="1"/>
      </w:r>
      <w:r w:rsidR="00267267">
        <w:instrText>ADDIN CSL_CITATION {"citationItems":[{"id":"ITEM-1","itemData":{"DOI":"10.15439/2017F265","ISBN":"9788394625375","abstract":"The current advances in hardware led to the development of the GPGPU (General-purpose computing on graphics processing units) paradigm. Thus, nowadays, the GPU (Graphics Processing Unit) is used not only for graphics programming, but also for general purpose algorithms. This paper discusses several methods regarding the use of CUDA (Compute Unified Device Architecture) for 2D and 3D image processing techniques. Some general rules for writing parallel algorithms in computer vision are pointed out. A theoretic comparison between the complexity for CPU (Central Processing Unit) and GPU implementations of image processing algorithms is given. Also, real computing times are provided for several algorithms in order to point out the actual performance gain of using the GPU over CPU. The factors that contribute to the difference between theoretic and real performance gain are also discussed.","author":[{"dropping-particle":"","family":"Morar","given":"Anca","non-dropping-particle":"","parse-names":false,"suffix":""},{"dropping-particle":"","family":"Moldoveanu","given":"Florica","non-dropping-particle":"","parse-names":false,"suffix":""},{"dropping-particle":"","family":"Moldoveanu","given":"Alin","non-dropping-particle":"","parse-names":false,"suffix":""},{"dropping-particle":"","family":"Oana Balan","given":"Victor Asavei","non-dropping-particle":"","parse-names":false,"suffix":""}],"container-title":"Proceedings of the 2017 Federated Conference on Computer Science and Information Systems, FedCSIS 2017","id":"ITEM-1","issued":{"date-parts":[["2017"]]},"page":"653-656","publisher":"Polish Information Processing Society (PIPS)","title":"GPU accelerated 2D and 3D image processing","type":"article-journal","volume":"11"},"uris":["http://www.mendeley.com/documents/?uuid=e440801f-0716-4a62-abe3-1ba61cf58d4e"]}],"mendeley":{"formattedCitation":"(Morar dkk., 2017)","plainTextFormattedCitation":"(Morar dkk., 2017)","previouslyFormattedCitation":"(Morar dkk., 2017)"},"properties":{"noteIndex":0},"schema":"https://github.com/citation-style-language/schema/raw/master/csl-citation.json"}</w:instrText>
      </w:r>
      <w:r w:rsidR="00267267" w:rsidRPr="0048404D">
        <w:fldChar w:fldCharType="separate"/>
      </w:r>
      <w:r w:rsidR="00267267" w:rsidRPr="00644934">
        <w:rPr>
          <w:noProof/>
        </w:rPr>
        <w:t>(Morar dkk., 2017)</w:t>
      </w:r>
      <w:r w:rsidR="00267267" w:rsidRPr="0048404D">
        <w:fldChar w:fldCharType="end"/>
      </w:r>
      <w:r w:rsidRPr="00B92556">
        <w:t>. Untuk mengatasi keterbatasan ini, penelitian ini akan mengajukan metode pra-pemrosesan baru yang disebut Half-Flip 2D, yang memanfaatkan setengah wajah yang tidak teroklusi dengan cara </w:t>
      </w:r>
      <w:r w:rsidRPr="00555694">
        <w:rPr>
          <w:i/>
          <w:iCs/>
        </w:rPr>
        <w:t>mirroring</w:t>
      </w:r>
      <w:r w:rsidRPr="00B92556">
        <w:t> untuk merekonstruksi wajah penuh dalam format dua dimensi. Pendekatan ini diharapkan mampu mempertahankan ketepatan deteksi emosi seperti pengolahan 3D, namun dengan kebutuhan komputasi yang jauh lebih rendah</w:t>
      </w:r>
    </w:p>
    <w:p w14:paraId="4C04B1DA" w14:textId="43B0E831" w:rsidR="00AE3D87" w:rsidRDefault="00AE3D87" w:rsidP="00B92556">
      <w:pPr>
        <w:pStyle w:val="Paragraf"/>
        <w:spacing w:before="240" w:after="0"/>
      </w:pPr>
      <w:r>
        <w:t xml:space="preserve">Berdasarkan uraian di atas, pada penelitian ini akan dikembangkan sebuah aplikasi media pembelajaran daring dengan fitur yang dapat merepresentasikan LMS sesungguhnya dengan mengimplementasikan metode usulan dalam suatu sistem yang dapat menilai tingkat </w:t>
      </w:r>
      <w:r w:rsidR="00F937B3" w:rsidRPr="00F52300">
        <w:rPr>
          <w:i/>
          <w:iCs/>
        </w:rPr>
        <w:t>engagement</w:t>
      </w:r>
      <w:r w:rsidR="00F937B3" w:rsidRPr="00DA7695">
        <w:rPr>
          <w:color w:val="FF0000"/>
        </w:rPr>
        <w:t xml:space="preserve"> </w:t>
      </w:r>
      <w:r>
        <w:t xml:space="preserve">siswa berdasarkan hasil dari FER dan sikap siswa. Sikap siswa yang akan dinilai adalah berdasarkan arah kepala dan arah mata siswa. Adapun bentuk materi yang digunakan dalam aplikasi media pembelajaran yang akan dibuat, terbatas pada video rekaman paparan perkuliahan daring yang akan diakses oleh siswa dan dimanfaatkan oleh sistem untuk mendeteksi emosi yang tampak pada wajah siswa guna menilai tingkat </w:t>
      </w:r>
      <w:r w:rsidR="00F937B3" w:rsidRPr="00F52300">
        <w:rPr>
          <w:i/>
          <w:iCs/>
        </w:rPr>
        <w:t>engagement</w:t>
      </w:r>
      <w:r w:rsidR="00F937B3" w:rsidRPr="00DA7695">
        <w:rPr>
          <w:color w:val="FF0000"/>
        </w:rPr>
        <w:t xml:space="preserve"> </w:t>
      </w:r>
      <w:r>
        <w:t xml:space="preserve">mereka saat melakukan pembelajaran daring secara </w:t>
      </w:r>
      <w:r>
        <w:rPr>
          <w:rStyle w:val="Strong"/>
          <w:b w:val="0"/>
          <w:bCs w:val="0"/>
          <w:i/>
          <w:iCs/>
        </w:rPr>
        <w:t>a</w:t>
      </w:r>
      <w:r w:rsidRPr="00E25933">
        <w:rPr>
          <w:rStyle w:val="Strong"/>
          <w:b w:val="0"/>
          <w:bCs w:val="0"/>
          <w:i/>
          <w:iCs/>
        </w:rPr>
        <w:t>synchronous</w:t>
      </w:r>
      <w:r>
        <w:rPr>
          <w:rStyle w:val="Strong"/>
          <w:b w:val="0"/>
          <w:bCs w:val="0"/>
        </w:rPr>
        <w:t>.</w:t>
      </w:r>
      <w:r>
        <w:t xml:space="preserve"> Data penilaian tingkat </w:t>
      </w:r>
      <w:r w:rsidR="00F937B3" w:rsidRPr="00F52300">
        <w:rPr>
          <w:i/>
          <w:iCs/>
        </w:rPr>
        <w:t>engagement</w:t>
      </w:r>
      <w:r w:rsidR="00F937B3" w:rsidRPr="00DA7695">
        <w:rPr>
          <w:color w:val="FF0000"/>
        </w:rPr>
        <w:t xml:space="preserve"> </w:t>
      </w:r>
      <w:r>
        <w:t xml:space="preserve">siswa yang dihasilkan oleh aplikasi diharapkan bisa menjadi data yang </w:t>
      </w:r>
      <w:r>
        <w:lastRenderedPageBreak/>
        <w:t xml:space="preserve">bisa digunakan sebagai umpan balik sekaligus solusi atas kelemahan pada suatu media pembelajaran daring khususnya pada </w:t>
      </w:r>
      <w:r>
        <w:rPr>
          <w:i/>
          <w:iCs/>
        </w:rPr>
        <w:t>as</w:t>
      </w:r>
      <w:r w:rsidRPr="007C034E">
        <w:rPr>
          <w:i/>
          <w:iCs/>
        </w:rPr>
        <w:t>ynchronous</w:t>
      </w:r>
      <w:r>
        <w:t xml:space="preserve"> </w:t>
      </w:r>
      <w:r>
        <w:rPr>
          <w:i/>
          <w:iCs/>
        </w:rPr>
        <w:t>learning</w:t>
      </w:r>
      <w:r>
        <w:t>.</w:t>
      </w:r>
    </w:p>
    <w:p w14:paraId="3952C61F" w14:textId="77777777" w:rsidR="00AE3D87" w:rsidRDefault="00AE3D87" w:rsidP="00AE3D87">
      <w:pPr>
        <w:pStyle w:val="Paragraf"/>
        <w:keepNext/>
        <w:spacing w:before="240"/>
        <w:jc w:val="center"/>
      </w:pPr>
      <w:r>
        <w:rPr>
          <w:noProof/>
        </w:rPr>
        <w:drawing>
          <wp:inline distT="0" distB="0" distL="0" distR="0" wp14:anchorId="5F6067E9" wp14:editId="107F4C69">
            <wp:extent cx="5012793" cy="1065491"/>
            <wp:effectExtent l="19050" t="19050" r="16510" b="209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aja.png"/>
                    <pic:cNvPicPr/>
                  </pic:nvPicPr>
                  <pic:blipFill rotWithShape="1">
                    <a:blip r:embed="rId12" cstate="print">
                      <a:extLst>
                        <a:ext uri="{28A0092B-C50C-407E-A947-70E740481C1C}">
                          <a14:useLocalDpi xmlns:a14="http://schemas.microsoft.com/office/drawing/2010/main" val="0"/>
                        </a:ext>
                      </a:extLst>
                    </a:blip>
                    <a:srcRect l="9962" t="24206" r="9976" b="24736"/>
                    <a:stretch/>
                  </pic:blipFill>
                  <pic:spPr bwMode="auto">
                    <a:xfrm>
                      <a:off x="0" y="0"/>
                      <a:ext cx="5339819" cy="1135002"/>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t xml:space="preserve">   </w:t>
      </w:r>
    </w:p>
    <w:p w14:paraId="0BE3B2E6" w14:textId="4DED370B" w:rsidR="00AE3D87" w:rsidRDefault="00AE3D87" w:rsidP="00AE3D87">
      <w:pPr>
        <w:pStyle w:val="JudulGambar"/>
        <w:ind w:left="1276" w:hanging="1276"/>
        <w:jc w:val="both"/>
      </w:pPr>
      <w:bookmarkStart w:id="8" w:name="_Toc213715556"/>
      <w:r>
        <w:t>Gambar I.</w:t>
      </w:r>
      <w:r w:rsidR="00E75C94">
        <w:fldChar w:fldCharType="begin"/>
      </w:r>
      <w:r w:rsidR="00E75C94">
        <w:instrText xml:space="preserve"> SEQ Gambar_I. \* ARABIC </w:instrText>
      </w:r>
      <w:r w:rsidR="00E75C94">
        <w:fldChar w:fldCharType="separate"/>
      </w:r>
      <w:r w:rsidR="003A7653">
        <w:rPr>
          <w:noProof/>
        </w:rPr>
        <w:t>1</w:t>
      </w:r>
      <w:r w:rsidR="00E75C94">
        <w:rPr>
          <w:noProof/>
        </w:rPr>
        <w:fldChar w:fldCharType="end"/>
      </w:r>
      <w:r>
        <w:t xml:space="preserve"> </w:t>
      </w:r>
      <w:r>
        <w:tab/>
        <w:t>Contoh tangkapan layar wajah mahasiswa saat pembelajaran daring dengan berbagai kondisi dan wajah yang teroklusi oleh tangan</w:t>
      </w:r>
      <w:bookmarkEnd w:id="8"/>
    </w:p>
    <w:p w14:paraId="75F6AFA8" w14:textId="7644DEE1" w:rsidR="00235255" w:rsidRDefault="00AE3D87" w:rsidP="00B92556">
      <w:pPr>
        <w:pStyle w:val="Paragraf"/>
        <w:spacing w:before="240" w:after="0"/>
      </w:pPr>
      <w:r>
        <w:t>Fokus penelitian ini adalah</w:t>
      </w:r>
      <w:r w:rsidR="00555694">
        <w:t xml:space="preserve"> pada pengembangan metode </w:t>
      </w:r>
      <w:r w:rsidR="00555694" w:rsidRPr="00B05B94">
        <w:rPr>
          <w:i/>
          <w:iCs/>
        </w:rPr>
        <w:t>pre-processing</w:t>
      </w:r>
      <w:r w:rsidR="00555694">
        <w:t xml:space="preserve"> data wajah yang mengalami oklusi, khususnya ketika wajah tertutup oleh tangan sebagaimana ditunjukkan pada Gambar I.1. Kondisi ini sering kali terjadi dalam konteks pembelajaran daring, dimana siswa secara alami menutupi sebagian wajah mereka karena berbagai alasan, seperti keluhan kesehatan pada leher atau kepala </w:t>
      </w:r>
      <w:r w:rsidR="00555694">
        <w:fldChar w:fldCharType="begin" w:fldLock="1"/>
      </w:r>
      <w:r w:rsidR="00555694">
        <w:instrText>ADDIN CSL_CITATION {"citationItems":[{"id":"ITEM-1","itemData":{"DOI":"10.1007/s00415-002-0898-7","ISSN":"03405354","PMID":"12529801","author":[{"dropping-particle":"","family":"Beekman","given":"Roy","non-dropping-particle":"","parse-names":false,"suffix":""},{"dropping-particle":"","family":"Tijssen","given":"Cees C.","non-dropping-particle":"","parse-names":false,"suffix":""},{"dropping-particle":"","family":"Visser","given":"Leo H.","non-dropping-particle":"","parse-names":false,"suffix":""},{"dropping-particle":"","family":"Schellens","given":"Ronald L.L.A.","non-dropping-particle":"","parse-names":false,"suffix":""}],"container-title":"Journal of Neurology","id":"ITEM-1","issue":"12","issued":{"date-parts":[["2002"]]},"page":"1738-1739","title":"Dropped head as the presenting symptom of primary hyperparathyroidism [3]","type":"article-journal","volume":"249"},"uris":["http://www.mendeley.com/documents/?uuid=f22524f5-cb6c-446a-ac92-1ef3b47ddcee"]}],"mendeley":{"formattedCitation":"(Beekman dkk., 2002)","plainTextFormattedCitation":"(Beekman dkk., 2002)","previouslyFormattedCitation":"(Beekman dkk., 2002)"},"properties":{"noteIndex":0},"schema":"https://github.com/citation-style-language/schema/raw/master/csl-citation.json"}</w:instrText>
      </w:r>
      <w:r w:rsidR="00555694">
        <w:fldChar w:fldCharType="separate"/>
      </w:r>
      <w:r w:rsidR="00555694" w:rsidRPr="00832524">
        <w:rPr>
          <w:noProof/>
        </w:rPr>
        <w:t>(Beekman dkk., 2002)</w:t>
      </w:r>
      <w:r w:rsidR="00555694">
        <w:fldChar w:fldCharType="end"/>
      </w:r>
      <w:r w:rsidR="00555694">
        <w:t xml:space="preserve">, maupun akibat faktor psikologis seperti upaya untuk lebih fokus atau merasa bosan. Dengan demikian, metode </w:t>
      </w:r>
      <w:r w:rsidR="00555694" w:rsidRPr="00B05B94">
        <w:rPr>
          <w:i/>
          <w:iCs/>
        </w:rPr>
        <w:t>pre-processing</w:t>
      </w:r>
      <w:r w:rsidR="00555694">
        <w:t xml:space="preserve"> yang diusulkan bertujuan untuk meningkatkan probabilitas emosi pada wajah yang tidak menghadap lurus ke depan maupun teroklusi oleh tangan agar tetap dapat diklasifikasikan secara optimal dalam sistem FER selama pembelajaran daring berlangsung.</w:t>
      </w:r>
    </w:p>
    <w:p w14:paraId="4F1A0851" w14:textId="77777777" w:rsidR="00B92556" w:rsidRPr="009857EA" w:rsidRDefault="00B92556" w:rsidP="00B92556">
      <w:pPr>
        <w:pStyle w:val="Paragraf"/>
        <w:spacing w:after="0"/>
      </w:pPr>
    </w:p>
    <w:p w14:paraId="5491D0F4" w14:textId="77777777" w:rsidR="00057FAC" w:rsidRDefault="00057FAC" w:rsidP="00745D0D">
      <w:pPr>
        <w:pStyle w:val="Judulbabsub1"/>
        <w:numPr>
          <w:ilvl w:val="1"/>
          <w:numId w:val="6"/>
        </w:numPr>
      </w:pPr>
      <w:bookmarkStart w:id="9" w:name="_Toc213608271"/>
      <w:r>
        <w:t>Rumusan Masalah</w:t>
      </w:r>
      <w:bookmarkEnd w:id="9"/>
    </w:p>
    <w:p w14:paraId="5E4C8FC7" w14:textId="755BC45B" w:rsidR="00A507B9" w:rsidRDefault="002B0246" w:rsidP="0032100F">
      <w:pPr>
        <w:pStyle w:val="Paragraf"/>
      </w:pPr>
      <w:r>
        <w:t>Berdasarkan latar belakang di atas</w:t>
      </w:r>
      <w:r w:rsidR="004B5D76">
        <w:t>,</w:t>
      </w:r>
      <w:r>
        <w:t xml:space="preserve"> bahwa </w:t>
      </w:r>
      <w:r w:rsidR="001229D0">
        <w:t xml:space="preserve">penerapan sistem </w:t>
      </w:r>
      <w:r w:rsidR="001229D0" w:rsidRPr="001229D0">
        <w:t>FER</w:t>
      </w:r>
      <w:r w:rsidR="001229D0">
        <w:t xml:space="preserve"> pada </w:t>
      </w:r>
      <w:r>
        <w:t>LMS</w:t>
      </w:r>
      <w:r w:rsidR="001229D0">
        <w:t xml:space="preserve"> untuk mengetahui tingkat </w:t>
      </w:r>
      <w:r w:rsidR="001229D0" w:rsidRPr="003A7653">
        <w:t xml:space="preserve">kefokusan </w:t>
      </w:r>
      <w:r w:rsidR="001229D0">
        <w:t>siswa</w:t>
      </w:r>
      <w:r>
        <w:t xml:space="preserve"> </w:t>
      </w:r>
      <w:r w:rsidR="009E2E03">
        <w:t xml:space="preserve">melalui modalitas visual </w:t>
      </w:r>
      <w:r w:rsidR="00204FEF">
        <w:t>masih memiliki kekurangan</w:t>
      </w:r>
      <w:r w:rsidR="001229D0">
        <w:t xml:space="preserve"> terutama pada </w:t>
      </w:r>
      <w:r w:rsidR="001B71D6">
        <w:t xml:space="preserve">pembelajaran </w:t>
      </w:r>
      <w:r w:rsidR="001B71D6" w:rsidRPr="001B71D6">
        <w:rPr>
          <w:i/>
          <w:iCs/>
        </w:rPr>
        <w:t>asyncronous</w:t>
      </w:r>
      <w:r w:rsidR="001229D0">
        <w:rPr>
          <w:i/>
          <w:iCs/>
        </w:rPr>
        <w:t xml:space="preserve">, </w:t>
      </w:r>
      <w:r w:rsidR="009E2E03">
        <w:t xml:space="preserve">dan juga adanya masalah penurunan akurasi FER pada kondisi wajah yang teroklusi tangan, </w:t>
      </w:r>
      <w:r w:rsidR="001229D0">
        <w:t xml:space="preserve">maka </w:t>
      </w:r>
      <w:r w:rsidR="00204FEF" w:rsidRPr="00204FEF">
        <w:t>dirumuskan suatu masalah</w:t>
      </w:r>
      <w:r w:rsidR="00204FEF">
        <w:t xml:space="preserve"> </w:t>
      </w:r>
      <w:r w:rsidR="001229D0">
        <w:t>pada</w:t>
      </w:r>
      <w:r w:rsidR="00204FEF" w:rsidRPr="00204FEF">
        <w:t xml:space="preserve"> penelitian ini, yaitu</w:t>
      </w:r>
      <w:r w:rsidR="00204FEF">
        <w:t xml:space="preserve"> </w:t>
      </w:r>
      <w:r w:rsidR="0032100F">
        <w:t>:</w:t>
      </w:r>
    </w:p>
    <w:p w14:paraId="1E1C9BE8" w14:textId="4C595E72" w:rsidR="00A507B9" w:rsidRDefault="00A507B9" w:rsidP="00745D0D">
      <w:pPr>
        <w:pStyle w:val="Paragraf"/>
        <w:numPr>
          <w:ilvl w:val="0"/>
          <w:numId w:val="4"/>
        </w:numPr>
        <w:spacing w:after="0"/>
      </w:pPr>
      <w:r>
        <w:t xml:space="preserve">Bagaimana </w:t>
      </w:r>
      <w:r w:rsidR="00D9389B">
        <w:t xml:space="preserve">meyimpulkan </w:t>
      </w:r>
      <w:r w:rsidR="007406DB">
        <w:t xml:space="preserve">tingkat </w:t>
      </w:r>
      <w:r w:rsidR="00F937B3" w:rsidRPr="00F52300">
        <w:rPr>
          <w:i/>
          <w:iCs/>
        </w:rPr>
        <w:t>engagement</w:t>
      </w:r>
      <w:r w:rsidR="00F937B3" w:rsidRPr="00DA7695">
        <w:rPr>
          <w:color w:val="FF0000"/>
        </w:rPr>
        <w:t xml:space="preserve"> </w:t>
      </w:r>
      <w:r w:rsidR="00696924">
        <w:t>siswa</w:t>
      </w:r>
      <w:r w:rsidR="00D9389B">
        <w:t xml:space="preserve"> </w:t>
      </w:r>
      <w:r w:rsidR="0032100F">
        <w:t>berdasarkan</w:t>
      </w:r>
      <w:r w:rsidR="00D9389B">
        <w:t xml:space="preserve"> </w:t>
      </w:r>
      <w:r w:rsidR="0032100F">
        <w:t xml:space="preserve">gabungan </w:t>
      </w:r>
      <w:r w:rsidR="00D9389B">
        <w:t>modalitas FER, arah pandangan mata, dan arah kepala</w:t>
      </w:r>
      <w:r>
        <w:t>?</w:t>
      </w:r>
    </w:p>
    <w:p w14:paraId="68E9451D" w14:textId="7433A0A6" w:rsidR="007C38BC" w:rsidRDefault="00BB0280" w:rsidP="00745D0D">
      <w:pPr>
        <w:pStyle w:val="Paragraf"/>
        <w:numPr>
          <w:ilvl w:val="0"/>
          <w:numId w:val="4"/>
        </w:numPr>
        <w:spacing w:after="0"/>
      </w:pPr>
      <w:r>
        <w:t xml:space="preserve">Apakah </w:t>
      </w:r>
      <w:r w:rsidR="0013331D" w:rsidRPr="0013331D">
        <w:rPr>
          <w:i/>
          <w:iCs/>
        </w:rPr>
        <w:t>pre-processing</w:t>
      </w:r>
      <w:r>
        <w:t xml:space="preserve"> gambar 2D yang memanfaatkan data setengah wajah</w:t>
      </w:r>
      <w:r w:rsidR="00D9389B">
        <w:t xml:space="preserve"> </w:t>
      </w:r>
      <w:r>
        <w:t>dapat meningkatkan</w:t>
      </w:r>
      <w:r w:rsidR="00D9389B">
        <w:t xml:space="preserve"> probabilitas emosi </w:t>
      </w:r>
      <w:r>
        <w:t xml:space="preserve">wajah </w:t>
      </w:r>
      <w:r w:rsidR="00696924">
        <w:t>siswa</w:t>
      </w:r>
      <w:r w:rsidR="009E2E03">
        <w:t xml:space="preserve"> yang teroklusi </w:t>
      </w:r>
      <w:r>
        <w:t>?</w:t>
      </w:r>
    </w:p>
    <w:p w14:paraId="4C462844" w14:textId="08495495" w:rsidR="00CF4427" w:rsidRDefault="00CF4427" w:rsidP="00CF4427">
      <w:pPr>
        <w:pStyle w:val="Paragraf"/>
        <w:spacing w:after="0"/>
      </w:pPr>
    </w:p>
    <w:p w14:paraId="003E7AFA" w14:textId="77777777" w:rsidR="00A73FB0" w:rsidRPr="005B6FBE" w:rsidRDefault="00A73FB0" w:rsidP="00CF4427">
      <w:pPr>
        <w:pStyle w:val="Paragraf"/>
        <w:spacing w:after="0"/>
      </w:pPr>
    </w:p>
    <w:p w14:paraId="3A768FCE" w14:textId="215DF03F" w:rsidR="00057FAC" w:rsidRDefault="00057FAC" w:rsidP="00745D0D">
      <w:pPr>
        <w:pStyle w:val="Judulbabsub1"/>
        <w:numPr>
          <w:ilvl w:val="1"/>
          <w:numId w:val="6"/>
        </w:numPr>
      </w:pPr>
      <w:bookmarkStart w:id="10" w:name="_Toc213608272"/>
      <w:r>
        <w:lastRenderedPageBreak/>
        <w:t>Tujuan Penelitian</w:t>
      </w:r>
      <w:bookmarkEnd w:id="10"/>
    </w:p>
    <w:p w14:paraId="33231E97" w14:textId="7465F744" w:rsidR="00057FAC" w:rsidRDefault="00057FAC" w:rsidP="00057FAC">
      <w:pPr>
        <w:pStyle w:val="Paragraf"/>
      </w:pPr>
      <w:r>
        <w:t xml:space="preserve">Tujuan penelitian ini dibagi menjadi tujuan umum dan tujuan khusus. Tujuan umum penelitian ini adalah </w:t>
      </w:r>
      <w:r w:rsidR="00B12234">
        <w:t xml:space="preserve">membuat </w:t>
      </w:r>
      <w:r w:rsidR="00CA5F5D">
        <w:t>aplikasi</w:t>
      </w:r>
      <w:r>
        <w:t xml:space="preserve"> </w:t>
      </w:r>
      <w:r w:rsidR="00602E13">
        <w:t>media pembelajaran daring</w:t>
      </w:r>
      <w:r>
        <w:t xml:space="preserve"> dengan</w:t>
      </w:r>
      <w:r w:rsidR="00D63CD6">
        <w:t xml:space="preserve"> </w:t>
      </w:r>
      <w:r w:rsidR="00E7369C">
        <w:t>menerapkan</w:t>
      </w:r>
      <w:r w:rsidR="00D63CD6">
        <w:t xml:space="preserve"> fitur</w:t>
      </w:r>
      <w:r>
        <w:t xml:space="preserve"> </w:t>
      </w:r>
      <w:r w:rsidRPr="00F937B3">
        <w:t xml:space="preserve">umpan balik </w:t>
      </w:r>
      <w:r>
        <w:t xml:space="preserve">menggunakan modalitas FER, arah pandangan, dan arah kepala untuk mendapatkan data </w:t>
      </w:r>
      <w:r w:rsidR="00602E13">
        <w:t xml:space="preserve">tingkat </w:t>
      </w:r>
      <w:r w:rsidR="00F937B3" w:rsidRPr="00F52300">
        <w:rPr>
          <w:i/>
          <w:iCs/>
        </w:rPr>
        <w:t>engagement</w:t>
      </w:r>
      <w:r w:rsidR="00F937B3" w:rsidRPr="00DA7695">
        <w:rPr>
          <w:color w:val="FF0000"/>
        </w:rPr>
        <w:t xml:space="preserve"> </w:t>
      </w:r>
      <w:r>
        <w:t xml:space="preserve">dari </w:t>
      </w:r>
      <w:r w:rsidR="00696924">
        <w:t>siswa</w:t>
      </w:r>
      <w:r>
        <w:t xml:space="preserve"> saat melakukan pembelajaran daring. Adapun tujuan khusus dari penelitian ini adalah sebagai berikut</w:t>
      </w:r>
      <w:r w:rsidR="00D06851">
        <w:t>:</w:t>
      </w:r>
    </w:p>
    <w:p w14:paraId="08A5CDB8" w14:textId="56EF82FE" w:rsidR="00057FAC" w:rsidRDefault="00F26CE8" w:rsidP="00745D0D">
      <w:pPr>
        <w:pStyle w:val="Paragraf"/>
        <w:numPr>
          <w:ilvl w:val="0"/>
          <w:numId w:val="7"/>
        </w:numPr>
        <w:spacing w:after="0"/>
      </w:pPr>
      <w:r>
        <w:t xml:space="preserve">Aplikasi </w:t>
      </w:r>
      <w:r w:rsidR="008C0251">
        <w:t>media pembelajaran daring</w:t>
      </w:r>
      <w:r>
        <w:t xml:space="preserve"> dapat meyimpulkan </w:t>
      </w:r>
      <w:r w:rsidR="00602E13">
        <w:t xml:space="preserve">tingkat </w:t>
      </w:r>
      <w:r w:rsidR="00F937B3" w:rsidRPr="00F52300">
        <w:rPr>
          <w:i/>
          <w:iCs/>
        </w:rPr>
        <w:t>engagement</w:t>
      </w:r>
      <w:r w:rsidR="00F937B3" w:rsidRPr="00DA7695">
        <w:rPr>
          <w:color w:val="FF0000"/>
        </w:rPr>
        <w:t xml:space="preserve"> </w:t>
      </w:r>
      <w:r w:rsidR="00696924">
        <w:t>siswa</w:t>
      </w:r>
      <w:r>
        <w:t xml:space="preserve"> menggunakan </w:t>
      </w:r>
      <w:r w:rsidRPr="00602E13">
        <w:rPr>
          <w:i/>
          <w:iCs/>
        </w:rPr>
        <w:t>multi</w:t>
      </w:r>
      <w:r w:rsidR="00602E13" w:rsidRPr="00602E13">
        <w:rPr>
          <w:i/>
          <w:iCs/>
        </w:rPr>
        <w:t>-</w:t>
      </w:r>
      <w:r w:rsidRPr="00602E13">
        <w:rPr>
          <w:i/>
          <w:iCs/>
        </w:rPr>
        <w:t>modal</w:t>
      </w:r>
      <w:r>
        <w:t xml:space="preserve"> ya</w:t>
      </w:r>
      <w:r w:rsidR="008C0251">
        <w:t>i</w:t>
      </w:r>
      <w:r>
        <w:t>t</w:t>
      </w:r>
      <w:r w:rsidR="008C0251">
        <w:t>u</w:t>
      </w:r>
      <w:r>
        <w:t xml:space="preserve"> FER, arah pandangan mata, dan arah kepala.</w:t>
      </w:r>
    </w:p>
    <w:p w14:paraId="6FA0E398" w14:textId="014DC16B" w:rsidR="009423B4" w:rsidRDefault="00057FAC" w:rsidP="00745D0D">
      <w:pPr>
        <w:pStyle w:val="Paragraf"/>
        <w:numPr>
          <w:ilvl w:val="0"/>
          <w:numId w:val="7"/>
        </w:numPr>
        <w:spacing w:after="0"/>
      </w:pPr>
      <w:r>
        <w:t xml:space="preserve">Melakukan </w:t>
      </w:r>
      <w:r w:rsidR="00F26CE8">
        <w:t xml:space="preserve">pengukuran efek </w:t>
      </w:r>
      <w:r w:rsidR="00F26CE8" w:rsidRPr="00BB0280">
        <w:rPr>
          <w:i/>
          <w:iCs/>
        </w:rPr>
        <w:t>pre</w:t>
      </w:r>
      <w:r w:rsidR="00F26CE8">
        <w:t>-</w:t>
      </w:r>
      <w:r w:rsidR="00F26CE8" w:rsidRPr="00BB0280">
        <w:rPr>
          <w:i/>
          <w:iCs/>
        </w:rPr>
        <w:t>processing</w:t>
      </w:r>
      <w:r w:rsidR="00F26CE8">
        <w:t xml:space="preserve"> gambar 2D yang memanfaatkan data setengah wajah terhadap probabilitas emosi wajah </w:t>
      </w:r>
      <w:r w:rsidR="00696924">
        <w:t>siswa</w:t>
      </w:r>
      <w:r w:rsidR="00E7369C">
        <w:t xml:space="preserve"> yang teroklus</w:t>
      </w:r>
      <w:r w:rsidR="00A840A9">
        <w:t>i</w:t>
      </w:r>
      <w:r w:rsidR="00F26CE8">
        <w:t>.</w:t>
      </w:r>
    </w:p>
    <w:p w14:paraId="65838E31" w14:textId="77777777" w:rsidR="000C18BF" w:rsidRDefault="000C18BF" w:rsidP="001040C1">
      <w:pPr>
        <w:pStyle w:val="Paragraf"/>
        <w:spacing w:after="0"/>
        <w:ind w:left="720"/>
      </w:pPr>
    </w:p>
    <w:p w14:paraId="416D3B49" w14:textId="77777777" w:rsidR="000C18BF" w:rsidRDefault="000C18BF" w:rsidP="000C18BF">
      <w:pPr>
        <w:pStyle w:val="Judulbabsub1"/>
        <w:numPr>
          <w:ilvl w:val="1"/>
          <w:numId w:val="6"/>
        </w:numPr>
      </w:pPr>
      <w:bookmarkStart w:id="11" w:name="_Toc213608273"/>
      <w:r>
        <w:t>Hipotesis</w:t>
      </w:r>
      <w:bookmarkEnd w:id="11"/>
    </w:p>
    <w:p w14:paraId="16883BC2" w14:textId="25B317CB" w:rsidR="000C18BF" w:rsidRDefault="000C18BF" w:rsidP="000C18BF">
      <w:pPr>
        <w:pStyle w:val="Paragraf"/>
      </w:pPr>
      <w:r w:rsidRPr="005B6FBE">
        <w:t>Wajah yang tertutup sebagian oleh tangan dan keadaan wajah miring dapat menurunkan akurasi sistem FER. Hal ini terjadi karena area-area penting pada wajah, seperti mata</w:t>
      </w:r>
      <w:r>
        <w:t xml:space="preserve">, </w:t>
      </w:r>
      <w:r w:rsidRPr="005B6FBE">
        <w:t>mulut</w:t>
      </w:r>
      <w:r>
        <w:t>, dan alis</w:t>
      </w:r>
      <w:r w:rsidRPr="005B6FBE">
        <w:t xml:space="preserve"> menjadi tertutup sehingga informasi visual yang dibutuhkan untuk mengenali emosi tidak dapat terekstraksi secara optimal</w:t>
      </w:r>
      <w:r>
        <w:t xml:space="preserve"> </w:t>
      </w:r>
      <w:r>
        <w:fldChar w:fldCharType="begin" w:fldLock="1"/>
      </w:r>
      <w:r w:rsidR="001524D6">
        <w:instrText>ADDIN CSL_CITATION {"citationItems":[{"id":"ITEM-1","itemData":{"DOI":"10.1016/j.displa.2022.102245","ISSN":"01419382","abstract":"The occlusion scenarios including wearing mask, wearing sunglasses, wearing hat, etc. Thus, parts of face are occluded, e.g. nose and mouth are obscured if a mask is worn. Facial expression recognition (FER) tasks have been widely researched. However, less attention has been paid to FER in occlusion scenarios, which are not uncommon in the real world. In this paper, we propose a method that structures a path selection multi-network model to achieve the FER in the above three types of facial occlusion scenarios. The method contains two parts. For the multi-network, we segment the labels in one database which results in three new sub-databases to train three Subnets, respectively. For the path selection, which is an integration method of multi-network, we merge groups of labels in one database to train an initial network called BeginNet. The prediction of BeginNet selects one of the Subnets to make the final prediction. We concatenate four popular databases Fer2013, JAFFE, KDEF and Raf-DB databases into one larger database, and use the combined database to verify our method effectiveness. The experimental results show that our method has better results in coping with the expression recognition task in multiple types of facial occlusion scenarios.","author":[{"dropping-particle":"","family":"Ruan","given":"Liheng","non-dropping-particle":"","parse-names":false,"suffix":""},{"dropping-particle":"","family":"Han","given":"Yuexing","non-dropping-particle":"","parse-names":false,"suffix":""},{"dropping-particle":"","family":"Sun","given":"Jiarui","non-dropping-particle":"","parse-names":false,"suffix":""},{"dropping-particle":"","family":"Chen","given":"Qiaochuan","non-dropping-particle":"","parse-names":false,"suffix":""},{"dropping-particle":"","family":"Li","given":"Jiaqi","non-dropping-particle":"","parse-names":false,"suffix":""}],"container-title":"Displays","id":"ITEM-1","issue":"June","issued":{"date-parts":[["2022"]]},"page":"102245","publisher":"Elsevier B.V.","title":"Facial expression recognition in facial occlusion scenarios: A path selection multi-network","type":"article-journal","volume":"74"},"uris":["http://www.mendeley.com/documents/?uuid=609639fa-6959-4c80-8f6f-349048638c02"]}],"mendeley":{"formattedCitation":"(Ruan dkk., 2022a)","plainTextFormattedCitation":"(Ruan dkk., 2022a)","previouslyFormattedCitation":"(Ruan dkk., 2022a)"},"properties":{"noteIndex":0},"schema":"https://github.com/citation-style-language/schema/raw/master/csl-citation.json"}</w:instrText>
      </w:r>
      <w:r>
        <w:fldChar w:fldCharType="separate"/>
      </w:r>
      <w:r w:rsidR="00A02E54" w:rsidRPr="00A02E54">
        <w:rPr>
          <w:noProof/>
        </w:rPr>
        <w:t>(Ruan dkk., 2022a)</w:t>
      </w:r>
      <w:r>
        <w:fldChar w:fldCharType="end"/>
      </w:r>
      <w:r w:rsidRPr="005B6FBE">
        <w:t>.</w:t>
      </w:r>
      <w:r>
        <w:t xml:space="preserve"> </w:t>
      </w:r>
      <w:r w:rsidRPr="00292A18">
        <w:t xml:space="preserve">Selain itu, pose kepala yang miring (tidak </w:t>
      </w:r>
      <w:r>
        <w:t>menghadap ke depan</w:t>
      </w:r>
      <w:r w:rsidRPr="00292A18">
        <w:t xml:space="preserve">) juga mengakibatkan menurunnya akurasi FER karena terjadi </w:t>
      </w:r>
      <w:r w:rsidRPr="00292A18">
        <w:rPr>
          <w:i/>
          <w:iCs/>
        </w:rPr>
        <w:t>self-occlusion</w:t>
      </w:r>
      <w:r w:rsidRPr="00292A18">
        <w:t xml:space="preserve"> dan perubahan tampilan geometri fitur wajah pada gambar, sehingga sistem sulit mengenali emosi secara akurat </w:t>
      </w:r>
      <w:r w:rsidRPr="00292A18">
        <w:fldChar w:fldCharType="begin" w:fldLock="1"/>
      </w:r>
      <w:r w:rsidR="00234638">
        <w:instrText>ADDIN CSL_CITATION {"citationItems":[{"id":"ITEM-1","itemData":{"DOI":"10.23919/EUSIPCO.2018.8553087","ISBN":"9789082797015","ISSN":"22195491","abstract":"In this paper, we have explored the effect of pose normalization for cross-pose facial expression recognition. We have first presented an expression preserving face frontalization method. After face frontalization step, for facial expression representation and classification, we have employed both a traditional approach, by using hand-crafted features, namely local binary patterns, in combination with support vector machine classification and a relatively more recent approach based on convolutional neural networks. To evaluate the impact of face frontalization on facial expression recognition performance, we have conducted cross-pose, subject-independent expression recognition experiments using the BU3DFE database. Experimental results show that pose normalization improves the performance for cross-pose facial expression recognition. Especially, when local binary patterns in combination with support vector machine classifier is used, since this facial expression representation and classification does not handle pose variations, the obtained performance increase is significant. Convolutional neural networks-based approach is found to be more successful handling pose variations, when it is fine-tuned on a dataset that contains face images with varying pose angles. Its performance is further enhanced by benefiting from face frontalization.","author":[{"dropping-particle":"","family":"Engin","given":"Deniz","non-dropping-particle":"","parse-names":false,"suffix":""},{"dropping-particle":"","family":"Ecabert","given":"Christophe","non-dropping-particle":"","parse-names":false,"suffix":""},{"dropping-particle":"","family":"Ekenel","given":"Hazım Kemal","non-dropping-particle":"","parse-names":false,"suffix":""},{"dropping-particle":"","family":"Thiran","given":"Jean Philippe","non-dropping-particle":"","parse-names":false,"suffix":""}],"container-title":"European Signal Processing Conference","id":"ITEM-1","issued":{"date-parts":[["2018"]]},"page":"1795-1799","title":"Face frontalization for cross-pose facial expression recognition","type":"article-journal","volume":"2018-Septe"},"uris":["http://www.mendeley.com/documents/?uuid=fa1dadd6-6e19-4c28-b0ea-ca7d3a2268a1"]}],"mendeley":{"formattedCitation":"(Engin dkk., 2018)","plainTextFormattedCitation":"(Engin dkk., 2018)","previouslyFormattedCitation":"(Engin dkk., 2018)"},"properties":{"noteIndex":0},"schema":"https://github.com/citation-style-language/schema/raw/master/csl-citation.json"}</w:instrText>
      </w:r>
      <w:r w:rsidRPr="00292A18">
        <w:fldChar w:fldCharType="separate"/>
      </w:r>
      <w:r w:rsidRPr="00292A18">
        <w:rPr>
          <w:noProof/>
        </w:rPr>
        <w:t>(Engin dkk., 2018)</w:t>
      </w:r>
      <w:r w:rsidRPr="00292A18">
        <w:fldChar w:fldCharType="end"/>
      </w:r>
      <w:r>
        <w:t xml:space="preserve">. </w:t>
      </w:r>
    </w:p>
    <w:p w14:paraId="03694BF6" w14:textId="77777777" w:rsidR="000C18BF" w:rsidRDefault="000C18BF" w:rsidP="000C18BF">
      <w:pPr>
        <w:pStyle w:val="Paragraf"/>
        <w:spacing w:after="0"/>
      </w:pPr>
      <w:r w:rsidRPr="00292A18">
        <w:t xml:space="preserve">Penghapusan objek </w:t>
      </w:r>
      <w:r>
        <w:t>oklusi</w:t>
      </w:r>
      <w:r w:rsidRPr="00292A18">
        <w:t xml:space="preserve"> seperti tangan dan penerapan </w:t>
      </w:r>
      <w:r w:rsidRPr="00292A18">
        <w:rPr>
          <w:i/>
          <w:iCs/>
        </w:rPr>
        <w:t>frontalization</w:t>
      </w:r>
      <w:r w:rsidRPr="00292A18">
        <w:t xml:space="preserve"> pada wajah miring dapat memperbaiki akurasi FER</w:t>
      </w:r>
      <w:r>
        <w:t xml:space="preserve"> karena fitur-fitur wajah penting yang awalnya tertutup atau hilang bisa dikembalikan sehingga model FER dapat mengekstraksi fitur wajah dengan lengkap dan menghasilkan kesimpulan emosi yang tepat.</w:t>
      </w:r>
    </w:p>
    <w:p w14:paraId="117412C9" w14:textId="074E4D7A" w:rsidR="000C18BF" w:rsidRDefault="000C18BF" w:rsidP="000C18BF">
      <w:pPr>
        <w:pStyle w:val="Paragraf"/>
        <w:spacing w:after="0"/>
      </w:pPr>
    </w:p>
    <w:p w14:paraId="61FEED14" w14:textId="0BD9F51B" w:rsidR="00B115D3" w:rsidRDefault="00B115D3" w:rsidP="000C18BF">
      <w:pPr>
        <w:pStyle w:val="Paragraf"/>
        <w:spacing w:after="0"/>
      </w:pPr>
    </w:p>
    <w:p w14:paraId="439CC24F" w14:textId="5FAD7A80" w:rsidR="00B115D3" w:rsidRDefault="00B115D3" w:rsidP="000C18BF">
      <w:pPr>
        <w:pStyle w:val="Paragraf"/>
        <w:spacing w:after="0"/>
      </w:pPr>
    </w:p>
    <w:p w14:paraId="1D416043" w14:textId="77777777" w:rsidR="00B115D3" w:rsidRDefault="00B115D3" w:rsidP="000C18BF">
      <w:pPr>
        <w:pStyle w:val="Paragraf"/>
        <w:spacing w:after="0"/>
      </w:pPr>
    </w:p>
    <w:p w14:paraId="71779DF6" w14:textId="5E5D63B9" w:rsidR="00057FAC" w:rsidRDefault="00057FAC" w:rsidP="00745D0D">
      <w:pPr>
        <w:pStyle w:val="Judulbabsub1"/>
        <w:numPr>
          <w:ilvl w:val="1"/>
          <w:numId w:val="6"/>
        </w:numPr>
      </w:pPr>
      <w:bookmarkStart w:id="12" w:name="_Toc213608274"/>
      <w:r>
        <w:lastRenderedPageBreak/>
        <w:t>Batasan Penelitian</w:t>
      </w:r>
      <w:bookmarkEnd w:id="12"/>
    </w:p>
    <w:p w14:paraId="0F2CD0D9" w14:textId="77777777" w:rsidR="000C20EC" w:rsidRDefault="000C20EC" w:rsidP="000C20EC">
      <w:pPr>
        <w:pStyle w:val="Paragraf"/>
      </w:pPr>
      <w:r w:rsidRPr="000C20EC">
        <w:t>Adanya keterbatasan dalam hal waktu, tenaga dan biaya, dirasa perlu untuk</w:t>
      </w:r>
      <w:r>
        <w:t xml:space="preserve"> menetapkan batasan dalam penelitian ini, Hal ini penting untuk dilakukan agar penelitian tetap fokus pada permasalahan yang diangkat. Berikut batasan-batasan yang ditetapkan untuk penelitian ini.</w:t>
      </w:r>
    </w:p>
    <w:p w14:paraId="180CD6A6" w14:textId="42B051CB" w:rsidR="00E25933" w:rsidRDefault="007406DB" w:rsidP="00745D0D">
      <w:pPr>
        <w:pStyle w:val="Paragraf"/>
        <w:numPr>
          <w:ilvl w:val="0"/>
          <w:numId w:val="8"/>
        </w:numPr>
        <w:spacing w:after="0"/>
      </w:pPr>
      <w:r>
        <w:t>Media pembelajaran daring</w:t>
      </w:r>
      <w:r w:rsidR="003041C7">
        <w:t xml:space="preserve"> </w:t>
      </w:r>
      <w:r w:rsidR="00E25933">
        <w:t xml:space="preserve">yang </w:t>
      </w:r>
      <w:r w:rsidR="004A4296">
        <w:t xml:space="preserve">akan </w:t>
      </w:r>
      <w:r w:rsidR="003041C7">
        <w:t xml:space="preserve">dibuat mengacu </w:t>
      </w:r>
      <w:r w:rsidR="004A4296">
        <w:t>pada</w:t>
      </w:r>
      <w:r w:rsidR="003041C7">
        <w:t xml:space="preserve"> </w:t>
      </w:r>
      <w:r w:rsidR="00E25933">
        <w:t xml:space="preserve">LMS </w:t>
      </w:r>
      <w:r w:rsidR="00F87796">
        <w:t xml:space="preserve">dengan fitur yang berfokus pada pembelajaran </w:t>
      </w:r>
      <w:r w:rsidR="00F87796">
        <w:rPr>
          <w:rStyle w:val="Strong"/>
          <w:b w:val="0"/>
          <w:bCs w:val="0"/>
          <w:i/>
          <w:iCs/>
        </w:rPr>
        <w:t>a</w:t>
      </w:r>
      <w:r w:rsidR="00F87796" w:rsidRPr="00E25933">
        <w:rPr>
          <w:rStyle w:val="Strong"/>
          <w:b w:val="0"/>
          <w:bCs w:val="0"/>
          <w:i/>
          <w:iCs/>
        </w:rPr>
        <w:t>synchronous</w:t>
      </w:r>
      <w:r w:rsidR="004A4296">
        <w:t>.</w:t>
      </w:r>
    </w:p>
    <w:p w14:paraId="4103DD7B" w14:textId="495841BD" w:rsidR="003041C7" w:rsidRDefault="00CF61CB" w:rsidP="00745D0D">
      <w:pPr>
        <w:pStyle w:val="Paragraf"/>
        <w:numPr>
          <w:ilvl w:val="0"/>
          <w:numId w:val="8"/>
        </w:numPr>
        <w:spacing w:after="0"/>
      </w:pPr>
      <w:r>
        <w:t xml:space="preserve">Penerapan sistem FER hanya pada pembelajaran </w:t>
      </w:r>
      <w:r>
        <w:rPr>
          <w:rStyle w:val="Strong"/>
          <w:b w:val="0"/>
          <w:bCs w:val="0"/>
          <w:i/>
          <w:iCs/>
        </w:rPr>
        <w:t>a</w:t>
      </w:r>
      <w:r w:rsidRPr="00E25933">
        <w:rPr>
          <w:rStyle w:val="Strong"/>
          <w:b w:val="0"/>
          <w:bCs w:val="0"/>
          <w:i/>
          <w:iCs/>
        </w:rPr>
        <w:t>synchronous</w:t>
      </w:r>
      <w:r>
        <w:t xml:space="preserve"> yang berbentuk video rekaman paparan perkuliahan.</w:t>
      </w:r>
    </w:p>
    <w:p w14:paraId="36523E54" w14:textId="716244EE" w:rsidR="00057FAC" w:rsidRDefault="00E25933" w:rsidP="00B902E5">
      <w:pPr>
        <w:pStyle w:val="Paragraf"/>
        <w:numPr>
          <w:ilvl w:val="0"/>
          <w:numId w:val="8"/>
        </w:numPr>
        <w:spacing w:after="0"/>
      </w:pPr>
      <w:r>
        <w:t>Bentuk oklusi yang diteliti hanya pada kondisi sebagian wajah tertutup tangan</w:t>
      </w:r>
      <w:r w:rsidR="00F87796">
        <w:t xml:space="preserve"> dan wajah dalam keadaan miring (tidak menghadap ke depan)</w:t>
      </w:r>
      <w:r>
        <w:t xml:space="preserve">, sebagaimana penjelasan di latar belakang yang menyebutkan bahwa keadaan sebagian wajah tertutup tangan lazim dilakukan oleh </w:t>
      </w:r>
      <w:r w:rsidR="00696924">
        <w:t>siswa</w:t>
      </w:r>
      <w:r>
        <w:t xml:space="preserve"> dalam menjalani pembelajaran secara daring baik karena masalah kesehatan leher atau kepala </w:t>
      </w:r>
      <w:r>
        <w:fldChar w:fldCharType="begin" w:fldLock="1"/>
      </w:r>
      <w:r>
        <w:instrText>ADDIN CSL_CITATION {"citationItems":[{"id":"ITEM-1","itemData":{"DOI":"10.1007/s00415-002-0898-7","ISSN":"03405354","PMID":"12529801","author":[{"dropping-particle":"","family":"Beekman","given":"Roy","non-dropping-particle":"","parse-names":false,"suffix":""},{"dropping-particle":"","family":"Tijssen","given":"Cees C.","non-dropping-particle":"","parse-names":false,"suffix":""},{"dropping-particle":"","family":"Visser","given":"Leo H.","non-dropping-particle":"","parse-names":false,"suffix":""},{"dropping-particle":"","family":"Schellens","given":"Ronald L.L.A.","non-dropping-particle":"","parse-names":false,"suffix":""}],"container-title":"Journal of Neurology","id":"ITEM-1","issue":"12","issued":{"date-parts":[["2002"]]},"page":"1738-1739","title":"Dropped head as the presenting symptom of primary hyperparathyroidism [3]","type":"article-journal","volume":"249"},"uris":["http://www.mendeley.com/documents/?uuid=f22524f5-cb6c-446a-ac92-1ef3b47ddcee"]}],"mendeley":{"formattedCitation":"(Beekman dkk., 2002)","plainTextFormattedCitation":"(Beekman dkk., 2002)","previouslyFormattedCitation":"(Beekman dkk., 2002)"},"properties":{"noteIndex":0},"schema":"https://github.com/citation-style-language/schema/raw/master/csl-citation.json"}</w:instrText>
      </w:r>
      <w:r>
        <w:fldChar w:fldCharType="separate"/>
      </w:r>
      <w:r w:rsidRPr="00832524">
        <w:rPr>
          <w:noProof/>
        </w:rPr>
        <w:t>(Beekman dkk., 2002)</w:t>
      </w:r>
      <w:r>
        <w:fldChar w:fldCharType="end"/>
      </w:r>
      <w:r>
        <w:t>.</w:t>
      </w:r>
    </w:p>
    <w:p w14:paraId="4296C4D9" w14:textId="1E8AD72C" w:rsidR="00A73FB0" w:rsidRDefault="00A73FB0" w:rsidP="00057FAC">
      <w:pPr>
        <w:pStyle w:val="Judulbabsub1"/>
        <w:ind w:left="576"/>
      </w:pPr>
    </w:p>
    <w:p w14:paraId="14F3D530" w14:textId="0C2DF17D" w:rsidR="00057FAC" w:rsidRDefault="00057FAC" w:rsidP="00745D0D">
      <w:pPr>
        <w:pStyle w:val="Judulbabsub1"/>
        <w:numPr>
          <w:ilvl w:val="1"/>
          <w:numId w:val="6"/>
        </w:numPr>
      </w:pPr>
      <w:bookmarkStart w:id="13" w:name="_Toc213608275"/>
      <w:r>
        <w:t>Kontribusi Penelitian</w:t>
      </w:r>
      <w:bookmarkEnd w:id="13"/>
    </w:p>
    <w:p w14:paraId="0EEABDBE" w14:textId="108F20B7" w:rsidR="006E7F09" w:rsidRDefault="006E7F09" w:rsidP="006E7F09">
      <w:pPr>
        <w:pStyle w:val="Paragraf"/>
      </w:pPr>
      <w:r>
        <w:t>Penelitian ini diharapkan dapat memberikan kontribusi baik terhadap penyelesaian masalah maupun dalam bidang ilmu pengetahuan.</w:t>
      </w:r>
      <w:r w:rsidR="00B92F1F">
        <w:t xml:space="preserve"> Adapun kontribusi yang diharapkan adalah:</w:t>
      </w:r>
    </w:p>
    <w:p w14:paraId="2A6FF48E" w14:textId="22C2AB20" w:rsidR="006E7F09" w:rsidRDefault="006E7F09" w:rsidP="00745D0D">
      <w:pPr>
        <w:pStyle w:val="Paragraf"/>
        <w:numPr>
          <w:ilvl w:val="0"/>
          <w:numId w:val="9"/>
        </w:numPr>
        <w:spacing w:after="0"/>
      </w:pPr>
      <w:r>
        <w:t xml:space="preserve">Menghasilkan </w:t>
      </w:r>
      <w:r w:rsidR="00141A77">
        <w:t xml:space="preserve">sebuah </w:t>
      </w:r>
      <w:r w:rsidR="008B1615">
        <w:t xml:space="preserve">konsep mekanisme </w:t>
      </w:r>
      <w:r w:rsidR="00141A77" w:rsidRPr="00F937B3">
        <w:t xml:space="preserve">umpan balik </w:t>
      </w:r>
      <w:r w:rsidR="008B1615">
        <w:t xml:space="preserve">pada pembelajaran daring </w:t>
      </w:r>
      <w:r w:rsidR="00C76393">
        <w:t>berdasarkan</w:t>
      </w:r>
      <w:r w:rsidR="008B1615">
        <w:t xml:space="preserve"> tingkat </w:t>
      </w:r>
      <w:r w:rsidR="00F937B3" w:rsidRPr="00F52300">
        <w:rPr>
          <w:i/>
          <w:iCs/>
        </w:rPr>
        <w:t>engagement</w:t>
      </w:r>
      <w:r w:rsidR="00F937B3" w:rsidRPr="00DA7695">
        <w:rPr>
          <w:color w:val="FF0000"/>
        </w:rPr>
        <w:t xml:space="preserve"> </w:t>
      </w:r>
      <w:r w:rsidR="008B1615">
        <w:t xml:space="preserve">siswa </w:t>
      </w:r>
      <w:r w:rsidR="00C76393">
        <w:t>mengunakan data</w:t>
      </w:r>
      <w:r w:rsidR="008B1615">
        <w:t xml:space="preserve"> emosi wajah dan sikap siswa.</w:t>
      </w:r>
      <w:r w:rsidR="00141A77">
        <w:t xml:space="preserve"> </w:t>
      </w:r>
    </w:p>
    <w:p w14:paraId="5B13C31A" w14:textId="64BAD1E5" w:rsidR="00795687" w:rsidRDefault="00F473AD" w:rsidP="00745D0D">
      <w:pPr>
        <w:pStyle w:val="Paragraf"/>
        <w:numPr>
          <w:ilvl w:val="0"/>
          <w:numId w:val="9"/>
        </w:numPr>
        <w:spacing w:after="0"/>
      </w:pPr>
      <w:r w:rsidRPr="00F473AD">
        <w:t>Menghasilkan temuan ilmiah baru terkait penerapan metode pre-processing pada gambar wajah yang teroklusi menggunakan data setengah wajah dalam format 2D untuk me</w:t>
      </w:r>
      <w:r>
        <w:t>mpertahankan</w:t>
      </w:r>
      <w:r w:rsidRPr="00F473AD">
        <w:t xml:space="preserve"> akurasi dalam pengenalan emosi wajah</w:t>
      </w:r>
      <w:r>
        <w:t xml:space="preserve"> pada kondisi teroklusi tangan dan keadaan wajah miring</w:t>
      </w:r>
      <w:r w:rsidRPr="00F473AD">
        <w:t>, dengan fokus pada pendekatan yang dapat dijalankan pada sistem dengan sumber daya komputasi terbatas.</w:t>
      </w:r>
    </w:p>
    <w:p w14:paraId="738C998C" w14:textId="4E8AAE8C" w:rsidR="00A402FC" w:rsidRDefault="00A402FC" w:rsidP="00A402FC">
      <w:pPr>
        <w:pStyle w:val="Paragraf"/>
        <w:spacing w:after="0"/>
      </w:pPr>
    </w:p>
    <w:p w14:paraId="395710EB" w14:textId="3C8349ED" w:rsidR="00A73FB0" w:rsidRDefault="00A73FB0" w:rsidP="00A402FC">
      <w:pPr>
        <w:pStyle w:val="Paragraf"/>
        <w:spacing w:after="0"/>
      </w:pPr>
    </w:p>
    <w:p w14:paraId="69465ECA" w14:textId="77777777" w:rsidR="00057FAC" w:rsidRPr="005C77E7" w:rsidRDefault="00057FAC" w:rsidP="00745D0D">
      <w:pPr>
        <w:pStyle w:val="Judulbabsub1"/>
        <w:numPr>
          <w:ilvl w:val="1"/>
          <w:numId w:val="6"/>
        </w:numPr>
      </w:pPr>
      <w:bookmarkStart w:id="14" w:name="_Toc213608276"/>
      <w:r>
        <w:lastRenderedPageBreak/>
        <w:t>Sistematika Penulisan</w:t>
      </w:r>
      <w:bookmarkEnd w:id="14"/>
    </w:p>
    <w:p w14:paraId="3FB6D716" w14:textId="2AF5BBA1" w:rsidR="00193129" w:rsidRDefault="004D7C24" w:rsidP="004D7C24">
      <w:pPr>
        <w:pStyle w:val="Paragraf"/>
        <w:spacing w:after="240"/>
      </w:pPr>
      <w:r>
        <w:t>Sistematika penulisan tesis akan dibagi menjadi lima bab yang diawali dengan penjabaran umum di setiap rinciannya.</w:t>
      </w:r>
      <w:r w:rsidRPr="005C77E7">
        <w:t xml:space="preserve"> </w:t>
      </w:r>
    </w:p>
    <w:p w14:paraId="2E6337CE" w14:textId="77777777" w:rsidR="000B7445" w:rsidRPr="004D7C24" w:rsidRDefault="000B7445" w:rsidP="000B7445">
      <w:pPr>
        <w:pStyle w:val="Paragraf"/>
        <w:spacing w:after="0"/>
        <w:rPr>
          <w:b/>
          <w:bCs/>
        </w:rPr>
      </w:pPr>
      <w:r w:rsidRPr="004D7C24">
        <w:rPr>
          <w:b/>
          <w:bCs/>
        </w:rPr>
        <w:t>Bab I Pendahuluan</w:t>
      </w:r>
    </w:p>
    <w:p w14:paraId="2F60934F" w14:textId="77777777" w:rsidR="000B7445" w:rsidRDefault="000B7445" w:rsidP="000B7445">
      <w:pPr>
        <w:pStyle w:val="Paragraf"/>
        <w:spacing w:after="240"/>
      </w:pPr>
      <w:r>
        <w:t>Memberikan penjelasan mengenai latar belakang dilakukannya penelitian. Dari latar belakang yang telah dijabarkan, selanjutnya disusun suatu rumusan masalah, tujuan penelitian, batasan penelitian, kebaruan dan kontribusi penelitian serta sistematika penulisan.</w:t>
      </w:r>
    </w:p>
    <w:p w14:paraId="26FFFD64" w14:textId="77777777" w:rsidR="000B7445" w:rsidRPr="004D7C24" w:rsidRDefault="000B7445" w:rsidP="000B7445">
      <w:pPr>
        <w:pStyle w:val="Paragraf"/>
        <w:spacing w:after="0"/>
        <w:rPr>
          <w:b/>
          <w:bCs/>
        </w:rPr>
      </w:pPr>
      <w:r w:rsidRPr="004D7C24">
        <w:rPr>
          <w:b/>
          <w:bCs/>
        </w:rPr>
        <w:t>Bab II Tinjauan Pustaka</w:t>
      </w:r>
    </w:p>
    <w:p w14:paraId="45A8A7F0" w14:textId="77777777" w:rsidR="000B7445" w:rsidRDefault="000B7445" w:rsidP="000B7445">
      <w:pPr>
        <w:pStyle w:val="Paragraf"/>
        <w:spacing w:after="240"/>
      </w:pPr>
      <w:r>
        <w:t>Menjelaskan mengenai gambaran tinjauan literatur dan kajian ilmu yang digunakan untuk mendukung suatu penelitian. Tinjauan pustaka ini selanjutnya dimanfaatkan dalam mengidentifikasi suatu permasalahan, konsep, dan ilmu pengetahuan untuk mendapatkan solusi dari penelitian yang akan dilakukan.</w:t>
      </w:r>
    </w:p>
    <w:p w14:paraId="723F8E62" w14:textId="77777777" w:rsidR="000B7445" w:rsidRPr="00416AD3" w:rsidRDefault="000B7445" w:rsidP="000B7445">
      <w:pPr>
        <w:pStyle w:val="Paragraf"/>
        <w:spacing w:after="0"/>
        <w:rPr>
          <w:b/>
          <w:bCs/>
        </w:rPr>
      </w:pPr>
      <w:r w:rsidRPr="00416AD3">
        <w:rPr>
          <w:b/>
          <w:bCs/>
        </w:rPr>
        <w:t>Bab III Metodologi Penelitian</w:t>
      </w:r>
    </w:p>
    <w:p w14:paraId="0B462A89" w14:textId="77777777" w:rsidR="000B7445" w:rsidRPr="00416AD3" w:rsidRDefault="000B7445" w:rsidP="000B7445">
      <w:pPr>
        <w:pStyle w:val="Paragraf"/>
        <w:spacing w:after="240"/>
        <w:rPr>
          <w:rFonts w:eastAsia="Times New Roman"/>
        </w:rPr>
      </w:pPr>
      <w:r w:rsidRPr="004D7C24">
        <w:t>Pembahasan terkait dengan metodologi yang akan digunakan di dalam penelitian.</w:t>
      </w:r>
      <w:r>
        <w:t xml:space="preserve"> </w:t>
      </w:r>
      <w:r w:rsidRPr="00416AD3">
        <w:rPr>
          <w:i/>
          <w:iCs/>
        </w:rPr>
        <w:t>Design Science Research Methodology</w:t>
      </w:r>
      <w:r>
        <w:t xml:space="preserve"> </w:t>
      </w:r>
      <w:r w:rsidRPr="004D7C24">
        <w:t>(D</w:t>
      </w:r>
      <w:r>
        <w:t>S</w:t>
      </w:r>
      <w:r w:rsidRPr="004D7C24">
        <w:t>RM) dipilih sebagai metode dalam penulisan</w:t>
      </w:r>
      <w:r>
        <w:t xml:space="preserve"> </w:t>
      </w:r>
      <w:r w:rsidRPr="004D7C24">
        <w:t xml:space="preserve">tesis ini. Terdapat </w:t>
      </w:r>
      <w:r>
        <w:t>enam</w:t>
      </w:r>
      <w:r w:rsidRPr="004D7C24">
        <w:t xml:space="preserve"> tahapan utama di dalam D</w:t>
      </w:r>
      <w:r>
        <w:t>S</w:t>
      </w:r>
      <w:r w:rsidRPr="004D7C24">
        <w:t xml:space="preserve">RM, </w:t>
      </w:r>
      <w:r w:rsidRPr="00416AD3">
        <w:rPr>
          <w:rFonts w:eastAsia="Times New Roman"/>
        </w:rPr>
        <w:t>yaitu identifikasi masalah &amp; motivasi, menentukan tujuan solusi, perancangan &amp; pengembangan, demonstrasi, evaluasi, dan komunikasi.</w:t>
      </w:r>
    </w:p>
    <w:p w14:paraId="1DDA70A9" w14:textId="77777777" w:rsidR="000B7445" w:rsidRPr="004D7C24" w:rsidRDefault="000B7445" w:rsidP="000B7445">
      <w:pPr>
        <w:pStyle w:val="Paragraf"/>
        <w:spacing w:after="0"/>
        <w:rPr>
          <w:b/>
          <w:bCs/>
        </w:rPr>
      </w:pPr>
      <w:r w:rsidRPr="004D7C24">
        <w:rPr>
          <w:b/>
          <w:bCs/>
        </w:rPr>
        <w:t xml:space="preserve">Bab IV </w:t>
      </w:r>
      <w:r>
        <w:rPr>
          <w:b/>
          <w:bCs/>
        </w:rPr>
        <w:t>Analisis dan Desain</w:t>
      </w:r>
    </w:p>
    <w:p w14:paraId="6020C149" w14:textId="77777777" w:rsidR="000B7445" w:rsidRDefault="000B7445" w:rsidP="000B7445">
      <w:pPr>
        <w:pStyle w:val="Paragraf"/>
        <w:spacing w:after="240"/>
      </w:pPr>
      <w:r>
        <w:t>Menjelaskan hasil analisis terhadap beberapa alternatif solusi beserta alasan pemilihan solusi yang dianggap paling sesuai dengan kebutuhan sistem. Selain itu, bab ini juga memaparkan rancangan dari solusi terpilih, meliputi arsitektur, alur proses, dan komponen utama yang akan digunakan dalam pengembangan sistem.</w:t>
      </w:r>
    </w:p>
    <w:p w14:paraId="63A3E8B5" w14:textId="77777777" w:rsidR="000B7445" w:rsidRPr="004D7C24" w:rsidRDefault="000B7445" w:rsidP="000B7445">
      <w:pPr>
        <w:pStyle w:val="Paragraf"/>
        <w:spacing w:after="0"/>
        <w:rPr>
          <w:b/>
          <w:bCs/>
        </w:rPr>
      </w:pPr>
      <w:r w:rsidRPr="004D7C24">
        <w:rPr>
          <w:b/>
          <w:bCs/>
        </w:rPr>
        <w:t xml:space="preserve">Bab </w:t>
      </w:r>
      <w:r>
        <w:rPr>
          <w:b/>
          <w:bCs/>
        </w:rPr>
        <w:t>V</w:t>
      </w:r>
      <w:r w:rsidRPr="004D7C24">
        <w:rPr>
          <w:b/>
          <w:bCs/>
        </w:rPr>
        <w:t xml:space="preserve"> </w:t>
      </w:r>
      <w:r>
        <w:rPr>
          <w:b/>
          <w:bCs/>
        </w:rPr>
        <w:t>Hasil</w:t>
      </w:r>
    </w:p>
    <w:p w14:paraId="222343C5" w14:textId="77777777" w:rsidR="000B7445" w:rsidRDefault="000B7445" w:rsidP="000B7445">
      <w:pPr>
        <w:pStyle w:val="Paragraf"/>
        <w:spacing w:after="240"/>
      </w:pPr>
      <w:r>
        <w:t xml:space="preserve">menyajikan hasil implementasi dari desain yang telah dibuat pada bab sebelumnya. Pada bagian ini dijelaskan kinerja sistem yang telah dibangun, hasil pengujian yang dilakukan, serta evaluasi terhadap pencapaian tujuan yang telah ditetapkan. Bab ini juga menampilkan tanggapan atau analisis terhadap hasil yang diperoleh untuk </w:t>
      </w:r>
      <w:r>
        <w:lastRenderedPageBreak/>
        <w:t xml:space="preserve">memastikan bahwa sistem berfungsi sesuai dengan kebutuhan dan spesifikasi yang direncanakan.  </w:t>
      </w:r>
    </w:p>
    <w:p w14:paraId="3DEB9224" w14:textId="77777777" w:rsidR="000B7445" w:rsidRPr="004D7C24" w:rsidRDefault="000B7445" w:rsidP="000B7445">
      <w:pPr>
        <w:pStyle w:val="Paragraf"/>
        <w:spacing w:after="0"/>
        <w:rPr>
          <w:b/>
          <w:bCs/>
        </w:rPr>
      </w:pPr>
      <w:r w:rsidRPr="004D7C24">
        <w:rPr>
          <w:b/>
          <w:bCs/>
        </w:rPr>
        <w:t>Bab V</w:t>
      </w:r>
      <w:r>
        <w:rPr>
          <w:b/>
          <w:bCs/>
        </w:rPr>
        <w:t>I</w:t>
      </w:r>
      <w:r w:rsidRPr="004D7C24">
        <w:rPr>
          <w:b/>
          <w:bCs/>
        </w:rPr>
        <w:t xml:space="preserve"> Kesimpulan dan Saran</w:t>
      </w:r>
    </w:p>
    <w:p w14:paraId="68505B30" w14:textId="1152440D" w:rsidR="004D7C24" w:rsidRPr="004D7C24" w:rsidRDefault="000B7445" w:rsidP="000B7445">
      <w:pPr>
        <w:pStyle w:val="Paragraf"/>
        <w:spacing w:after="240"/>
      </w:pPr>
      <w:r>
        <w:t>Memberikan penjelasan mengenai kesimpulan dari peneliatan yang telah dilakukan. Selain itu, juga akan disampaikan mengenai beberapa saran yang bisa menjadi pertimbangan untuk dilakukannya penelitian lanjutan.</w:t>
      </w:r>
    </w:p>
    <w:p w14:paraId="305E1980" w14:textId="20D152CD" w:rsidR="0025026A" w:rsidRPr="005C77E7" w:rsidRDefault="0025026A" w:rsidP="004D7C24">
      <w:pPr>
        <w:pStyle w:val="Paragraf"/>
      </w:pPr>
      <w:r w:rsidRPr="005C77E7">
        <w:br w:type="page"/>
      </w:r>
    </w:p>
    <w:p w14:paraId="2504FF85" w14:textId="5056E3E6" w:rsidR="00EF4781" w:rsidRPr="005C77E7" w:rsidRDefault="00E77FBB" w:rsidP="00745D0D">
      <w:pPr>
        <w:pStyle w:val="judulBab15"/>
        <w:numPr>
          <w:ilvl w:val="0"/>
          <w:numId w:val="6"/>
        </w:numPr>
        <w:ind w:left="709" w:hanging="709"/>
      </w:pPr>
      <w:bookmarkStart w:id="15" w:name="_Toc213608277"/>
      <w:r w:rsidRPr="005C77E7">
        <w:lastRenderedPageBreak/>
        <w:t>Tinjauan Pustaka</w:t>
      </w:r>
      <w:bookmarkEnd w:id="15"/>
    </w:p>
    <w:p w14:paraId="4BCB57C0" w14:textId="77777777" w:rsidR="00EF4781" w:rsidRPr="003436C1" w:rsidRDefault="00EF4781" w:rsidP="00EF4781">
      <w:pPr>
        <w:pStyle w:val="judulBab15"/>
        <w:rPr>
          <w:sz w:val="24"/>
          <w:szCs w:val="20"/>
        </w:rPr>
      </w:pPr>
    </w:p>
    <w:p w14:paraId="73BAC5B3" w14:textId="78DB0B84" w:rsidR="001A6CD9" w:rsidRDefault="00E9706B" w:rsidP="00F20173">
      <w:pPr>
        <w:pStyle w:val="Paragraf"/>
        <w:spacing w:after="0"/>
      </w:pPr>
      <w:r>
        <w:t xml:space="preserve">Bab ini mencakup </w:t>
      </w:r>
      <w:r w:rsidR="006F40EA">
        <w:t>tinjauan</w:t>
      </w:r>
      <w:r>
        <w:t xml:space="preserve"> pustaka yang berperan sebagai acuan penelitian dalam mencapai tujuan penelitian yang telah didefinisikan. Tinjauan pustaka dilakukan terhadap referensi eksternal yang kredibel dan sesuai dengan kebutuhan pengerjaan tesis.</w:t>
      </w:r>
    </w:p>
    <w:p w14:paraId="33CC8E9A" w14:textId="77777777" w:rsidR="00F20173" w:rsidRDefault="00F20173" w:rsidP="00F20173">
      <w:pPr>
        <w:pStyle w:val="Paragraf"/>
        <w:spacing w:after="0"/>
      </w:pPr>
    </w:p>
    <w:p w14:paraId="640C806C" w14:textId="54824182" w:rsidR="00620F03" w:rsidRPr="00620F03" w:rsidRDefault="00620F03" w:rsidP="00745D0D">
      <w:pPr>
        <w:pStyle w:val="Judulbabsub1"/>
        <w:numPr>
          <w:ilvl w:val="1"/>
          <w:numId w:val="6"/>
        </w:numPr>
        <w:rPr>
          <w:i/>
          <w:iCs/>
        </w:rPr>
      </w:pPr>
      <w:bookmarkStart w:id="16" w:name="_Toc213608278"/>
      <w:r w:rsidRPr="00620F03">
        <w:rPr>
          <w:i/>
          <w:iCs/>
        </w:rPr>
        <w:t>Learning Management System</w:t>
      </w:r>
      <w:bookmarkEnd w:id="16"/>
    </w:p>
    <w:p w14:paraId="03E98E86" w14:textId="4DF665E3" w:rsidR="00620F03" w:rsidRPr="00620F03" w:rsidRDefault="00620F03" w:rsidP="00620F03">
      <w:pPr>
        <w:pStyle w:val="Paragraf"/>
      </w:pPr>
      <w:r w:rsidRPr="00620F03">
        <w:rPr>
          <w:i/>
          <w:iCs/>
        </w:rPr>
        <w:t>Learning Management System</w:t>
      </w:r>
      <w:r w:rsidRPr="00620F03">
        <w:t xml:space="preserve"> (LMS) adalah sebuah platform perangkat lunak yang dirancang untuk mengelola, mendistribusikan, dan melacak aktivitas pembelajaran secara daring. LMS banyak digunakan di institusi pendidikan, perusahaan, dan organisasi untuk menyelenggarakan pelatihan serta kursus secara efisien. Dengan LMS, pengguna dapat mengakses materi pembelajaran, mengikuti kuis, mengerjakan tugas, dan berinteraksi dengan </w:t>
      </w:r>
      <w:r>
        <w:t>pemateri</w:t>
      </w:r>
      <w:r w:rsidRPr="00620F03">
        <w:t xml:space="preserve"> atau sesama peserta secara fleksibel dari mana saja dan kapan saja.</w:t>
      </w:r>
    </w:p>
    <w:p w14:paraId="3792F0D6" w14:textId="24905843" w:rsidR="00A33EBA" w:rsidRPr="00A33EBA" w:rsidRDefault="00A33EBA" w:rsidP="00A33EBA">
      <w:pPr>
        <w:pStyle w:val="Paragraf"/>
      </w:pPr>
      <w:r w:rsidRPr="00A33EBA">
        <w:t xml:space="preserve">Manfaat dari </w:t>
      </w:r>
      <w:r w:rsidRPr="002A68AB">
        <w:rPr>
          <w:i/>
          <w:iCs/>
        </w:rPr>
        <w:t>Learning Management System</w:t>
      </w:r>
      <w:r w:rsidRPr="00A33EBA">
        <w:t xml:space="preserve"> (LMS) sangat beragam dan memberikan dampak positif bagi proses pembelajaran. Pertama, LMS dapat meningkatkan </w:t>
      </w:r>
      <w:r w:rsidR="00F937B3" w:rsidRPr="00F52300">
        <w:rPr>
          <w:i/>
          <w:iCs/>
        </w:rPr>
        <w:t>engagement</w:t>
      </w:r>
      <w:r w:rsidR="00F937B3" w:rsidRPr="00DA7695">
        <w:rPr>
          <w:color w:val="FF0000"/>
        </w:rPr>
        <w:t xml:space="preserve"> </w:t>
      </w:r>
      <w:r w:rsidRPr="00A33EBA">
        <w:t xml:space="preserve">siswa serta hasil pembelajaran, karena memungkinkan pengalaman belajar yang lebih interaktif dan terstruktur </w:t>
      </w:r>
      <w:r>
        <w:fldChar w:fldCharType="begin" w:fldLock="1"/>
      </w:r>
      <w:r>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fldChar w:fldCharType="separate"/>
      </w:r>
      <w:r w:rsidRPr="00246695">
        <w:rPr>
          <w:noProof/>
        </w:rPr>
        <w:t>(Alotaibi, 2024)</w:t>
      </w:r>
      <w:r>
        <w:fldChar w:fldCharType="end"/>
      </w:r>
      <w:r>
        <w:t xml:space="preserve">. </w:t>
      </w:r>
      <w:r w:rsidRPr="00A33EBA">
        <w:t xml:space="preserve">Selain itu, sistem ini juga berperan dalam meningkatkan aksesibilitas dan kesetaraan pendidikan, memungkinkan siswa dari berbagai latar belakang untuk memperoleh materi pembelajaran dengan lebih mudah </w:t>
      </w:r>
      <w:r>
        <w:fldChar w:fldCharType="begin" w:fldLock="1"/>
      </w:r>
      <w:r>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fldChar w:fldCharType="separate"/>
      </w:r>
      <w:r w:rsidRPr="00246695">
        <w:rPr>
          <w:noProof/>
        </w:rPr>
        <w:t>(Alotaibi, 2024)</w:t>
      </w:r>
      <w:r>
        <w:fldChar w:fldCharType="end"/>
      </w:r>
      <w:r>
        <w:t>.</w:t>
      </w:r>
    </w:p>
    <w:p w14:paraId="0B1BD03C" w14:textId="3E0DD769" w:rsidR="00A33EBA" w:rsidRPr="00620F03" w:rsidRDefault="00A33EBA" w:rsidP="00A33EBA">
      <w:pPr>
        <w:pStyle w:val="Paragraf"/>
      </w:pPr>
      <w:r w:rsidRPr="00A33EBA">
        <w:t>Selain manfaat tersebut, LMS juga mendukung manajemen dan penilaian kursus yang lebih efisien, membantu pendidik dalam mengorganisir materi, memberikan tugas, serta mengevaluasi kemajuan siswa secara sistematis</w:t>
      </w:r>
      <w:r>
        <w:t xml:space="preserve"> </w:t>
      </w:r>
      <w:r>
        <w:fldChar w:fldCharType="begin" w:fldLock="1"/>
      </w:r>
      <w:r>
        <w:instrText>ADDIN CSL_CITATION {"citationItems":[{"id":"ITEM-1","itemData":{"DOI":"10.1109/TLT.2020.2989333","ISSN":"19391382","abstract":"The use of learning management systems (LMSs) for learning and knowledge sharing has accelerated quickly both in education and corporate worlds. Despite the benefits brought by LMSs, the current systems still face significant challenges, including the lack of automation in generating quiz questions and managing courses. Over the past decade, more attention has been accorded to analyzing the rich learning data captured by the systems and developing tools that support contemporary learning modes. This article considers a popular LMS, Moodle, and showcases four innovative projects that aim to extend the system's capabilities and address the abovementioned problems: 1) the Quiz Making Language markup system; 2) an approach to learning analytics using ad-hoc reports and artificial intelligence enabled visualization; 3) automating course administration tasks; and 4) a 4-in-1 learning application for flipped learning. These projects target all main users of the system, including instructors, learners, and administrators. It is illustrated from this study that the innovative use of web technologies and learning analytics has great potentials in improving LMS user productivity, and supporting and informing learning.","author":[{"dropping-particle":"","family":"Tran","given":"Tich Phuoc","non-dropping-particle":"","parse-names":false,"suffix":""},{"dropping-particle":"","family":"Meacheam","given":"David","non-dropping-particle":"","parse-names":false,"suffix":""}],"container-title":"IEEE Transactions on Learning Technologies","id":"ITEM-1","issue":"3","issued":{"date-parts":[["2020"]]},"page":"540-551","title":"Enhancing Learners' Experience through Extending Learning Systems","type":"article-journal","volume":"13"},"uris":["http://www.mendeley.com/documents/?uuid=22903049-db06-4137-b8a6-a19ef2a1e8bb"]}],"mendeley":{"formattedCitation":"(Tran &amp; Meacheam, 2020)","manualFormatting":"(Tran dan Meacheam, 2020)","plainTextFormattedCitation":"(Tran &amp; Meacheam, 2020)","previouslyFormattedCitation":"(Tran &amp; Meacheam, 2020)"},"properties":{"noteIndex":0},"schema":"https://github.com/citation-style-language/schema/raw/master/csl-citation.json"}</w:instrText>
      </w:r>
      <w:r>
        <w:fldChar w:fldCharType="separate"/>
      </w:r>
      <w:r w:rsidRPr="00A33EBA">
        <w:rPr>
          <w:noProof/>
        </w:rPr>
        <w:t xml:space="preserve">(Tran </w:t>
      </w:r>
      <w:r>
        <w:rPr>
          <w:noProof/>
        </w:rPr>
        <w:t>dan</w:t>
      </w:r>
      <w:r w:rsidRPr="00A33EBA">
        <w:rPr>
          <w:noProof/>
        </w:rPr>
        <w:t xml:space="preserve"> Meacheam, 2020)</w:t>
      </w:r>
      <w:r>
        <w:fldChar w:fldCharType="end"/>
      </w:r>
      <w:r w:rsidRPr="00A33EBA">
        <w:t>. Lebih jauh, penggunaan LMS memiliki dampak positif terhadap kepuasan siswa, karena menyediakan pengalaman belajar yang fleksibel, mudah diakses, dan sesuai dengan kebutuhan individu</w:t>
      </w:r>
      <w:r>
        <w:t xml:space="preserve"> </w:t>
      </w:r>
      <w:r>
        <w:fldChar w:fldCharType="begin" w:fldLock="1"/>
      </w:r>
      <w:r>
        <w:instrText>ADDIN CSL_CITATION {"citationItems":[{"id":"ITEM-1","itemData":{"author":[{"dropping-particle":"","family":"Zaareer","given":"Zainab","non-dropping-particle":"","parse-names":false,"suffix":""},{"dropping-particle":"","family":"Alhatemi","given":"Samer A A","non-dropping-particle":"","parse-names":false,"suffix":""},{"dropping-particle":"","family":"Alotaibi","given":"Abdullah Awadh","non-dropping-particle":"","parse-names":false,"suffix":""},{"dropping-particle":"","family":"Soliman","given":"Alaa Fathi","non-dropping-particle":"","parse-names":false,"suffix":""},{"dropping-particle":"","family":"Abdulghani","given":"Samah Ramzy","non-dropping-particle":"","parse-names":false,"suffix":""},{"dropping-particle":"","family":"Hassan","given":"Sherin","non-dropping-particle":"","parse-names":false,"suffix":""},{"dropping-particle":"","family":"Abouelnaga","given":"Hayah Mohamed","non-dropping-particle":"","parse-names":false,"suffix":""},{"dropping-particle":"","family":"Azaizeh","given":"Almothana","non-dropping-particle":"","parse-names":false,"suffix":""},{"dropping-particle":"","family":"Jaradat","given":"Abdulwahab","non-dropping-particle":"","parse-names":false,"suffix":""}],"container-title":"Evolutionary Studies in Imaginative Culture","id":"ITEM-1","issued":{"date-parts":[["2024"]]},"title":"Investigating the Impact of LMS Quality , Technical Support and Perceived Usefulness on Student Satisfaction in Saudi Universities","type":"article-journal","volume":"8"},"uris":["http://www.mendeley.com/documents/?uuid=c5138529-6b18-48e9-bc06-6a9e22dc4877"]}],"mendeley":{"formattedCitation":"(Zaareer dkk., 2024)","plainTextFormattedCitation":"(Zaareer dkk., 2024)","previouslyFormattedCitation":"(Zaareer dkk., 2024)"},"properties":{"noteIndex":0},"schema":"https://github.com/citation-style-language/schema/raw/master/csl-citation.json"}</w:instrText>
      </w:r>
      <w:r>
        <w:fldChar w:fldCharType="separate"/>
      </w:r>
      <w:r w:rsidRPr="00A33EBA">
        <w:rPr>
          <w:noProof/>
        </w:rPr>
        <w:t>(Zaareer dkk., 2024)</w:t>
      </w:r>
      <w:r>
        <w:fldChar w:fldCharType="end"/>
      </w:r>
      <w:r w:rsidRPr="00A33EBA">
        <w:t xml:space="preserve">. Terakhir, LMS </w:t>
      </w:r>
      <w:r>
        <w:t xml:space="preserve">dapat </w:t>
      </w:r>
      <w:r w:rsidRPr="00A33EBA">
        <w:t xml:space="preserve">memfasilitasi interaksi yang lebih baik antar peserta, baik antara siswa dengan </w:t>
      </w:r>
      <w:r>
        <w:t>pemateri</w:t>
      </w:r>
      <w:r w:rsidRPr="00A33EBA">
        <w:t xml:space="preserve"> maupun dengan sesama siswa, melalui fitur diskusi, kolaborasi, dan komunikasi yang tersedia dalam platform</w:t>
      </w:r>
      <w:r>
        <w:t xml:space="preserve"> </w:t>
      </w:r>
      <w:r>
        <w:fldChar w:fldCharType="begin" w:fldLock="1"/>
      </w:r>
      <w:r w:rsidR="009C720A">
        <w:instrText>ADDIN CSL_CITATION {"citationItems":[{"id":"ITEM-1","itemData":{"DOI":"10.1108/ITSE-12-2020-0236","ISSN":"17588510","abstract":"Purpose: Online learning and the use of technology-based learning management systems (LMS) are on the rise in higher education. The purpose of this study is to explore how the frequent use of these LMS mediates the relationship between three types of learner interactions and student outcomes. Design/methodology/approach: This was an exploratory study using surveys that collected information on students’ use of LMS, their interactions and student outcomes. The participants of this study consisted of 362 undergraduate students from a South Korean University who were taking online classes as part of their degree. Findings: The findings support existing research that increased learner interactions have positive effects on learning outcomes. However, some of the positive effects were reduced when considering the effect of higher levels of LMS use. In particular, learner-to-learner interactions. Research limitations/implications: This information will enable educators to identify, measure and evaluate their online courses and consider how to integrate LMS use effectively. Results imply that focus may need to be on how learner to learner interactions can be best supported through the application of LMS. Practical implications: This information will enable educators to identify, measure and evaluate their online courses and consider how to integrate LMS use effectively. Social implications: Learner-to-learner interaction through social networking platforms may be more beneficial in socially constructing knowledge than formalizing interaction through LMS. Originality/value: This study contributes to the field of online learning by suggesting that the importance of some types of learner interactions may be overestimated in relation to the importance of LMS use.","author":[{"dropping-particle":"","family":"Costley","given":"Jamie","non-dropping-particle":"","parse-names":false,"suffix":""},{"dropping-particle":"","family":"Southam","given":"Ashleigh","non-dropping-particle":"","parse-names":false,"suffix":""},{"dropping-particle":"","family":"Bailey","given":"Daniel","non-dropping-particle":"","parse-names":false,"suffix":""},{"dropping-particle":"","family":"Haji","given":"Shaibou Abbdoulai","non-dropping-particle":"","parse-names":false,"suffix":""}],"container-title":"Interactive Technology and Smart Education","id":"ITEM-1","issue":"2","issued":{"date-parts":[["2022"]]},"page":"184-201","title":"How use of learning management system mediates the relationships between learner interactions and learner outcomes","type":"article-journal","volume":"19"},"uris":["http://www.mendeley.com/documents/?uuid=3bd60cbe-abc5-40cb-b35d-04f9de867cd9"]}],"mendeley":{"formattedCitation":"(Costley dkk., 2022)","plainTextFormattedCitation":"(Costley dkk., 2022)","previouslyFormattedCitation":"(Costley dkk., 2022)"},"properties":{"noteIndex":0},"schema":"https://github.com/citation-style-language/schema/raw/master/csl-citation.json"}</w:instrText>
      </w:r>
      <w:r>
        <w:fldChar w:fldCharType="separate"/>
      </w:r>
      <w:r w:rsidRPr="00A33EBA">
        <w:rPr>
          <w:noProof/>
        </w:rPr>
        <w:t>(Costley dkk., 2022)</w:t>
      </w:r>
      <w:r>
        <w:fldChar w:fldCharType="end"/>
      </w:r>
      <w:r w:rsidRPr="00A33EBA">
        <w:t>.</w:t>
      </w:r>
    </w:p>
    <w:p w14:paraId="352B3C72" w14:textId="20A3EC69" w:rsidR="00F70A08" w:rsidRDefault="00620F03" w:rsidP="00F70A08">
      <w:pPr>
        <w:pStyle w:val="Paragraf"/>
        <w:spacing w:after="0"/>
      </w:pPr>
      <w:r w:rsidRPr="00620F03">
        <w:lastRenderedPageBreak/>
        <w:t>Dengan semakin berkembangnya teknologi, LMS terus mengalami inovasi, termasuk dengan penerapan kecerdasan buatan</w:t>
      </w:r>
      <w:r w:rsidR="00F70A08">
        <w:t xml:space="preserve"> </w:t>
      </w:r>
      <w:r w:rsidRPr="00620F03">
        <w:t>untuk personalisasi pembelajaran dan analisis data yang lebih mendalam</w:t>
      </w:r>
      <w:r w:rsidR="00F70A08">
        <w:t xml:space="preserve"> </w:t>
      </w:r>
      <w:r w:rsidR="00F70A08">
        <w:fldChar w:fldCharType="begin" w:fldLock="1"/>
      </w:r>
      <w:r w:rsidR="00F70A08">
        <w:instrText>ADDIN CSL_CITATION {"citationItems":[{"id":"ITEM-1","itemData":{"DOI":"10.3390/su162310357","ISSN":"20711050","abstract":"The integration of artificial intelligence (AI) and learning management systems (LMS) is revolutionising higher education, offering unprecedented opportunities for personalised learning, adaptive assessments, and data-driven decision-making. This review investigates the impact of AI–LMS integration on educational quality, student success, and institutional performance in higher education. In addition, this review not only examines the technological integration but also evaluates how AI–LMS systems contribute to sustainable development in higher education through reduced resource consumption, improved accessibility, and enhanced educational equity. Following the PRISMA 2020 guidelines, a comprehensive search of the Scopus database yielded 60 relevant studies published between 2014 and 2023. The review reveals significant benefits of AI–LMS integration, including enhanced student engagement, personalised learning paths, and improved learning outcomes. Key applications include AI-powered conversational agents, adaptive assessments, and learning analytics. However, challenges such as data privacy concerns, algorithmic bias, and the need for faculty training were also identified. The findings highlight strategies for effective AI–LMS implementation, emphasising the importance of ethical considerations and addressing the digital divide. Results demonstrate that AI–LMS integration can significantly enhance educational quality and student performance when implemented thoughtfully. The review also uncovers areas requiring further research, including long-term impacts on learning outcomes, scalability of AI–LMS solutions, and strategies for ensuring equitable access. Future studies should focus on longitudinal assessments of AI–LMS effectiveness, the development of ethical frameworks for AI in education, and the exploration of AI–LMS applications in diverse educational contexts. This review provides valuable insights for higher education institutions seeking to leverage AI–LMS integration to transform teaching and learning practices.","author":[{"dropping-particle":"","family":"Alotaibi","given":"Nayef Shaie","non-dropping-particle":"","parse-names":false,"suffix":""}],"container-title":"Sustainability (Switzerland)","id":"ITEM-1","issue":"23","issued":{"date-parts":[["2024"]]},"title":"The Impact of AI and LMS Integration on the Future of Higher Education: Opportunities, Challenges, and Strategies for Transformation","type":"article-journal","volume":"16"},"uris":["http://www.mendeley.com/documents/?uuid=4ac096e9-df80-4f03-b0b1-caeb38fa89df"]}],"mendeley":{"formattedCitation":"(Alotaibi, 2024)","plainTextFormattedCitation":"(Alotaibi, 2024)","previouslyFormattedCitation":"(Alotaibi, 2024)"},"properties":{"noteIndex":0},"schema":"https://github.com/citation-style-language/schema/raw/master/csl-citation.json"}</w:instrText>
      </w:r>
      <w:r w:rsidR="00F70A08">
        <w:fldChar w:fldCharType="separate"/>
      </w:r>
      <w:r w:rsidR="00F70A08" w:rsidRPr="00246695">
        <w:rPr>
          <w:noProof/>
        </w:rPr>
        <w:t>(Alotaibi, 2024)</w:t>
      </w:r>
      <w:r w:rsidR="00F70A08">
        <w:fldChar w:fldCharType="end"/>
      </w:r>
      <w:r w:rsidRPr="00620F03">
        <w:t>. Penggunaan LMS di berbagai sektor menunjukkan bahwa sistem ini menjadi bagian penting dalam transformasi digital pendidikan dan pelatihan, memberikan kemudahan dalam akses ilmu pengetahuan serta meningkatkan efisiensi proses pembelajaran.</w:t>
      </w:r>
    </w:p>
    <w:p w14:paraId="04B8924F" w14:textId="77777777" w:rsidR="00F70A08" w:rsidRDefault="00F70A08" w:rsidP="00F70A08">
      <w:pPr>
        <w:pStyle w:val="Paragraf"/>
        <w:spacing w:after="0"/>
      </w:pPr>
    </w:p>
    <w:p w14:paraId="7FC6724A" w14:textId="2417E841" w:rsidR="00E9706B" w:rsidRDefault="00E9706B" w:rsidP="00745D0D">
      <w:pPr>
        <w:pStyle w:val="Judulbabsub1"/>
        <w:numPr>
          <w:ilvl w:val="1"/>
          <w:numId w:val="6"/>
        </w:numPr>
      </w:pPr>
      <w:bookmarkStart w:id="17" w:name="_Toc213608279"/>
      <w:r w:rsidRPr="001D78E7">
        <w:rPr>
          <w:i/>
          <w:iCs/>
        </w:rPr>
        <w:t>Affective</w:t>
      </w:r>
      <w:r>
        <w:t xml:space="preserve"> </w:t>
      </w:r>
      <w:r w:rsidRPr="001D78E7">
        <w:rPr>
          <w:i/>
          <w:iCs/>
        </w:rPr>
        <w:t>Computing</w:t>
      </w:r>
      <w:bookmarkEnd w:id="17"/>
    </w:p>
    <w:p w14:paraId="11F1CF71" w14:textId="409D5121" w:rsidR="00A02FCE" w:rsidRDefault="00A02FCE" w:rsidP="00E911E4">
      <w:pPr>
        <w:pStyle w:val="Paragraf"/>
      </w:pPr>
      <w:r w:rsidRPr="00D63FB6">
        <w:rPr>
          <w:i/>
          <w:iCs/>
        </w:rPr>
        <w:t>Affective computing</w:t>
      </w:r>
      <w:r w:rsidRPr="00A02FCE">
        <w:t xml:space="preserve"> adalah bidang </w:t>
      </w:r>
      <w:r w:rsidRPr="00F1787C">
        <w:rPr>
          <w:i/>
          <w:iCs/>
        </w:rPr>
        <w:t>interdisipliner</w:t>
      </w:r>
      <w:r w:rsidRPr="00A02FCE">
        <w:t xml:space="preserve"> dalam kecerdasan buatan yang berfokus pada pengenalan, interpretasi, dan simulasi emosi manusia oleh komputer. Konsep ini pertama kali diperkenalkan oleh Rosalind Picard pada tahun 1995, yang menekankan pentingnya emosi dalam interaksi manusia dan teknologi. Dengan kemajuan teknologi, </w:t>
      </w:r>
      <w:r w:rsidRPr="00D63FB6">
        <w:rPr>
          <w:i/>
          <w:iCs/>
        </w:rPr>
        <w:t>affective computing</w:t>
      </w:r>
      <w:r w:rsidRPr="00A02FCE">
        <w:t xml:space="preserve"> kini diterapkan dalam berbagai domain, seperti interaksi manusia-mesin, perawatan kesehatan, pendidikan, dan hiburan. Kemampuan sistem untuk mengenali dan merespons emosi pengguna dapat meningkatkan pengalaman pengguna secara signifikan</w:t>
      </w:r>
      <w:r w:rsidR="00D63FB6">
        <w:t xml:space="preserve"> </w:t>
      </w:r>
      <w:r w:rsidR="00D63FB6">
        <w:fldChar w:fldCharType="begin" w:fldLock="1"/>
      </w:r>
      <w:r w:rsidR="00F33089">
        <w:instrText>ADDIN CSL_CITATION {"citationItems":[{"id":"ITEM-1","itemData":{"DOI":"10.1109/ACCESS.2024.3422480","ISSN":"2169-3536 VO  - 12","author":[{"dropping-particle":"","family":"Afzal","given":"S","non-dropping-particle":"","parse-names":false,"suffix":""},{"dropping-particle":"","family":"Khan","given":"H Ali","non-dropping-particle":"","parse-names":false,"suffix":""},{"dropping-particle":"","family":"Piran","given":"M Jalil","non-dropping-particle":"","parse-names":false,"suffix":""},{"dropping-particle":"","family":"Lee","given":"J Weon","non-dropping-particle":"","parse-names":false,"suffix":""}],"container-title":"IEEE Access","id":"ITEM-1","issued":{"date-parts":[["2024"]]},"page":"96150-96168","title":"A Comprehensive Survey on Affective Computing: Challenges, Trends, Applications, and Future Directions","type":"article-journal","volume":"12"},"uris":["http://www.mendeley.com/documents/?uuid=2aa44f3e-5041-4889-8f05-80be1596654f"]}],"mendeley":{"formattedCitation":"(Afzal dkk., 2024)","plainTextFormattedCitation":"(Afzal dkk., 2024)","previouslyFormattedCitation":"(Afzal dkk., 2024)"},"properties":{"noteIndex":0},"schema":"https://github.com/citation-style-language/schema/raw/master/csl-citation.json"}</w:instrText>
      </w:r>
      <w:r w:rsidR="00D63FB6">
        <w:fldChar w:fldCharType="separate"/>
      </w:r>
      <w:r w:rsidR="00D63FB6" w:rsidRPr="00D63FB6">
        <w:rPr>
          <w:noProof/>
        </w:rPr>
        <w:t>(Afzal dkk., 2024)</w:t>
      </w:r>
      <w:r w:rsidR="00D63FB6">
        <w:fldChar w:fldCharType="end"/>
      </w:r>
      <w:r w:rsidRPr="00A02FCE">
        <w:t>.</w:t>
      </w:r>
      <w:r>
        <w:t xml:space="preserve"> </w:t>
      </w:r>
    </w:p>
    <w:p w14:paraId="041A77ED" w14:textId="3F7715F1" w:rsidR="004218D4" w:rsidRDefault="00E911E4" w:rsidP="00F20173">
      <w:pPr>
        <w:pStyle w:val="Paragraf"/>
        <w:spacing w:after="0"/>
      </w:pPr>
      <w:r>
        <w:t xml:space="preserve">Dalam dunia pendidikan </w:t>
      </w:r>
      <w:r w:rsidRPr="00E911E4">
        <w:rPr>
          <w:i/>
          <w:iCs/>
        </w:rPr>
        <w:t>affective computing</w:t>
      </w:r>
      <w:r w:rsidRPr="00E911E4">
        <w:t xml:space="preserve"> memiliki peran, terutama dalam meningkatkan pengalaman belajar yang lebih personal dan adaptif</w:t>
      </w:r>
      <w:r w:rsidR="00F33089">
        <w:t xml:space="preserve"> </w:t>
      </w:r>
      <w:r w:rsidR="00F33089">
        <w:fldChar w:fldCharType="begin" w:fldLock="1"/>
      </w:r>
      <w:r w:rsidR="00086EE6">
        <w:instrText>ADDIN CSL_CITATION {"citationItems":[{"id":"ITEM-1","itemData":{"DOI":"10.1109/ACCESS.2024.3452592","ISSN":"21693536","abstract":"Given the inherent diversity in learning styles and rhythms, the current educational landscape demands continuous adaptation toward methodologies that enhance individualized learning. This study addresses the effectiveness of learning personalization using machine learning models to adapt educational content to individual learning styles. Focusing our attention on a cohort of 450 university students, we implemented classification algorithms and neural networks to diagnose learning styles and personalize educational resources accordingly. The results are revealing: the students' average grades experienced a significant increase, going from 70 to 75 points on a scale of 100 after the personalized intervention. Additionally, increased engagement was recorded, evidenced by more substantial interaction with educational materials tailored to their learning preferences. These findings suggest that personalization of learning is a powerful and effective tool that can improve both academic performance and students' educational experience. This work confirms the relevance of educational personalization supported by artificial intelligence and provides a practical model for its effective implementation. The implications of this study are particularly pertinent to the evolution of pedagogical practices and curriculum design in the digital age.","author":[{"dropping-particle":"","family":"Villegas-Ch","given":"William","non-dropping-particle":"","parse-names":false,"suffix":""},{"dropping-particle":"","family":"Garcia-Ortiz","given":"Joselin","non-dropping-particle":"","parse-names":false,"suffix":""},{"dropping-particle":"","family":"Sanchez-Viteri","given":"Santiago","non-dropping-particle":"","parse-names":false,"suffix":""}],"container-title":"IEEE Access","id":"ITEM-1","issue":"July","issued":{"date-parts":[["2024"]]},"page":"121114-121130","title":"Personalization of Learning: Machine Learning Models for Adapting Educational Content to Individual Learning Styles","type":"article-journal","volume":"12"},"uris":["http://www.mendeley.com/documents/?uuid=e71a3bfd-93bc-4735-95e2-ade04e1abc33"]}],"mendeley":{"formattedCitation":"(Villegas-Ch dkk., 2024)","plainTextFormattedCitation":"(Villegas-Ch dkk., 2024)","previouslyFormattedCitation":"(Villegas-Ch dkk., 2024)"},"properties":{"noteIndex":0},"schema":"https://github.com/citation-style-language/schema/raw/master/csl-citation.json"}</w:instrText>
      </w:r>
      <w:r w:rsidR="00F33089">
        <w:fldChar w:fldCharType="separate"/>
      </w:r>
      <w:r w:rsidR="004D268B" w:rsidRPr="004D268B">
        <w:rPr>
          <w:noProof/>
        </w:rPr>
        <w:t>(Villegas-Ch dkk., 2024)</w:t>
      </w:r>
      <w:r w:rsidR="00F33089">
        <w:fldChar w:fldCharType="end"/>
      </w:r>
      <w:r w:rsidRPr="00E911E4">
        <w:t>. Teknologi ini memungkinkan sistem pembelajaran digital untuk mengenali emosi siswa melalui ekspresi wajah, nada suara, atau bahkan respons fisiologis</w:t>
      </w:r>
      <w:r w:rsidR="00F33089">
        <w:t xml:space="preserve"> </w:t>
      </w:r>
      <w:r w:rsidR="00F33089">
        <w:fldChar w:fldCharType="begin" w:fldLock="1"/>
      </w:r>
      <w:r w:rsidR="00F33089">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rsidR="00F33089">
        <w:fldChar w:fldCharType="separate"/>
      </w:r>
      <w:r w:rsidR="00F33089" w:rsidRPr="00F33089">
        <w:rPr>
          <w:noProof/>
        </w:rPr>
        <w:t>(Yu dkk., 2024)</w:t>
      </w:r>
      <w:r w:rsidR="00F33089">
        <w:fldChar w:fldCharType="end"/>
      </w:r>
      <w:r w:rsidRPr="00E911E4">
        <w:t xml:space="preserve">. Dengan </w:t>
      </w:r>
      <w:r w:rsidR="00F33089">
        <w:t xml:space="preserve">memanfaatkan </w:t>
      </w:r>
      <w:r w:rsidR="00F33089" w:rsidRPr="00E911E4">
        <w:rPr>
          <w:i/>
          <w:iCs/>
        </w:rPr>
        <w:t>affective computing</w:t>
      </w:r>
      <w:r w:rsidRPr="00E911E4">
        <w:t>, sistem dapat menyesuaikan materi dan metode pembelajaran sesuai dengan kondisi emosional siswa, misalnya dengan memperlambat penjelasan jika siswa terlihat kebingungan atau memberikan motivasi saat mereka merasa frustasi</w:t>
      </w:r>
      <w:r w:rsidR="00F33089">
        <w:t xml:space="preserve"> </w:t>
      </w:r>
      <w:r w:rsidR="00F33089">
        <w:fldChar w:fldCharType="begin" w:fldLock="1"/>
      </w:r>
      <w:r w:rsidR="007A652E">
        <w:instrText>ADDIN CSL_CITATION {"citationItems":[{"id":"ITEM-1","itemData":{"DOI":"10.1177/07356331241296890","ISBN":"0735633124129","ISSN":"15414140","abstract":"This study explores the integration of advanced AI technologies, including emotion detection and adaptive learning systems, to enhance second language acquisition among 274 English as a Foreign Language (EFL) learners. Utilizing a pretest-posttest randomized control trial, the research evaluates the effects of AI-enhanced interventions on emotional self-regulation and linguistic proficiency compared to traditional teaching methods. The results indicate significant improvements in language retention and emotional regulation for learners using AI tools. Qualitative feedback from interviews and surveys corroborates these findings, underscoring the positive impact of AI on educational experiences. This research highlights the potential of AI to deepen emotional engagement and tailor learning experiences, recommending the incorporation of AI technologies into language learning programs to boost linguistic competencies and enrich educational outcomes.","author":[{"dropping-particle":"","family":"Shi","given":"Lei","non-dropping-particle":"","parse-names":false,"suffix":""}],"container-title":"Journal of Educational Computing Research","id":"ITEM-1","issue":"1","issued":{"date-parts":[["2024"]]},"page":"173-201","title":"The Integration of Advanced AI-Enabled Emotion Detection and Adaptive Learning Systems for Improved Emotional Regulation","type":"article-journal","volume":"63"},"uris":["http://www.mendeley.com/documents/?uuid=d1a7a547-5a73-46ee-bc50-c8ed4cdc19a6"]}],"mendeley":{"formattedCitation":"(Shi, 2024)","plainTextFormattedCitation":"(Shi, 2024)","previouslyFormattedCitation":"(Shi, 2024)"},"properties":{"noteIndex":0},"schema":"https://github.com/citation-style-language/schema/raw/master/csl-citation.json"}</w:instrText>
      </w:r>
      <w:r w:rsidR="00F33089">
        <w:fldChar w:fldCharType="separate"/>
      </w:r>
      <w:r w:rsidR="00F33089" w:rsidRPr="00F33089">
        <w:rPr>
          <w:noProof/>
        </w:rPr>
        <w:t>(Shi, 2024)</w:t>
      </w:r>
      <w:r w:rsidR="00F33089">
        <w:fldChar w:fldCharType="end"/>
      </w:r>
      <w:r w:rsidRPr="00E911E4">
        <w:t>. Hal ini dapat meningkatkan efektivitas pembelajaran dan membantu siswa lebih fokus serta termotivasi dalam proses belajar</w:t>
      </w:r>
      <w:r w:rsidR="007A652E">
        <w:t xml:space="preserve"> </w:t>
      </w:r>
      <w:r w:rsidR="007A652E">
        <w:fldChar w:fldCharType="begin" w:fldLock="1"/>
      </w:r>
      <w:r w:rsidR="004218D4">
        <w:instrText>ADDIN CSL_CITATION {"citationItems":[{"id":"ITEM-1","itemData":{"DOI":"10.3390/su142416680","ISSN":"20711050","abstract":"Education is the key to achieving sustainable development goals in the future, and quality education is the basis for improving the quality of human life and achieving sustainable development. In addition to quality education, emotions are an important factor to knowledge acquisition and skill training. Affective computing makes computers more humane and intelligent, and good emotional performance can create successful learning. In this study, affective computing is combined with an intelligent tutoring system to achieve relevant and effective learning results through affective intelligent learning. The system aims to change negative emotions into positive ones of learning to improve students’ interest in learning. With a total of 30 participants, this study adopts quantitative research design to explore the learning situations. We adopt the System Usability Scale (SUS) to evaluate overall availability of the system and use the Scan Path to explore if the subject stays longer in learning the course. This study found that both availability and satisfaction of affective tutoring system are high. The emotional feedback mechanism of the system can help users in transforming negative emotions into positive ones. In addition, the system is able to increase the learning duration the user spends on learning the course as well.","author":[{"dropping-particle":"","family":"Lin","given":"Hao Chiang Koong","non-dropping-particle":"","parse-names":false,"suffix":""},{"dropping-particle":"","family":"Liao","given":"Yi Cheng","non-dropping-particle":"","parse-names":false,"suffix":""},{"dropping-particle":"","family":"Wang","given":"Hung Ta","non-dropping-particle":"","parse-names":false,"suffix":""}],"container-title":"Sustainability (Switzerland)","id":"ITEM-1","issue":"24","issued":{"date-parts":[["2022"]]},"title":"Eye Movement Analysis and Usability Assessment on Affective Computing Combined with Intelligent Tutoring System","type":"article-journal","volume":"14"},"uris":["http://www.mendeley.com/documents/?uuid=1fa5bb06-3b18-4f83-8f3f-333e6221f959"]}],"mendeley":{"formattedCitation":"(Lin dkk., 2022)","plainTextFormattedCitation":"(Lin dkk., 2022)","previouslyFormattedCitation":"(Lin dkk., 2022)"},"properties":{"noteIndex":0},"schema":"https://github.com/citation-style-language/schema/raw/master/csl-citation.json"}</w:instrText>
      </w:r>
      <w:r w:rsidR="007A652E">
        <w:fldChar w:fldCharType="separate"/>
      </w:r>
      <w:r w:rsidR="007A652E" w:rsidRPr="007A652E">
        <w:rPr>
          <w:noProof/>
        </w:rPr>
        <w:t>(Lin dkk., 2022)</w:t>
      </w:r>
      <w:r w:rsidR="007A652E">
        <w:fldChar w:fldCharType="end"/>
      </w:r>
      <w:r w:rsidRPr="00E911E4">
        <w:t>.</w:t>
      </w:r>
    </w:p>
    <w:p w14:paraId="31FAD52E" w14:textId="77777777" w:rsidR="00F20173" w:rsidRDefault="00F20173" w:rsidP="00F20173">
      <w:pPr>
        <w:pStyle w:val="Paragraf"/>
        <w:spacing w:after="0"/>
      </w:pPr>
    </w:p>
    <w:p w14:paraId="0FB55D7E" w14:textId="46318DEB" w:rsidR="00E9706B" w:rsidRDefault="00422458" w:rsidP="00745D0D">
      <w:pPr>
        <w:pStyle w:val="Judulbabsub1"/>
        <w:numPr>
          <w:ilvl w:val="1"/>
          <w:numId w:val="6"/>
        </w:numPr>
      </w:pPr>
      <w:bookmarkStart w:id="18" w:name="_Toc213608280"/>
      <w:r w:rsidRPr="00BF047F">
        <w:rPr>
          <w:i/>
          <w:iCs/>
        </w:rPr>
        <w:t>Automated</w:t>
      </w:r>
      <w:r w:rsidR="00E9706B" w:rsidRPr="00BF047F">
        <w:rPr>
          <w:i/>
          <w:iCs/>
        </w:rPr>
        <w:t xml:space="preserve"> Emo</w:t>
      </w:r>
      <w:r w:rsidRPr="00BF047F">
        <w:rPr>
          <w:i/>
          <w:iCs/>
        </w:rPr>
        <w:t>tion Recognition</w:t>
      </w:r>
      <w:r w:rsidR="00F113A4">
        <w:t xml:space="preserve"> di Lingkungan Pendidikan</w:t>
      </w:r>
      <w:bookmarkEnd w:id="18"/>
    </w:p>
    <w:p w14:paraId="28FA7675" w14:textId="42EEEBE6" w:rsidR="00422458" w:rsidRPr="003D466B" w:rsidRDefault="00422458" w:rsidP="00422458">
      <w:pPr>
        <w:pStyle w:val="Paragraf"/>
      </w:pPr>
      <w:r w:rsidRPr="00422458">
        <w:rPr>
          <w:i/>
          <w:iCs/>
        </w:rPr>
        <w:t>Automated emotion recognition</w:t>
      </w:r>
      <w:r>
        <w:t xml:space="preserve"> (AER) dalam ligkungan pendidikan</w:t>
      </w:r>
      <w:r w:rsidRPr="003D466B">
        <w:t xml:space="preserve"> merujuk pada teknologi berbasis kecerdasan buatan yang secara otomatis mendeteksi dan menganalisis emosi siswa selama proses pembelajaran. Sistem ini menggunakan berbagai teknik seperti pengenalan wajah, analisis suara, pemantauan fisiologis, </w:t>
      </w:r>
      <w:r w:rsidRPr="003D466B">
        <w:lastRenderedPageBreak/>
        <w:t xml:space="preserve">dan pemrosesan bahasa alami untuk memahami kondisi emosional siswa secara </w:t>
      </w:r>
      <w:r w:rsidRPr="00D54B75">
        <w:rPr>
          <w:i/>
          <w:iCs/>
        </w:rPr>
        <w:t>real-time</w:t>
      </w:r>
      <w:r>
        <w:t xml:space="preserve"> </w:t>
      </w:r>
      <w:r>
        <w:fldChar w:fldCharType="begin" w:fldLock="1"/>
      </w:r>
      <w:r w:rsidR="0023554F">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r w:rsidR="004218D4" w:rsidRPr="004218D4">
        <w:rPr>
          <w:noProof/>
        </w:rPr>
        <w:t>(Yu dkk., 2024)</w:t>
      </w:r>
      <w:r>
        <w:fldChar w:fldCharType="end"/>
      </w:r>
      <w:r w:rsidRPr="003D466B">
        <w:t xml:space="preserve">. Dengan memanfaatkan teknologi ini, pendidik dan sistem pembelajaran adaptif dapat menyesuaikan strategi pengajaran agar lebih sesuai dengan keadaan emosional siswa, sehingga meningkatkan </w:t>
      </w:r>
      <w:r w:rsidR="00F937B3" w:rsidRPr="00F52300">
        <w:rPr>
          <w:i/>
          <w:iCs/>
        </w:rPr>
        <w:t>engagement</w:t>
      </w:r>
      <w:r w:rsidR="00F937B3" w:rsidRPr="00DA7695">
        <w:rPr>
          <w:color w:val="FF0000"/>
        </w:rPr>
        <w:t xml:space="preserve"> </w:t>
      </w:r>
      <w:r w:rsidRPr="003D466B">
        <w:t>mereka dalam proses belajar</w:t>
      </w:r>
      <w:r>
        <w:t xml:space="preserve"> </w:t>
      </w:r>
      <w:r w:rsidRPr="003D466B">
        <w:t>.</w:t>
      </w:r>
    </w:p>
    <w:p w14:paraId="2B9F3136" w14:textId="0088EA7C" w:rsidR="00422458" w:rsidRDefault="00422458" w:rsidP="00422458">
      <w:pPr>
        <w:pStyle w:val="Paragraf"/>
      </w:pPr>
      <w:r w:rsidRPr="003D466B">
        <w:t>Dalam praktiknya, AER dapat diterapkan baik dalam kelas fisik maupun pembelajaran daring. Di kelas tradisional, kamera dan sensor dapat digunakan untuk menganalisis ekspresi wajah dan bahasa tubuh siswa, sementara dalam pembelajaran daring, sistem dapat mengevaluasi ekspresi wajah dan intonasi suara dari video konferensi. Informasi yang diperoleh dari AER memungkinkan pengajar untuk memberikan intervensi yang lebih tepa</w:t>
      </w:r>
      <w:r>
        <w:t>t</w:t>
      </w:r>
      <w:r w:rsidRPr="003D466B">
        <w:t>, seperti mengubah metode penyampaian materi atau memberikan dukungan tambahan bagi siswa yang mengalami kesulitan. Dengan demikian, teknologi ini berpotensi meningkatkan efektivitas pembelajaran serta menciptakan pengalaman belajar yang lebih adaptif dan responsif terhadap kebutuhan emosional siswa.</w:t>
      </w:r>
    </w:p>
    <w:p w14:paraId="152F9BC4" w14:textId="77777777" w:rsidR="00422458" w:rsidRPr="003D466B" w:rsidRDefault="00422458" w:rsidP="00422458">
      <w:pPr>
        <w:pStyle w:val="Paragraf"/>
      </w:pPr>
      <w:r w:rsidRPr="003D466B">
        <w:t>Dalam konteks pendidikan, AER bertujuan untuk:</w:t>
      </w:r>
    </w:p>
    <w:p w14:paraId="06E3CE72" w14:textId="4F863D52" w:rsidR="00422458" w:rsidRDefault="00422458" w:rsidP="00745D0D">
      <w:pPr>
        <w:pStyle w:val="Paragraf"/>
        <w:numPr>
          <w:ilvl w:val="0"/>
          <w:numId w:val="11"/>
        </w:numPr>
        <w:spacing w:after="0"/>
      </w:pPr>
      <w:r w:rsidRPr="003D466B">
        <w:t>Membantu guru dalam memahami kebutuhan siswa dengan memberikan wawasan tentang kondisi emosional mereka</w:t>
      </w:r>
      <w:r>
        <w:t xml:space="preserve"> </w:t>
      </w:r>
      <w:r>
        <w:fldChar w:fldCharType="begin" w:fldLock="1"/>
      </w:r>
      <w:r w:rsidR="0023554F">
        <w:instrText>ADDIN CSL_CITATION {"citationItems":[{"id":"ITEM-1","itemData":{"DOI":"10.3390/su16020916","ISSN":"20711050","abstract":"One challenge of teaching and learning the lack of information during these processes, including information about students’ emotions. Emotions play a role in learning and processing information, impacting accurate comprehension. Furthermore, emotions affect students’ academic engagement and performance. Consideration of students’ emotions, and therefore their well-being, contributes to building a more sustainable society. A new way of obtaining such information is by monitoring students’ facial emotions. Accordingly, the purpose of this study was to explore whether the use of such advanced technologies can assist the teaching–learning process while ensuring the emotional well-being of secondary school students. A model of Emotional Recognition (ER) was designed for use in a classroom. The model employs a custom code, recorded videos, and images to identify faces, follow action units (AUs), and classify the students’ emotions displayed on screen. We then analysed the classified emotions according to the academic year, subject, and moment in the lesson. The results revealed a range of emotions in the classroom, both pleasant and unpleasant. We observed significant variations in the presence of certain emotions based on the beginning or end of the class, subject, and academic year, although no clear patterns emerged. Our discussion focuses on the relationship between emotions, academic performance, and sustainability. We recommend that future research prioritise the study of how teachers can use ER-based tools to improve both the well-being and performance of students.","author":[{"dropping-particle":"","family":"Llurba","given":"Cèlia","non-dropping-particle":"","parse-names":false,"suffix":""},{"dropping-particle":"","family":"Fretes","given":"Gabriela","non-dropping-particle":"","parse-names":false,"suffix":""},{"dropping-particle":"","family":"Palau","given":"Ramon","non-dropping-particle":"","parse-names":false,"suffix":""}],"container-title":"Sustainability (Switzerland)","id":"ITEM-1","issue":"2","issued":{"date-parts":[["2024"]]},"title":"Classroom Emotion Monitoring Based on Image Processing","type":"article-journal","volume":"16"},"uris":["http://www.mendeley.com/documents/?uuid=231a6cba-a3c7-4951-9fc3-0f329c01cb16"]}],"mendeley":{"formattedCitation":"(Llurba dkk., 2024)","plainTextFormattedCitation":"(Llurba dkk., 2024)","previouslyFormattedCitation":"(Llurba dkk., 2024)"},"properties":{"noteIndex":0},"schema":"https://github.com/citation-style-language/schema/raw/master/csl-citation.json"}</w:instrText>
      </w:r>
      <w:r>
        <w:fldChar w:fldCharType="separate"/>
      </w:r>
      <w:r w:rsidR="004218D4" w:rsidRPr="004218D4">
        <w:rPr>
          <w:noProof/>
        </w:rPr>
        <w:t>(Llurba dkk., 2024)</w:t>
      </w:r>
      <w:r>
        <w:fldChar w:fldCharType="end"/>
      </w:r>
      <w:r w:rsidRPr="003D466B">
        <w:t>.</w:t>
      </w:r>
    </w:p>
    <w:p w14:paraId="1CDFED04" w14:textId="445CE769" w:rsidR="00422458" w:rsidRDefault="00422458" w:rsidP="00745D0D">
      <w:pPr>
        <w:pStyle w:val="Paragraf"/>
        <w:numPr>
          <w:ilvl w:val="0"/>
          <w:numId w:val="11"/>
        </w:numPr>
        <w:spacing w:after="0"/>
      </w:pPr>
      <w:r w:rsidRPr="003D466B">
        <w:t xml:space="preserve">Meningkatkan </w:t>
      </w:r>
      <w:r w:rsidR="00F937B3" w:rsidRPr="00F52300">
        <w:rPr>
          <w:i/>
          <w:iCs/>
        </w:rPr>
        <w:t>engagement</w:t>
      </w:r>
      <w:r w:rsidR="00F937B3" w:rsidRPr="00DA7695">
        <w:rPr>
          <w:color w:val="FF0000"/>
        </w:rPr>
        <w:t xml:space="preserve"> </w:t>
      </w:r>
      <w:r w:rsidRPr="003D466B">
        <w:t>siswa dengan menyesuaikan strategi pembelajaran berdasarkan emosi mereka</w:t>
      </w:r>
      <w:r>
        <w:t xml:space="preserve"> </w:t>
      </w:r>
      <w:r>
        <w:fldChar w:fldCharType="begin" w:fldLock="1"/>
      </w:r>
      <w:r w:rsidR="0023554F">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r w:rsidR="004218D4" w:rsidRPr="004218D4">
        <w:rPr>
          <w:noProof/>
        </w:rPr>
        <w:t>(Yu dkk., 2024)</w:t>
      </w:r>
      <w:r>
        <w:fldChar w:fldCharType="end"/>
      </w:r>
      <w:r w:rsidRPr="003D466B">
        <w:t>.</w:t>
      </w:r>
    </w:p>
    <w:p w14:paraId="6D378222" w14:textId="1ACC886F" w:rsidR="00017DA0" w:rsidRPr="00605159" w:rsidRDefault="00422458" w:rsidP="00745D0D">
      <w:pPr>
        <w:pStyle w:val="Paragraf"/>
        <w:numPr>
          <w:ilvl w:val="0"/>
          <w:numId w:val="11"/>
        </w:numPr>
      </w:pPr>
      <w:r w:rsidRPr="00422458">
        <w:rPr>
          <w:shd w:val="clear" w:color="auto" w:fill="FFFFFF"/>
        </w:rPr>
        <w:t xml:space="preserve">Mempersonalisasi pengalaman belajar dan meningkatkan penyesuaian diri siswa dalam tugas-tugas berbasis kelompok </w:t>
      </w:r>
      <w:r w:rsidRPr="00422458">
        <w:rPr>
          <w:shd w:val="clear" w:color="auto" w:fill="FFFFFF"/>
        </w:rPr>
        <w:fldChar w:fldCharType="begin" w:fldLock="1"/>
      </w:r>
      <w:r w:rsidR="0023554F">
        <w:rPr>
          <w:shd w:val="clear" w:color="auto" w:fill="FFFFFF"/>
        </w:rPr>
        <w:instrText>ADDIN CSL_CITATION {"citationItems":[{"id":"ITEM-1","itemData":{"DOI":"10.1007/s40593-023-00378-7","ISSN":"15604306","abstract":"Artificial intelligence (AI) has been recognised as a promising technology for methodological progress and theoretical advancement in learning sciences. However, there remains few empirical investigations into how AI could be applied in learning sciences research. This study aims to utilize AI facial recognition to inform the learning regulation behaviors in synchronous online collaborative learning environments. By studying groups of university students (N = 36) who participated in their online classes under the COVID-19 social distancing mandates, we strive to understand the interrelation between individual affective states and their collaborative group members. Theoretically underpinned by the socially shared regulation of learning framework, our research features a cutting-edge insight into how learners socially shared regulation in group-based tasks. Findings accentuate fundamental added values of AI application in education, whilst indicating further interesting patterns about student self-regulation in the collaborative learning environment. Implications drawn from the study hold strong potential to provide theoretical and practical contributions to the exploration of AI supportive roles in designing and personalizing learning needs, as well as fathom the motion and multiplicity of collaborative learning modes in higher education.","author":[{"dropping-particle":"","family":"Ngo","given":"Duong","non-dropping-particle":"","parse-names":false,"suffix":""},{"dropping-particle":"","family":"Nguyen","given":"Andy","non-dropping-particle":"","parse-names":false,"suffix":""},{"dropping-particle":"","family":"Dang","given":"Belle","non-dropping-particle":"","parse-names":false,"suffix":""},{"dropping-particle":"","family":"Ngo","given":"Ha","non-dropping-particle":"","parse-names":false,"suffix":""}],"container-title":"International Journal of Artificial Intelligence in Education","id":"ITEM-1","issue":"3","issued":{"date-parts":[["2024"]]},"page":"650-669","publisher":"Springer New York","title":"Facial Expression Recognition for Examining Emotional Regulation in Synchronous Online Collaborative Learning","type":"article-journal","volume":"34"},"uris":["http://www.mendeley.com/documents/?uuid=3b277938-cd12-4a88-9879-e0df2c461e63"]}],"mendeley":{"formattedCitation":"(Ngo dkk., 2024)","plainTextFormattedCitation":"(Ngo dkk., 2024)","previouslyFormattedCitation":"(Ngo dkk., 2024)"},"properties":{"noteIndex":0},"schema":"https://github.com/citation-style-language/schema/raw/master/csl-citation.json"}</w:instrText>
      </w:r>
      <w:r w:rsidRPr="00422458">
        <w:rPr>
          <w:shd w:val="clear" w:color="auto" w:fill="FFFFFF"/>
        </w:rPr>
        <w:fldChar w:fldCharType="separate"/>
      </w:r>
      <w:r w:rsidR="004218D4" w:rsidRPr="004218D4">
        <w:rPr>
          <w:noProof/>
          <w:shd w:val="clear" w:color="auto" w:fill="FFFFFF"/>
        </w:rPr>
        <w:t>(Ngo dkk., 2024)</w:t>
      </w:r>
      <w:r w:rsidRPr="00422458">
        <w:rPr>
          <w:shd w:val="clear" w:color="auto" w:fill="FFFFFF"/>
        </w:rPr>
        <w:fldChar w:fldCharType="end"/>
      </w:r>
      <w:r w:rsidRPr="00422458">
        <w:rPr>
          <w:shd w:val="clear" w:color="auto" w:fill="FFFFFF"/>
        </w:rPr>
        <w:t>.</w:t>
      </w:r>
    </w:p>
    <w:p w14:paraId="0845F5EC" w14:textId="77777777" w:rsidR="00017DA0" w:rsidRDefault="00017DA0" w:rsidP="00605D72">
      <w:pPr>
        <w:pStyle w:val="Paragraf"/>
        <w:keepNext/>
        <w:spacing w:after="0"/>
        <w:jc w:val="center"/>
      </w:pPr>
      <w:r>
        <w:rPr>
          <w:noProof/>
        </w:rPr>
        <w:drawing>
          <wp:inline distT="0" distB="0" distL="0" distR="0" wp14:anchorId="076B91EF" wp14:editId="5872EE83">
            <wp:extent cx="3350256" cy="2114550"/>
            <wp:effectExtent l="19050" t="19050" r="2222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ER.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66400" cy="2187855"/>
                    </a:xfrm>
                    <a:prstGeom prst="rect">
                      <a:avLst/>
                    </a:prstGeom>
                    <a:ln w="6350">
                      <a:solidFill>
                        <a:schemeClr val="tx1"/>
                      </a:solidFill>
                    </a:ln>
                  </pic:spPr>
                </pic:pic>
              </a:graphicData>
            </a:graphic>
          </wp:inline>
        </w:drawing>
      </w:r>
    </w:p>
    <w:p w14:paraId="5CC61007" w14:textId="47A7FC52" w:rsidR="00273E53" w:rsidRDefault="00017DA0" w:rsidP="007B1350">
      <w:pPr>
        <w:pStyle w:val="JudulGambar"/>
        <w:ind w:left="1276" w:hanging="1276"/>
        <w:jc w:val="both"/>
      </w:pPr>
      <w:bookmarkStart w:id="19" w:name="_Toc213715557"/>
      <w:r>
        <w:t>Gambar II.</w:t>
      </w:r>
      <w:r w:rsidR="00E75C94">
        <w:fldChar w:fldCharType="begin"/>
      </w:r>
      <w:r w:rsidR="00E75C94">
        <w:instrText xml:space="preserve"> SEQ Gambar_II. \* ARABIC </w:instrText>
      </w:r>
      <w:r w:rsidR="00E75C94">
        <w:fldChar w:fldCharType="separate"/>
      </w:r>
      <w:r w:rsidR="003A7653">
        <w:rPr>
          <w:noProof/>
        </w:rPr>
        <w:t>1</w:t>
      </w:r>
      <w:r w:rsidR="00E75C94">
        <w:rPr>
          <w:noProof/>
        </w:rPr>
        <w:fldChar w:fldCharType="end"/>
      </w:r>
      <w:r>
        <w:t xml:space="preserve"> </w:t>
      </w:r>
      <w:r>
        <w:tab/>
      </w:r>
      <w:r w:rsidR="00810368">
        <w:t xml:space="preserve">Siklus </w:t>
      </w:r>
      <w:r w:rsidRPr="00644BF6">
        <w:t xml:space="preserve">penerapan </w:t>
      </w:r>
      <w:r>
        <w:t xml:space="preserve">AER pada lingkungan </w:t>
      </w:r>
      <w:r w:rsidRPr="00644BF6">
        <w:t xml:space="preserve">pendidikan </w:t>
      </w:r>
      <w:r>
        <w:fldChar w:fldCharType="begin" w:fldLock="1"/>
      </w:r>
      <w:r w:rsidR="00603EDA">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fldChar w:fldCharType="separate"/>
      </w:r>
      <w:r w:rsidRPr="00017DA0">
        <w:rPr>
          <w:noProof/>
        </w:rPr>
        <w:t>(Yu dkk., 2024)</w:t>
      </w:r>
      <w:bookmarkEnd w:id="19"/>
      <w:r>
        <w:fldChar w:fldCharType="end"/>
      </w:r>
    </w:p>
    <w:p w14:paraId="58D90539" w14:textId="26C7DF16" w:rsidR="00605D72" w:rsidRPr="00432A8B" w:rsidRDefault="00605D72" w:rsidP="00AC5088">
      <w:pPr>
        <w:pStyle w:val="Paragraf"/>
        <w:spacing w:before="240"/>
      </w:pPr>
      <w:r w:rsidRPr="00432A8B">
        <w:lastRenderedPageBreak/>
        <w:t xml:space="preserve">Peniliti </w:t>
      </w:r>
      <w:r w:rsidRPr="00432A8B">
        <w:fldChar w:fldCharType="begin" w:fldLock="1"/>
      </w:r>
      <w:r w:rsidRPr="00432A8B">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2024)","manualFormatting":"Yu dkk., (2024)","plainTextFormattedCitation":"(Yu dkk., 2024)","previouslyFormattedCitation":"(Yu dkk., 2024)"},"properties":{"noteIndex":0},"schema":"https://github.com/citation-style-language/schema/raw/master/csl-citation.json"}</w:instrText>
      </w:r>
      <w:r w:rsidRPr="00432A8B">
        <w:fldChar w:fldCharType="separate"/>
      </w:r>
      <w:r w:rsidRPr="00432A8B">
        <w:rPr>
          <w:noProof/>
        </w:rPr>
        <w:t>Yu dkk., (2024)</w:t>
      </w:r>
      <w:r w:rsidRPr="00432A8B">
        <w:fldChar w:fldCharType="end"/>
      </w:r>
      <w:r w:rsidRPr="00432A8B">
        <w:t xml:space="preserve"> dalam ulasannya mencoba untuk memetakan bagaimana siklus proses pengaplikasian AER dalam lin</w:t>
      </w:r>
      <w:r w:rsidR="004F1FA6">
        <w:t>g</w:t>
      </w:r>
      <w:r w:rsidRPr="00432A8B">
        <w:t xml:space="preserve">kungan pendidikan yang dapat dilihat pada gambar II.1. </w:t>
      </w:r>
      <w:r w:rsidR="0009466F" w:rsidRPr="00432A8B">
        <w:fldChar w:fldCharType="begin" w:fldLock="1"/>
      </w:r>
      <w:r w:rsidR="0009466F" w:rsidRPr="00432A8B">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2024)","manualFormatting":"Yu dkk., (2024)","plainTextFormattedCitation":"(Yu dkk., 2024)","previouslyFormattedCitation":"(Yu dkk., 2024)"},"properties":{"noteIndex":0},"schema":"https://github.com/citation-style-language/schema/raw/master/csl-citation.json"}</w:instrText>
      </w:r>
      <w:r w:rsidR="0009466F" w:rsidRPr="00432A8B">
        <w:fldChar w:fldCharType="separate"/>
      </w:r>
      <w:r w:rsidR="0009466F" w:rsidRPr="00432A8B">
        <w:rPr>
          <w:noProof/>
        </w:rPr>
        <w:t>Yu dkk., (2024)</w:t>
      </w:r>
      <w:r w:rsidR="0009466F" w:rsidRPr="00432A8B">
        <w:fldChar w:fldCharType="end"/>
      </w:r>
      <w:r w:rsidR="0009466F" w:rsidRPr="00432A8B">
        <w:t xml:space="preserve"> menjelaskan bahwa penerapan AER pada pembelajaran daring bisa dalam pembelajaran </w:t>
      </w:r>
      <w:r w:rsidR="0009466F" w:rsidRPr="00432A8B">
        <w:rPr>
          <w:i/>
          <w:iCs/>
        </w:rPr>
        <w:t>synchronous</w:t>
      </w:r>
      <w:r w:rsidR="0009466F" w:rsidRPr="00432A8B">
        <w:t xml:space="preserve"> maupun pembelajaran </w:t>
      </w:r>
      <w:r w:rsidR="0009466F" w:rsidRPr="00432A8B">
        <w:rPr>
          <w:i/>
          <w:iCs/>
        </w:rPr>
        <w:t>asynchronous</w:t>
      </w:r>
      <w:r w:rsidR="0009466F" w:rsidRPr="00432A8B">
        <w:t xml:space="preserve">. Penerapannya juga bisa dalam keadaan </w:t>
      </w:r>
      <w:r w:rsidR="0009466F" w:rsidRPr="00432A8B">
        <w:rPr>
          <w:i/>
          <w:iCs/>
        </w:rPr>
        <w:t>real-time</w:t>
      </w:r>
      <w:r w:rsidR="0009466F" w:rsidRPr="00432A8B">
        <w:t xml:space="preserve"> maupun </w:t>
      </w:r>
      <w:r w:rsidR="0009466F" w:rsidRPr="00432A8B">
        <w:rPr>
          <w:i/>
          <w:iCs/>
        </w:rPr>
        <w:t>delayed</w:t>
      </w:r>
      <w:r w:rsidR="0009466F" w:rsidRPr="00432A8B">
        <w:t xml:space="preserve">. Kemudian entitas yang terkait adalah aplikasi sistem pembelajaran daring, guru atau pemateri, dan siswa. Hasil dari penerapan AER bisa berbentuk instruksional, sebagai contoh jika diterapkan secara real-time, sistem bisa memperingatkan siswa jika tidak fokus, lalu bisa juga berbentuk penilaian kogntif, dan juga berbentuk data emosi dari siswa. </w:t>
      </w:r>
    </w:p>
    <w:p w14:paraId="4927D817" w14:textId="4FC1AE9F" w:rsidR="00017DA0" w:rsidRPr="00432A8B" w:rsidRDefault="00432A8B" w:rsidP="00017DA0">
      <w:pPr>
        <w:pStyle w:val="Paragraf"/>
        <w:spacing w:after="0"/>
      </w:pPr>
      <w:r>
        <w:t xml:space="preserve">Atas dasar tersebut, penulis memilih untuk melakukan penelitian pada pembelajaran </w:t>
      </w:r>
      <w:r w:rsidRPr="00432A8B">
        <w:rPr>
          <w:i/>
          <w:iCs/>
        </w:rPr>
        <w:t>asynchronous</w:t>
      </w:r>
      <w:r>
        <w:t xml:space="preserve"> dengan keadaan </w:t>
      </w:r>
      <w:r w:rsidRPr="00432A8B">
        <w:rPr>
          <w:i/>
          <w:iCs/>
        </w:rPr>
        <w:t>delayed</w:t>
      </w:r>
      <w:r>
        <w:t xml:space="preserve"> dan menghasilkan data emosi dari siswa dengan tambahan modalitas arah pandangan dan arah kepala yang kemudian disimpulkan untuk menentukan </w:t>
      </w:r>
      <w:r w:rsidR="00F937B3" w:rsidRPr="00F52300">
        <w:rPr>
          <w:i/>
          <w:iCs/>
        </w:rPr>
        <w:t>engagement</w:t>
      </w:r>
      <w:r w:rsidR="00F937B3" w:rsidRPr="00DA7695">
        <w:rPr>
          <w:color w:val="FF0000"/>
        </w:rPr>
        <w:t xml:space="preserve"> </w:t>
      </w:r>
      <w:r>
        <w:t>dari siswa pada pembelajaran darin</w:t>
      </w:r>
      <w:r w:rsidR="00603EDA">
        <w:t xml:space="preserve">g dengan alasan bahwa pengenalan emosi pada keadaan </w:t>
      </w:r>
      <w:r w:rsidR="00603EDA" w:rsidRPr="00603EDA">
        <w:rPr>
          <w:i/>
          <w:iCs/>
        </w:rPr>
        <w:t>delayed</w:t>
      </w:r>
      <w:r w:rsidR="00603EDA">
        <w:t xml:space="preserve"> memiliki beban </w:t>
      </w:r>
      <w:r w:rsidR="00065004" w:rsidRPr="00065004">
        <w:rPr>
          <w:i/>
          <w:iCs/>
        </w:rPr>
        <w:t>resource</w:t>
      </w:r>
      <w:r w:rsidR="00603EDA">
        <w:t xml:space="preserve"> yang lebih ringan dibandingkan dengan sistem </w:t>
      </w:r>
      <w:r w:rsidR="00603EDA" w:rsidRPr="00603EDA">
        <w:rPr>
          <w:i/>
          <w:iCs/>
        </w:rPr>
        <w:t>real-time</w:t>
      </w:r>
      <w:r w:rsidR="00603EDA">
        <w:rPr>
          <w:i/>
          <w:iCs/>
        </w:rPr>
        <w:t xml:space="preserve"> </w:t>
      </w:r>
      <w:r w:rsidR="00603EDA">
        <w:rPr>
          <w:i/>
          <w:iCs/>
        </w:rPr>
        <w:fldChar w:fldCharType="begin" w:fldLock="1"/>
      </w:r>
      <w:r w:rsidR="00634E43">
        <w:rPr>
          <w:i/>
          <w:iCs/>
        </w:rPr>
        <w:instrText>ADDIN CSL_CITATION {"citationItems":[{"id":"ITEM-1","itemData":{"DOI":"10.3390/s22239524","ISSN":"14248220","PMID":"36502225","abstract":"Facial emotion recognition (FER) systems are imperative in recent advanced artificial intelligence (AI) applications to realize better human–computer interactions. Most deep learning-based FER systems have issues with low accuracy and high resource requirements, especially when deployed on edge devices with limited computing resources and memory. To tackle these problems, a lightweight FER system, called Light-FER, is proposed in this paper, which is obtained from the Xception model through model compression. First, pruning is performed during the network training to remove the less important connections within the architecture of Xception. Second, the model is quantized to half-precision format, which could significantly reduce its memory consumption. Third, different deep learning compilers performing several advanced optimization techniques are benchmarked to further accelerate the inference speed of the FER system. Lastly, to experimentally demonstrate the objectives of the proposed system on edge devices, Light-FER is deployed on NVIDIA Jetson Nano.","author":[{"dropping-particle":"","family":"Pascual","given":"Alexander M.","non-dropping-particle":"","parse-names":false,"suffix":""},{"dropping-particle":"","family":"Valverde","given":"Erick C.","non-dropping-particle":"","parse-names":false,"suffix":""},{"dropping-particle":"","family":"Kim","given":"Jeong In","non-dropping-particle":"","parse-names":false,"suffix":""},{"dropping-particle":"","family":"Jeong","given":"Jin Woo","non-dropping-particle":"","parse-names":false,"suffix":""},{"dropping-particle":"","family":"Jung","given":"Yuchul","non-dropping-particle":"","parse-names":false,"suffix":""},{"dropping-particle":"","family":"Kim","given":"Sang Ho","non-dropping-particle":"","parse-names":false,"suffix":""},{"dropping-particle":"","family":"Lim","given":"Wansu","non-dropping-particle":"","parse-names":false,"suffix":""}],"container-title":"Sensors","id":"ITEM-1","issue":"23","issued":{"date-parts":[["2022"]]},"page":"1-9","title":"Light-FER: A Lightweight Facial Emotion Recognition System on Edge Devices","type":"article-journal","volume":"22"},"uris":["http://www.mendeley.com/documents/?uuid=20442d6b-a1a0-4c3f-93b8-888f6903d499"]}],"mendeley":{"formattedCitation":"(Pascual dkk., 2022)","plainTextFormattedCitation":"(Pascual dkk., 2022)","previouslyFormattedCitation":"(Pascual dkk., 2022)"},"properties":{"noteIndex":0},"schema":"https://github.com/citation-style-language/schema/raw/master/csl-citation.json"}</w:instrText>
      </w:r>
      <w:r w:rsidR="00603EDA">
        <w:rPr>
          <w:i/>
          <w:iCs/>
        </w:rPr>
        <w:fldChar w:fldCharType="separate"/>
      </w:r>
      <w:r w:rsidR="00603EDA" w:rsidRPr="00603EDA">
        <w:rPr>
          <w:iCs/>
          <w:noProof/>
        </w:rPr>
        <w:t>(Pascual dkk., 2022)</w:t>
      </w:r>
      <w:r w:rsidR="00603EDA">
        <w:rPr>
          <w:i/>
          <w:iCs/>
        </w:rPr>
        <w:fldChar w:fldCharType="end"/>
      </w:r>
      <w:r w:rsidR="00603EDA">
        <w:t>.</w:t>
      </w:r>
    </w:p>
    <w:p w14:paraId="69180086" w14:textId="77777777" w:rsidR="00605D72" w:rsidRDefault="00605D72" w:rsidP="00017DA0">
      <w:pPr>
        <w:pStyle w:val="Paragraf"/>
        <w:spacing w:after="0"/>
      </w:pPr>
    </w:p>
    <w:p w14:paraId="15BE7467" w14:textId="6EBF886A" w:rsidR="00E364FF" w:rsidRDefault="00E9706B" w:rsidP="00745D0D">
      <w:pPr>
        <w:pStyle w:val="Judulbabsub1"/>
        <w:numPr>
          <w:ilvl w:val="2"/>
          <w:numId w:val="6"/>
        </w:numPr>
      </w:pPr>
      <w:bookmarkStart w:id="20" w:name="_Toc213608281"/>
      <w:r>
        <w:t>Modalitas Te</w:t>
      </w:r>
      <w:r w:rsidR="004218D4">
        <w:t>ks</w:t>
      </w:r>
      <w:bookmarkEnd w:id="20"/>
    </w:p>
    <w:p w14:paraId="371F48EE" w14:textId="23C22D11" w:rsidR="004218D4" w:rsidRDefault="004218D4" w:rsidP="004218D4">
      <w:pPr>
        <w:pStyle w:val="Paragraf"/>
      </w:pPr>
      <w:r>
        <w:t xml:space="preserve">Penggunaan modalitas teks dalam lingkungan pendidikan bisa digunakan untuk penilaian pedagogik. Penilaian pedagogik menggunakan teks tanpa menerapkan AER telah biasa dilakukan seperti menggunakan kuisioner </w:t>
      </w:r>
      <w:r>
        <w:fldChar w:fldCharType="begin" w:fldLock="1"/>
      </w:r>
      <w:r w:rsidR="0023554F">
        <w:instrText>ADDIN CSL_CITATION {"citationItems":[{"id":"ITEM-1","itemData":{"DOI":"10.1109/ACCESS.2024.3402991","ISSN":"21693536","abstract":"Emotions are essential drivers of the learning process, influencing motivation, performance, and problem-solving abilities. In the field of Computer Science, students often struggle with negative emotions during programming activities, impacting their performance and project quality. To address this challenge, there is a growing need to introduce Computational Thinking skills at the pre-university level. This study focuses on understanding the emotions experienced by primary and secondary school students during Computational Thinking activities, involving both plugged and unplugged tools. A significant performance difference was observed between primary and secondary education levels, with the latter outperforming the former. The research identifies specific associations between concepts and emotions, highlighting age-related differences with younger students exhibiting more positive emotions. While gender-based disparities in Computer Science perception exist in secondary education, there are no corresponding distinctions in emotional responses. The study reveals a gender-based effect, with girls showing reduced emotional responses and lower Computational Thinking performance than boys. In summary, this research underscores the profound role of emotions in learning, providing essential insights for tailoring educational strategies considering gender-specific and programming concept-related factors. It also connects lower emotional reactions to inferior results, emphasizing the importance of heightened emotional engagement.","author":[{"dropping-particle":"","family":"Herrero-Alvarez","given":"Rafael","non-dropping-particle":"","parse-names":false,"suffix":""},{"dropping-particle":"","family":"Callejas-Castro","given":"Enrique","non-dropping-particle":"","parse-names":false,"suffix":""},{"dropping-particle":"","family":"Miranda","given":"Gara","non-dropping-particle":"","parse-names":false,"suffix":""},{"dropping-particle":"","family":"Leon","given":"Coromoto","non-dropping-particle":"","parse-names":false,"suffix":""}],"container-title":"IEEE Access","id":"ITEM-1","issue":"April","issued":{"date-parts":[["2024"]]},"page":"71205-71218","title":"Analysis of Sentiment Toward Computer Science in Pre-University Education","type":"article-journal","volume":"12"},"uris":["http://www.mendeley.com/documents/?uuid=5bb80857-7afe-48b9-a1c2-cd9d3d55a397"]}],"mendeley":{"formattedCitation":"(Herrero-Alvarez dkk., 2024)","plainTextFormattedCitation":"(Herrero-Alvarez dkk., 2024)","previouslyFormattedCitation":"(Herrero-Alvarez dkk., 2024)"},"properties":{"noteIndex":0},"schema":"https://github.com/citation-style-language/schema/raw/master/csl-citation.json"}</w:instrText>
      </w:r>
      <w:r>
        <w:fldChar w:fldCharType="separate"/>
      </w:r>
      <w:r w:rsidRPr="004218D4">
        <w:rPr>
          <w:noProof/>
        </w:rPr>
        <w:t>(Herrero-Alvarez dkk., 2024)</w:t>
      </w:r>
      <w:r>
        <w:fldChar w:fldCharType="end"/>
      </w:r>
      <w:r>
        <w:t xml:space="preserve">, melakukan survey </w:t>
      </w:r>
      <w:r>
        <w:fldChar w:fldCharType="begin" w:fldLock="1"/>
      </w:r>
      <w:r w:rsidR="0023554F">
        <w:instrText>ADDIN CSL_CITATION {"citationItems":[{"id":"ITEM-1","itemData":{"DOI":"10.1109/ACCESS.2023.3293827","ISSN":"21693536","abstract":"Learner engagement is a critical concept that can lead to satisfaction, motivation, and success in e-learning courses. It covers contextual, emotional, behavioral, cognitive, and social aspects. The instructors have difficulties identifying who is involved in the courses and the lack of face-to-face interaction with a learning resource to act upon and reduce the dropout rate. This paper presents a novel approach that aims to predict learner engagement in online courses and to quantify the relationship between learners' success and their engagement. For this purpose, we used the traces gathered from 1 356 learners' reactions in e-learning courses during the winters of 2020, 2021, and 2022 to implement this approach. To model learning engagement, a variety of features were considered, such as the total number of posts made in the forums and the total time spent on the e-learning platform. This study used the BiLSTM method with FastText word embedding to detect learners' emotions in forum discussions. Then, an unsupervised clustering technique based on the new dataset was used to cluster the learners into groups according to their engagement level. Several supervised classification algorithms were trained, and their performances were evaluated using cross-validation techniques and diverse precision metrics. The findings indicated that the decision tree rule model was more relevant than the other models, with an accuracy of 98% and an AUC score of 0.97. The conclusions of this research reveal that most learners are observers, and that there is a nonlinear correlation between learning success and learning engagement.","author":[{"dropping-particle":"","family":"Benabbes","given":"Khalid","non-dropping-particle":"","parse-names":false,"suffix":""},{"dropping-particle":"","family":"Housni","given":"Khalid","non-dropping-particle":"","parse-names":false,"suffix":""},{"dropping-particle":"","family":"Hmedna","given":"Brahim","non-dropping-particle":"","parse-names":false,"suffix":""},{"dropping-particle":"","family":"Zellou","given":"Ahmed","non-dropping-particle":"","parse-names":false,"suffix":""},{"dropping-particle":"El","family":"Mezouary","given":"Ali","non-dropping-particle":"","parse-names":false,"suffix":""}],"container-title":"IEEE Access","id":"ITEM-1","issue":"June","issued":{"date-parts":[["2023"]]},"page":"70912-70929","publisher":"IEEE","title":"A New Hybrid Approach to Detect and Track Learner's Engagement in e-Learning","type":"article-journal","volume":"11"},"uris":["http://www.mendeley.com/documents/?uuid=267ec1f4-709a-4286-92da-419d483e398a"]}],"mendeley":{"formattedCitation":"(Benabbes dkk., 2023)","plainTextFormattedCitation":"(Benabbes dkk., 2023)","previouslyFormattedCitation":"(Benabbes dkk., 2023)"},"properties":{"noteIndex":0},"schema":"https://github.com/citation-style-language/schema/raw/master/csl-citation.json"}</w:instrText>
      </w:r>
      <w:r>
        <w:fldChar w:fldCharType="separate"/>
      </w:r>
      <w:r w:rsidRPr="004218D4">
        <w:rPr>
          <w:noProof/>
        </w:rPr>
        <w:t>(Benabbes dkk., 2023)</w:t>
      </w:r>
      <w:r>
        <w:fldChar w:fldCharType="end"/>
      </w:r>
      <w:r>
        <w:t xml:space="preserve">, dan penilaian komulatif berbasis teks pada platform </w:t>
      </w:r>
      <w:r w:rsidR="00FB711B">
        <w:rPr>
          <w:i/>
          <w:iCs/>
        </w:rPr>
        <w:t>daring</w:t>
      </w:r>
      <w:r>
        <w:t xml:space="preserve"> </w:t>
      </w:r>
      <w:r w:rsidRPr="00E57A21">
        <w:rPr>
          <w:i/>
          <w:iCs/>
        </w:rPr>
        <w:t>education</w:t>
      </w:r>
      <w:r>
        <w:t xml:space="preserve"> </w:t>
      </w:r>
      <w:r>
        <w:fldChar w:fldCharType="begin" w:fldLock="1"/>
      </w:r>
      <w:r w:rsidR="00FF470E">
        <w:instrText>ADDIN CSL_CITATION {"citationItems":[{"id":"ITEM-1","itemData":{"DOI":"10.4018/IJWLTT.331077","ISSN":"15481107","abstract":"The setting of teaching environment is the key factor of teaching emotion recognition, and its superiority directly determines the teaching and learning effect between teachers and students. During online education, the changes of students' emotions are not paid attention to and addressed by teachers. Especially for young students, their self-study ability and self-discipline are poor, which further affects the learning. This paper proposes an improved convolutional neural network algorithm to create a decision tree model for managing students' scores. The experimental results show that the improved convolutional neural network algorithm improves the construction speed of the decision tree and reduces the calculation and execution time of the algorithm. The improved algorithm proposed in this paper has a good classification effect. The model provides a reference for the expansion and application of emotion recognition big data in education and teaching, and a feasible practical model for personalized teaching in online schools.","author":[{"dropping-particle":"","family":"Xu","given":"Zhaoxing","non-dropping-particle":"","parse-names":false,"suffix":""}],"container-title":"International Journal of Web-Based Learning and Teaching Technologies","id":"ITEM-1","issue":"2","issued":{"date-parts":[["2023"]]},"page":"1-13","title":"Application of Convolution Neural Network Algorithm in Online Education Emotion Recognition","type":"article-journal","volume":"18"},"uris":["http://www.mendeley.com/documents/?uuid=238285ef-5e21-419b-bab2-e1827c2e3f37"]}],"mendeley":{"formattedCitation":"(Xu, 2023)","plainTextFormattedCitation":"(Xu, 2023)","previouslyFormattedCitation":"(Xu, 2023)"},"properties":{"noteIndex":0},"schema":"https://github.com/citation-style-language/schema/raw/master/csl-citation.json"}</w:instrText>
      </w:r>
      <w:r>
        <w:fldChar w:fldCharType="separate"/>
      </w:r>
      <w:r w:rsidR="00FF470E" w:rsidRPr="00FF470E">
        <w:rPr>
          <w:noProof/>
        </w:rPr>
        <w:t>(Xu, 2023)</w:t>
      </w:r>
      <w:r>
        <w:fldChar w:fldCharType="end"/>
      </w:r>
      <w:r>
        <w:t xml:space="preserve">. Namun, pendekatan tersebut tidak akurat untuk menilai siswa dari segi emosionalnya. Analisis sentimen adalah salah satu pendekatan yang dapat diterapkan untuk membangun sebuah sistem penilaian pedagogik dengan menerapkan AER melalui data modalitas teks. </w:t>
      </w:r>
    </w:p>
    <w:p w14:paraId="4D71F459" w14:textId="35D4A38A" w:rsidR="004218D4" w:rsidRPr="009243E6" w:rsidRDefault="004218D4" w:rsidP="004218D4">
      <w:pPr>
        <w:pStyle w:val="Paragraf"/>
        <w:rPr>
          <w:rFonts w:eastAsia="Times New Roman"/>
        </w:rPr>
      </w:pPr>
      <w:r>
        <w:t xml:space="preserve">Peneliti </w:t>
      </w:r>
      <w:r w:rsidR="0023554F">
        <w:fldChar w:fldCharType="begin" w:fldLock="1"/>
      </w:r>
      <w:r w:rsidR="006C475F">
        <w:instrText>ADDIN CSL_CITATION {"citationItems":[{"id":"ITEM-1","itemData":{"DOI":"10.14569/IJACSA.2022.0131119","ISSN":"21565570","abstract":"The online course teaching platform provides a more accessible and open teaching environment for teachers and students. The sentiment tendency reflected in the online course comments becomes an essential basis for teachers to adjust the course and students to choose the course. This paper combined two deep learning algorithms, i.e., a convolutional neural network (CNN) algorithm and a long short-term memory (LSTM) algorithm, to identify and analyze the emotional tendency of comments on online ideological and political courses. Moreover, the CNN+LSTM-based sentiment analysis algorithm was simulated in MATLAB software. The influence of the text vectorization method on the recognition performance of the CNN+LSTM algorithm was tested; then, it was compared with support vector machine (SVM) and LSTM algorithms, and the comments on online ideological and political courses were analyzed. The results showed that the recognition performance of the CNN+LSTM-based sentiment analysis algorithm adopting the Word2vec text vectorization method was better than that adopting the one-hot text vectorization method; the recognition performance of the CNN+LSTM algorithm was the best, the LSTM algorithm was the second, and the SVM algorithm was the worst in terms of the performance of recognizing the sentiment of comment texts; 86.36% of the selected comments on ideological and political courses contained positive sentiment, and 13.64% contained negative sentiment. Relevant suggestions were given based on the negative comments","author":[{"dropping-particle":"","family":"Zhang","given":"Xiang","non-dropping-particle":"","parse-names":false,"suffix":""},{"dropping-particle":"","family":"Qin","given":"Xiaobo","non-dropping-particle":"","parse-names":false,"suffix":""}],"container-title":"International Journal of Advanced Computer Science and Applications","id":"ITEM-1","issue":"11","issued":{"date-parts":[["2022"]]},"page":"174-179","title":"Research on Sentiment Analysis Algorithm for Comments on Online Ideological and Political Courses","type":"article-journal","volume":"13"},"uris":["http://www.mendeley.com/documents/?uuid=d97d32ca-3ae4-403d-8ce1-d78e6a552b88"]}],"mendeley":{"formattedCitation":"(X. Zhang &amp; Qin, 2022)","manualFormatting":"Zhang &amp; Qin, (2022)","plainTextFormattedCitation":"(X. Zhang &amp; Qin, 2022)","previouslyFormattedCitation":"(X. Zhang &amp; Qin, 2022)"},"properties":{"noteIndex":0},"schema":"https://github.com/citation-style-language/schema/raw/master/csl-citation.json"}</w:instrText>
      </w:r>
      <w:r w:rsidR="0023554F">
        <w:fldChar w:fldCharType="separate"/>
      </w:r>
      <w:r w:rsidR="0023554F" w:rsidRPr="0023554F">
        <w:rPr>
          <w:noProof/>
        </w:rPr>
        <w:t xml:space="preserve">Zhang &amp; Qin, </w:t>
      </w:r>
      <w:r w:rsidR="0023554F">
        <w:rPr>
          <w:noProof/>
        </w:rPr>
        <w:t>(</w:t>
      </w:r>
      <w:r w:rsidR="0023554F" w:rsidRPr="0023554F">
        <w:rPr>
          <w:noProof/>
        </w:rPr>
        <w:t>2022)</w:t>
      </w:r>
      <w:r w:rsidR="0023554F">
        <w:fldChar w:fldCharType="end"/>
      </w:r>
      <w:r w:rsidR="0023554F">
        <w:t xml:space="preserve"> </w:t>
      </w:r>
      <w:r>
        <w:t>membuat sistem yang menerapkan analisi</w:t>
      </w:r>
      <w:r w:rsidR="0023554F">
        <w:t>s</w:t>
      </w:r>
      <w:r>
        <w:t xml:space="preserve"> sentimen untuk mengevaluasi emosi </w:t>
      </w:r>
      <w:r w:rsidR="00696924">
        <w:t>siswa</w:t>
      </w:r>
      <w:r>
        <w:t xml:space="preserve"> pada pelajaran Ideologi dan Politik dalam platform </w:t>
      </w:r>
      <w:r w:rsidR="00FB711B">
        <w:t>daring</w:t>
      </w:r>
      <w:r>
        <w:t xml:space="preserve">. </w:t>
      </w:r>
      <w:r w:rsidR="009243E6">
        <w:rPr>
          <w:rFonts w:eastAsia="Times New Roman"/>
        </w:rPr>
        <w:t xml:space="preserve">Mereka </w:t>
      </w:r>
      <w:r w:rsidR="009243E6" w:rsidRPr="009243E6">
        <w:rPr>
          <w:rFonts w:eastAsia="Times New Roman"/>
        </w:rPr>
        <w:t xml:space="preserve">mengombinasikan </w:t>
      </w:r>
      <w:r w:rsidR="00297F3A" w:rsidRPr="00297F3A">
        <w:rPr>
          <w:i/>
          <w:iCs/>
        </w:rPr>
        <w:t>Convolutional Neural Network</w:t>
      </w:r>
      <w:r w:rsidR="00297F3A" w:rsidRPr="009243E6">
        <w:rPr>
          <w:rFonts w:eastAsia="Times New Roman"/>
        </w:rPr>
        <w:t xml:space="preserve"> </w:t>
      </w:r>
      <w:r w:rsidR="009243E6" w:rsidRPr="009243E6">
        <w:rPr>
          <w:rFonts w:eastAsia="Times New Roman"/>
        </w:rPr>
        <w:t xml:space="preserve">(CNN) dan </w:t>
      </w:r>
      <w:r w:rsidR="00297F3A" w:rsidRPr="00297F3A">
        <w:rPr>
          <w:i/>
          <w:iCs/>
        </w:rPr>
        <w:t>Long Short-Term Memory</w:t>
      </w:r>
      <w:r w:rsidR="00297F3A" w:rsidRPr="009243E6">
        <w:rPr>
          <w:rFonts w:eastAsia="Times New Roman"/>
        </w:rPr>
        <w:t xml:space="preserve"> </w:t>
      </w:r>
      <w:r w:rsidR="009243E6" w:rsidRPr="009243E6">
        <w:rPr>
          <w:rFonts w:eastAsia="Times New Roman"/>
        </w:rPr>
        <w:t>(LSTM) untuk menganalisis komentar mengenai kursus ideologis dan politik</w:t>
      </w:r>
      <w:r w:rsidR="000C1811">
        <w:rPr>
          <w:rFonts w:eastAsia="Times New Roman"/>
        </w:rPr>
        <w:t xml:space="preserve"> secara</w:t>
      </w:r>
      <w:r w:rsidR="009243E6" w:rsidRPr="009243E6">
        <w:rPr>
          <w:rFonts w:eastAsia="Times New Roman"/>
        </w:rPr>
        <w:t xml:space="preserve"> </w:t>
      </w:r>
      <w:r w:rsidR="00297F3A">
        <w:rPr>
          <w:rFonts w:eastAsia="Times New Roman"/>
        </w:rPr>
        <w:t>daring</w:t>
      </w:r>
      <w:r w:rsidR="009243E6" w:rsidRPr="009243E6">
        <w:rPr>
          <w:rFonts w:eastAsia="Times New Roman"/>
        </w:rPr>
        <w:t xml:space="preserve">. Pendekatan ini bertujuan untuk </w:t>
      </w:r>
      <w:r w:rsidR="009243E6" w:rsidRPr="009243E6">
        <w:rPr>
          <w:rFonts w:eastAsia="Times New Roman"/>
        </w:rPr>
        <w:lastRenderedPageBreak/>
        <w:t>meningkatkan akurasi dalam mengenali sentimen pengguna dibandingkan dengan metode tradisional.</w:t>
      </w:r>
      <w:r w:rsidR="009243E6">
        <w:rPr>
          <w:rFonts w:eastAsia="Times New Roman"/>
        </w:rPr>
        <w:t xml:space="preserve"> </w:t>
      </w:r>
      <w:r w:rsidR="009243E6" w:rsidRPr="009243E6">
        <w:rPr>
          <w:rFonts w:eastAsia="Times New Roman" w:cs="Times New Roman"/>
          <w:szCs w:val="24"/>
        </w:rPr>
        <w:t>Hasil penelitian</w:t>
      </w:r>
      <w:r w:rsidR="009243E6">
        <w:rPr>
          <w:rFonts w:eastAsia="Times New Roman" w:cs="Times New Roman"/>
          <w:szCs w:val="24"/>
        </w:rPr>
        <w:t>nya</w:t>
      </w:r>
      <w:r w:rsidR="009243E6" w:rsidRPr="009243E6">
        <w:rPr>
          <w:rFonts w:eastAsia="Times New Roman" w:cs="Times New Roman"/>
          <w:szCs w:val="24"/>
        </w:rPr>
        <w:t xml:space="preserve"> menunjukkan bahwa algoritma CNN+LSTM berhasil mengungguli metode konvensional seperti SVM dan LSTM. Kinerja terbaik dicapai dengan menggunakan metode vektorisasi teks </w:t>
      </w:r>
      <w:r w:rsidR="009243E6" w:rsidRPr="00770172">
        <w:rPr>
          <w:rFonts w:eastAsia="Times New Roman" w:cs="Times New Roman"/>
          <w:szCs w:val="24"/>
        </w:rPr>
        <w:t>Word2vec</w:t>
      </w:r>
      <w:r w:rsidR="009243E6" w:rsidRPr="009243E6">
        <w:rPr>
          <w:rFonts w:eastAsia="Times New Roman" w:cs="Times New Roman"/>
          <w:szCs w:val="24"/>
        </w:rPr>
        <w:t>, yang mampu menangkap representasi semantik kata dengan lebih baik.</w:t>
      </w:r>
      <w:r w:rsidR="009243E6">
        <w:rPr>
          <w:rFonts w:eastAsia="Times New Roman"/>
        </w:rPr>
        <w:t xml:space="preserve"> </w:t>
      </w:r>
      <w:r w:rsidR="009243E6" w:rsidRPr="009243E6">
        <w:rPr>
          <w:rFonts w:eastAsia="Times New Roman" w:cs="Times New Roman"/>
          <w:szCs w:val="24"/>
        </w:rPr>
        <w:t>Dalam analisis terhadap 12.000 komentar, ditemukan bahwa 86,36% dari komentar tersebut mengandung sentimen positif, sementara 13,64% lainnya bersifat negatif. Temuan ini memberikan wawasan berharga bagi pengelola kursus untuk melakukan perbaikan berdasarkan umpan balik negatif yang diberikan oleh peserta.</w:t>
      </w:r>
    </w:p>
    <w:p w14:paraId="5D5CE523" w14:textId="5A9A9ADD" w:rsidR="00732D6F" w:rsidRPr="00732D6F" w:rsidRDefault="004218D4" w:rsidP="00732D6F">
      <w:pPr>
        <w:pStyle w:val="Paragraf"/>
        <w:rPr>
          <w:rFonts w:eastAsia="Times New Roman"/>
        </w:rPr>
      </w:pPr>
      <w:r>
        <w:t xml:space="preserve">Pendekatan analisis sentimen juga dilakukan oleh </w:t>
      </w:r>
      <w:r>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fldChar w:fldCharType="separate"/>
      </w:r>
      <w:r w:rsidRPr="00993E52">
        <w:rPr>
          <w:noProof/>
        </w:rPr>
        <w:t xml:space="preserve">Mao </w:t>
      </w:r>
      <w:r>
        <w:rPr>
          <w:noProof/>
        </w:rPr>
        <w:t>dkk</w:t>
      </w:r>
      <w:r w:rsidRPr="00993E52">
        <w:rPr>
          <w:noProof/>
        </w:rPr>
        <w:t xml:space="preserve">., </w:t>
      </w:r>
      <w:r>
        <w:rPr>
          <w:noProof/>
        </w:rPr>
        <w:t>(</w:t>
      </w:r>
      <w:r w:rsidRPr="00993E52">
        <w:rPr>
          <w:noProof/>
        </w:rPr>
        <w:t>2023</w:t>
      </w:r>
      <w:r>
        <w:fldChar w:fldCharType="end"/>
      </w:r>
      <w:r>
        <w:t xml:space="preserve">) dalam evaluasi terhadap tingkat emosional siswa dalam pelajaran </w:t>
      </w:r>
      <w:r w:rsidRPr="00732D6F">
        <w:rPr>
          <w:i/>
          <w:iCs/>
        </w:rPr>
        <w:t>Internet of Things</w:t>
      </w:r>
      <w:r>
        <w:t xml:space="preserve"> (IoT).</w:t>
      </w:r>
      <w:r w:rsidR="00732D6F">
        <w:t xml:space="preserve"> </w:t>
      </w:r>
      <w:r w:rsidR="00732D6F">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rsidR="00732D6F">
        <w:fldChar w:fldCharType="separate"/>
      </w:r>
      <w:r w:rsidR="00732D6F" w:rsidRPr="00993E52">
        <w:rPr>
          <w:noProof/>
        </w:rPr>
        <w:t xml:space="preserve">Mao </w:t>
      </w:r>
      <w:r w:rsidR="00732D6F">
        <w:rPr>
          <w:noProof/>
        </w:rPr>
        <w:t>dkk</w:t>
      </w:r>
      <w:r w:rsidR="00732D6F" w:rsidRPr="00993E52">
        <w:rPr>
          <w:noProof/>
        </w:rPr>
        <w:t xml:space="preserve">., </w:t>
      </w:r>
      <w:r w:rsidR="00732D6F">
        <w:rPr>
          <w:noProof/>
        </w:rPr>
        <w:t>(</w:t>
      </w:r>
      <w:r w:rsidR="00732D6F" w:rsidRPr="00993E52">
        <w:rPr>
          <w:noProof/>
        </w:rPr>
        <w:t>2023</w:t>
      </w:r>
      <w:r w:rsidR="00732D6F">
        <w:fldChar w:fldCharType="end"/>
      </w:r>
      <w:r w:rsidR="00732D6F">
        <w:t xml:space="preserve">) </w:t>
      </w:r>
      <w:r w:rsidR="00732D6F">
        <w:rPr>
          <w:rFonts w:eastAsia="Times New Roman"/>
        </w:rPr>
        <w:t>menggunakan</w:t>
      </w:r>
      <w:r w:rsidR="00732D6F" w:rsidRPr="00732D6F">
        <w:rPr>
          <w:rFonts w:eastAsia="Times New Roman"/>
        </w:rPr>
        <w:t xml:space="preserve"> algoritma </w:t>
      </w:r>
      <w:bookmarkStart w:id="21" w:name="_Hlk193126272"/>
      <w:r w:rsidR="00732D6F" w:rsidRPr="00732D6F">
        <w:rPr>
          <w:rFonts w:eastAsia="Times New Roman"/>
          <w:i/>
          <w:iCs/>
        </w:rPr>
        <w:t>Information Block Bidirectional Long-Short Term Memory</w:t>
      </w:r>
      <w:bookmarkEnd w:id="21"/>
      <w:r w:rsidR="00732D6F" w:rsidRPr="00732D6F">
        <w:rPr>
          <w:rFonts w:eastAsia="Times New Roman"/>
          <w:i/>
          <w:iCs/>
        </w:rPr>
        <w:t xml:space="preserve"> </w:t>
      </w:r>
      <w:r w:rsidR="00732D6F" w:rsidRPr="00D1747C">
        <w:rPr>
          <w:rFonts w:eastAsia="Times New Roman"/>
        </w:rPr>
        <w:t>(IB-BiLSTM)</w:t>
      </w:r>
      <w:r w:rsidR="00732D6F" w:rsidRPr="00732D6F">
        <w:rPr>
          <w:rFonts w:eastAsia="Times New Roman"/>
          <w:i/>
          <w:iCs/>
        </w:rPr>
        <w:t xml:space="preserve"> </w:t>
      </w:r>
      <w:r w:rsidR="00732D6F" w:rsidRPr="00732D6F">
        <w:rPr>
          <w:rFonts w:eastAsia="Times New Roman"/>
        </w:rPr>
        <w:t>untuk meningkatkan analisis sentimen dalam teks</w:t>
      </w:r>
      <w:r w:rsidR="00122056">
        <w:rPr>
          <w:rFonts w:eastAsia="Times New Roman"/>
        </w:rPr>
        <w:t xml:space="preserve"> pada </w:t>
      </w:r>
      <w:r w:rsidR="00732D6F" w:rsidRPr="00732D6F">
        <w:rPr>
          <w:rFonts w:eastAsia="Times New Roman"/>
        </w:rPr>
        <w:t xml:space="preserve"> pendidikan</w:t>
      </w:r>
      <w:r w:rsidR="00122056">
        <w:rPr>
          <w:rFonts w:eastAsia="Times New Roman"/>
        </w:rPr>
        <w:t xml:space="preserve"> </w:t>
      </w:r>
      <w:r w:rsidR="00122056" w:rsidRPr="00732D6F">
        <w:rPr>
          <w:rFonts w:eastAsia="Times New Roman"/>
        </w:rPr>
        <w:t>animasi</w:t>
      </w:r>
      <w:r w:rsidR="00732D6F" w:rsidRPr="00732D6F">
        <w:rPr>
          <w:rFonts w:eastAsia="Times New Roman"/>
        </w:rPr>
        <w:t xml:space="preserve"> </w:t>
      </w:r>
      <w:r w:rsidR="00122056">
        <w:rPr>
          <w:rFonts w:eastAsia="Times New Roman"/>
        </w:rPr>
        <w:t xml:space="preserve">secara </w:t>
      </w:r>
      <w:r w:rsidR="00122056" w:rsidRPr="00122056">
        <w:rPr>
          <w:rFonts w:eastAsia="Times New Roman"/>
          <w:i/>
          <w:iCs/>
        </w:rPr>
        <w:t>daring</w:t>
      </w:r>
      <w:r w:rsidR="00732D6F" w:rsidRPr="00732D6F">
        <w:rPr>
          <w:rFonts w:eastAsia="Times New Roman"/>
        </w:rPr>
        <w:t xml:space="preserve">. Algoritma ini memanfaatkan teknologi IoT untuk mengumpulkan data multimodal. Model yang dikembangkan mencapai akurasi 93,92% dan skor F1 90,34%, menunjukkan keefektifannya dalam mendeteksi perubahan emosi selama proses pembelajaran. Penelitian ini berkontribusi pada pengembangan pendidikan yang lebih personal dan meningkatkan </w:t>
      </w:r>
      <w:r w:rsidR="00F937B3" w:rsidRPr="00F52300">
        <w:rPr>
          <w:i/>
          <w:iCs/>
        </w:rPr>
        <w:t>engagement</w:t>
      </w:r>
      <w:r w:rsidR="00F937B3" w:rsidRPr="00DA7695">
        <w:rPr>
          <w:color w:val="FF0000"/>
        </w:rPr>
        <w:t xml:space="preserve"> </w:t>
      </w:r>
      <w:r w:rsidR="00732D6F" w:rsidRPr="00732D6F">
        <w:rPr>
          <w:rFonts w:eastAsia="Times New Roman"/>
        </w:rPr>
        <w:t xml:space="preserve">emosional siswa. </w:t>
      </w:r>
    </w:p>
    <w:p w14:paraId="13C7D12B" w14:textId="36495427" w:rsidR="00E364FF" w:rsidRDefault="00F95576" w:rsidP="002B3E72">
      <w:pPr>
        <w:pStyle w:val="Paragraf"/>
      </w:pPr>
      <w:r>
        <w:t>Walaupun demikian, analisis sentimen masih memiliki kelemahan</w:t>
      </w:r>
      <w:r w:rsidRPr="00F95576">
        <w:t xml:space="preserve"> hanya mendeteksi emosi positif dan negatif </w:t>
      </w:r>
      <w:r>
        <w:t>dan memiliki</w:t>
      </w:r>
      <w:r w:rsidRPr="00F95576">
        <w:t xml:space="preserve"> keterbatasan dalam menangkap nuansa emosi yang lebih kompleks. Pendekatan biner ini tidak dapat membedakan emosi spesifik seperti marah, sedih, takut, atau senang, yang dapat memberikan wawasan lebih mendalam tentang perasaan </w:t>
      </w:r>
      <w:r w:rsidR="00696924">
        <w:t>siswa</w:t>
      </w:r>
      <w:r>
        <w:t xml:space="preserve"> </w:t>
      </w:r>
      <w:r>
        <w:fldChar w:fldCharType="begin" w:fldLock="1"/>
      </w:r>
      <w:r w:rsidR="00017DA0">
        <w:instrText>ADDIN CSL_CITATION {"citationItems":[{"id":"ITEM-1","itemData":{"DOI":"10.1186/s40537-024-00953-2","ISSN":"21961115","abstract":"Emotions are fundamental to human behaviour. How we feel, individually and collectively, determines how humanity evolves and advances into our shared future. The rapid digitalisation of our personal, social and professional lives means we are frequently using digital media to express, understand and respond to emotions. Although recent developments in Artificial Intelligence (AI) are able to analyse sentiment and detect emotions, they are not effective at comprehending the complexity and ambiguity of digital emotion expressions in knowledge-focused activities of customers, people, and organizations. In this paper, we address this challenge by proposing a novel AI framework for the adaptable, robust, and explainable detection of multi-granular assembles of emotions. This framework consolidates lexicon generation and finetuned Large Language Model (LLM) approaches to formulate multi-granular assembles of two, eight and fourteen emotions. The framework is robust to ambiguous emotion expressions that are implied in conversation, adaptable to domain-specific emotion semantics, and the assembles are explainable using constituent terms and intensity. We conducted nine empirical studies using datasets representing diverse human emotion behaviours. The results of these studies comprehensively demonstrate and evaluate the core capabilities of the framework, and consistently outperforms state-of-the-art approaches in adaptable, robust, and explainable multi-granular emotion detection.","author":[{"dropping-particle":"","family":"Gamage","given":"Gihan","non-dropping-particle":"","parse-names":false,"suffix":""},{"dropping-particle":"","family":"Silva","given":"Daswin","non-dropping-particle":"De","parse-names":false,"suffix":""},{"dropping-particle":"","family":"Mills","given":"Nishan","non-dropping-particle":"","parse-names":false,"suffix":""},{"dropping-particle":"","family":"Alahakoon","given":"Damminda","non-dropping-particle":"","parse-names":false,"suffix":""},{"dropping-particle":"","family":"Manic","given":"Milos","non-dropping-particle":"","parse-names":false,"suffix":""}],"container-title":"Journal of Big Data","id":"ITEM-1","issue":"1","issued":{"date-parts":[["2024"]]},"publisher":"Springer International Publishing","title":"Emotion AWARE: an artificial intelligence framework for adaptable, robust, explainable, and multi-granular emotion analysis","type":"article-journal","volume":"11"},"uris":["http://www.mendeley.com/documents/?uuid=70cd7992-af7a-426a-b328-b4011d2be01e"]}],"mendeley":{"formattedCitation":"(Gamage dkk., 2024)","plainTextFormattedCitation":"(Gamage dkk., 2024)","previouslyFormattedCitation":"(Gamage dkk., 2024)"},"properties":{"noteIndex":0},"schema":"https://github.com/citation-style-language/schema/raw/master/csl-citation.json"}</w:instrText>
      </w:r>
      <w:r>
        <w:fldChar w:fldCharType="separate"/>
      </w:r>
      <w:r w:rsidRPr="00F95576">
        <w:rPr>
          <w:noProof/>
        </w:rPr>
        <w:t>(Gamage dkk., 2024)</w:t>
      </w:r>
      <w:r>
        <w:fldChar w:fldCharType="end"/>
      </w:r>
      <w:r w:rsidRPr="00F95576">
        <w:t>.</w:t>
      </w:r>
      <w:r>
        <w:t xml:space="preserve"> Berdasarkan hal tersebut, penulis menyimpulkan bahwa modalitas teks kurang cocok untuk digunakan dalam mendeteksi emosi siswa pada penelitian ini. </w:t>
      </w:r>
    </w:p>
    <w:p w14:paraId="4A092CB9" w14:textId="34F1B153" w:rsidR="00042E0D" w:rsidRDefault="00042E0D" w:rsidP="00042E0D">
      <w:pPr>
        <w:pStyle w:val="Paragraf"/>
      </w:pPr>
      <w:r>
        <w:t xml:space="preserve">Data </w:t>
      </w:r>
      <w:r w:rsidR="002B3E72">
        <w:t xml:space="preserve">modalitas </w:t>
      </w:r>
      <w:r>
        <w:t xml:space="preserve">teks dapat berasal dari dokumen tertulis, transkrip percakapan, media sosial, artikel berita, hingga korpus linguistik yang dikurasi. Metode koleksi dapat dilakukan melalui </w:t>
      </w:r>
      <w:r>
        <w:rPr>
          <w:rStyle w:val="Emphasis"/>
        </w:rPr>
        <w:t>web scraping</w:t>
      </w:r>
      <w:r>
        <w:t xml:space="preserve">, ekstraksi dari basis data publik, penggunaan API dari </w:t>
      </w:r>
      <w:r w:rsidRPr="0011417F">
        <w:rPr>
          <w:i/>
          <w:iCs/>
        </w:rPr>
        <w:t>platform</w:t>
      </w:r>
      <w:r>
        <w:t xml:space="preserve"> pembelajaran </w:t>
      </w:r>
      <w:r w:rsidR="0011417F">
        <w:t>daring</w:t>
      </w:r>
      <w:r>
        <w:t xml:space="preserve">, serta melalui anotasi manual oleh pakar bahasa. Format penyimpanan data teks dapat berupa TXT, JSON, CSV, atau </w:t>
      </w:r>
      <w:r>
        <w:lastRenderedPageBreak/>
        <w:t>database berbasis teks seperti Elasticsearch. Data yang telah dikumpulkan kemudian digunakan untuk berbagai keperluan, seperti analisis sentimen, pemrosesan bahasa alami (</w:t>
      </w:r>
      <w:r>
        <w:rPr>
          <w:rStyle w:val="Emphasis"/>
        </w:rPr>
        <w:t>Natural Language Processing</w:t>
      </w:r>
      <w:r>
        <w:t>), dan pengembangan model kecerdasan buatan berbasis teks.</w:t>
      </w:r>
    </w:p>
    <w:p w14:paraId="5D058A53" w14:textId="7A61C287" w:rsidR="00042E0D" w:rsidRDefault="00042E0D" w:rsidP="00042E0D">
      <w:pPr>
        <w:pStyle w:val="Paragraf"/>
      </w:pPr>
      <w:r>
        <w:t xml:space="preserve">Peneliti </w:t>
      </w:r>
      <w:r>
        <w:fldChar w:fldCharType="begin" w:fldLock="1"/>
      </w:r>
      <w:r w:rsidR="008473C3">
        <w:instrText>ADDIN CSL_CITATION {"citationItems":[{"id":"ITEM-1","itemData":{"DOI":"10.1109/ACCESS.2023.3293827","ISSN":"21693536","abstract":"Learner engagement is a critical concept that can lead to satisfaction, motivation, and success in e-learning courses. It covers contextual, emotional, behavioral, cognitive, and social aspects. The instructors have difficulties identifying who is involved in the courses and the lack of face-to-face interaction with a learning resource to act upon and reduce the dropout rate. This paper presents a novel approach that aims to predict learner engagement in online courses and to quantify the relationship between learners' success and their engagement. For this purpose, we used the traces gathered from 1 356 learners' reactions in e-learning courses during the winters of 2020, 2021, and 2022 to implement this approach. To model learning engagement, a variety of features were considered, such as the total number of posts made in the forums and the total time spent on the e-learning platform. This study used the BiLSTM method with FastText word embedding to detect learners' emotions in forum discussions. Then, an unsupervised clustering technique based on the new dataset was used to cluster the learners into groups according to their engagement level. Several supervised classification algorithms were trained, and their performances were evaluated using cross-validation techniques and diverse precision metrics. The findings indicated that the decision tree rule model was more relevant than the other models, with an accuracy of 98% and an AUC score of 0.97. The conclusions of this research reveal that most learners are observers, and that there is a nonlinear correlation between learning success and learning engagement.","author":[{"dropping-particle":"","family":"Benabbes","given":"Khalid","non-dropping-particle":"","parse-names":false,"suffix":""},{"dropping-particle":"","family":"Housni","given":"Khalid","non-dropping-particle":"","parse-names":false,"suffix":""},{"dropping-particle":"","family":"Hmedna","given":"Brahim","non-dropping-particle":"","parse-names":false,"suffix":""},{"dropping-particle":"","family":"Zellou","given":"Ahmed","non-dropping-particle":"","parse-names":false,"suffix":""},{"dropping-particle":"El","family":"Mezouary","given":"Ali","non-dropping-particle":"","parse-names":false,"suffix":""}],"container-title":"IEEE Access","id":"ITEM-1","issue":"June","issued":{"date-parts":[["2023"]]},"page":"70912-70929","publisher":"IEEE","title":"A New Hybrid Approach to Detect and Track Learner's Engagement in e-Learning","type":"article-journal","volume":"11"},"uris":["http://www.mendeley.com/documents/?uuid=267ec1f4-709a-4286-92da-419d483e398a"]}],"mendeley":{"formattedCitation":"(Benabbes dkk., 2023)","manualFormatting":"Benabbes dkk., (2023)","plainTextFormattedCitation":"(Benabbes dkk., 2023)","previouslyFormattedCitation":"(Benabbes dkk., 2023)"},"properties":{"noteIndex":0},"schema":"https://github.com/citation-style-language/schema/raw/master/csl-citation.json"}</w:instrText>
      </w:r>
      <w:r>
        <w:fldChar w:fldCharType="separate"/>
      </w:r>
      <w:r w:rsidR="008473C3" w:rsidRPr="008473C3">
        <w:rPr>
          <w:noProof/>
        </w:rPr>
        <w:t xml:space="preserve">Benabbes dkk., </w:t>
      </w:r>
      <w:r w:rsidR="008473C3">
        <w:rPr>
          <w:noProof/>
        </w:rPr>
        <w:t>(</w:t>
      </w:r>
      <w:r w:rsidR="008473C3" w:rsidRPr="008473C3">
        <w:rPr>
          <w:noProof/>
        </w:rPr>
        <w:t>2023)</w:t>
      </w:r>
      <w:r>
        <w:fldChar w:fldCharType="end"/>
      </w:r>
      <w:r>
        <w:t xml:space="preserve"> mengumpulkan data </w:t>
      </w:r>
      <w:r w:rsidR="00572961">
        <w:t>siswa langsung</w:t>
      </w:r>
      <w:r>
        <w:t xml:space="preserve"> dari </w:t>
      </w:r>
      <w:r w:rsidRPr="00572961">
        <w:rPr>
          <w:i/>
          <w:iCs/>
        </w:rPr>
        <w:t>platform</w:t>
      </w:r>
      <w:r>
        <w:t xml:space="preserve"> </w:t>
      </w:r>
      <w:r w:rsidRPr="00572961">
        <w:rPr>
          <w:i/>
          <w:iCs/>
        </w:rPr>
        <w:t>e</w:t>
      </w:r>
      <w:r>
        <w:t>-</w:t>
      </w:r>
      <w:r w:rsidRPr="00572961">
        <w:rPr>
          <w:i/>
          <w:iCs/>
        </w:rPr>
        <w:t>learning</w:t>
      </w:r>
      <w:r>
        <w:t xml:space="preserve">. Pengumpulan data tersebut dilakukan dengan mendapatkan umpan balik melalui survei dari siswa dan guru untuk menilai fungsionalitas dan kemudahan dalam penggunaan sistem pembelajaran. Data umpan balik yang didapatkan selanjutnya dianalisis untuk menilai </w:t>
      </w:r>
      <w:r w:rsidR="00F937B3" w:rsidRPr="00F52300">
        <w:rPr>
          <w:i/>
          <w:iCs/>
        </w:rPr>
        <w:t>engagement</w:t>
      </w:r>
      <w:r w:rsidR="00F937B3" w:rsidRPr="00DA7695">
        <w:rPr>
          <w:color w:val="FF0000"/>
        </w:rPr>
        <w:t xml:space="preserve"> </w:t>
      </w:r>
      <w:r>
        <w:t>siswa dalam pembelajaran.</w:t>
      </w:r>
    </w:p>
    <w:p w14:paraId="3898792E" w14:textId="4F25E34E" w:rsidR="00042E0D" w:rsidRDefault="00042E0D" w:rsidP="00042E0D">
      <w:pPr>
        <w:pStyle w:val="Paragraf"/>
      </w:pPr>
      <w:r>
        <w:t xml:space="preserve">Metode serupa juga dilakukan oleh </w:t>
      </w:r>
      <w:r>
        <w:fldChar w:fldCharType="begin" w:fldLock="1"/>
      </w:r>
      <w:r w:rsidR="008473C3">
        <w:instrText>ADDIN CSL_CITATION {"citationItems":[{"id":"ITEM-1","itemData":{"DOI":"10.1109/ACCESS.2024.3402991","ISSN":"21693536","abstract":"Emotions are essential drivers of the learning process, influencing motivation, performance, and problem-solving abilities. In the field of Computer Science, students often struggle with negative emotions during programming activities, impacting their performance and project quality. To address this challenge, there is a growing need to introduce Computational Thinking skills at the pre-university level. This study focuses on understanding the emotions experienced by primary and secondary school students during Computational Thinking activities, involving both plugged and unplugged tools. A significant performance difference was observed between primary and secondary education levels, with the latter outperforming the former. The research identifies specific associations between concepts and emotions, highlighting age-related differences with younger students exhibiting more positive emotions. While gender-based disparities in Computer Science perception exist in secondary education, there are no corresponding distinctions in emotional responses. The study reveals a gender-based effect, with girls showing reduced emotional responses and lower Computational Thinking performance than boys. In summary, this research underscores the profound role of emotions in learning, providing essential insights for tailoring educational strategies considering gender-specific and programming concept-related factors. It also connects lower emotional reactions to inferior results, emphasizing the importance of heightened emotional engagement.","author":[{"dropping-particle":"","family":"Herrero-Alvarez","given":"Rafael","non-dropping-particle":"","parse-names":false,"suffix":""},{"dropping-particle":"","family":"Callejas-Castro","given":"Enrique","non-dropping-particle":"","parse-names":false,"suffix":""},{"dropping-particle":"","family":"Miranda","given":"Gara","non-dropping-particle":"","parse-names":false,"suffix":""},{"dropping-particle":"","family":"Leon","given":"Coromoto","non-dropping-particle":"","parse-names":false,"suffix":""}],"container-title":"IEEE Access","id":"ITEM-1","issue":"April","issued":{"date-parts":[["2024"]]},"page":"71205-71218","title":"Analysis of Sentiment Toward Computer Science in Pre-University Education","type":"article-journal","volume":"12"},"uris":["http://www.mendeley.com/documents/?uuid=5bb80857-7afe-48b9-a1c2-cd9d3d55a397"]}],"mendeley":{"formattedCitation":"(Herrero-Alvarez dkk., 2024)","manualFormatting":"Herrero-Alvarez dkk., (2024)","plainTextFormattedCitation":"(Herrero-Alvarez dkk., 2024)","previouslyFormattedCitation":"(Herrero-Alvarez dkk., 2024)"},"properties":{"noteIndex":0},"schema":"https://github.com/citation-style-language/schema/raw/master/csl-citation.json"}</w:instrText>
      </w:r>
      <w:r>
        <w:fldChar w:fldCharType="separate"/>
      </w:r>
      <w:r w:rsidR="008473C3" w:rsidRPr="008473C3">
        <w:rPr>
          <w:noProof/>
        </w:rPr>
        <w:t xml:space="preserve">Herrero-Alvarez dkk., </w:t>
      </w:r>
      <w:r w:rsidR="008473C3">
        <w:rPr>
          <w:noProof/>
        </w:rPr>
        <w:t>(</w:t>
      </w:r>
      <w:r w:rsidR="008473C3" w:rsidRPr="008473C3">
        <w:rPr>
          <w:noProof/>
        </w:rPr>
        <w:t>2024)</w:t>
      </w:r>
      <w:r>
        <w:fldChar w:fldCharType="end"/>
      </w:r>
      <w:r>
        <w:t>, mereka</w:t>
      </w:r>
      <w:r w:rsidRPr="00A12FD0">
        <w:t xml:space="preserve"> mengumpulkan data tes menggunakan dua kuesioner yang diberikan kepada siswa di akhir kegiatan. Proses ini menghasilkan total 10 tanggapan per siswa. Tanggapan dikumpulkan menggunakan </w:t>
      </w:r>
      <w:r w:rsidRPr="00CB1A49">
        <w:rPr>
          <w:i/>
          <w:iCs/>
        </w:rPr>
        <w:t>platform Google Forms</w:t>
      </w:r>
      <w:r w:rsidRPr="00A12FD0">
        <w:t xml:space="preserve">, yang memfasilitasi pengumpulan data emosional dari peserta. Selain itu, keadaan emosional siswa dinilai melalui instrumen </w:t>
      </w:r>
      <w:bookmarkStart w:id="22" w:name="_Hlk193126295"/>
      <w:r w:rsidRPr="008473C3">
        <w:rPr>
          <w:i/>
          <w:iCs/>
        </w:rPr>
        <w:t>Self-Assessment Manikin</w:t>
      </w:r>
      <w:r w:rsidRPr="00A12FD0">
        <w:t xml:space="preserve"> </w:t>
      </w:r>
      <w:bookmarkEnd w:id="22"/>
      <w:r w:rsidRPr="00A12FD0">
        <w:t xml:space="preserve">(SAM) dan </w:t>
      </w:r>
      <w:bookmarkStart w:id="23" w:name="_Hlk193126312"/>
      <w:r w:rsidRPr="008473C3">
        <w:rPr>
          <w:i/>
          <w:iCs/>
        </w:rPr>
        <w:t>Positive</w:t>
      </w:r>
      <w:r w:rsidRPr="00A12FD0">
        <w:t xml:space="preserve"> </w:t>
      </w:r>
      <w:r w:rsidRPr="008473C3">
        <w:rPr>
          <w:i/>
          <w:iCs/>
        </w:rPr>
        <w:t>and</w:t>
      </w:r>
      <w:r w:rsidRPr="00A12FD0">
        <w:t xml:space="preserve"> </w:t>
      </w:r>
      <w:r w:rsidRPr="008473C3">
        <w:rPr>
          <w:i/>
          <w:iCs/>
        </w:rPr>
        <w:t>Negative Affect Schedule</w:t>
      </w:r>
      <w:r w:rsidRPr="00A12FD0">
        <w:t xml:space="preserve"> </w:t>
      </w:r>
      <w:bookmarkEnd w:id="23"/>
      <w:r w:rsidRPr="00A12FD0">
        <w:t>(PANAS), yang dirancang khusus untuk mengukur berbagai dimensi emosi.</w:t>
      </w:r>
    </w:p>
    <w:p w14:paraId="4C6DAA2F" w14:textId="02BD4210" w:rsidR="00042E0D" w:rsidRDefault="00042E0D" w:rsidP="00042E0D">
      <w:pPr>
        <w:pStyle w:val="Paragraf"/>
      </w:pPr>
      <w:r>
        <w:t xml:space="preserve">Jenis data modalitas teks lainnya yang bisa digunakan untuk menilai </w:t>
      </w:r>
      <w:r w:rsidR="00F937B3" w:rsidRPr="00F937B3">
        <w:rPr>
          <w:i/>
        </w:rPr>
        <w:t xml:space="preserve">engagement </w:t>
      </w:r>
      <w:r>
        <w:t xml:space="preserve"> siswa adalah melalui data kuantitatif. Peneliti </w:t>
      </w:r>
      <w:r>
        <w:fldChar w:fldCharType="begin" w:fldLock="1"/>
      </w:r>
      <w:r w:rsidR="008473C3">
        <w:instrText>ADDIN CSL_CITATION {"citationItems":[{"id":"ITEM-1","itemData":{"DOI":"10.1109/ACCESS.2022.3208953","ISSN":"21693536","abstract":"In large MOOC cohorts, the sheer variance and volume of discussion forum posts can make it difficult for instructors to distinguish nuanced emotion in students, such as engagement levels or stress, purely from textual data. Sentiment analysis has been used to build student behavioral models to understand emotion, however, more recent research suggests that separating sentiment and stress into different measures could improve approaches. Detecting stress in a MOOC corpus is challenging as students may use language that does not conform to standard definitions, but new techniques like TensiStrength provide more nuanced measures of stress by considering it as a spectrum. In this work, we introduce an ensemble method that extracts feature categories of engagement, semantics and sentiment from an AdelaideX student dataset. Stacked and voting methods are used to compare performance measures on how accurately these features can predict student grades. The stacked method performed best across all measures, with our Random Forest baseline further demonstrating that negative sentiment and stress had little impact on academic results. As a secondary analysis, we explored whether stress among student posts increased in 2020 compared to 2019 due to COVID-19, but found no significant change. Importantly, our model indicates that there may be a relationship between features, which warrants future research.","author":[{"dropping-particle":"","family":"Tao","given":"Xiaohui","non-dropping-particle":"","parse-names":false,"suffix":""},{"dropping-particle":"","family":"Shannon-Honson","given":"Aaron","non-dropping-particle":"","parse-names":false,"suffix":""},{"dropping-particle":"","family":"Delaney","given":"Patrick","non-dropping-particle":"","parse-names":false,"suffix":""},{"dropping-particle":"","family":"Li","given":"Lin","non-dropping-particle":"","parse-names":false,"suffix":""},{"dropping-particle":"","family":"Dann","given":"Christopher","non-dropping-particle":"","parse-names":false,"suffix":""},{"dropping-particle":"","family":"Li","given":"Yan","non-dropping-particle":"","parse-names":false,"suffix":""},{"dropping-particle":"","family":"Xie","given":"Haoran","non-dropping-particle":"","parse-names":false,"suffix":""}],"container-title":"IEEE Access","id":"ITEM-1","issue":"October","issued":{"date-parts":[["2022"]]},"page":"103176-103186","title":"Data Analytics on Online Student Engagement Data for Academic Performance Modeling","type":"article-journal","volume":"10"},"uris":["http://www.mendeley.com/documents/?uuid=a4b943a5-130c-4535-b030-111b676973e7"]}],"mendeley":{"formattedCitation":"(Tao dkk., 2022)","manualFormatting":"Tao dkk., (2022)","plainTextFormattedCitation":"(Tao dkk., 2022)","previouslyFormattedCitation":"(Tao dkk., 2022)"},"properties":{"noteIndex":0},"schema":"https://github.com/citation-style-language/schema/raw/master/csl-citation.json"}</w:instrText>
      </w:r>
      <w:r>
        <w:fldChar w:fldCharType="separate"/>
      </w:r>
      <w:r w:rsidR="008473C3" w:rsidRPr="008473C3">
        <w:rPr>
          <w:noProof/>
        </w:rPr>
        <w:t xml:space="preserve">Tao dkk., </w:t>
      </w:r>
      <w:r w:rsidR="008473C3">
        <w:rPr>
          <w:noProof/>
        </w:rPr>
        <w:t>(</w:t>
      </w:r>
      <w:r w:rsidR="008473C3" w:rsidRPr="008473C3">
        <w:rPr>
          <w:noProof/>
        </w:rPr>
        <w:t>2022)</w:t>
      </w:r>
      <w:r>
        <w:fldChar w:fldCharType="end"/>
      </w:r>
      <w:r>
        <w:t xml:space="preserve"> menganalisis data yang diambil dari data seberapa banyak jumlah </w:t>
      </w:r>
      <w:r w:rsidRPr="00CB1A49">
        <w:rPr>
          <w:i/>
          <w:iCs/>
        </w:rPr>
        <w:t>post</w:t>
      </w:r>
      <w:r>
        <w:t xml:space="preserve"> yang dibuat siswa dalam media pembelajaran </w:t>
      </w:r>
      <w:r w:rsidR="008473C3">
        <w:t>daring</w:t>
      </w:r>
      <w:r>
        <w:t xml:space="preserve"> menggunakan metode </w:t>
      </w:r>
      <w:r w:rsidRPr="008473C3">
        <w:rPr>
          <w:i/>
          <w:iCs/>
        </w:rPr>
        <w:t>machine</w:t>
      </w:r>
      <w:r>
        <w:t xml:space="preserve"> </w:t>
      </w:r>
      <w:r w:rsidRPr="008473C3">
        <w:rPr>
          <w:i/>
          <w:iCs/>
        </w:rPr>
        <w:t>learning</w:t>
      </w:r>
      <w:r>
        <w:t xml:space="preserve"> </w:t>
      </w:r>
      <w:r w:rsidR="00A806F1">
        <w:t xml:space="preserve">(ML) </w:t>
      </w:r>
      <w:r>
        <w:t xml:space="preserve">dengan tambahan parameter lainnya. Walaupun tidak dapat menilai emosi dari siswa, namun metode tersebut cukup efisien jika hanya untuk menilai </w:t>
      </w:r>
      <w:r w:rsidR="00F937B3" w:rsidRPr="00F937B3">
        <w:rPr>
          <w:i/>
        </w:rPr>
        <w:t xml:space="preserve">engagement </w:t>
      </w:r>
      <w:r>
        <w:t xml:space="preserve"> atau keaktifan siswa dalam pembelajaran </w:t>
      </w:r>
      <w:r w:rsidR="00FB711B">
        <w:t>daring</w:t>
      </w:r>
      <w:r>
        <w:t>.</w:t>
      </w:r>
    </w:p>
    <w:p w14:paraId="2626AA10" w14:textId="57EF782C" w:rsidR="00042E0D" w:rsidRDefault="00802EFC" w:rsidP="00042E0D">
      <w:pPr>
        <w:pStyle w:val="Paragraf"/>
      </w:pPr>
      <w:r>
        <w:t>Dalam analisis sentimen,</w:t>
      </w:r>
      <w:r w:rsidR="00042E0D">
        <w:t xml:space="preserve"> </w:t>
      </w:r>
      <w:r w:rsidR="00042E0D">
        <w:fldChar w:fldCharType="begin" w:fldLock="1"/>
      </w:r>
      <w:r w:rsidR="006C475F">
        <w:instrText>ADDIN CSL_CITATION {"citationItems":[{"id":"ITEM-1","itemData":{"DOI":"10.14569/IJACSA.2022.0131119","ISSN":"21565570","abstract":"The online course teaching platform provides a more accessible and open teaching environment for teachers and students. The sentiment tendency reflected in the online course comments becomes an essential basis for teachers to adjust the course and students to choose the course. This paper combined two deep learning algorithms, i.e., a convolutional neural network (CNN) algorithm and a long short-term memory (LSTM) algorithm, to identify and analyze the emotional tendency of comments on online ideological and political courses. Moreover, the CNN+LSTM-based sentiment analysis algorithm was simulated in MATLAB software. The influence of the text vectorization method on the recognition performance of the CNN+LSTM algorithm was tested; then, it was compared with support vector machine (SVM) and LSTM algorithms, and the comments on online ideological and political courses were analyzed. The results showed that the recognition performance of the CNN+LSTM-based sentiment analysis algorithm adopting the Word2vec text vectorization method was better than that adopting the one-hot text vectorization method; the recognition performance of the CNN+LSTM algorithm was the best, the LSTM algorithm was the second, and the SVM algorithm was the worst in terms of the performance of recognizing the sentiment of comment texts; 86.36% of the selected comments on ideological and political courses contained positive sentiment, and 13.64% contained negative sentiment. Relevant suggestions were given based on the negative comments","author":[{"dropping-particle":"","family":"Zhang","given":"Xiang","non-dropping-particle":"","parse-names":false,"suffix":""},{"dropping-particle":"","family":"Qin","given":"Xiaobo","non-dropping-particle":"","parse-names":false,"suffix":""}],"container-title":"International Journal of Advanced Computer Science and Applications","id":"ITEM-1","issue":"11","issued":{"date-parts":[["2022"]]},"page":"174-179","title":"Research on Sentiment Analysis Algorithm for Comments on Online Ideological and Political Courses","type":"article-journal","volume":"13"},"uris":["http://www.mendeley.com/documents/?uuid=d97d32ca-3ae4-403d-8ce1-d78e6a552b88"]}],"mendeley":{"formattedCitation":"(X. Zhang &amp; Qin, 2022)","manualFormatting":"Zhang dan Qin, (2022)","plainTextFormattedCitation":"(X. Zhang &amp; Qin, 2022)","previouslyFormattedCitation":"(X. Zhang &amp; Qin, 2022)"},"properties":{"noteIndex":0},"schema":"https://github.com/citation-style-language/schema/raw/master/csl-citation.json"}</w:instrText>
      </w:r>
      <w:r w:rsidR="00042E0D">
        <w:fldChar w:fldCharType="separate"/>
      </w:r>
      <w:r w:rsidR="009F25BB" w:rsidRPr="009F25BB">
        <w:rPr>
          <w:noProof/>
        </w:rPr>
        <w:t xml:space="preserve">Zhang </w:t>
      </w:r>
      <w:r w:rsidR="009F25BB">
        <w:rPr>
          <w:noProof/>
        </w:rPr>
        <w:t>dan</w:t>
      </w:r>
      <w:r w:rsidR="009F25BB" w:rsidRPr="009F25BB">
        <w:rPr>
          <w:noProof/>
        </w:rPr>
        <w:t xml:space="preserve"> Qin, </w:t>
      </w:r>
      <w:r w:rsidR="009F25BB">
        <w:rPr>
          <w:noProof/>
        </w:rPr>
        <w:t>(</w:t>
      </w:r>
      <w:r w:rsidR="009F25BB" w:rsidRPr="009F25BB">
        <w:rPr>
          <w:noProof/>
        </w:rPr>
        <w:t>2022)</w:t>
      </w:r>
      <w:r w:rsidR="00042E0D">
        <w:fldChar w:fldCharType="end"/>
      </w:r>
      <w:r w:rsidR="00042E0D">
        <w:t xml:space="preserve"> memanfaatkan komentar siswa pada platform </w:t>
      </w:r>
      <w:r w:rsidR="00042E0D" w:rsidRPr="008473C3">
        <w:rPr>
          <w:i/>
          <w:iCs/>
        </w:rPr>
        <w:t>Massive Open Online Course</w:t>
      </w:r>
      <w:r w:rsidR="00042E0D">
        <w:t xml:space="preserve"> (MOOC). Dari data komentar tersebut</w:t>
      </w:r>
      <w:r w:rsidR="006C6D0E">
        <w:t xml:space="preserve"> dikumpulkan dan </w:t>
      </w:r>
      <w:r w:rsidR="00042E0D">
        <w:t xml:space="preserve">dilakukan analisis dengan menggunakan </w:t>
      </w:r>
      <w:r w:rsidR="00042E0D" w:rsidRPr="0088150D">
        <w:rPr>
          <w:i/>
          <w:iCs/>
        </w:rPr>
        <w:t>deep learning</w:t>
      </w:r>
      <w:r w:rsidR="00042E0D">
        <w:t xml:space="preserve"> untuk menilai emosi dari siswa berdasarkan teks komentar yang ditulisnya. </w:t>
      </w:r>
    </w:p>
    <w:p w14:paraId="28991131" w14:textId="2336D2A3" w:rsidR="00042E0D" w:rsidRDefault="00042E0D" w:rsidP="00042E0D">
      <w:pPr>
        <w:pStyle w:val="Paragraf"/>
      </w:pPr>
      <w:r>
        <w:t xml:space="preserve">Berbeda dengan peneliti di atas, </w:t>
      </w:r>
      <w:r>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fldChar w:fldCharType="separate"/>
      </w:r>
      <w:r w:rsidR="008473C3" w:rsidRPr="008473C3">
        <w:rPr>
          <w:noProof/>
        </w:rPr>
        <w:t xml:space="preserve">Mao dkk., </w:t>
      </w:r>
      <w:r w:rsidR="008473C3">
        <w:rPr>
          <w:noProof/>
        </w:rPr>
        <w:t>(</w:t>
      </w:r>
      <w:r w:rsidR="008473C3" w:rsidRPr="008473C3">
        <w:rPr>
          <w:noProof/>
        </w:rPr>
        <w:t>2023)</w:t>
      </w:r>
      <w:r>
        <w:fldChar w:fldCharType="end"/>
      </w:r>
      <w:r>
        <w:t xml:space="preserve"> mendapatkan data modalitas teks dari konversi data sensor yaitu </w:t>
      </w:r>
      <w:r w:rsidRPr="008473C3">
        <w:rPr>
          <w:i/>
          <w:iCs/>
        </w:rPr>
        <w:t>touchscreen</w:t>
      </w:r>
      <w:r>
        <w:t xml:space="preserve"> dan </w:t>
      </w:r>
      <w:r w:rsidRPr="008473C3">
        <w:rPr>
          <w:i/>
          <w:iCs/>
        </w:rPr>
        <w:t>keyborad</w:t>
      </w:r>
      <w:r>
        <w:t xml:space="preserve"> untuk menilai feed back </w:t>
      </w:r>
      <w:r>
        <w:lastRenderedPageBreak/>
        <w:t xml:space="preserve">berupa teks, lalu untuk menangkap emosi </w:t>
      </w:r>
      <w:r w:rsidR="008473C3">
        <w:t xml:space="preserve">menggunakan beberapa perangkat </w:t>
      </w:r>
      <w:r>
        <w:t xml:space="preserve">seperti </w:t>
      </w:r>
      <w:r w:rsidR="008473C3">
        <w:t xml:space="preserve">sensor </w:t>
      </w:r>
      <w:r w:rsidR="008473C3" w:rsidRPr="008473C3">
        <w:rPr>
          <w:i/>
          <w:iCs/>
        </w:rPr>
        <w:t>body motion</w:t>
      </w:r>
      <w:r w:rsidR="008473C3">
        <w:t xml:space="preserve">, </w:t>
      </w:r>
      <w:r>
        <w:t xml:space="preserve">perangkat </w:t>
      </w:r>
      <w:r w:rsidRPr="008473C3">
        <w:rPr>
          <w:i/>
          <w:iCs/>
        </w:rPr>
        <w:t>eye tracker</w:t>
      </w:r>
      <w:r w:rsidR="008473C3">
        <w:rPr>
          <w:i/>
          <w:iCs/>
        </w:rPr>
        <w:t>,</w:t>
      </w:r>
      <w:r>
        <w:t xml:space="preserve"> dan sensor EEG</w:t>
      </w:r>
      <w:r w:rsidR="008473C3">
        <w:t>.</w:t>
      </w:r>
      <w:r>
        <w:t xml:space="preserve"> </w:t>
      </w:r>
      <w:r w:rsidR="008473C3">
        <w:t xml:space="preserve">Mereka juga </w:t>
      </w:r>
      <w:r>
        <w:t xml:space="preserve">menggunakan </w:t>
      </w:r>
      <w:r w:rsidRPr="008473C3">
        <w:rPr>
          <w:i/>
          <w:iCs/>
        </w:rPr>
        <w:t>smart</w:t>
      </w:r>
      <w:r>
        <w:t xml:space="preserve"> </w:t>
      </w:r>
      <w:r w:rsidRPr="008473C3">
        <w:rPr>
          <w:i/>
          <w:iCs/>
        </w:rPr>
        <w:t>pen</w:t>
      </w:r>
      <w:r>
        <w:t xml:space="preserve"> atau </w:t>
      </w:r>
      <w:r w:rsidRPr="008473C3">
        <w:rPr>
          <w:i/>
          <w:iCs/>
        </w:rPr>
        <w:t>handwritting</w:t>
      </w:r>
      <w:r>
        <w:t xml:space="preserve"> </w:t>
      </w:r>
      <w:r w:rsidRPr="008473C3">
        <w:rPr>
          <w:i/>
          <w:iCs/>
        </w:rPr>
        <w:t>tablet</w:t>
      </w:r>
      <w:r>
        <w:t xml:space="preserve"> untuk mendapatkan data tulisan siswa, dan yang terakhir menggunakan </w:t>
      </w:r>
      <w:r w:rsidRPr="008473C3">
        <w:rPr>
          <w:i/>
          <w:iCs/>
        </w:rPr>
        <w:t>speech</w:t>
      </w:r>
      <w:r>
        <w:t xml:space="preserve"> </w:t>
      </w:r>
      <w:r w:rsidRPr="008473C3">
        <w:rPr>
          <w:i/>
          <w:iCs/>
        </w:rPr>
        <w:t>recognition</w:t>
      </w:r>
      <w:r>
        <w:t xml:space="preserve"> untuk mendapatkan ekspresi verbal siswa. Semua data yang dikumpulkan berupa teks yang kemudian diproses dengan metode </w:t>
      </w:r>
      <w:r w:rsidR="003B33C1">
        <w:t>I</w:t>
      </w:r>
      <w:r w:rsidRPr="00EE010C">
        <w:t>B-BiLSTM</w:t>
      </w:r>
      <w:r>
        <w:t xml:space="preserve"> yang </w:t>
      </w:r>
      <w:r w:rsidR="008473C3">
        <w:t>hasil keluarannya</w:t>
      </w:r>
      <w:r>
        <w:t xml:space="preserve"> adalah klasifikasi emosi. Apa yang dilakukan oleh </w:t>
      </w:r>
      <w:r w:rsidR="008473C3">
        <w:fldChar w:fldCharType="begin" w:fldLock="1"/>
      </w:r>
      <w:r w:rsidR="004A4D99">
        <w:instrText>ADDIN CSL_CITATION {"citationItems":[{"id":"ITEM-1","itemData":{"DOI":"10.1109/ACCESS.2023.3321303","ISSN":"21693536","abstract":"This work aims to introduce Long Short-Term Memory (LSTM) under the Internet of Things (IoT) context to enhance the accuracy and granularity of sentiment analysis in animated online education texts. It employs a multimodal data collection approach and uses IoT technology to gather multimodal textual data from students engaged in animated online education. The data includes students' feedback texts, emotional texts, written texts, and verbal expressions during animated online education. Subsequently, a model named Information Block Bidirectional Long-Short term Memory (IB-BiLSTM) is designed and utilized to construct a sentiment classification model for animated online education texts. Experimental results demonstrate that the model achieves an accuracy of 93.92% and an F1-score of 90.34% for sentiment classification in animated online education texts and the loss function converges to around 0.14. This model effectively captures the emotional changes and evolution during students' learning process. Thus, the proposed model holds significant potential and practical significance for enhancing animated online education's personalization and emotional engagement. It provides valuable insights and guidance for the intelligent development of the education field.","author":[{"dropping-particle":"","family":"Mao","given":"Jun","non-dropping-particle":"","parse-names":false,"suffix":""},{"dropping-particle":"","family":"Qian","given":"Zhe","non-dropping-particle":"","parse-names":false,"suffix":""},{"dropping-particle":"","family":"Lucas","given":"Terry","non-dropping-particle":"","parse-names":false,"suffix":""}],"container-title":"IEEE Access","id":"ITEM-1","issue":"August","issued":{"date-parts":[["2023"]]},"page":"109121-109130","publisher":"IEEE","title":"Sentiment Analysis of Animated Online Education Texts Using Long Short-Term Memory Networks in the Context of the Internet of Things","type":"article-journal","volume":"11"},"uris":["http://www.mendeley.com/documents/?uuid=8609a5cc-8ae7-4db5-836c-63e72eb373fc"]}],"mendeley":{"formattedCitation":"(Mao dkk., 2023)","manualFormatting":"Mao dkk., (2023)","plainTextFormattedCitation":"(Mao dkk., 2023)","previouslyFormattedCitation":"(Mao dkk., 2023)"},"properties":{"noteIndex":0},"schema":"https://github.com/citation-style-language/schema/raw/master/csl-citation.json"}</w:instrText>
      </w:r>
      <w:r w:rsidR="008473C3">
        <w:fldChar w:fldCharType="separate"/>
      </w:r>
      <w:r w:rsidR="008473C3" w:rsidRPr="008473C3">
        <w:rPr>
          <w:noProof/>
        </w:rPr>
        <w:t xml:space="preserve">Mao dkk., </w:t>
      </w:r>
      <w:r w:rsidR="008473C3">
        <w:rPr>
          <w:noProof/>
        </w:rPr>
        <w:t>(</w:t>
      </w:r>
      <w:r w:rsidR="008473C3" w:rsidRPr="008473C3">
        <w:rPr>
          <w:noProof/>
        </w:rPr>
        <w:t>2023)</w:t>
      </w:r>
      <w:r w:rsidR="008473C3">
        <w:fldChar w:fldCharType="end"/>
      </w:r>
      <w:r>
        <w:t xml:space="preserve"> menunjukkan bahwa penggunaan modalitas teks dapat diambil dari bentuk apapun, baik visual, </w:t>
      </w:r>
      <w:r w:rsidRPr="008473C3">
        <w:rPr>
          <w:i/>
          <w:iCs/>
        </w:rPr>
        <w:t>audio</w:t>
      </w:r>
      <w:r>
        <w:t xml:space="preserve">, ataupun </w:t>
      </w:r>
      <w:r w:rsidR="008473C3">
        <w:t>sinyal</w:t>
      </w:r>
      <w:r>
        <w:t xml:space="preserve"> walaupun </w:t>
      </w:r>
      <w:r w:rsidR="008473C3">
        <w:t xml:space="preserve">hasilnya akan lebih spesifik dalam mengenali emosi, namun </w:t>
      </w:r>
      <w:r>
        <w:t xml:space="preserve">prosesnya </w:t>
      </w:r>
      <w:r w:rsidR="008473C3">
        <w:t xml:space="preserve">menjadi </w:t>
      </w:r>
      <w:r>
        <w:t xml:space="preserve">tidak efisien </w:t>
      </w:r>
      <w:r w:rsidR="008473C3">
        <w:t>untuk diterapkan dalam lingkungan pendidikan khususnya dalam pembelajaran daring.</w:t>
      </w:r>
    </w:p>
    <w:p w14:paraId="1CD72469" w14:textId="6324BDFF" w:rsidR="008473C3" w:rsidRDefault="00EC299A" w:rsidP="007828D8">
      <w:pPr>
        <w:pStyle w:val="Paragraf"/>
        <w:spacing w:after="0"/>
        <w:rPr>
          <w:rFonts w:eastAsia="Times New Roman"/>
        </w:rPr>
      </w:pPr>
      <w:r>
        <w:rPr>
          <w:szCs w:val="24"/>
        </w:rPr>
        <w:t xml:space="preserve">Berdasarkan uraian di atas, pendekatan deteksi emosi dengan modalitas teks dinilai kurang tepat untuk diterapkan pada media pembelajaran daring, selain karena hanya bisa mendeteksi </w:t>
      </w:r>
      <w:r>
        <w:t>emosi</w:t>
      </w:r>
      <w:r w:rsidRPr="00F95576">
        <w:t xml:space="preserve"> biner</w:t>
      </w:r>
      <w:r>
        <w:t xml:space="preserve"> (</w:t>
      </w:r>
      <w:r w:rsidRPr="00EC299A">
        <w:rPr>
          <w:i/>
          <w:iCs/>
        </w:rPr>
        <w:t>positif</w:t>
      </w:r>
      <w:r>
        <w:t xml:space="preserve"> atau </w:t>
      </w:r>
      <w:r w:rsidRPr="00EC299A">
        <w:rPr>
          <w:i/>
          <w:iCs/>
        </w:rPr>
        <w:t>negatif</w:t>
      </w:r>
      <w:r>
        <w:t>) dan</w:t>
      </w:r>
      <w:r w:rsidRPr="00F95576">
        <w:t xml:space="preserve"> tidak dapat membedakan emosi spesifik seperti marah, sedih, takut, atau senang, yang dapat memberikan wawasan lebih mendalam tentang perasaan </w:t>
      </w:r>
      <w:r>
        <w:t xml:space="preserve">siswa </w:t>
      </w:r>
      <w:r>
        <w:fldChar w:fldCharType="begin" w:fldLock="1"/>
      </w:r>
      <w:r>
        <w:instrText>ADDIN CSL_CITATION {"citationItems":[{"id":"ITEM-1","itemData":{"DOI":"10.1186/s40537-024-00953-2","ISSN":"21961115","abstract":"Emotions are fundamental to human behaviour. How we feel, individually and collectively, determines how humanity evolves and advances into our shared future. The rapid digitalisation of our personal, social and professional lives means we are frequently using digital media to express, understand and respond to emotions. Although recent developments in Artificial Intelligence (AI) are able to analyse sentiment and detect emotions, they are not effective at comprehending the complexity and ambiguity of digital emotion expressions in knowledge-focused activities of customers, people, and organizations. In this paper, we address this challenge by proposing a novel AI framework for the adaptable, robust, and explainable detection of multi-granular assembles of emotions. This framework consolidates lexicon generation and finetuned Large Language Model (LLM) approaches to formulate multi-granular assembles of two, eight and fourteen emotions. The framework is robust to ambiguous emotion expressions that are implied in conversation, adaptable to domain-specific emotion semantics, and the assembles are explainable using constituent terms and intensity. We conducted nine empirical studies using datasets representing diverse human emotion behaviours. The results of these studies comprehensively demonstrate and evaluate the core capabilities of the framework, and consistently outperforms state-of-the-art approaches in adaptable, robust, and explainable multi-granular emotion detection.","author":[{"dropping-particle":"","family":"Gamage","given":"Gihan","non-dropping-particle":"","parse-names":false,"suffix":""},{"dropping-particle":"","family":"Silva","given":"Daswin","non-dropping-particle":"De","parse-names":false,"suffix":""},{"dropping-particle":"","family":"Mills","given":"Nishan","non-dropping-particle":"","parse-names":false,"suffix":""},{"dropping-particle":"","family":"Alahakoon","given":"Damminda","non-dropping-particle":"","parse-names":false,"suffix":""},{"dropping-particle":"","family":"Manic","given":"Milos","non-dropping-particle":"","parse-names":false,"suffix":""}],"container-title":"Journal of Big Data","id":"ITEM-1","issue":"1","issued":{"date-parts":[["2024"]]},"publisher":"Springer International Publishing","title":"Emotion AWARE: an artificial intelligence framework for adaptable, robust, explainable, and multi-granular emotion analysis","type":"article-journal","volume":"11"},"uris":["http://www.mendeley.com/documents/?uuid=70cd7992-af7a-426a-b328-b4011d2be01e"]}],"mendeley":{"formattedCitation":"(Gamage dkk., 2024)","plainTextFormattedCitation":"(Gamage dkk., 2024)","previouslyFormattedCitation":"(Gamage dkk., 2024)"},"properties":{"noteIndex":0},"schema":"https://github.com/citation-style-language/schema/raw/master/csl-citation.json"}</w:instrText>
      </w:r>
      <w:r>
        <w:fldChar w:fldCharType="separate"/>
      </w:r>
      <w:r w:rsidRPr="00F95576">
        <w:rPr>
          <w:noProof/>
        </w:rPr>
        <w:t>(Gamage dkk., 2024)</w:t>
      </w:r>
      <w:r>
        <w:fldChar w:fldCharType="end"/>
      </w:r>
      <w:r>
        <w:t xml:space="preserve">, alasan lainnya adalah </w:t>
      </w:r>
      <w:r>
        <w:rPr>
          <w:szCs w:val="24"/>
        </w:rPr>
        <w:t xml:space="preserve">dimungkinkan untuk terjadinya emosi palsu dari siswa dalam tulisannya </w:t>
      </w:r>
      <w:r>
        <w:rPr>
          <w:szCs w:val="24"/>
        </w:rPr>
        <w:fldChar w:fldCharType="begin" w:fldLock="1"/>
      </w:r>
      <w:r>
        <w:rPr>
          <w:szCs w:val="24"/>
        </w:rPr>
        <w:instrText>ADDIN CSL_CITATION {"citationItems":[{"id":"ITEM-1","itemData":{"DOI":"10.1016/j.eswa.2022.116686","ISSN":"09574174","abstract":"One of the research domains in the field of sentiment analysis is automatic emotion recognition in texts which is a worthy topic in human-computer interaction. Text processing has always faced many challenges. The main one is the structural and semantic differences of sentences which have had a significant impact on the malfunction of auto-recognition systems. This problem becomes more prominent in short texts in which words and their concurrences are limited and insufficient. As a result of this, word frequency and TF-IDF weighing cannot well represent the relationship between words and the appropriate feature vector, leading to an undesirable accuracy of emotion recognition. Thus, different strategies should be applied to improve the feature vector and to formulate the features properly. The desired strategy should be able to identify the words that can distinguish between classes well and also to find the relationships between words and meaningful phrases using natural language processing concepts. In this paper, a combination of emotional models, categorical and hierarchical, are used for an emotional text recognition which could discover simultaneously explicit and implicit emotion in a short text. Our approach called DuFER, proposed a weighed method which improves the feature vector using language models and computational linguistics through applying a modified TF-IDF weighing to words as well as Maximum Likelihood Estimation weighing to expressions. Four implicit and explicit emotion datasets are used for the experiments. The results show that the accuracy of both implicit and explicit emotion recognition has increased and DuFER is actually the first successful dual framework in recognizing implicit and explicit emotions from text.","author":[{"dropping-particle":"","family":"Khoshnam","given":"Fereshteh","non-dropping-particle":"","parse-names":false,"suffix":""},{"dropping-particle":"","family":"Baraani-Dastjerdi","given":"Ahmad","non-dropping-particle":"","parse-names":false,"suffix":""}],"container-title":"Expert Systems with Applications","id":"ITEM-1","issue":"October 2021","issued":{"date-parts":[["2022"]]},"page":"116686","publisher":"Elsevier Ltd","title":"A dual framework for implicit and explicit emotion recognition: An ensemble of language models and computational linguistics","type":"article-journal","volume":"198"},"uris":["http://www.mendeley.com/documents/?uuid=90cf3e2b-3a05-43df-a9bc-d33be8f0646b"]}],"mendeley":{"formattedCitation":"(Khoshnam &amp; Baraani-Dastjerdi, 2022)","plainTextFormattedCitation":"(Khoshnam &amp; Baraani-Dastjerdi, 2022)","previouslyFormattedCitation":"(Khoshnam &amp; Baraani-Dastjerdi, 2022)"},"properties":{"noteIndex":0},"schema":"https://github.com/citation-style-language/schema/raw/master/csl-citation.json"}</w:instrText>
      </w:r>
      <w:r>
        <w:rPr>
          <w:szCs w:val="24"/>
        </w:rPr>
        <w:fldChar w:fldCharType="separate"/>
      </w:r>
      <w:r w:rsidRPr="00EC299A">
        <w:rPr>
          <w:noProof/>
          <w:szCs w:val="24"/>
        </w:rPr>
        <w:t>(Khoshnam &amp; Baraani-Dastjerdi, 2022)</w:t>
      </w:r>
      <w:r>
        <w:rPr>
          <w:szCs w:val="24"/>
        </w:rPr>
        <w:fldChar w:fldCharType="end"/>
      </w:r>
      <w:r>
        <w:rPr>
          <w:szCs w:val="24"/>
        </w:rPr>
        <w:t>, seperti kata “tidak” jika diungkapkan dengan nada rendah bukan berarti emosinya negatif, sehingga diperlukan modalitas pendukung lain, seperti audio ataupun visual</w:t>
      </w:r>
      <w:r w:rsidR="004B1EA3">
        <w:rPr>
          <w:szCs w:val="24"/>
        </w:rPr>
        <w:t xml:space="preserve"> </w:t>
      </w:r>
      <w:r w:rsidR="004B1EA3">
        <w:rPr>
          <w:szCs w:val="24"/>
        </w:rPr>
        <w:fldChar w:fldCharType="begin" w:fldLock="1"/>
      </w:r>
      <w:r w:rsidR="003E2613">
        <w:rPr>
          <w:szCs w:val="24"/>
        </w:rPr>
        <w:instrText>ADDIN CSL_CITATION {"citationItems":[{"id":"ITEM-1","itemData":{"DOI":"10.3390/s24185862","ISSN":"14248220","abstract":"Multimodal emotion classification (MEC) involves analyzing and identifying human emotions by integrating data from multiple sources, such as audio, video, and text. This approach leverages the complementary strengths of each modality to enhance the accuracy and robustness of emotion recognition systems. However, one significant challenge is effectively integrating these diverse data sources, each with unique characteristics and levels of noise. Additionally, the scarcity of large, annotated multimodal datasets in Bangla limits the training and evaluation of models. In this work, we unveiled a pioneering multimodal Bangla dataset, MAViT-Bangla (Multimodal Audio Video Text Bangla dataset). This dataset, comprising 1002 samples across audio, video, and text modalities, is a unique resource for emotion recognition studies in the Bangla language. It features emotional categories such as anger, fear, joy, and sadness, providing a comprehensive platform for research. Additionally, we developed a framework for audio, video and textual emotion recognition (i.e., AVaTER) that employs a cross-modal attention mechanism among unimodal features. This mechanism fosters the interaction and fusion of features from different modalities, enhancing the model’s ability to capture nuanced emotional cues. The effectiveness of this approach was demonstrated by achieving an F1-score of 0.64, a significant improvement over unimodal methods.","author":[{"dropping-particle":"","family":"Das","given":"Avishek","non-dropping-particle":"","parse-names":false,"suffix":""},{"dropping-particle":"Sen","family":"Sarma","given":"Moumita","non-dropping-particle":"","parse-names":false,"suffix":""},{"dropping-particle":"","family":"Hoque","given":"Mohammed Moshiul","non-dropping-particle":"","parse-names":false,"suffix":""},{"dropping-particle":"","family":"Siddique","given":"Nazmul","non-dropping-particle":"","parse-names":false,"suffix":""},{"dropping-particle":"","family":"Dewan","given":"M. Ali Akber","non-dropping-particle":"","parse-names":false,"suffix":""}],"container-title":"Sensors","id":"ITEM-1","issue":"18","issued":{"date-parts":[["2024"]]},"page":"5862","title":"AVaTER: Fusing Audio, Visual, and Textual Modalities Using Cross-Modal Attention for Emotion Recognition","type":"article-journal","volume":"24"},"uris":["http://www.mendeley.com/documents/?uuid=af097f45-781c-48a8-8bf2-d4bdf67f6be4"]}],"mendeley":{"formattedCitation":"(Das dkk., 2024)","plainTextFormattedCitation":"(Das dkk., 2024)","previouslyFormattedCitation":"(Das dkk., 2024)"},"properties":{"noteIndex":0},"schema":"https://github.com/citation-style-language/schema/raw/master/csl-citation.json"}</w:instrText>
      </w:r>
      <w:r w:rsidR="004B1EA3">
        <w:rPr>
          <w:szCs w:val="24"/>
        </w:rPr>
        <w:fldChar w:fldCharType="separate"/>
      </w:r>
      <w:r w:rsidR="004B1EA3" w:rsidRPr="004B1EA3">
        <w:rPr>
          <w:noProof/>
          <w:szCs w:val="24"/>
        </w:rPr>
        <w:t>(Das dkk., 2024)</w:t>
      </w:r>
      <w:r w:rsidR="004B1EA3">
        <w:rPr>
          <w:szCs w:val="24"/>
        </w:rPr>
        <w:fldChar w:fldCharType="end"/>
      </w:r>
      <w:r>
        <w:rPr>
          <w:szCs w:val="24"/>
        </w:rPr>
        <w:t>.</w:t>
      </w:r>
    </w:p>
    <w:p w14:paraId="29FEFA7D" w14:textId="77777777" w:rsidR="004B1EA3" w:rsidRPr="004B1EA3" w:rsidRDefault="004B1EA3" w:rsidP="007828D8">
      <w:pPr>
        <w:pStyle w:val="Paragraf"/>
        <w:spacing w:after="0"/>
        <w:rPr>
          <w:rFonts w:eastAsia="Times New Roman"/>
        </w:rPr>
      </w:pPr>
    </w:p>
    <w:p w14:paraId="24FDF33D" w14:textId="75698419" w:rsidR="00E94C5B" w:rsidRDefault="00E94C5B" w:rsidP="00745D0D">
      <w:pPr>
        <w:pStyle w:val="Judulbabsub1"/>
        <w:numPr>
          <w:ilvl w:val="2"/>
          <w:numId w:val="6"/>
        </w:numPr>
      </w:pPr>
      <w:bookmarkStart w:id="24" w:name="_Toc213608282"/>
      <w:r>
        <w:t xml:space="preserve">Modalitas </w:t>
      </w:r>
      <w:r w:rsidRPr="00D95064">
        <w:rPr>
          <w:i/>
          <w:iCs/>
        </w:rPr>
        <w:t>Audio</w:t>
      </w:r>
      <w:bookmarkEnd w:id="24"/>
    </w:p>
    <w:p w14:paraId="2EE363B9" w14:textId="37CA27D3" w:rsidR="00993A27" w:rsidRDefault="00A82AB7" w:rsidP="00E94C5B">
      <w:pPr>
        <w:pStyle w:val="Paragraf"/>
        <w:rPr>
          <w:rStyle w:val="ParagrafChar"/>
        </w:rPr>
      </w:pPr>
      <w:r>
        <w:t xml:space="preserve">Dalam lingkungan pendidikan, modalitas audio dapat digunakan untuk menentukan emosi siswa dengan teknologi </w:t>
      </w:r>
      <w:bookmarkStart w:id="25" w:name="_Hlk193126395"/>
      <w:r w:rsidRPr="00A82AB7">
        <w:rPr>
          <w:i/>
          <w:iCs/>
        </w:rPr>
        <w:t>speech emotion recognition</w:t>
      </w:r>
      <w:r>
        <w:t xml:space="preserve"> </w:t>
      </w:r>
      <w:bookmarkEnd w:id="25"/>
      <w:r>
        <w:t xml:space="preserve">(SER). </w:t>
      </w:r>
      <w:r w:rsidRPr="00A82AB7">
        <w:rPr>
          <w:rStyle w:val="ParagrafChar"/>
        </w:rPr>
        <w:t xml:space="preserve">Beberapa literatur penelitian terdahulu, ada beberapa peneliti yang menggunakan modalitas audio sebagai parameter penentu emosi di bidang pendidikan. </w:t>
      </w:r>
      <w:r w:rsidR="00993A27" w:rsidRPr="00042E0D">
        <w:fldChar w:fldCharType="begin" w:fldLock="1"/>
      </w:r>
      <w:r w:rsidR="00993A27">
        <w:instrText>ADDIN CSL_CITATION {"citationItems":[{"id":"ITEM-1","itemData":{"DOI":"10.1016/j.apacoust.2022.108637","ISSN":"1872910X","abstract":"Background and objective: We are living in the pandemic age, and many educational institutions have shifted to a distance education system to ensure learning continuity while at the same time curtailing the spread of the Covid-19 virus. Automated speech emotion classification models can be used to measure the lecturer's performance during the lecture. Material and method: In this work, we collected a new lecturer's speech dataset to detect three emotions: positive, neutral, and negative. The dataset is divided into segments with a length of five seconds per segment. Each segment has been utilized as an observation and contains 9541 observations. To automatically classify these emotions, a hand-modeled learning approach is presented. This approach has a comprehensive feature extraction method. In the feature extraction, a shoelace-based local feature generator is introduced, called Shoelace Pattern. The suggested feature extractor generates features at a low level. To further improve the feature generation capability of the Shoelace Pattern, tunable q wavelet transform (TQWT) is used to create sub-bands. Shoelace Pattern generates features from raw speech and sub-bands, and the proposed feature extraction method selects the most suitable feature vectors. The top four feature vectors are selected and merged to obtain the final feature vector. By deploying neighborhood component analysis (NCA), we chose the most informative 512 features, and these features are classified using a support vector machine (SVM) classifier using 10-fold cross-validation. Results: The proposed learning model based on the shoelace pattern (ShoePat23) attained 94.97% and 96.41% classification accuracies on the collected speech databases consecutively. Conclusions: The findings demonstrate the success of the ShoePat23 on speech emotion recognition. Moreover, this model has been used in the distance education system to detect the performance of the lecturers.","author":[{"dropping-particle":"","family":"Tanko","given":"Dahiru","non-dropping-particle":"","parse-names":false,"suffix":""},{"dropping-particle":"","family":"Dogan","given":"Sengul","non-dropping-particle":"","parse-names":false,"suffix":""},{"dropping-particle":"","family":"Burak Demir","given":"Fahrettin","non-dropping-particle":"","parse-names":false,"suffix":""},{"dropping-particle":"","family":"Baygin","given":"Mehmet","non-dropping-particle":"","parse-names":false,"suffix":""},{"dropping-particle":"","family":"Engin Sahin","given":"Sakir","non-dropping-particle":"","parse-names":false,"suffix":""},{"dropping-particle":"","family":"Tuncer","given":"Turker","non-dropping-particle":"","parse-names":false,"suffix":""}],"container-title":"Applied Acoustics","id":"ITEM-1","issued":{"date-parts":[["2022"]]},"page":"108637","publisher":"Elsevier Ltd","title":"Shoelace pattern-based speech emotion recognition of the lecturers in distance education: ShoePat23","type":"article-journal","volume":"190"},"uris":["http://www.mendeley.com/documents/?uuid=5abfed96-e852-419d-a183-59c4ffdfc9b5"]}],"mendeley":{"formattedCitation":"(Tanko dkk., 2022)","manualFormatting":"Tanko dkk., (2022)","plainTextFormattedCitation":"(Tanko dkk., 2022)","previouslyFormattedCitation":"(Tanko dkk., 2022)"},"properties":{"noteIndex":0},"schema":"https://github.com/citation-style-language/schema/raw/master/csl-citation.json"}</w:instrText>
      </w:r>
      <w:r w:rsidR="00993A27" w:rsidRPr="00042E0D">
        <w:fldChar w:fldCharType="separate"/>
      </w:r>
      <w:r w:rsidR="00993A27" w:rsidRPr="00634E43">
        <w:rPr>
          <w:noProof/>
        </w:rPr>
        <w:t xml:space="preserve">Tanko dkk., </w:t>
      </w:r>
      <w:r w:rsidR="00993A27">
        <w:rPr>
          <w:noProof/>
        </w:rPr>
        <w:t>(</w:t>
      </w:r>
      <w:r w:rsidR="00993A27" w:rsidRPr="00634E43">
        <w:rPr>
          <w:noProof/>
        </w:rPr>
        <w:t>2022)</w:t>
      </w:r>
      <w:r w:rsidR="00993A27" w:rsidRPr="00042E0D">
        <w:fldChar w:fldCharType="end"/>
      </w:r>
      <w:r w:rsidR="00993A27">
        <w:t xml:space="preserve"> pada penelitian membuat sebuah pendekatan SER yang</w:t>
      </w:r>
      <w:r w:rsidR="00993A27" w:rsidRPr="00A609C5">
        <w:t xml:space="preserve"> bertujuan untuk mendeteksi emosi </w:t>
      </w:r>
      <w:r w:rsidR="00993A27">
        <w:t>pemateri</w:t>
      </w:r>
      <w:r w:rsidR="00993A27" w:rsidRPr="00A609C5">
        <w:t xml:space="preserve"> saat mengajar berdasarkan ucapan mereka. Untuk mencapai tujuan ini, dua kumpulan data pidato dalam bahasa Turki dan Inggris dikumpulkan. Model pembelajaran baru</w:t>
      </w:r>
      <w:r w:rsidR="003B2FDB">
        <w:t xml:space="preserve"> tersebut</w:t>
      </w:r>
      <w:r w:rsidR="00993A27" w:rsidRPr="00A609C5">
        <w:t xml:space="preserve"> </w:t>
      </w:r>
      <w:r w:rsidR="00993A27">
        <w:t>dinamai</w:t>
      </w:r>
      <w:r w:rsidR="00993A27" w:rsidRPr="00A609C5">
        <w:t xml:space="preserve"> </w:t>
      </w:r>
      <w:r w:rsidR="00993A27" w:rsidRPr="003B2FDB">
        <w:rPr>
          <w:i/>
          <w:iCs/>
        </w:rPr>
        <w:t>ShoePat23</w:t>
      </w:r>
      <w:r w:rsidR="00993A27" w:rsidRPr="00A609C5">
        <w:t xml:space="preserve"> dan berhasil mencapai akurasi klasifikasi sebesar 94,97% untuk bahasa Inggris dan 96,41% untuk bahasa Turki. </w:t>
      </w:r>
      <w:r w:rsidR="00993A27" w:rsidRPr="00A609C5">
        <w:lastRenderedPageBreak/>
        <w:t xml:space="preserve">Hasil penelitian menunjukkan bahwa </w:t>
      </w:r>
      <w:r w:rsidR="00993A27" w:rsidRPr="003B2FDB">
        <w:rPr>
          <w:i/>
          <w:iCs/>
        </w:rPr>
        <w:t>ShoePat23</w:t>
      </w:r>
      <w:r w:rsidR="00993A27" w:rsidRPr="00A609C5">
        <w:t xml:space="preserve"> merupakan teknik yang efektif dan efisien untuk pengenalan emosi dalam ucapan, terutama dalam aplikasi dunia nyata. Selain itu, studi ini mengungkapkan bahwa model ini dapat digunakan untuk mengembangkan alat pengendalian diri baru yang dapat diintegrasikan ke dalam platform pendidikan jarak jauh guna mengevaluasi kinerja </w:t>
      </w:r>
      <w:r w:rsidR="00993A27">
        <w:t>pemateri</w:t>
      </w:r>
      <w:r w:rsidR="00993A27" w:rsidRPr="00A609C5">
        <w:t>.</w:t>
      </w:r>
    </w:p>
    <w:p w14:paraId="292A0668" w14:textId="77777777" w:rsidR="00EE6B78" w:rsidRDefault="00993A27" w:rsidP="00E94C5B">
      <w:pPr>
        <w:pStyle w:val="Paragraf"/>
        <w:rPr>
          <w:rStyle w:val="ParagrafChar"/>
        </w:rPr>
      </w:pPr>
      <w:r>
        <w:rPr>
          <w:rStyle w:val="ParagrafChar"/>
        </w:rPr>
        <w:t xml:space="preserve">Pendekatan lain bernama </w:t>
      </w:r>
      <w:r w:rsidRPr="00441002">
        <w:rPr>
          <w:rStyle w:val="ParagrafChar"/>
          <w:i/>
          <w:iCs/>
        </w:rPr>
        <w:t>Esernet</w:t>
      </w:r>
      <w:r>
        <w:rPr>
          <w:rStyle w:val="ParagrafChar"/>
        </w:rPr>
        <w:t xml:space="preserve"> yang merupakan improvisasi dari sistem SER juga dapat digunakan dalam deteksi emosi siswa</w:t>
      </w:r>
      <w:r w:rsidR="002C58C9">
        <w:rPr>
          <w:rStyle w:val="ParagrafChar"/>
        </w:rPr>
        <w:t xml:space="preserve"> </w:t>
      </w:r>
      <w:r w:rsidR="002C58C9">
        <w:rPr>
          <w:rStyle w:val="ParagrafChar"/>
        </w:rPr>
        <w:fldChar w:fldCharType="begin" w:fldLock="1"/>
      </w:r>
      <w:r w:rsidR="00067B0B">
        <w:rPr>
          <w:rStyle w:val="ParagrafChar"/>
        </w:rPr>
        <w:instrText>ADDIN CSL_CITATION {"citationItems":[{"id":"ITEM-1","itemData":{"DOI":"10.1016/j.neucom.2024.128711","ISSN":"18728286","abstract":"Speech emotion recognition (SER) has received increased attention due to its extensive applications in many fields, especially in the analysis of teacher-student dialogue in classroom environment. It can help teachers to better learn about students’ emotions and thereby adjust teaching activities. However, SER has faced several challenges, such as the intrinsic ambiguity of emotions and the complex task of interpreting emotions from speech in noisy environments. These issues can result in reduced recognition accuracy due to a focus on less relevant or insignificant features. To address these challenges, this paper presents ESERNet, a Transformer-based model designed to effectively extract crucial clues from speech data by capturing both pivotal cues and long-range relationships in speech signal. The major contribution of our approach is a two-pathway SER framework. By leveraging the Transformer architecture, ESERNet captures long-range dependencies within speech mel-spectrograms, enabling a refined understanding of the emotional cues embedded in speech signals. Extensive experiments were conducted on the IEMOCAP and EmoDB datasets, the results show that ESERNet achieves state-of-the-art performance in SER and outperforms existing methods by effectively leveraging critical clues and capturing long-range dependencies in speech data. These results highlight the effectiveness of the model in addressing the complex challenges associated with SER tasks.","author":[{"dropping-particle":"","family":"Liu","given":"Tingting","non-dropping-particle":"","parse-names":false,"suffix":""},{"dropping-particle":"","family":"Wang","given":"Minghong","non-dropping-particle":"","parse-names":false,"suffix":""},{"dropping-particle":"","family":"Yang","given":"Bing","non-dropping-particle":"","parse-names":false,"suffix":""},{"dropping-particle":"","family":"Liu","given":"Hai","non-dropping-particle":"","parse-names":false,"suffix":""},{"dropping-particle":"","family":"Yi","given":"Shaoxin","non-dropping-particle":"","parse-names":false,"suffix":""}],"container-title":"Neurocomputing","id":"ITEM-1","issue":"July 2024","issued":{"date-parts":[["2025"]]},"page":"128711","publisher":"Elsevier B.V.","title":"ESERNet: Learning spectrogram structure relationship for effective speech emotion recognition with swin transformer in classroom discourse analysis","type":"article-journal","volume":"612"},"uris":["http://www.mendeley.com/documents/?uuid=aeae5420-bcb5-4260-bd7e-0aa61bb4ca00"]}],"mendeley":{"formattedCitation":"(T. Liu dkk., 2025)","plainTextFormattedCitation":"(T. Liu dkk., 2025)","previouslyFormattedCitation":"(T. Liu dkk., 2025)"},"properties":{"noteIndex":0},"schema":"https://github.com/citation-style-language/schema/raw/master/csl-citation.json"}</w:instrText>
      </w:r>
      <w:r w:rsidR="002C58C9">
        <w:rPr>
          <w:rStyle w:val="ParagrafChar"/>
        </w:rPr>
        <w:fldChar w:fldCharType="separate"/>
      </w:r>
      <w:r w:rsidR="002C58C9" w:rsidRPr="002C58C9">
        <w:rPr>
          <w:rStyle w:val="ParagrafChar"/>
          <w:noProof/>
        </w:rPr>
        <w:t>(T. Liu dkk., 2025)</w:t>
      </w:r>
      <w:r w:rsidR="002C58C9">
        <w:rPr>
          <w:rStyle w:val="ParagrafChar"/>
        </w:rPr>
        <w:fldChar w:fldCharType="end"/>
      </w:r>
      <w:r>
        <w:rPr>
          <w:rStyle w:val="ParagrafChar"/>
        </w:rPr>
        <w:t>.</w:t>
      </w:r>
      <w:r w:rsidR="00A82AB7" w:rsidRPr="00A82AB7">
        <w:rPr>
          <w:rStyle w:val="ParagrafChar"/>
        </w:rPr>
        <w:t xml:space="preserve"> Ada dua temuan utama dalam penelitian </w:t>
      </w:r>
      <w:r w:rsidR="00A82AB7">
        <w:rPr>
          <w:rStyle w:val="ParagrafChar"/>
        </w:rPr>
        <w:t xml:space="preserve">yang dilakukan oleh </w:t>
      </w:r>
      <w:r w:rsidR="00A82AB7" w:rsidRPr="00A82AB7">
        <w:rPr>
          <w:rStyle w:val="ParagrafChar"/>
        </w:rPr>
        <w:t xml:space="preserve">T. Liu dkk, yaitu adanya isyarat emosional yang signifikan serta perbedaan kecil antara emosi yang berbeda, yang keduanya berperan penting dalam meningkatkan akurasi SER. Model yang diperkenalkan menggunakan strategi dua jalur. Jalur pertama berfokus pada ekstraksi isyarat ucapan penting dengan teknik masking, sementara jalur kedua menggabungkan informasi multiskala dari sinyal suara. Arsitektur </w:t>
      </w:r>
      <w:r w:rsidR="00A82AB7" w:rsidRPr="00A82AB7">
        <w:rPr>
          <w:rStyle w:val="ParagrafChar"/>
          <w:i/>
          <w:iCs/>
        </w:rPr>
        <w:t>Transformer</w:t>
      </w:r>
      <w:r w:rsidR="00A82AB7" w:rsidRPr="00A82AB7">
        <w:rPr>
          <w:rStyle w:val="ParagrafChar"/>
        </w:rPr>
        <w:t xml:space="preserve"> digunakan untuk menangkap hubungan semantik jarak jauh dalam sinyal ucapan. Hasil eksperimen menunjukkan bahwa </w:t>
      </w:r>
      <w:r w:rsidR="00A82AB7" w:rsidRPr="00F57BC6">
        <w:rPr>
          <w:rStyle w:val="ParagrafChar"/>
          <w:i/>
          <w:iCs/>
        </w:rPr>
        <w:t>Esernet</w:t>
      </w:r>
      <w:r w:rsidR="00A82AB7" w:rsidRPr="00A82AB7">
        <w:rPr>
          <w:rStyle w:val="ParagrafChar"/>
        </w:rPr>
        <w:t xml:space="preserve"> mampu mengenali isyarat penting dan hubungan jarak jauh dengan baik. Namun, penelitian ini juga mengakui bahwa model ini memiliki keterbatasan, terutama dalam hal kebutuhan komputasi yang tinggi akibat strategi multi-tugas yang digunakan.</w:t>
      </w:r>
    </w:p>
    <w:p w14:paraId="036A778E" w14:textId="694EA4B2" w:rsidR="00E94C5B" w:rsidRDefault="00EE6B78" w:rsidP="00E94C5B">
      <w:pPr>
        <w:pStyle w:val="Paragraf"/>
      </w:pPr>
      <w:r>
        <w:rPr>
          <w:rStyle w:val="ParagrafChar"/>
        </w:rPr>
        <w:t xml:space="preserve">Dalam modalitas audio khususnya dalam pendekatan SER, beberapa literatur terdahulu menunjukkan bahwa mereka menggunakan dua jenis data, yaitu data publik, dan data </w:t>
      </w:r>
      <w:r w:rsidRPr="00EE6B78">
        <w:rPr>
          <w:rStyle w:val="ParagrafChar"/>
          <w:i/>
          <w:iCs/>
        </w:rPr>
        <w:t>private</w:t>
      </w:r>
      <w:r>
        <w:rPr>
          <w:rStyle w:val="ParagrafChar"/>
        </w:rPr>
        <w:t xml:space="preserve">. </w:t>
      </w:r>
      <w:r w:rsidR="00E94C5B">
        <w:t xml:space="preserve">Data </w:t>
      </w:r>
      <w:r>
        <w:t xml:space="preserve">modalitas </w:t>
      </w:r>
      <w:r w:rsidRPr="00EE6B78">
        <w:rPr>
          <w:i/>
          <w:iCs/>
        </w:rPr>
        <w:t>audio</w:t>
      </w:r>
      <w:r w:rsidR="00E94C5B">
        <w:t xml:space="preserve"> dapat diperoleh dari berbagai sumber, termasuk</w:t>
      </w:r>
      <w:r w:rsidR="00993A27">
        <w:t xml:space="preserve"> menggunakan</w:t>
      </w:r>
      <w:r w:rsidR="00E94C5B">
        <w:t xml:space="preserve"> mikrofon</w:t>
      </w:r>
      <w:r w:rsidR="00993A27">
        <w:t xml:space="preserve"> secara langsung</w:t>
      </w:r>
      <w:r w:rsidR="00E94C5B">
        <w:t xml:space="preserve">, sensor ultrasonik, atau perangkat rekaman lainnya, dengan format yang beragam seperti sinyal mentah, spektrogram, atau fitur yang diekstraksi seperti </w:t>
      </w:r>
      <w:bookmarkStart w:id="26" w:name="_Hlk193126431"/>
      <w:r w:rsidR="00E94C5B" w:rsidRPr="00993A27">
        <w:rPr>
          <w:i/>
          <w:iCs/>
        </w:rPr>
        <w:t>Mel-Frequency Cepstral Coefficients</w:t>
      </w:r>
      <w:r w:rsidR="00E94C5B">
        <w:t xml:space="preserve"> </w:t>
      </w:r>
      <w:bookmarkEnd w:id="26"/>
      <w:r w:rsidR="00E94C5B">
        <w:t xml:space="preserve">(MFCC). </w:t>
      </w:r>
      <w:r w:rsidR="00993A27">
        <w:t>Dari berbagai literatur disebutkan</w:t>
      </w:r>
      <w:r w:rsidR="00E94C5B">
        <w:t xml:space="preserve"> </w:t>
      </w:r>
      <w:r w:rsidR="00993A27">
        <w:t xml:space="preserve">bahwa beberapa </w:t>
      </w:r>
      <w:r w:rsidR="00E94C5B">
        <w:t xml:space="preserve">peneliti menggunakan dua jenis </w:t>
      </w:r>
      <w:r w:rsidR="003B56B3" w:rsidRPr="003B56B3">
        <w:rPr>
          <w:i/>
        </w:rPr>
        <w:t>dataset</w:t>
      </w:r>
      <w:r w:rsidR="00E94C5B">
        <w:t xml:space="preserve"> modalitas audio, yaitu </w:t>
      </w:r>
      <w:r w:rsidR="003B56B3" w:rsidRPr="003B56B3">
        <w:rPr>
          <w:i/>
        </w:rPr>
        <w:t>dataset</w:t>
      </w:r>
      <w:r w:rsidR="00E94C5B">
        <w:t xml:space="preserve"> </w:t>
      </w:r>
      <w:r w:rsidR="00E94C5B" w:rsidRPr="00993A27">
        <w:rPr>
          <w:i/>
          <w:iCs/>
        </w:rPr>
        <w:t>publik</w:t>
      </w:r>
      <w:r w:rsidR="00E94C5B">
        <w:t xml:space="preserve"> dan </w:t>
      </w:r>
      <w:r w:rsidR="00E94C5B" w:rsidRPr="00993A27">
        <w:rPr>
          <w:i/>
          <w:iCs/>
        </w:rPr>
        <w:t>private</w:t>
      </w:r>
      <w:r w:rsidR="00E94C5B">
        <w:t>.</w:t>
      </w:r>
    </w:p>
    <w:p w14:paraId="26794174" w14:textId="75F5E0FD" w:rsidR="00E94C5B" w:rsidRDefault="00E94C5B" w:rsidP="00E94C5B">
      <w:pPr>
        <w:pStyle w:val="Paragraf"/>
      </w:pPr>
      <w:r>
        <w:t xml:space="preserve">Beberapa peneliti yang menggunakan </w:t>
      </w:r>
      <w:r w:rsidR="003B56B3" w:rsidRPr="003B56B3">
        <w:rPr>
          <w:i/>
        </w:rPr>
        <w:t>dataset</w:t>
      </w:r>
      <w:r>
        <w:t xml:space="preserve"> publik adalah </w:t>
      </w:r>
      <w:r>
        <w:fldChar w:fldCharType="begin" w:fldLock="1"/>
      </w:r>
      <w:r>
        <w:instrText>ADDIN CSL_CITATION {"citationItems":[{"id":"ITEM-1","itemData":{"DOI":"10.2478/amns.2023.2.00978","ISSN":"24448656","abstract":"First, This paper constructs a multimodal teaching model based on teaching contents, activities, learning environment and learning means and examines measures to illustrate teaching English and American literature under language acquisition theory. Secondly, it uses Fourier transform and discrete cosine transform to preprocess audio signals, extracts emotional features from MFCC according to the bidirectional long and short-term memory network algorithm of attention, proposes to use representational learning and attention mechanism to focus on the detected emotional regions, and analyzes the multimodalized teaching of English and American literature course and the emotion of teaching speech reading in multimodal English and American literature. The results showed that on the multimodalized English and American literature course, the experimental class had mean scores of 21.81, 8.04, 6.71, and 7.08 on each test, respectively, and the experimental class outperformed the control class on all tests of English and American literature instruction. On the analysis of speech reading aloud emotion evaluation, the model assessment score and teacher assessment error were 2.3, the correlation coefficient was 0.6982, and the overall performance of the model of speech reading aloud emotion analysis of English and American literature was relatively reliable. Students' literary emotional literacy is developed through this study, and a multidimensional interpretation of English and American literature is achieved.","author":[{"dropping-particle":"","family":"Guan","given":"Yanjun","non-dropping-particle":"","parse-names":false,"suffix":""}],"container-title":"Applied Mathematics and Nonlinear Sciences","id":"ITEM-1","issue":"1","issued":{"date-parts":[["2024"]]},"page":"1-16","title":"Characteristics of teaching English and American literature based on multimodality under language acquisition theory","type":"article-journal","volume":"9"},"uris":["http://www.mendeley.com/documents/?uuid=49de559e-077c-4b7c-8776-afd44472e3f9"]}],"mendeley":{"formattedCitation":"(Guan, 2024)","manualFormatting":"Guan, (2024)","plainTextFormattedCitation":"(Guan, 2024)","previouslyFormattedCitation":"(Guan, 2024)"},"properties":{"noteIndex":0},"schema":"https://github.com/citation-style-language/schema/raw/master/csl-citation.json"}</w:instrText>
      </w:r>
      <w:r>
        <w:fldChar w:fldCharType="separate"/>
      </w:r>
      <w:r w:rsidRPr="00184EF9">
        <w:rPr>
          <w:noProof/>
        </w:rPr>
        <w:t xml:space="preserve">Guan, </w:t>
      </w:r>
      <w:r>
        <w:rPr>
          <w:noProof/>
        </w:rPr>
        <w:t>(</w:t>
      </w:r>
      <w:r w:rsidRPr="00184EF9">
        <w:rPr>
          <w:noProof/>
        </w:rPr>
        <w:t>2024)</w:t>
      </w:r>
      <w:r>
        <w:fldChar w:fldCharType="end"/>
      </w:r>
      <w:r>
        <w:t xml:space="preserve">. Dia menggunakan </w:t>
      </w:r>
      <w:r w:rsidR="003B56B3" w:rsidRPr="003B56B3">
        <w:rPr>
          <w:i/>
        </w:rPr>
        <w:t>dataset</w:t>
      </w:r>
      <w:r>
        <w:t xml:space="preserve"> </w:t>
      </w:r>
      <w:r w:rsidRPr="00184EF9">
        <w:t>CMU</w:t>
      </w:r>
      <w:r>
        <w:t xml:space="preserve"> </w:t>
      </w:r>
      <w:r w:rsidRPr="00184EF9">
        <w:t>ARCTIC</w:t>
      </w:r>
      <w:r>
        <w:t xml:space="preserve">, dimana CMU ARCTIC adalah kumpulan </w:t>
      </w:r>
      <w:r w:rsidR="003B56B3" w:rsidRPr="003B56B3">
        <w:rPr>
          <w:i/>
        </w:rPr>
        <w:t>dataset</w:t>
      </w:r>
      <w:r>
        <w:t xml:space="preserve"> ucapan (</w:t>
      </w:r>
      <w:r>
        <w:rPr>
          <w:rStyle w:val="Emphasis"/>
        </w:rPr>
        <w:t>speech corpus</w:t>
      </w:r>
      <w:r>
        <w:t xml:space="preserve">) yang dikembangkan oleh Carnegie Mellon University (CMU). </w:t>
      </w:r>
      <w:r w:rsidR="009F7428" w:rsidRPr="009F7428">
        <w:rPr>
          <w:i/>
        </w:rPr>
        <w:t>Dataset</w:t>
      </w:r>
      <w:r>
        <w:t xml:space="preserve"> ini dirancang untuk penelitian dan pengembangan dalam bidang </w:t>
      </w:r>
      <w:r>
        <w:rPr>
          <w:rStyle w:val="Emphasis"/>
        </w:rPr>
        <w:t>speech synthesis</w:t>
      </w:r>
      <w:r>
        <w:t xml:space="preserve"> atau </w:t>
      </w:r>
      <w:r>
        <w:rPr>
          <w:rStyle w:val="Emphasis"/>
        </w:rPr>
        <w:t xml:space="preserve">text-to-speech </w:t>
      </w:r>
      <w:r w:rsidRPr="00EE6B78">
        <w:rPr>
          <w:rStyle w:val="Emphasis"/>
          <w:i w:val="0"/>
          <w:iCs w:val="0"/>
        </w:rPr>
        <w:t>(TTS)</w:t>
      </w:r>
      <w:r>
        <w:t xml:space="preserve">. CMU ARCTIC berisi </w:t>
      </w:r>
      <w:r>
        <w:lastRenderedPageBreak/>
        <w:t>rekaman suara dari berbagai penutur dengan aksen yang berbeda, masing-masing membaca sekitar 1.132 kalimat yang dipilih secara khusus untuk mencakup berbagai fonem</w:t>
      </w:r>
      <w:r w:rsidR="005E1C7C">
        <w:t>a</w:t>
      </w:r>
      <w:r>
        <w:t xml:space="preserve"> dalam bahasa Inggris. Selain dari situs resminya, </w:t>
      </w:r>
      <w:r w:rsidR="003B56B3" w:rsidRPr="003B56B3">
        <w:rPr>
          <w:i/>
        </w:rPr>
        <w:t>dataset</w:t>
      </w:r>
      <w:r>
        <w:t xml:space="preserve"> tersebut juga tersedia pada situs </w:t>
      </w:r>
      <w:r w:rsidRPr="00AD1EB9">
        <w:rPr>
          <w:i/>
          <w:iCs/>
        </w:rPr>
        <w:t>Kaggle</w:t>
      </w:r>
      <w:r>
        <w:t xml:space="preserve"> maupun </w:t>
      </w:r>
      <w:r w:rsidRPr="00AD1EB9">
        <w:rPr>
          <w:i/>
          <w:iCs/>
        </w:rPr>
        <w:t>Hugging</w:t>
      </w:r>
      <w:r>
        <w:t xml:space="preserve"> </w:t>
      </w:r>
      <w:r w:rsidRPr="00AD1EB9">
        <w:rPr>
          <w:i/>
          <w:iCs/>
        </w:rPr>
        <w:t>Face</w:t>
      </w:r>
      <w:r w:rsidR="00AD1EB9">
        <w:t>.</w:t>
      </w:r>
    </w:p>
    <w:p w14:paraId="14D0C1D4" w14:textId="6F4A8F83" w:rsidR="00E94C5B" w:rsidRPr="00E94C5B" w:rsidRDefault="006F048A" w:rsidP="00E94C5B">
      <w:pPr>
        <w:pStyle w:val="Paragraf"/>
        <w:rPr>
          <w:rFonts w:ascii="Segoe UI" w:hAnsi="Segoe UI" w:cs="Segoe UI"/>
          <w:color w:val="000000"/>
          <w:shd w:val="clear" w:color="auto" w:fill="FFFFFF"/>
        </w:rPr>
      </w:pPr>
      <w:r>
        <w:t xml:space="preserve">Peneliti </w:t>
      </w:r>
      <w:r w:rsidR="00067B0B">
        <w:fldChar w:fldCharType="begin" w:fldLock="1"/>
      </w:r>
      <w:r w:rsidR="00273E53">
        <w:instrText>ADDIN CSL_CITATION {"citationItems":[{"id":"ITEM-1","itemData":{"DOI":"10.1016/j.neucom.2024.128711","ISSN":"18728286","abstract":"Speech emotion recognition (SER) has received increased attention due to its extensive applications in many fields, especially in the analysis of teacher-student dialogue in classroom environment. It can help teachers to better learn about students’ emotions and thereby adjust teaching activities. However, SER has faced several challenges, such as the intrinsic ambiguity of emotions and the complex task of interpreting emotions from speech in noisy environments. These issues can result in reduced recognition accuracy due to a focus on less relevant or insignificant features. To address these challenges, this paper presents ESERNet, a Transformer-based model designed to effectively extract crucial clues from speech data by capturing both pivotal cues and long-range relationships in speech signal. The major contribution of our approach is a two-pathway SER framework. By leveraging the Transformer architecture, ESERNet captures long-range dependencies within speech mel-spectrograms, enabling a refined understanding of the emotional cues embedded in speech signals. Extensive experiments were conducted on the IEMOCAP and EmoDB datasets, the results show that ESERNet achieves state-of-the-art performance in SER and outperforms existing methods by effectively leveraging critical clues and capturing long-range dependencies in speech data. These results highlight the effectiveness of the model in addressing the complex challenges associated with SER tasks.","author":[{"dropping-particle":"","family":"Liu","given":"Tingting","non-dropping-particle":"","parse-names":false,"suffix":""},{"dropping-particle":"","family":"Wang","given":"Minghong","non-dropping-particle":"","parse-names":false,"suffix":""},{"dropping-particle":"","family":"Yang","given":"Bing","non-dropping-particle":"","parse-names":false,"suffix":""},{"dropping-particle":"","family":"Liu","given":"Hai","non-dropping-particle":"","parse-names":false,"suffix":""},{"dropping-particle":"","family":"Yi","given":"Shaoxin","non-dropping-particle":"","parse-names":false,"suffix":""}],"container-title":"Neurocomputing","id":"ITEM-1","issue":"July 2024","issued":{"date-parts":[["2025"]]},"page":"128711","publisher":"Elsevier B.V.","title":"ESERNet: Learning spectrogram structure relationship for effective speech emotion recognition with swin transformer in classroom discourse analysis","type":"article-journal","volume":"612"},"uris":["http://www.mendeley.com/documents/?uuid=aeae5420-bcb5-4260-bd7e-0aa61bb4ca00"]}],"mendeley":{"formattedCitation":"(T. Liu dkk., 2025)","manualFormatting":"T. Liu dkk., (2025)","plainTextFormattedCitation":"(T. Liu dkk., 2025)","previouslyFormattedCitation":"(T. Liu dkk., 2025)"},"properties":{"noteIndex":0},"schema":"https://github.com/citation-style-language/schema/raw/master/csl-citation.json"}</w:instrText>
      </w:r>
      <w:r w:rsidR="00067B0B">
        <w:fldChar w:fldCharType="separate"/>
      </w:r>
      <w:r w:rsidR="00067B0B" w:rsidRPr="00067B0B">
        <w:rPr>
          <w:noProof/>
        </w:rPr>
        <w:t xml:space="preserve">T. Liu dkk., </w:t>
      </w:r>
      <w:r w:rsidR="00067B0B">
        <w:rPr>
          <w:noProof/>
        </w:rPr>
        <w:t>(</w:t>
      </w:r>
      <w:r w:rsidR="00067B0B" w:rsidRPr="00067B0B">
        <w:rPr>
          <w:noProof/>
        </w:rPr>
        <w:t>2025)</w:t>
      </w:r>
      <w:r w:rsidR="00067B0B">
        <w:fldChar w:fldCharType="end"/>
      </w:r>
      <w:r>
        <w:t xml:space="preserve"> juga menggunakan </w:t>
      </w:r>
      <w:r w:rsidR="003B56B3" w:rsidRPr="003B56B3">
        <w:rPr>
          <w:i/>
        </w:rPr>
        <w:t>dataset</w:t>
      </w:r>
      <w:r>
        <w:t xml:space="preserve"> publik pada penelitiannya</w:t>
      </w:r>
      <w:r w:rsidR="00E94C5B">
        <w:t xml:space="preserve">. Mereka menggunakan gabungan dari </w:t>
      </w:r>
      <w:r w:rsidR="003B56B3" w:rsidRPr="003B56B3">
        <w:rPr>
          <w:i/>
        </w:rPr>
        <w:t>dataset</w:t>
      </w:r>
      <w:r w:rsidR="00E94C5B">
        <w:t xml:space="preserve"> </w:t>
      </w:r>
      <w:r w:rsidR="00E94C5B" w:rsidRPr="009D3140">
        <w:t>IEMOCAP</w:t>
      </w:r>
      <w:r w:rsidR="00E94C5B">
        <w:t xml:space="preserve"> dan</w:t>
      </w:r>
      <w:r w:rsidR="00E94C5B" w:rsidRPr="009D3140">
        <w:t xml:space="preserve"> EmoDB</w:t>
      </w:r>
      <w:r w:rsidR="00E94C5B">
        <w:t xml:space="preserve">. </w:t>
      </w:r>
      <w:r w:rsidR="00E94C5B" w:rsidRPr="0011194B">
        <w:t>IEMOCAP</w:t>
      </w:r>
      <w:r w:rsidR="00C41D5E">
        <w:t xml:space="preserve"> </w:t>
      </w:r>
      <w:r w:rsidR="00E94C5B" w:rsidRPr="0011194B">
        <w:t xml:space="preserve">adalah kumpulan data </w:t>
      </w:r>
      <w:r w:rsidR="00E94C5B">
        <w:t xml:space="preserve">yang </w:t>
      </w:r>
      <w:r w:rsidR="00E94C5B" w:rsidRPr="0011194B">
        <w:t xml:space="preserve">terdiri dari rekaman video aktor yang melakukan dialog naskah dengan berbagai ekspresi emosional. </w:t>
      </w:r>
      <w:r w:rsidR="009F7428" w:rsidRPr="009F7428">
        <w:rPr>
          <w:i/>
        </w:rPr>
        <w:t>Dataset</w:t>
      </w:r>
      <w:r w:rsidR="00E94C5B" w:rsidRPr="0011194B">
        <w:t xml:space="preserve"> mencakup data multimodal, seperti bingkai video, sinyal audio, dan subtitle teks, sehingga cocok untuk mengevaluasi metode pengenalan emosi multimodal</w:t>
      </w:r>
      <w:r w:rsidR="00E94C5B">
        <w:t xml:space="preserve"> </w:t>
      </w:r>
      <w:r w:rsidR="00E94C5B">
        <w:fldChar w:fldCharType="begin" w:fldLock="1"/>
      </w:r>
      <w:r w:rsidR="00634E43">
        <w:instrText>ADDIN CSL_CITATION {"citationItems":[{"id":"ITEM-1","itemData":{"DOI":"10.1109/ACCESS.2023.3244390","ISSN":"21693536","abstract":"Emotion recognition has been an active research area for a long time. Recently, multimodal emotion recognition from video data has grown in importance with the explosion of video content due to the emergence of short video social media platforms. Effectively incorporating information from multiple modalities in video data to learn robust multimodal representation for improving recognition model performance is still the primary challenge for researchers. In this context, transformer architectures have been widely used and have significantly improved multimodal deep learning and representation learning. Inspired by this, we propose a transformer-based fusion and representation learning method to fuse and enrich multimodal features from raw videos for the task of multi-label video emotion recognition. Specifically, our method takes raw video frames, audio signals, and text subtitles as inputs and passes information from these multiple modalities through a unified transformer architecture for learning a joint multimodal representation. Moreover, we use the label-level representation approach to deal with the multi-label classification task and enhance the model performance. We conduct experiments on two benchmark datasets: Interactive Emotional Dyadic Motion Capture (IEMOCAP) and Carnegie Mellon University Multimodal Opinion Sentiment and Emotion Intensity (CMU-MOSEI) to evaluate our proposed method. The experimental results demonstrate that the proposed method outperforms other strong baselines and existing approaches for multi-label video emotion recognition.","author":[{"dropping-particle":"","family":"Le","given":"Hoai Duy","non-dropping-particle":"","parse-names":false,"suffix":""},{"dropping-particle":"","family":"Lee","given":"Guee Sang","non-dropping-particle":"","parse-names":false,"suffix":""},{"dropping-particle":"","family":"Kim","given":"Soo Hyung","non-dropping-particle":"","parse-names":false,"suffix":""},{"dropping-particle":"","family":"Kim","given":"Seungwon","non-dropping-particle":"","parse-names":false,"suffix":""},{"dropping-particle":"","family":"Yang","given":"Hyung Jeong","non-dropping-particle":"","parse-names":false,"suffix":""}],"container-title":"IEEE Access","id":"ITEM-1","issue":"February","issued":{"date-parts":[["2023"]]},"page":"14742-14751","publisher":"IEEE","title":"Multi-Label Multimodal Emotion Recognition With Transformer-Based Fusion and Emotion-Level Representation Learning","type":"article-journal","volume":"11"},"uris":["http://www.mendeley.com/documents/?uuid=90f29d60-0fd7-4d78-adb0-f10b235f9908"]}],"mendeley":{"formattedCitation":"(Le dkk., 2023)","plainTextFormattedCitation":"(Le dkk., 2023)","previouslyFormattedCitation":"(Le dkk., 2023)"},"properties":{"noteIndex":0},"schema":"https://github.com/citation-style-language/schema/raw/master/csl-citation.json"}</w:instrText>
      </w:r>
      <w:r w:rsidR="00E94C5B">
        <w:fldChar w:fldCharType="separate"/>
      </w:r>
      <w:r w:rsidR="00634E43" w:rsidRPr="00634E43">
        <w:rPr>
          <w:noProof/>
        </w:rPr>
        <w:t>(Le dkk., 2023)</w:t>
      </w:r>
      <w:r w:rsidR="00E94C5B">
        <w:fldChar w:fldCharType="end"/>
      </w:r>
      <w:r w:rsidR="00E94C5B" w:rsidRPr="0011194B">
        <w:t>.</w:t>
      </w:r>
      <w:r w:rsidR="00E94C5B">
        <w:t xml:space="preserve"> Sedangkan Berlin Database of Emotional Speech atau yang lebih dikenal dengan nama EmoDB adalah </w:t>
      </w:r>
      <w:r w:rsidR="00E94C5B" w:rsidRPr="00094D39">
        <w:t xml:space="preserve">kumpulan data </w:t>
      </w:r>
      <w:r w:rsidR="00E94C5B">
        <w:t xml:space="preserve">yang </w:t>
      </w:r>
      <w:r w:rsidR="00E94C5B" w:rsidRPr="00094D39">
        <w:t xml:space="preserve">terdiri dari rekaman </w:t>
      </w:r>
      <w:r w:rsidR="00E94C5B">
        <w:t xml:space="preserve">suara </w:t>
      </w:r>
      <w:r w:rsidR="00E94C5B" w:rsidRPr="00094D39">
        <w:t>aktor yang mengekspresikan emosi yang berbeda. Rekaman ini dirancang untuk menangkap berbagai keadaan emosional, termasuk kemarahan, ketakutan, kebahagiaan, kesedihan, jijik, kebosanan, dan keadaan netral. Basis data disusun untuk menyediakan serangkaian ekspresi emosional yang komprehensif untuk analisis dan pelatihan model</w:t>
      </w:r>
      <w:r w:rsidR="00E94C5B">
        <w:t xml:space="preserve"> </w:t>
      </w:r>
      <w:r w:rsidR="00E94C5B">
        <w:fldChar w:fldCharType="begin" w:fldLock="1"/>
      </w:r>
      <w:r w:rsidR="00E94C5B">
        <w:instrText>ADDIN CSL_CITATION {"citationItems":[{"id":"ITEM-1","itemData":{"DOI":"10.1109/ACCESS.2021.3111659","ISSN":"21693536","abstract":"Speech Emotion Recognition (SER) is a hot topic in academia and industry. Feature engineering plays a pivotal role in building an efficient SER. Although researchers have done a tremendous amount of work in this field, there are still the issues of speech feature choice and the correct application of feature engineering that remains to be solved in the domain of SER. In this research, a feature optimization approach that uses a clustering-based genetic algorithm is proposed. Instead of randomly selecting the new generation, clustering is applied at the fitness evaluation level to detect outliers for exclusion to be part of the next generation. The approach is compared with the standard Genetic Algorithm in the context of audio emotion recognition using Berlin Emotional Speech Database (EMO-DB), Ryerson Audio-Visual Database of Speech and Song (RAVDESS) and, Surrey Audio-Visual Expressed Emotion Dataset (SAVEE). Results signify that the proposed technique effectively improved the emotion classification in speech. The recognition rate of 89.6% for general speakers (both male and female), 86.2% for male speakers, and 88.3% for female speakers on EMO-DB, 82.5% for general speakers, 75.4% for male speakers, and 91.1% for female speaker on RAVDESS, and 77.7% for general speakers on SAVEE is obtained in speaker-dependent experiments. For speaker-independent experiments, we achieved the recognition rate of 77.5% on EMO-DB, 76.2% on RAVDESS and, 69.8 % on SAVEE. All the experiments were performed on MATLAB and the Support Vector Machine (SVM) was used for classification. Results confirm that the proposed method is capable of discriminating emotions effectively and performed better than the other approaches used for comparison in terms of performance measures","author":[{"dropping-particle":"","family":"Kanwal","given":"Sofia","non-dropping-particle":"","parse-names":false,"suffix":""},{"dropping-particle":"","family":"Asghar","given":"Sohail","non-dropping-particle":"","parse-names":false,"suffix":""}],"container-title":"IEEE Access","id":"ITEM-1","issued":{"date-parts":[["2021"]]},"page":"125830-125842","publisher":"IEEE","title":"Speech Emotion Recognition Using Clustering Based GA-Optimized Feature Set","type":"article-journal","volume":"9"},"uris":["http://www.mendeley.com/documents/?uuid=926d0a76-2ce3-43c1-95c4-7fbf4d26c232"]}],"mendeley":{"formattedCitation":"(Kanwal &amp; Asghar, 2021)","plainTextFormattedCitation":"(Kanwal &amp; Asghar, 2021)","previouslyFormattedCitation":"(Kanwal &amp; Asghar, 2021)"},"properties":{"noteIndex":0},"schema":"https://github.com/citation-style-language/schema/raw/master/csl-citation.json"}</w:instrText>
      </w:r>
      <w:r w:rsidR="00E94C5B">
        <w:fldChar w:fldCharType="separate"/>
      </w:r>
      <w:r w:rsidR="00E94C5B" w:rsidRPr="00094D39">
        <w:rPr>
          <w:noProof/>
        </w:rPr>
        <w:t>(Kanwal &amp; Asghar, 2021)</w:t>
      </w:r>
      <w:r w:rsidR="00E94C5B">
        <w:fldChar w:fldCharType="end"/>
      </w:r>
      <w:r w:rsidR="00E94C5B">
        <w:t xml:space="preserve">. </w:t>
      </w:r>
      <w:r w:rsidR="009F7428" w:rsidRPr="009F7428">
        <w:rPr>
          <w:i/>
        </w:rPr>
        <w:t>Dataset</w:t>
      </w:r>
      <w:r w:rsidR="00E94C5B">
        <w:t xml:space="preserve"> </w:t>
      </w:r>
      <w:r w:rsidR="00E94C5B" w:rsidRPr="009D3140">
        <w:t>IEMOCAP</w:t>
      </w:r>
      <w:r w:rsidR="00E94C5B">
        <w:t xml:space="preserve"> dan EmoDB bisa didapatkan pada situs </w:t>
      </w:r>
      <w:r w:rsidR="00E94C5B" w:rsidRPr="007D7EAB">
        <w:rPr>
          <w:i/>
          <w:iCs/>
        </w:rPr>
        <w:t>Kaggle</w:t>
      </w:r>
      <w:r w:rsidR="00E94C5B">
        <w:t xml:space="preserve"> maupun </w:t>
      </w:r>
      <w:r w:rsidR="00E94C5B" w:rsidRPr="007D7EAB">
        <w:rPr>
          <w:i/>
          <w:iCs/>
        </w:rPr>
        <w:t>Hugging Fac</w:t>
      </w:r>
      <w:r w:rsidR="007D7EAB">
        <w:rPr>
          <w:i/>
          <w:iCs/>
        </w:rPr>
        <w:t>e</w:t>
      </w:r>
      <w:r w:rsidR="00E94C5B">
        <w:t>.</w:t>
      </w:r>
    </w:p>
    <w:p w14:paraId="62C46855" w14:textId="0FE1A8AB" w:rsidR="00E94C5B" w:rsidRDefault="00E94C5B" w:rsidP="00E94C5B">
      <w:pPr>
        <w:pStyle w:val="Paragraf"/>
      </w:pPr>
      <w:r>
        <w:t xml:space="preserve">Peneliti </w:t>
      </w:r>
      <w:r>
        <w:fldChar w:fldCharType="begin" w:fldLock="1"/>
      </w:r>
      <w:r w:rsidR="00273E53">
        <w:instrText>ADDIN CSL_CITATION {"citationItems":[{"id":"ITEM-1","itemData":{"DOI":"10.1016/j.apacoust.2022.108637","ISSN":"1872910X","abstract":"Background and objective: We are living in the pandemic age, and many educational institutions have shifted to a distance education system to ensure learning continuity while at the same time curtailing the spread of the Covid-19 virus. Automated speech emotion classification models can be used to measure the lecturer's performance during the lecture. Material and method: In this work, we collected a new lecturer's speech dataset to detect three emotions: positive, neutral, and negative. The dataset is divided into segments with a length of five seconds per segment. Each segment has been utilized as an observation and contains 9541 observations. To automatically classify these emotions, a hand-modeled learning approach is presented. This approach has a comprehensive feature extraction method. In the feature extraction, a shoelace-based local feature generator is introduced, called Shoelace Pattern. The suggested feature extractor generates features at a low level. To further improve the feature generation capability of the Shoelace Pattern, tunable q wavelet transform (TQWT) is used to create sub-bands. Shoelace Pattern generates features from raw speech and sub-bands, and the proposed feature extraction method selects the most suitable feature vectors. The top four feature vectors are selected and merged to obtain the final feature vector. By deploying neighborhood component analysis (NCA), we chose the most informative 512 features, and these features are classified using a support vector machine (SVM) classifier using 10-fold cross-validation. Results: The proposed learning model based on the shoelace pattern (ShoePat23) attained 94.97% and 96.41% classification accuracies on the collected speech databases consecutively. Conclusions: The findings demonstrate the success of the ShoePat23 on speech emotion recognition. Moreover, this model has been used in the distance education system to detect the performance of the lecturers.","author":[{"dropping-particle":"","family":"Tanko","given":"Dahiru","non-dropping-particle":"","parse-names":false,"suffix":""},{"dropping-particle":"","family":"Dogan","given":"Sengul","non-dropping-particle":"","parse-names":false,"suffix":""},{"dropping-particle":"","family":"Burak Demir","given":"Fahrettin","non-dropping-particle":"","parse-names":false,"suffix":""},{"dropping-particle":"","family":"Baygin","given":"Mehmet","non-dropping-particle":"","parse-names":false,"suffix":""},{"dropping-particle":"","family":"Engin Sahin","given":"Sakir","non-dropping-particle":"","parse-names":false,"suffix":""},{"dropping-particle":"","family":"Tuncer","given":"Turker","non-dropping-particle":"","parse-names":false,"suffix":""}],"container-title":"Applied Acoustics","id":"ITEM-1","issued":{"date-parts":[["2022"]]},"page":"108637","publisher":"Elsevier Ltd","title":"Shoelace pattern-based speech emotion recognition of the lecturers in distance education: ShoePat23","type":"article-journal","volume":"190"},"uris":["http://www.mendeley.com/documents/?uuid=5abfed96-e852-419d-a183-59c4ffdfc9b5"]}],"mendeley":{"formattedCitation":"(Tanko dkk., 2022)","manualFormatting":"Tanko dkk., (2022)","plainTextFormattedCitation":"(Tanko dkk., 2022)","previouslyFormattedCitation":"(Tanko dkk., 2022)"},"properties":{"noteIndex":0},"schema":"https://github.com/citation-style-language/schema/raw/master/csl-citation.json"}</w:instrText>
      </w:r>
      <w:r>
        <w:fldChar w:fldCharType="separate"/>
      </w:r>
      <w:r w:rsidR="00273E53" w:rsidRPr="00273E53">
        <w:rPr>
          <w:noProof/>
        </w:rPr>
        <w:t xml:space="preserve">Tanko dkk., </w:t>
      </w:r>
      <w:r w:rsidR="00273E53">
        <w:rPr>
          <w:noProof/>
        </w:rPr>
        <w:t>(</w:t>
      </w:r>
      <w:r w:rsidR="00273E53" w:rsidRPr="00273E53">
        <w:rPr>
          <w:noProof/>
        </w:rPr>
        <w:t>2022)</w:t>
      </w:r>
      <w:r>
        <w:fldChar w:fldCharType="end"/>
      </w:r>
      <w:r>
        <w:t xml:space="preserve">, menggunakan </w:t>
      </w:r>
      <w:r w:rsidR="003B56B3" w:rsidRPr="003B56B3">
        <w:rPr>
          <w:i/>
        </w:rPr>
        <w:t>dataset</w:t>
      </w:r>
      <w:r>
        <w:t xml:space="preserve"> </w:t>
      </w:r>
      <w:r w:rsidRPr="001B7033">
        <w:rPr>
          <w:i/>
          <w:iCs/>
        </w:rPr>
        <w:t>private</w:t>
      </w:r>
      <w:r>
        <w:t xml:space="preserve"> dengan cara </w:t>
      </w:r>
      <w:r w:rsidRPr="000851BA">
        <w:t xml:space="preserve">mengumpulkan </w:t>
      </w:r>
      <w:r w:rsidR="003B56B3" w:rsidRPr="003B56B3">
        <w:rPr>
          <w:i/>
        </w:rPr>
        <w:t>dataset</w:t>
      </w:r>
      <w:r w:rsidRPr="000851BA">
        <w:t xml:space="preserve"> </w:t>
      </w:r>
      <w:r w:rsidRPr="00273E53">
        <w:rPr>
          <w:i/>
          <w:iCs/>
        </w:rPr>
        <w:t>English Speech Emotion Recognition</w:t>
      </w:r>
      <w:r w:rsidR="00273E53">
        <w:t xml:space="preserve"> </w:t>
      </w:r>
      <w:r w:rsidRPr="000851BA">
        <w:t xml:space="preserve">dari total 45 pembicara, yang mencakup 15 wanita dan 30 pria, berusia antara 24 hingga 42 tahun. File </w:t>
      </w:r>
      <w:r w:rsidRPr="00745143">
        <w:rPr>
          <w:i/>
          <w:iCs/>
        </w:rPr>
        <w:t>audio</w:t>
      </w:r>
      <w:r w:rsidRPr="000851BA">
        <w:t xml:space="preserve"> direkam </w:t>
      </w:r>
      <w:r>
        <w:t>ketika</w:t>
      </w:r>
      <w:r w:rsidRPr="000851BA">
        <w:t xml:space="preserve"> pembicara menyampaikan kuliah tentang forensik digital menggunakan slide kuliah yang disiapkan. Rekaman dibuat dengan ponsel, dan audio ditangkap dalam lima format berbeda</w:t>
      </w:r>
      <w:r>
        <w:t>, yaitu</w:t>
      </w:r>
      <w:r w:rsidRPr="000851BA">
        <w:t xml:space="preserve"> MP4, MPEG, AAC, OGG, dan M4A. </w:t>
      </w:r>
      <w:r w:rsidR="009F7428" w:rsidRPr="009F7428">
        <w:rPr>
          <w:i/>
        </w:rPr>
        <w:t>Dataset</w:t>
      </w:r>
      <w:r>
        <w:t xml:space="preserve"> yang terkumpul</w:t>
      </w:r>
      <w:r w:rsidRPr="000851BA">
        <w:t xml:space="preserve"> terdiri dari berbagai kelas emosional, dengan 44 suara </w:t>
      </w:r>
      <w:r>
        <w:t>dengan label “</w:t>
      </w:r>
      <w:r w:rsidRPr="000851BA">
        <w:t>menarik</w:t>
      </w:r>
      <w:r>
        <w:t>”</w:t>
      </w:r>
      <w:r w:rsidRPr="000851BA">
        <w:t xml:space="preserve">, 47 </w:t>
      </w:r>
      <w:r>
        <w:t>dengan label</w:t>
      </w:r>
      <w:r w:rsidRPr="000851BA">
        <w:t xml:space="preserve"> </w:t>
      </w:r>
      <w:r>
        <w:t>“</w:t>
      </w:r>
      <w:r w:rsidRPr="000851BA">
        <w:t>netral</w:t>
      </w:r>
      <w:r>
        <w:t>”</w:t>
      </w:r>
      <w:r w:rsidRPr="000851BA">
        <w:t xml:space="preserve">, dan 43 </w:t>
      </w:r>
      <w:r>
        <w:t>dengan label “</w:t>
      </w:r>
      <w:r w:rsidRPr="000851BA">
        <w:t>membosankan</w:t>
      </w:r>
      <w:r>
        <w:t>”</w:t>
      </w:r>
      <w:r w:rsidRPr="000851BA">
        <w:t>.</w:t>
      </w:r>
      <w:r>
        <w:t xml:space="preserve"> </w:t>
      </w:r>
    </w:p>
    <w:p w14:paraId="35F8F3E0" w14:textId="1A9B3D5C" w:rsidR="00DE24CE" w:rsidRPr="00527CAD" w:rsidRDefault="003522F7" w:rsidP="00300FA8">
      <w:pPr>
        <w:pStyle w:val="Paragraf"/>
        <w:spacing w:after="0"/>
      </w:pPr>
      <w:r>
        <w:t>Berdasarkan uraian di atas, m</w:t>
      </w:r>
      <w:r w:rsidR="00DE24CE" w:rsidRPr="00DE24CE">
        <w:t>eskipun</w:t>
      </w:r>
      <w:r w:rsidR="003F4AF7">
        <w:t xml:space="preserve"> modalitas</w:t>
      </w:r>
      <w:r w:rsidR="00DE24CE" w:rsidRPr="00DE24CE">
        <w:t xml:space="preserve"> audio dapat mendeteksi emosi dengan baik, ada beberapa masalah saat menggunakannya </w:t>
      </w:r>
      <w:r w:rsidR="005361BA">
        <w:t>saat</w:t>
      </w:r>
      <w:r w:rsidR="00DE24CE" w:rsidRPr="00DE24CE">
        <w:t xml:space="preserve"> mengidentifikasi emosi siswa dalam pembelajaran </w:t>
      </w:r>
      <w:r w:rsidR="008B36D2">
        <w:t>daring</w:t>
      </w:r>
      <w:r w:rsidR="00DE24CE" w:rsidRPr="00DE24CE">
        <w:t xml:space="preserve">. Jika fitur </w:t>
      </w:r>
      <w:r w:rsidR="00DE24CE" w:rsidRPr="008B36D2">
        <w:rPr>
          <w:i/>
          <w:iCs/>
        </w:rPr>
        <w:t>audio</w:t>
      </w:r>
      <w:r w:rsidR="00DE24CE" w:rsidRPr="00DE24CE">
        <w:t xml:space="preserve"> digabungkan dengan fitur lain, ini dapat menurunkan akurasi </w:t>
      </w:r>
      <w:r w:rsidR="00510D87">
        <w:fldChar w:fldCharType="begin" w:fldLock="1"/>
      </w:r>
      <w:r w:rsidR="00510D87">
        <w:instrText>ADDIN CSL_CITATION {"citationItems":[{"id":"ITEM-1","itemData":{"DOI":"10.1016/j.inffus.2024.102338","ISSN":"15662535","abstract":"Multimodal fusion for emotion recognition has received increasing attention from researchers because of its ability to effectively leverage multimodal complementary information. However, there are two main challenges lead to performance degradation of existing emotion recognition models, which limits the practical use of existing models. One is that multimodal signals are difficult to fuse effectively to respond to the complexity of emotions. The other is that the individual variability and non-stationarity of physiological signals lead to poor performance of the model on new subjects. In particular, existing methods will not work well when faced with emotion recognition of new subjects in online scenarios. In this paper, we propose a novel online multi-hypergraph fusion learning method (OnMHF) to effectively fuse multimodal information and to reduce the difference between training data and test data for online cross-subject emotion recognition. Specifically, in a training phase, a multi-hypergraph fusion is proposed to fuse multimodal physiological signals to effectively obtain emotion-aware information via leveraging multimodal complementary information and high-order correlations among multimodal signals. In an online recognizing phase, an online multi-hypergraph learning is designed to learn online multimodal information from online multimodal data by updating hypergraph structure. As a result, the proposed method can be more effective for emotion recognition of target subjects when target data arrive in an online manner. Experimental results have demonstrated that the proposed method outperforms the baselines and compared state-of-the-art methods in online emotion recognition tasks.","author":[{"dropping-particle":"","family":"Pan","given":"Tongjie","non-dropping-particle":"","parse-names":false,"suffix":""},{"dropping-particle":"","family":"Ye","given":"Yalan","non-dropping-particle":"","parse-names":false,"suffix":""},{"dropping-particle":"","family":"Zhang","given":"Yangwuyong","non-dropping-particle":"","parse-names":false,"suffix":""},{"dropping-particle":"","family":"Xiao","given":"Kunshu","non-dropping-particle":"","parse-names":false,"suffix":""},{"dropping-particle":"","family":"Cai","given":"Hecheng","non-dropping-particle":"","parse-names":false,"suffix":""}],"container-title":"Information Fusion","id":"ITEM-1","issue":"February","issued":{"date-parts":[["2024"]]},"page":"102338","publisher":"Elsevier B.V.","title":"Online multi-hypergraph fusion learning for cross-subject emotion recognition","type":"article-journal","volume":"108"},"uris":["http://www.mendeley.com/documents/?uuid=12351b38-40e8-4ba4-9376-c201fd5b80a2"]}],"mendeley":{"formattedCitation":"(Pan dkk., 2024)","plainTextFormattedCitation":"(Pan dkk., 2024)","previouslyFormattedCitation":"(Pan dkk., 2024)"},"properties":{"noteIndex":0},"schema":"https://github.com/citation-style-language/schema/raw/master/csl-citation.json"}</w:instrText>
      </w:r>
      <w:r w:rsidR="00510D87">
        <w:fldChar w:fldCharType="separate"/>
      </w:r>
      <w:r w:rsidR="00510D87" w:rsidRPr="00B12A78">
        <w:rPr>
          <w:noProof/>
        </w:rPr>
        <w:t>(Pan dkk., 2024)</w:t>
      </w:r>
      <w:r w:rsidR="00510D87">
        <w:fldChar w:fldCharType="end"/>
      </w:r>
      <w:r w:rsidR="00DE24CE" w:rsidRPr="00DE24CE">
        <w:t xml:space="preserve">. Selain itu, pemrosesan sinyal </w:t>
      </w:r>
      <w:r w:rsidR="00DE24CE" w:rsidRPr="00E5204E">
        <w:rPr>
          <w:i/>
          <w:iCs/>
        </w:rPr>
        <w:lastRenderedPageBreak/>
        <w:t>audio</w:t>
      </w:r>
      <w:r w:rsidR="00DE24CE" w:rsidRPr="00DE24CE">
        <w:t xml:space="preserve"> membutuhkan sumber daya komputasi yang besar</w:t>
      </w:r>
      <w:r w:rsidR="00510D87">
        <w:t xml:space="preserve"> </w:t>
      </w:r>
      <w:r w:rsidR="00510D87">
        <w:rPr>
          <w:i/>
          <w:iCs/>
        </w:rPr>
        <w:fldChar w:fldCharType="begin" w:fldLock="1"/>
      </w:r>
      <w:r w:rsidR="00510D87">
        <w:rPr>
          <w:i/>
          <w:iCs/>
        </w:rPr>
        <w:instrText>ADDIN CSL_CITATION {"citationItems":[{"id":"ITEM-1","itemData":{"DOI":"10.1016/j.ins.2021.02.016","ISSN":"00200255","abstract":"Speech Emotion Recognition (SER) has numerous applications including human-robot interaction, online gaming, and health care assistance. While deep learning-based approaches achieve considerable precision, they often come with high computational and time costs. Indeed, feature learning strategies must search for important features in a large amount of speech data. In order to reduce these time and computational costs, we propose pre-processing step in which speech segments with similar formant characteristics are clustered together and labeled as the same phoneme. The phoneme occurrence rates in emotional utterances are then used as the input features for classifiers. Using six databases (EmoDB, RAVDESS, IEMOCAP, ShEMO, DEMoS and MSP-Improv) for evaluation, the level of accuracy is comparable to that of current state-of-the-art methods and the required training time was significantly reduced from hours to minutes.","author":[{"dropping-particle":"","family":"Liu","given":"Zhen Tao","non-dropping-particle":"","parse-names":false,"suffix":""},{"dropping-particle":"","family":"Rehman","given":"Abdul","non-dropping-particle":"","parse-names":false,"suffix":""},{"dropping-particle":"","family":"Wu","given":"Min","non-dropping-particle":"","parse-names":false,"suffix":""},{"dropping-particle":"","family":"Cao","given":"Wei Hua","non-dropping-particle":"","parse-names":false,"suffix":""},{"dropping-particle":"","family":"Hao","given":"Man","non-dropping-particle":"","parse-names":false,"suffix":""}],"container-title":"Information Sciences","id":"ITEM-1","issued":{"date-parts":[["2021"]]},"page":"309-325","publisher":"Elsevier Inc.","title":"Speech emotion recognition based on formant characteristics feature extraction and phoneme type convergence","type":"article-journal","volume":"563"},"uris":["http://www.mendeley.com/documents/?uuid=9b8e935d-13f9-463c-a185-c383780a75b3"]}],"mendeley":{"formattedCitation":"(Z. T. Liu dkk., 2021)","plainTextFormattedCitation":"(Z. T. Liu dkk., 2021)","previouslyFormattedCitation":"(Z. T. Liu dkk., 2021)"},"properties":{"noteIndex":0},"schema":"https://github.com/citation-style-language/schema/raw/master/csl-citation.json"}</w:instrText>
      </w:r>
      <w:r w:rsidR="00510D87">
        <w:rPr>
          <w:i/>
          <w:iCs/>
        </w:rPr>
        <w:fldChar w:fldCharType="separate"/>
      </w:r>
      <w:r w:rsidR="00510D87" w:rsidRPr="00634E43">
        <w:rPr>
          <w:iCs/>
          <w:noProof/>
        </w:rPr>
        <w:t>(Z. T. Liu dkk., 2021)</w:t>
      </w:r>
      <w:r w:rsidR="00510D87">
        <w:rPr>
          <w:i/>
          <w:iCs/>
        </w:rPr>
        <w:fldChar w:fldCharType="end"/>
      </w:r>
      <w:r w:rsidR="00DE24CE" w:rsidRPr="00DE24CE">
        <w:t xml:space="preserve">, yang membuatnya tidak efisien dalam penerapan skala luas. </w:t>
      </w:r>
      <w:r w:rsidR="00527CAD">
        <w:t>Kemudian</w:t>
      </w:r>
      <w:r w:rsidR="00A24090">
        <w:t xml:space="preserve"> masalah lainnya yaitu</w:t>
      </w:r>
      <w:r w:rsidR="00DE24CE" w:rsidRPr="00DE24CE">
        <w:t xml:space="preserve"> jumlah data yang tersedia untuk pelatihan sering kali terbatas </w:t>
      </w:r>
      <w:r w:rsidR="00510D87">
        <w:fldChar w:fldCharType="begin" w:fldLock="1"/>
      </w:r>
      <w:r w:rsidR="00510D87">
        <w:instrText>ADDIN CSL_CITATION {"citationItems":[{"id":"ITEM-1","itemData":{"DOI":"10.3390/s22062343","ISSN":"14248220","PMID":"35336515","abstract":"Every human being experiences emotions daily, e.g., joy, sadness, fear, anger. These might be revealed through speech—words are often accompanied by our emotional states when we talk. Different acoustic emotional databases are freely available for solving the Emotional Speech Recognition (ESR) task. Unfortunately, many of them were generated under non-real-world conditions, i.e., actors played emotions, and recorded emotions were under fictitious circumstances where noise is non-existent. Another weakness in the design of emotion recognition systems is the scarcity of enough patterns in the available databases, causing generalization problems and leading to overfitting. This paper examines how different recording environmental elements impact system performance using a simple logistic regression algorithm. Specifically, we conducted experiments simulating different scenarios, using different levels of Gaussian white noise, real-world noise, and reverberation. The results from this research show a performance deterioration in all scenarios, increasing the error probability from 25.57% to 79.13% in the worst case. Additionally, a virtual enlargement method and a robust multi-scenario speech-based emotion recognition system are proposed. Our system’s average error probability of 34.57% is comparable to the best-case scenario with 31.55%. The findings support the prediction that simulated emotional speech databases do not offer sufficient closeness to real scenarios.","author":[{"dropping-particle":"","family":"Zhu-Zhou","given":"Fangfang","non-dropping-particle":"","parse-names":false,"suffix":""},{"dropping-particle":"","family":"Gil-Pita","given":"Roberto","non-dropping-particle":"","parse-names":false,"suffix":""},{"dropping-particle":"","family":"García-Gómez","given":"Joaquín","non-dropping-particle":"","parse-names":false,"suffix":""},{"dropping-particle":"","family":"Rosa-Zurera","given":"Manuel","non-dropping-particle":"","parse-names":false,"suffix":""}],"container-title":"Sensors","id":"ITEM-1","issue":"6","issued":{"date-parts":[["2022"]]},"title":"Robust Multi-Scenario Speech-Based Emotion Recognition System","type":"article-journal","volume":"22"},"uris":["http://www.mendeley.com/documents/?uuid=328c6ada-46b7-4ab1-932f-ca129a9b71e3"]}],"mendeley":{"formattedCitation":"(Zhu-Zhou dkk., 2022)","plainTextFormattedCitation":"(Zhu-Zhou dkk., 2022)","previouslyFormattedCitation":"(Zhu-Zhou dkk., 2022)"},"properties":{"noteIndex":0},"schema":"https://github.com/citation-style-language/schema/raw/master/csl-citation.json"}</w:instrText>
      </w:r>
      <w:r w:rsidR="00510D87">
        <w:fldChar w:fldCharType="separate"/>
      </w:r>
      <w:r w:rsidR="00510D87" w:rsidRPr="00B12A78">
        <w:rPr>
          <w:noProof/>
        </w:rPr>
        <w:t>(Zhu-Zhou dkk., 2022)</w:t>
      </w:r>
      <w:r w:rsidR="00510D87">
        <w:fldChar w:fldCharType="end"/>
      </w:r>
      <w:r w:rsidR="00DE24CE" w:rsidRPr="00DE24CE">
        <w:t>.</w:t>
      </w:r>
      <w:r w:rsidR="00527CAD">
        <w:t xml:space="preserve"> Atas pertimbangan tersebut, penulis tidak menggunakan modalitas </w:t>
      </w:r>
      <w:r w:rsidR="00527CAD" w:rsidRPr="00527CAD">
        <w:rPr>
          <w:i/>
          <w:iCs/>
        </w:rPr>
        <w:t>audio</w:t>
      </w:r>
      <w:r w:rsidR="00527CAD">
        <w:rPr>
          <w:i/>
          <w:iCs/>
        </w:rPr>
        <w:t xml:space="preserve"> </w:t>
      </w:r>
      <w:r w:rsidR="00527CAD">
        <w:t xml:space="preserve">dalam menentukan </w:t>
      </w:r>
      <w:r w:rsidR="00527CAD" w:rsidRPr="00527CAD">
        <w:rPr>
          <w:i/>
          <w:iCs/>
        </w:rPr>
        <w:t>engagement</w:t>
      </w:r>
      <w:r w:rsidR="00527CAD">
        <w:t xml:space="preserve"> siswa berdasarkan emosi, mengingat </w:t>
      </w:r>
      <w:r w:rsidR="00527CAD" w:rsidRPr="00527CAD">
        <w:rPr>
          <w:i/>
          <w:iCs/>
        </w:rPr>
        <w:t>resource</w:t>
      </w:r>
      <w:r w:rsidR="00527CAD">
        <w:t xml:space="preserve"> yang dimiliki pada lokus penelitian tidak terlalu besar.</w:t>
      </w:r>
    </w:p>
    <w:p w14:paraId="5E42D906" w14:textId="77777777" w:rsidR="00DE24CE" w:rsidRDefault="00DE24CE" w:rsidP="00300FA8">
      <w:pPr>
        <w:pStyle w:val="Paragraf"/>
        <w:spacing w:after="0"/>
      </w:pPr>
    </w:p>
    <w:p w14:paraId="6A3E379E" w14:textId="3700E3D7" w:rsidR="00E9706B" w:rsidRDefault="00E9706B" w:rsidP="00745D0D">
      <w:pPr>
        <w:pStyle w:val="Judulbabsub1"/>
        <w:numPr>
          <w:ilvl w:val="2"/>
          <w:numId w:val="6"/>
        </w:numPr>
      </w:pPr>
      <w:bookmarkStart w:id="27" w:name="_Toc213608283"/>
      <w:r>
        <w:t>Modalitas Si</w:t>
      </w:r>
      <w:r w:rsidR="00991F23">
        <w:t>nyal Tubuh</w:t>
      </w:r>
      <w:bookmarkEnd w:id="27"/>
    </w:p>
    <w:p w14:paraId="459ED470" w14:textId="47B9FD49" w:rsidR="006B0285" w:rsidRDefault="00042E0D" w:rsidP="00042E0D">
      <w:pPr>
        <w:pStyle w:val="Paragraf"/>
      </w:pPr>
      <w:r w:rsidRPr="00042E0D">
        <w:t xml:space="preserve">Dalam lingkungan yang terkontrol, deteksi emosi siswa kadang juga dilakukan dengan memanfaatkan signal dari tubuh yang ditangkap melalui </w:t>
      </w:r>
      <w:r w:rsidRPr="00991F23">
        <w:rPr>
          <w:i/>
          <w:iCs/>
        </w:rPr>
        <w:t>tools</w:t>
      </w:r>
      <w:r w:rsidRPr="00042E0D">
        <w:t xml:space="preserve"> atau </w:t>
      </w:r>
      <w:r w:rsidRPr="00991F23">
        <w:rPr>
          <w:i/>
          <w:iCs/>
        </w:rPr>
        <w:t>sensor</w:t>
      </w:r>
      <w:r w:rsidRPr="00042E0D">
        <w:t xml:space="preserve"> yang terpasang pada bagian tubuh siswa. Penggunaan perangkat IoT juga menjadi pilihan </w:t>
      </w:r>
      <w:r w:rsidRPr="00991F23">
        <w:rPr>
          <w:i/>
          <w:iCs/>
        </w:rPr>
        <w:t>tools</w:t>
      </w:r>
      <w:r w:rsidRPr="00042E0D">
        <w:t xml:space="preserve"> untuk mendapatkan data signal tubuh siswa </w:t>
      </w:r>
      <w:r w:rsidRPr="00042E0D">
        <w:fldChar w:fldCharType="begin" w:fldLock="1"/>
      </w:r>
      <w:r w:rsidR="00634E43">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2021)","plainTextFormattedCitation":"(Awais dkk., 2021)","previouslyFormattedCitation":"(Awais dkk., 2021)"},"properties":{"noteIndex":0},"schema":"https://github.com/citation-style-language/schema/raw/master/csl-citation.json"}</w:instrText>
      </w:r>
      <w:r w:rsidRPr="00042E0D">
        <w:fldChar w:fldCharType="separate"/>
      </w:r>
      <w:r w:rsidR="00634E43" w:rsidRPr="00634E43">
        <w:rPr>
          <w:noProof/>
        </w:rPr>
        <w:t>(Awais dkk., 2021)</w:t>
      </w:r>
      <w:r w:rsidRPr="00042E0D">
        <w:fldChar w:fldCharType="end"/>
      </w:r>
      <w:r w:rsidRPr="00042E0D">
        <w:t xml:space="preserve">. </w:t>
      </w:r>
      <w:r w:rsidR="00E20CB2">
        <w:t xml:space="preserve">Peneliti </w:t>
      </w:r>
      <w:r w:rsidR="00E20CB2" w:rsidRPr="00042E0D">
        <w:fldChar w:fldCharType="begin" w:fldLock="1"/>
      </w:r>
      <w:r w:rsidR="00E20CB2">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2021)","manualFormatting":"Awais dkk., (2021)","plainTextFormattedCitation":"(Awais dkk., 2021)","previouslyFormattedCitation":"(Awais dkk., 2021)"},"properties":{"noteIndex":0},"schema":"https://github.com/citation-style-language/schema/raw/master/csl-citation.json"}</w:instrText>
      </w:r>
      <w:r w:rsidR="00E20CB2" w:rsidRPr="00042E0D">
        <w:fldChar w:fldCharType="separate"/>
      </w:r>
      <w:r w:rsidR="00E20CB2" w:rsidRPr="00634E43">
        <w:rPr>
          <w:noProof/>
        </w:rPr>
        <w:t xml:space="preserve">Awais dkk., </w:t>
      </w:r>
      <w:r w:rsidR="00E20CB2">
        <w:rPr>
          <w:noProof/>
        </w:rPr>
        <w:t>(</w:t>
      </w:r>
      <w:r w:rsidR="00E20CB2" w:rsidRPr="00634E43">
        <w:rPr>
          <w:noProof/>
        </w:rPr>
        <w:t>2021)</w:t>
      </w:r>
      <w:r w:rsidR="00E20CB2" w:rsidRPr="00042E0D">
        <w:fldChar w:fldCharType="end"/>
      </w:r>
      <w:r w:rsidR="00E20CB2">
        <w:t xml:space="preserve"> </w:t>
      </w:r>
      <w:r w:rsidR="00E20CB2" w:rsidRPr="00E20CB2">
        <w:t xml:space="preserve">mengusulkan kerangka kerja berbasis IoT untuk menganalisis emosi manusia dengan menggunakan sinyal fisiologis yang diproses melalui model pembelajaran mendalam berbasis LSTM. Model ini mampu mengenali berbagai emosi, seperti lucu, membosankan, relaksasi, dan menakutkan, dengan akurasi lebih dari 95%. Kerangka IoT yang dikembangkan memastikan komunikasi data yang cepat dan andal antara perangkat sensor dan hub IoT, dengan latensi kurang dari 1 milidetik. Sistem ini diharapkan dapat mendukung siswa, institusi pendidikan, dan layanan kesehatan, terutama dalam pembelajaran jarak jauh selama pandemi COVID-19 dan potensi wabah di masa depan. </w:t>
      </w:r>
    </w:p>
    <w:p w14:paraId="65871930" w14:textId="390749D5" w:rsidR="00CC1118" w:rsidRPr="00CC1118" w:rsidRDefault="00042E0D" w:rsidP="00042E0D">
      <w:pPr>
        <w:pStyle w:val="Paragraf"/>
        <w:rPr>
          <w:rFonts w:eastAsia="Times New Roman"/>
        </w:rPr>
      </w:pPr>
      <w:r w:rsidRPr="00042E0D">
        <w:t xml:space="preserve">Pendekatan lainnya adalah dengan memanfaatkan </w:t>
      </w:r>
      <w:r w:rsidR="003E2613">
        <w:t>sinyal</w:t>
      </w:r>
      <w:r w:rsidRPr="00042E0D">
        <w:t xml:space="preserve"> EEG </w:t>
      </w:r>
      <w:r w:rsidRPr="00042E0D">
        <w:fldChar w:fldCharType="begin" w:fldLock="1"/>
      </w:r>
      <w:r w:rsidR="003E2613">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2024)","plainTextFormattedCitation":"(Fernandez dkk., 2024)","previouslyFormattedCitation":"(Fernandez dkk., 2024)"},"properties":{"noteIndex":0},"schema":"https://github.com/citation-style-language/schema/raw/master/csl-citation.json"}</w:instrText>
      </w:r>
      <w:r w:rsidRPr="00042E0D">
        <w:fldChar w:fldCharType="separate"/>
      </w:r>
      <w:r w:rsidR="003E2613" w:rsidRPr="003E2613">
        <w:rPr>
          <w:noProof/>
        </w:rPr>
        <w:t>(Fernandez dkk., 2024)</w:t>
      </w:r>
      <w:r w:rsidRPr="00042E0D">
        <w:fldChar w:fldCharType="end"/>
      </w:r>
      <w:r w:rsidR="00CC1118">
        <w:t xml:space="preserve">. </w:t>
      </w:r>
      <w:r w:rsidR="00CC1118" w:rsidRPr="00CC1118">
        <w:rPr>
          <w:rFonts w:eastAsia="Times New Roman"/>
        </w:rPr>
        <w:t xml:space="preserve">Studi </w:t>
      </w:r>
      <w:r w:rsidR="00CC1118">
        <w:rPr>
          <w:rFonts w:eastAsia="Times New Roman"/>
        </w:rPr>
        <w:t xml:space="preserve">yang dilakukan </w:t>
      </w:r>
      <w:r w:rsidR="00CC1118" w:rsidRPr="00042E0D">
        <w:fldChar w:fldCharType="begin" w:fldLock="1"/>
      </w:r>
      <w:r w:rsidR="00CC1118">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2024)","manualFormatting":"Fernandez dkk., (2024)","plainTextFormattedCitation":"(Fernandez dkk., 2024)","previouslyFormattedCitation":"(Fernandez dkk., 2024)"},"properties":{"noteIndex":0},"schema":"https://github.com/citation-style-language/schema/raw/master/csl-citation.json"}</w:instrText>
      </w:r>
      <w:r w:rsidR="00CC1118" w:rsidRPr="00042E0D">
        <w:fldChar w:fldCharType="separate"/>
      </w:r>
      <w:r w:rsidR="00CC1118" w:rsidRPr="003E2613">
        <w:rPr>
          <w:noProof/>
        </w:rPr>
        <w:t xml:space="preserve">Fernandez dkk., </w:t>
      </w:r>
      <w:r w:rsidR="00CC1118">
        <w:rPr>
          <w:noProof/>
        </w:rPr>
        <w:t>(</w:t>
      </w:r>
      <w:r w:rsidR="00CC1118" w:rsidRPr="003E2613">
        <w:rPr>
          <w:noProof/>
        </w:rPr>
        <w:t>2024)</w:t>
      </w:r>
      <w:r w:rsidR="00CC1118" w:rsidRPr="00042E0D">
        <w:fldChar w:fldCharType="end"/>
      </w:r>
      <w:r w:rsidR="00CC1118" w:rsidRPr="00CC1118">
        <w:rPr>
          <w:rFonts w:eastAsia="Times New Roman"/>
        </w:rPr>
        <w:t xml:space="preserve"> menyoroti meningkatnya minat dalam deteksi stres menggunakan sinyal fisiologis, terutama data EEG, untuk meningkatkan pemantauan kesehatan mental dan kesejahteraan. Data dikumpulkan melalui protokol khusus yang dirancang untuk menginduksi stres pada peserta, dengan biosinyal yang direkam dari EEG, EDA, dan EKG. Berbagai teknik ekstraksi fitur dan model pembelajaran mesin diuji untuk mengidentifikasi stres secara akurat, dengan hasil yang menunjukkan bahwa pemilihan fitur, model, dan ukuran jendela yang tepat sangat berpengaruh terhadap kinerja sistem. LightGBM terbukti sebagai metode paling efektif, mencapai akurasi tertinggi di berbagai kondisi, sementara data EEG memberikan hasil yang lebih baik dibandingkan EKG </w:t>
      </w:r>
      <w:r w:rsidR="00CC1118" w:rsidRPr="00CC1118">
        <w:rPr>
          <w:rFonts w:eastAsia="Times New Roman"/>
        </w:rPr>
        <w:lastRenderedPageBreak/>
        <w:t xml:space="preserve">dan EDA. Integrasi semua sinyal fisiologis menghasilkan performa terbaik, meskipun efektivitasnya tetap bergantung pada konteks pengukuran stres. </w:t>
      </w:r>
    </w:p>
    <w:p w14:paraId="3A2646C8" w14:textId="77777777" w:rsidR="00CC1118" w:rsidRDefault="00CC1118" w:rsidP="00E94C5B">
      <w:pPr>
        <w:pStyle w:val="Paragraf"/>
        <w:rPr>
          <w:rFonts w:eastAsia="Times New Roman"/>
        </w:rPr>
      </w:pPr>
      <w:r>
        <w:t xml:space="preserve">Penggunaan sinyal EEG dalam deteksi emosi siswa juga dilakukan oleh </w:t>
      </w:r>
      <w:r w:rsidR="00042E0D" w:rsidRPr="00042E0D">
        <w:fldChar w:fldCharType="begin" w:fldLock="1"/>
      </w:r>
      <w:r>
        <w:instrText>ADDIN CSL_CITATION {"citationItems":[{"id":"ITEM-1","itemData":{"DOI":"10.1007/s44196-024-00638-x","ISBN":"0123456789","ISSN":"18756883","abstract":"In a technologically advanced world, artificial intelligence has impacted all fields of activity. The augmentation of online learning by means of emotion recognition systems raises new challenges in terms of obtaining high-performance systems and in interpreting the results. The paper aims to investigate the usage of automated emotion recognition in learning and to develop a deep learning model based on physiological data to recognize emotions often encountered in classrooms. So, an 1D-CNN model based on physiological data is used to recognize seven emotions: boredom, confusion, frustration, curiosity, excitement, concentration, and anxiety. These emotions are described according to the PAD model and the 5 EEG signals, FP1, AF3, F7, T7, FP2, are taken from the DEAP dataset to train and to test the convolutional neural network model. The high accuracy we obtained (i.e. boredom—99.64%, confusion—99.70%, frustration—99.66%, curiosity—99.80%, excitement—99.91%, concentration—99.70%, anxiety—99.21%) proves that the use of signals obtained via only five channels is sufficient to recognize the presence of emotions. Furthermore, an improved method of analysis based on LIME is proposed and used to obtain reliable explanations for the predictions of our model.","author":[{"dropping-particle":"","family":"Moise","given":"Gabriela","non-dropping-particle":"","parse-names":false,"suffix":""},{"dropping-particle":"","family":"Dragomir","given":"Elia Georgiana","non-dropping-particle":"","parse-names":false,"suffix":""},{"dropping-particle":"","family":"Șchiopu","given":"Daniela","non-dropping-particle":"","parse-names":false,"suffix":""},{"dropping-particle":"","family":"Iancu","given":"Lidia Angelica","non-dropping-particle":"","parse-names":false,"suffix":""}],"container-title":"International Journal of Computational Intelligence Systems","id":"ITEM-1","issue":"1","issued":{"date-parts":[["2024"]]},"publisher":"Springer Netherlands","title":"Towards Integrating Automatic Emotion Recognition in Education: A Deep Learning Model Based on 5 EEG Channels","type":"article-journal","volume":"17"},"uris":["http://www.mendeley.com/documents/?uuid=4709d8e0-8bed-44bf-bd89-0574cde19ead"]}],"mendeley":{"formattedCitation":"(Moise dkk., 2024)","manualFormatting":"peneliti Moise dkk., (2024)","plainTextFormattedCitation":"(Moise dkk., 2024)","previouslyFormattedCitation":"(Moise dkk., 2024)"},"properties":{"noteIndex":0},"schema":"https://github.com/citation-style-language/schema/raw/master/csl-citation.json"}</w:instrText>
      </w:r>
      <w:r w:rsidR="00042E0D" w:rsidRPr="00042E0D">
        <w:fldChar w:fldCharType="separate"/>
      </w:r>
      <w:r>
        <w:rPr>
          <w:noProof/>
        </w:rPr>
        <w:t xml:space="preserve">peneliti </w:t>
      </w:r>
      <w:r w:rsidR="003E2613" w:rsidRPr="003E2613">
        <w:rPr>
          <w:noProof/>
        </w:rPr>
        <w:t xml:space="preserve">Moise dkk., </w:t>
      </w:r>
      <w:r>
        <w:rPr>
          <w:noProof/>
        </w:rPr>
        <w:t>(</w:t>
      </w:r>
      <w:r w:rsidR="003E2613" w:rsidRPr="003E2613">
        <w:rPr>
          <w:noProof/>
        </w:rPr>
        <w:t>2024)</w:t>
      </w:r>
      <w:r w:rsidR="00042E0D" w:rsidRPr="00042E0D">
        <w:fldChar w:fldCharType="end"/>
      </w:r>
      <w:r>
        <w:t xml:space="preserve">. </w:t>
      </w:r>
      <w:r w:rsidRPr="00CC1118">
        <w:rPr>
          <w:rFonts w:eastAsia="Times New Roman"/>
        </w:rPr>
        <w:t xml:space="preserve">Studi </w:t>
      </w:r>
      <w:r>
        <w:rPr>
          <w:rFonts w:eastAsia="Times New Roman"/>
        </w:rPr>
        <w:t>yang mereka lakukan</w:t>
      </w:r>
      <w:r w:rsidRPr="00CC1118">
        <w:rPr>
          <w:rFonts w:eastAsia="Times New Roman"/>
        </w:rPr>
        <w:t xml:space="preserve"> bertujuan untuk mengembangkan model pengenalan emosi yang berkinerja tinggi dengan memanfaatkan data psikologis yang relevan dalam proses pendidikan. Tujuh emosi yang dianalisis meliputi kebosanan, kebingungan, frustrasi, rasa ingin tahu, kegembiraan, konsentrasi, dan kecemasan. Model ini menggunakan arsitektur 1D-CNN yang dioptimalkan untuk lima saluran EEG, dengan hasil akurasi tinggi, di mana pengenalan emosi kegembiraan mencapai 99,91%. Untuk menjelaskan prediksi model, studi ini menerapkan LIME, yang menunjukkan bahwa analisis frekuensi fitur dapat membantu memperjelas hasil klasifikasi. Namun, terdapat beberapa keterbatasan, seperti data yang tidak dikumpulkan langsung dalam skenario pembelajaran serta tantangan dalam mengumpulkan data EEG dari peserta pendidikan. </w:t>
      </w:r>
    </w:p>
    <w:p w14:paraId="2221705A" w14:textId="3A3D65AB" w:rsidR="00E94C5B" w:rsidRPr="00CC1118" w:rsidRDefault="00E94C5B" w:rsidP="00E94C5B">
      <w:pPr>
        <w:pStyle w:val="Paragraf"/>
        <w:rPr>
          <w:rFonts w:eastAsia="Times New Roman"/>
        </w:rPr>
      </w:pPr>
      <w:r>
        <w:t xml:space="preserve">Data </w:t>
      </w:r>
      <w:r w:rsidR="00CC1118">
        <w:t>modalitas sinyal</w:t>
      </w:r>
      <w:r>
        <w:t xml:space="preserve"> dapat berasal dari berbagai sumber, seperti EEG, ECG, EMG, atau sinyal dari sensor IoT. Proses koleksi data umumnya dimulai dengan pemilihan perangkat akuisisi yang sesuai, seperti biosensor, perangkat medis, atau sensor industri, yang mampu menangkap sinyal dengan resolusi dan kecepatan sampling yang memadai. Setelah itu, data dikumpulkan dalam kondisi yang telah ditentukan, seperti lingkungan laboratorium yang terkendali atau melalui perangkat wearable yang digunakan dalam aktivitas sehari-hari. Selama proses akuisisi, penting untuk memastikan kualitas sinyal dengan mengurangi </w:t>
      </w:r>
      <w:r>
        <w:rPr>
          <w:rStyle w:val="Emphasis"/>
        </w:rPr>
        <w:t>noise</w:t>
      </w:r>
      <w:r>
        <w:t xml:space="preserve"> melalui teknik penyaringan (</w:t>
      </w:r>
      <w:r>
        <w:rPr>
          <w:rStyle w:val="Emphasis"/>
        </w:rPr>
        <w:t>filtering</w:t>
      </w:r>
      <w:r>
        <w:t xml:space="preserve">) atau </w:t>
      </w:r>
      <w:r>
        <w:rPr>
          <w:rStyle w:val="Emphasis"/>
        </w:rPr>
        <w:t>artifact removal</w:t>
      </w:r>
      <w:r>
        <w:t>. Data yang telah dikumpulkan kemudian disimpan dalam format yang sesuai, seperti CSV, EDF, atau HDF5, untuk selanjutnya diproses dan dianalisis dalam penelitian atau pengembangan sistem berbasis sinyal.</w:t>
      </w:r>
    </w:p>
    <w:p w14:paraId="77DFF4ED" w14:textId="7F0AD143" w:rsidR="00E94C5B" w:rsidRDefault="00E94C5B" w:rsidP="00E94C5B">
      <w:pPr>
        <w:pStyle w:val="Paragraf"/>
      </w:pPr>
      <w:r>
        <w:t xml:space="preserve">Peneliti </w:t>
      </w:r>
      <w:r>
        <w:fldChar w:fldCharType="begin" w:fldLock="1"/>
      </w:r>
      <w:r w:rsidR="00CC1118">
        <w:instrText>ADDIN CSL_CITATION {"citationItems":[{"id":"ITEM-1","itemData":{"DOI":"10.1109/JIOT.2020.3044031","ISSN":"23274662","abstract":"Human emotions are strongly coupled with physical and mental health of any individual. While emotions exbibit complex physiological and biological phenomenon, yet studies reveal that physiological signals can be used as an indirect measure of emotions. In unprecedented circumstances alike the coronavirus (Covid-19) outbreak, a remote Internet of Things (IoT) enabled solution, coupled with AI can interpret and communicate emotions to serve substantially in healthcare and related fields. This work proposes an integrated IoT framework that enables wireless communication of physiological signals to data processing hub where long short-term memory (LSTM)-based emotion recognition is performed. The proposed framework offers real-time communication and recognition of emotions that enables health monitoring and distance learning support amidst pandemics. In this study, the achieved results are very promising. In the proposed IoT protocols (TS-MAC and R-MAC), ultralow latency of 1 ms is achieved. R-MAC also offers improved reliability in comparison to state of the art. In addition, the proposed deep learning scheme offers high performance (f-score) of 95%. The achieved results in communications and AI match the interdependency requirements of deep learning and IoT frameworks, thus ensuring the suitability of proposed work in distance learning, student engagement, healthcare, emotion support, and general wellbeing.","author":[{"dropping-particle":"","family":"Awais","given":"Muhammad","non-dropping-particle":"","parse-names":false,"suffix":""},{"dropping-particle":"","family":"Raza","given":"Mohsin","non-dropping-particle":"","parse-names":false,"suffix":""},{"dropping-particle":"","family":"Singh","given":"Nishant","non-dropping-particle":"","parse-names":false,"suffix":""},{"dropping-particle":"","family":"Bashir","given":"Kiran","non-dropping-particle":"","parse-names":false,"suffix":""},{"dropping-particle":"","family":"Manzoor","given":"Umar","non-dropping-particle":"","parse-names":false,"suffix":""},{"dropping-particle":"","family":"Islam","given":"Saif Ul","non-dropping-particle":"","parse-names":false,"suffix":""},{"dropping-particle":"","family":"Rodrigues","given":"Joel J.P.C.","non-dropping-particle":"","parse-names":false,"suffix":""}],"container-title":"IEEE Internet of Things Journal","id":"ITEM-1","issue":"23","issued":{"date-parts":[["2021"]]},"page":"16863-16871","publisher":"IEEE","title":"LSTM-Based Emotion Detection Using Physiological Signals: IoT Framework for Healthcare and Distance Learning in COVID-19","type":"article-journal","volume":"8"},"uris":["http://www.mendeley.com/documents/?uuid=278444eb-97e9-4181-97bf-b025ef04aa46"]}],"mendeley":{"formattedCitation":"(Awais dkk., 2021)","manualFormatting":"Awais dkk., (2021)","plainTextFormattedCitation":"(Awais dkk., 2021)","previouslyFormattedCitation":"(Awais dkk., 2021)"},"properties":{"noteIndex":0},"schema":"https://github.com/citation-style-language/schema/raw/master/csl-citation.json"}</w:instrText>
      </w:r>
      <w:r>
        <w:fldChar w:fldCharType="separate"/>
      </w:r>
      <w:r w:rsidR="00CC1118" w:rsidRPr="00CC1118">
        <w:rPr>
          <w:noProof/>
        </w:rPr>
        <w:t xml:space="preserve">Awais dkk., </w:t>
      </w:r>
      <w:r w:rsidR="00CC1118">
        <w:rPr>
          <w:noProof/>
        </w:rPr>
        <w:t>(</w:t>
      </w:r>
      <w:r w:rsidR="00CC1118" w:rsidRPr="00CC1118">
        <w:rPr>
          <w:noProof/>
        </w:rPr>
        <w:t>2021)</w:t>
      </w:r>
      <w:r>
        <w:fldChar w:fldCharType="end"/>
      </w:r>
      <w:r>
        <w:t xml:space="preserve"> </w:t>
      </w:r>
      <w:r w:rsidRPr="003622EF">
        <w:t xml:space="preserve">mengumpulkan data uji menggunakan sensor fisiologis, yang mencakup berbagai modalitas, seperti </w:t>
      </w:r>
      <w:r>
        <w:t>EEG, EKG, EMG, GSR, RSP, SKT, BVP, dan PPG</w:t>
      </w:r>
      <w:r w:rsidRPr="003622EF">
        <w:t>.</w:t>
      </w:r>
      <w:r>
        <w:t xml:space="preserve"> </w:t>
      </w:r>
      <w:r w:rsidRPr="003622EF">
        <w:t>Sebanyak tiga puluh peserta terlibat dalam eksperimen akuisisi data, di mana mereka diperlihatkan delapan video yang dirancang untuk membangkitkan empat kategori emosi yang berbeda</w:t>
      </w:r>
      <w:r>
        <w:t xml:space="preserve"> yaitu,</w:t>
      </w:r>
      <w:r w:rsidRPr="003622EF">
        <w:t xml:space="preserve"> relaksasi, kebosanan, </w:t>
      </w:r>
      <w:r w:rsidRPr="003622EF">
        <w:lastRenderedPageBreak/>
        <w:t>kesenangan, dan ketakutan. Sinyal fisiologis direkam secara kontinu dengan frekuensi pengambilan sampel 1.000 Hz untuk menangkap respons emosional peserta secara objektif.</w:t>
      </w:r>
    </w:p>
    <w:p w14:paraId="65C41438" w14:textId="4C6DF9B4" w:rsidR="00E94C5B" w:rsidRDefault="00CC1118" w:rsidP="00E94C5B">
      <w:pPr>
        <w:pStyle w:val="Paragraf"/>
      </w:pPr>
      <w:r>
        <w:t>Lalu peneliti</w:t>
      </w:r>
      <w:r w:rsidR="00E94C5B">
        <w:t xml:space="preserve"> </w:t>
      </w:r>
      <w:r w:rsidR="00E94C5B">
        <w:fldChar w:fldCharType="begin" w:fldLock="1"/>
      </w:r>
      <w:r w:rsidR="00086EE6">
        <w:instrText>ADDIN CSL_CITATION {"citationItems":[{"id":"ITEM-1","itemData":{"DOI":"10.1109/TAFFC.2024.3503995","ISSN":"19493045","abstract":"Stress is a prevalent global concern impacting individuals across various life aspects. This paper investigates stress detection using electroencephalographic (EEG) signals, which have proven valuable for studying neural correlates of stress. Stress was induced in students, and physiological data was recorded as part of the experimental setup. Different feature sets were extracted and four machine learning models, including LightGBM, Convolutional Neural Network (CNN), K-Nearest Neighbors (KNN), and Support Vector Machine (SVM), were utilized for classification tasks. The findings indicate that the mean and standard deviation of 19 channels consistently outperform other feature sets. LightGBM demonstrates superior performance across all scenarios compared to CNN, KNN, and SVM. Overall, this study presents an effective stress detection approach using EEG signals and demonstrates the potential of integrating simple statistical features for enhanced classification accuracy. The findings contribute to the advancement of stress monitoring technologies, with potential applications in wearables and BCIs for real-time stress management.","author":[{"dropping-particle":"","family":"Fernandez","given":"Jonah","non-dropping-particle":"","parse-names":false,"suffix":""},{"dropping-particle":"","family":"Martínez","given":"Raquel","non-dropping-particle":"","parse-names":false,"suffix":""},{"dropping-particle":"","family":"Innocenti","given":"Bianca","non-dropping-particle":"","parse-names":false,"suffix":""},{"dropping-particle":"","family":"López","given":"Beatriz","non-dropping-particle":"","parse-names":false,"suffix":""}],"container-title":"IEEE Transactions on Affective Computing","id":"ITEM-1","issued":{"date-parts":[["2024"]]},"page":"1-12","title":"Contribution of EEG Signals for Students’ Stress Detection","type":"article-journal"},"uris":["http://www.mendeley.com/documents/?uuid=a0b72480-08b9-449c-b778-32156385341d"]}],"mendeley":{"formattedCitation":"(Fernandez dkk., 2024)","manualFormatting":"Fernandez dkk., (2024)","plainTextFormattedCitation":"(Fernandez dkk., 2024)","previouslyFormattedCitation":"(Fernandez dkk., 2024)"},"properties":{"noteIndex":0},"schema":"https://github.com/citation-style-language/schema/raw/master/csl-citation.json"}</w:instrText>
      </w:r>
      <w:r w:rsidR="00E94C5B">
        <w:fldChar w:fldCharType="separate"/>
      </w:r>
      <w:r w:rsidR="00086EE6" w:rsidRPr="00086EE6">
        <w:rPr>
          <w:noProof/>
        </w:rPr>
        <w:t xml:space="preserve">Fernandez dkk., </w:t>
      </w:r>
      <w:r w:rsidR="00086EE6">
        <w:rPr>
          <w:noProof/>
        </w:rPr>
        <w:t>(</w:t>
      </w:r>
      <w:r w:rsidR="00086EE6" w:rsidRPr="00086EE6">
        <w:rPr>
          <w:noProof/>
        </w:rPr>
        <w:t>2024)</w:t>
      </w:r>
      <w:r w:rsidR="00E94C5B">
        <w:fldChar w:fldCharType="end"/>
      </w:r>
      <w:r>
        <w:t xml:space="preserve"> </w:t>
      </w:r>
      <w:r w:rsidR="00E94C5B">
        <w:t>m</w:t>
      </w:r>
      <w:r w:rsidR="00E94C5B" w:rsidRPr="00206642">
        <w:t>engumpulkan data menggunakan pengaturan komprehensif yang mencakup akuisisi sinyal fisiologis</w:t>
      </w:r>
      <w:r w:rsidR="00E94C5B">
        <w:t xml:space="preserve"> </w:t>
      </w:r>
      <w:r w:rsidR="00E94C5B" w:rsidRPr="00206642">
        <w:t>khususnya EEG, EKG, dan EDA</w:t>
      </w:r>
      <w:r w:rsidR="00E94C5B">
        <w:t xml:space="preserve"> </w:t>
      </w:r>
      <w:r w:rsidR="00E94C5B" w:rsidRPr="00206642">
        <w:t>dari subjek yang sama. Proses ini dilakukan dengan mengikuti protokol standar untuk memastikan konsistensi dalam seluruh data yang dikumpulkan.</w:t>
      </w:r>
      <w:r w:rsidR="00E94C5B">
        <w:t xml:space="preserve"> </w:t>
      </w:r>
      <w:r w:rsidR="00E94C5B" w:rsidRPr="00206642">
        <w:t>Konfigurasi elektroda yang digunakan untuk menangkap sinyal ini dirancang agar memungkinkan akuisisi yang akurat dan simultan, sehingga memfasilitasi analisis holistik terhadap respons stres subjek.</w:t>
      </w:r>
      <w:r w:rsidR="00E94C5B">
        <w:t xml:space="preserve"> </w:t>
      </w:r>
      <w:r w:rsidR="00E94C5B" w:rsidRPr="00206642">
        <w:t>Selain itu, wawancara pasca-eksperimen dan kuesioner dilakukan untuk mengumpulkan data kualitatif, yang kemudian dibandingkan dengan data fisiologis yang dikumpulkan selama pengujian.</w:t>
      </w:r>
    </w:p>
    <w:p w14:paraId="2A5AEB7B" w14:textId="08D21E52" w:rsidR="00CC1118" w:rsidRDefault="00E94C5B" w:rsidP="00042E0D">
      <w:pPr>
        <w:pStyle w:val="Paragraf"/>
      </w:pPr>
      <w:r>
        <w:fldChar w:fldCharType="begin" w:fldLock="1"/>
      </w:r>
      <w:r w:rsidR="009C6A54">
        <w:instrText>ADDIN CSL_CITATION {"citationItems":[{"id":"ITEM-1","itemData":{"DOI":"10.1007/s44196-024-00638-x","ISBN":"0123456789","ISSN":"18756883","abstract":"In a technologically advanced world, artificial intelligence has impacted all fields of activity. The augmentation of online learning by means of emotion recognition systems raises new challenges in terms of obtaining high-performance systems and in interpreting the results. The paper aims to investigate the usage of automated emotion recognition in learning and to develop a deep learning model based on physiological data to recognize emotions often encountered in classrooms. So, an 1D-CNN model based on physiological data is used to recognize seven emotions: boredom, confusion, frustration, curiosity, excitement, concentration, and anxiety. These emotions are described according to the PAD model and the 5 EEG signals, FP1, AF3, F7, T7, FP2, are taken from the DEAP dataset to train and to test the convolutional neural network model. The high accuracy we obtained (i.e. boredom—99.64%, confusion—99.70%, frustration—99.66%, curiosity—99.80%, excitement—99.91%, concentration—99.70%, anxiety—99.21%) proves that the use of signals obtained via only five channels is sufficient to recognize the presence of emotions. Furthermore, an improved method of analysis based on LIME is proposed and used to obtain reliable explanations for the predictions of our model.","author":[{"dropping-particle":"","family":"Moise","given":"Gabriela","non-dropping-particle":"","parse-names":false,"suffix":""},{"dropping-particle":"","family":"Dragomir","given":"Elia Georgiana","non-dropping-particle":"","parse-names":false,"suffix":""},{"dropping-particle":"","family":"Șchiopu","given":"Daniela","non-dropping-particle":"","parse-names":false,"suffix":""},{"dropping-particle":"","family":"Iancu","given":"Lidia Angelica","non-dropping-particle":"","parse-names":false,"suffix":""}],"container-title":"International Journal of Computational Intelligence Systems","id":"ITEM-1","issue":"1","issued":{"date-parts":[["2024"]]},"publisher":"Springer Netherlands","title":"Towards Integrating Automatic Emotion Recognition in Education: A Deep Learning Model Based on 5 EEG Channels","type":"article-journal","volume":"17"},"uris":["http://www.mendeley.com/documents/?uuid=4709d8e0-8bed-44bf-bd89-0574cde19ead"]}],"mendeley":{"formattedCitation":"(Moise dkk., 2024)","manualFormatting":"Moise dkk., (2024)","plainTextFormattedCitation":"(Moise dkk., 2024)","previouslyFormattedCitation":"(Moise dkk., 2024)"},"properties":{"noteIndex":0},"schema":"https://github.com/citation-style-language/schema/raw/master/csl-citation.json"}</w:instrText>
      </w:r>
      <w:r>
        <w:fldChar w:fldCharType="separate"/>
      </w:r>
      <w:r w:rsidR="00086EE6" w:rsidRPr="00086EE6">
        <w:rPr>
          <w:noProof/>
        </w:rPr>
        <w:t xml:space="preserve">Moise dkk., </w:t>
      </w:r>
      <w:r w:rsidR="00086EE6">
        <w:rPr>
          <w:noProof/>
        </w:rPr>
        <w:t>(</w:t>
      </w:r>
      <w:r w:rsidR="00086EE6" w:rsidRPr="00086EE6">
        <w:rPr>
          <w:noProof/>
        </w:rPr>
        <w:t>2024)</w:t>
      </w:r>
      <w:r>
        <w:fldChar w:fldCharType="end"/>
      </w:r>
      <w:r>
        <w:t xml:space="preserve"> juga melakukan metode serupa dengan menggunakan alat sensor dalam pengumpulan datanya. Mereka </w:t>
      </w:r>
      <w:r w:rsidRPr="00E94C5B">
        <w:rPr>
          <w:rStyle w:val="Strong"/>
          <w:b w:val="0"/>
        </w:rPr>
        <w:t>mengumpulkan data uji menggunakan pendekatan multimodal, dengan fokus pada sinyal EEG dan berbagai sinyal fisiologis perifer.</w:t>
      </w:r>
      <w:r w:rsidRPr="00FA51B8">
        <w:t xml:space="preserve"> </w:t>
      </w:r>
      <w:r w:rsidR="009F7428" w:rsidRPr="009F7428">
        <w:rPr>
          <w:i/>
        </w:rPr>
        <w:t>Dataset</w:t>
      </w:r>
      <w:r w:rsidRPr="00FA51B8">
        <w:t xml:space="preserve"> </w:t>
      </w:r>
      <w:r w:rsidRPr="00E94C5B">
        <w:rPr>
          <w:rStyle w:val="Strong"/>
          <w:b w:val="0"/>
        </w:rPr>
        <w:t>DEAP</w:t>
      </w:r>
      <w:r w:rsidRPr="00FA51B8">
        <w:t xml:space="preserve">, yang digunakan dalam penelitian ini, mencakup sinyal EEG yang direkam dari </w:t>
      </w:r>
      <w:r w:rsidRPr="00E94C5B">
        <w:rPr>
          <w:rStyle w:val="Strong"/>
          <w:b w:val="0"/>
        </w:rPr>
        <w:t>32 subjek</w:t>
      </w:r>
      <w:r w:rsidRPr="00FA51B8">
        <w:t xml:space="preserve"> saat mereka menonton </w:t>
      </w:r>
      <w:r w:rsidRPr="00E94C5B">
        <w:rPr>
          <w:rStyle w:val="Strong"/>
          <w:b w:val="0"/>
        </w:rPr>
        <w:t>40 video musik</w:t>
      </w:r>
      <w:r w:rsidRPr="00FA51B8">
        <w:t xml:space="preserve">. Sinyal EEG ditangkap menggunakan </w:t>
      </w:r>
      <w:r w:rsidRPr="00E94C5B">
        <w:rPr>
          <w:rStyle w:val="Strong"/>
          <w:b w:val="0"/>
        </w:rPr>
        <w:t>elektroda AgCl</w:t>
      </w:r>
      <w:r w:rsidRPr="00FA51B8">
        <w:t xml:space="preserve">, yang diposisikan sesuai dengan </w:t>
      </w:r>
      <w:r w:rsidRPr="00E94C5B">
        <w:rPr>
          <w:rStyle w:val="Strong"/>
          <w:b w:val="0"/>
        </w:rPr>
        <w:t>sistem 10/20 internasional</w:t>
      </w:r>
      <w:r w:rsidRPr="00FA51B8">
        <w:t xml:space="preserve">, dengan </w:t>
      </w:r>
      <w:r w:rsidRPr="00E94C5B">
        <w:rPr>
          <w:rStyle w:val="Strong"/>
          <w:b w:val="0"/>
        </w:rPr>
        <w:t>laju pengambilan sampel 512 Hz</w:t>
      </w:r>
      <w:r w:rsidRPr="00FA51B8">
        <w:t>.</w:t>
      </w:r>
      <w:r>
        <w:t xml:space="preserve"> </w:t>
      </w:r>
      <w:r w:rsidRPr="00FA51B8">
        <w:t xml:space="preserve">Selain itu, </w:t>
      </w:r>
      <w:r w:rsidRPr="00E94C5B">
        <w:rPr>
          <w:rStyle w:val="Strong"/>
          <w:b w:val="0"/>
        </w:rPr>
        <w:t xml:space="preserve">sinyal fisiologis </w:t>
      </w:r>
      <w:r w:rsidRPr="00AC215B">
        <w:rPr>
          <w:rStyle w:val="Strong"/>
          <w:b w:val="0"/>
          <w:i/>
          <w:iCs/>
        </w:rPr>
        <w:t>perifer</w:t>
      </w:r>
      <w:r w:rsidR="00AC215B">
        <w:t xml:space="preserve"> </w:t>
      </w:r>
      <w:r w:rsidRPr="00FA51B8">
        <w:t xml:space="preserve">seperti </w:t>
      </w:r>
      <w:r w:rsidR="00AC215B" w:rsidRPr="00AC215B">
        <w:rPr>
          <w:i/>
          <w:iCs/>
        </w:rPr>
        <w:t>galvanic skin response</w:t>
      </w:r>
      <w:r w:rsidR="00AC215B" w:rsidRPr="00E94C5B">
        <w:rPr>
          <w:rStyle w:val="Strong"/>
          <w:b w:val="0"/>
        </w:rPr>
        <w:t xml:space="preserve"> </w:t>
      </w:r>
      <w:r w:rsidRPr="00E94C5B">
        <w:rPr>
          <w:rStyle w:val="Strong"/>
          <w:b w:val="0"/>
        </w:rPr>
        <w:t>(GSR), amplitudo respirasi, suhu kulit, EKG, dan EMG,</w:t>
      </w:r>
      <w:r w:rsidRPr="00FA51B8">
        <w:t xml:space="preserve"> juga direkam menggunakan sensor yang ditempatkan di </w:t>
      </w:r>
      <w:r w:rsidRPr="00E94C5B">
        <w:rPr>
          <w:rStyle w:val="Strong"/>
          <w:b w:val="0"/>
        </w:rPr>
        <w:t>wajah, leher, dan tangan kiri</w:t>
      </w:r>
      <w:r w:rsidRPr="00FA51B8">
        <w:t xml:space="preserve">, serta </w:t>
      </w:r>
      <w:r w:rsidRPr="00E94C5B">
        <w:rPr>
          <w:rStyle w:val="Strong"/>
          <w:b w:val="0"/>
        </w:rPr>
        <w:t>sabuk respirasi</w:t>
      </w:r>
      <w:r w:rsidRPr="00FA51B8">
        <w:t xml:space="preserve"> untuk mengukur pola pernapasan.</w:t>
      </w:r>
      <w:r>
        <w:t xml:space="preserve"> </w:t>
      </w:r>
      <w:r w:rsidRPr="00FA51B8">
        <w:t xml:space="preserve">Metode pengumpulan data yang komprehensif ini bertujuan untuk </w:t>
      </w:r>
      <w:r w:rsidRPr="00E94C5B">
        <w:rPr>
          <w:rStyle w:val="Strong"/>
          <w:b w:val="0"/>
        </w:rPr>
        <w:t>meningkatkan keakuratan pengenalan emosi</w:t>
      </w:r>
      <w:r w:rsidRPr="00FA51B8">
        <w:t xml:space="preserve"> dalam proses pembelajaran.</w:t>
      </w:r>
    </w:p>
    <w:p w14:paraId="0EC94973" w14:textId="372E5E40" w:rsidR="00E94C5B" w:rsidRDefault="00CC1118" w:rsidP="00192214">
      <w:pPr>
        <w:pStyle w:val="Paragraf"/>
        <w:spacing w:after="0"/>
      </w:pPr>
      <w:r w:rsidRPr="00042E0D">
        <w:t xml:space="preserve">Walaupun pengenalan emosi menggunakan signal asli tubuh manusia seperti EEG lebih efektif dibanding metode tradisional </w:t>
      </w:r>
      <w:r w:rsidRPr="00042E0D">
        <w:fldChar w:fldCharType="begin" w:fldLock="1"/>
      </w:r>
      <w:r>
        <w:instrText>ADDIN CSL_CITATION {"citationItems":[{"id":"ITEM-1","itemData":{"DOI":"10.1109/TAFFC.2020.2973158","ISSN":"19493045","abstract":"Datasets play an important role in the progress of facial expression recognition algorithms, but they may suffer from obvious biases caused by different cultures and collection conditions. To look deeper into this bias, we first conduct comprehensive experiments on dataset recognition and cross-dataset generalization tasks, and for the first time, explore the intrinsic causes of the dataset discrepancy. The results quantitatively verify that current datasets have a strong build-in bias, and corresponding analyses indicate that the conditional probability distributions between source and target datasets are different. However, previous researches are mainly based on shallow features with limited discriminative ability under the assumption that the conditional distribution remains unchanged across domains. To address these issues, we further propose a novel deep Emotion-Conditional Adaption Network (ECAN) to learn domain-invariant and discriminative feature representations, which can match not only the marginal distribution but also the class-conditional distribution across domains by exploring the underlying label information of the target dataset. Moreover, the largely ignored expression class distribution bias is also addressed so that the training and testing domains can share similar class distribution. Extensive cross-database experiments on both lab-controlled datasets (CK+, JAFFE, MMI, and Oulu-CASIA) and real-world databases (AffectNet, FER2013, RAF-DB 2.0, and SFEW 2.0) demonstrate that our ECAN can yield competitive performances across various cross-dataset facial expression recognition tasks and outperform the state-of-the-art methods.","author":[{"dropping-particle":"","family":"Li","given":"Shan","non-dropping-particle":"","parse-names":false,"suffix":""},{"dropping-particle":"","family":"Deng","given":"Weihong","non-dropping-particle":"","parse-names":false,"suffix":""}],"container-title":"IEEE Transactions on Affective Computing","id":"ITEM-1","issue":"2","issued":{"date-parts":[["2022"]]},"page":"881-893","publisher":"IEEE","title":"A Deeper Look at Facial Expression Dataset Bias","type":"article-journal","volume":"13"},"uris":["http://www.mendeley.com/documents/?uuid=c267706b-e3ec-405c-bae0-7884783840c7"]}],"mendeley":{"formattedCitation":"(Li &amp; Deng, 2022a)","manualFormatting":"(Li dan Deng, 2022a)","plainTextFormattedCitation":"(Li &amp; Deng, 2022a)","previouslyFormattedCitation":"(Li &amp; Deng, 2022a)"},"properties":{"noteIndex":0},"schema":"https://github.com/citation-style-language/schema/raw/master/csl-citation.json"}</w:instrText>
      </w:r>
      <w:r w:rsidRPr="00042E0D">
        <w:fldChar w:fldCharType="separate"/>
      </w:r>
      <w:r w:rsidRPr="00634E43">
        <w:rPr>
          <w:noProof/>
        </w:rPr>
        <w:t xml:space="preserve">(Li </w:t>
      </w:r>
      <w:r>
        <w:rPr>
          <w:noProof/>
        </w:rPr>
        <w:t>dan</w:t>
      </w:r>
      <w:r w:rsidRPr="00634E43">
        <w:rPr>
          <w:noProof/>
        </w:rPr>
        <w:t xml:space="preserve"> Deng, 2022a)</w:t>
      </w:r>
      <w:r w:rsidRPr="00042E0D">
        <w:fldChar w:fldCharType="end"/>
      </w:r>
      <w:r w:rsidRPr="00042E0D">
        <w:t xml:space="preserve">, namun penggunaan sensor atau tools dalam menangkap </w:t>
      </w:r>
      <w:r>
        <w:t>sinyal</w:t>
      </w:r>
      <w:r w:rsidRPr="00042E0D">
        <w:t xml:space="preserve"> tubuh manusia pasti memerlukan </w:t>
      </w:r>
      <w:r>
        <w:t>perangkat</w:t>
      </w:r>
      <w:r w:rsidRPr="00042E0D">
        <w:t xml:space="preserve"> yang lebih banyak daripada pegenalan emosi lainnya seperti FER, SER, dan SA </w:t>
      </w:r>
      <w:r w:rsidRPr="00042E0D">
        <w:fldChar w:fldCharType="begin" w:fldLock="1"/>
      </w:r>
      <w:r>
        <w:instrText>ADDIN CSL_CITATION {"citationItems":[{"id":"ITEM-1","itemData":{"DOI":"10.1109/TAFFC.2020.2973158","ISSN":"19493045","abstract":"Datasets play an important role in the progress of facial expression recognition algorithms, but they may suffer from obvious biases caused by different cultures and collection conditions. To look deeper into this bias, we first conduct comprehensive experiments on dataset recognition and cross-dataset generalization tasks, and for the first time, explore the intrinsic causes of the dataset discrepancy. The results quantitatively verify that current datasets have a strong build-in bias, and corresponding analyses indicate that the conditional probability distributions between source and target datasets are different. However, previous researches are mainly based on shallow features with limited discriminative ability under the assumption that the conditional distribution remains unchanged across domains. To address these issues, we further propose a novel deep Emotion-Conditional Adaption Network (ECAN) to learn domain-invariant and discriminative feature representations, which can match not only the marginal distribution but also the class-conditional distribution across domains by exploring the underlying label information of the target dataset. Moreover, the largely ignored expression class distribution bias is also addressed so that the training and testing domains can share similar class distribution. Extensive cross-database experiments on both lab-controlled datasets (CK+, JAFFE, MMI, and Oulu-CASIA) and real-world databases (AffectNet, FER2013, RAF-DB 2.0, and SFEW 2.0) demonstrate that our ECAN can yield competitive performances across various cross-dataset facial expression recognition tasks and outperform the state-of-the-art methods.","author":[{"dropping-particle":"","family":"Li","given":"Shan","non-dropping-particle":"","parse-names":false,"suffix":""},{"dropping-particle":"","family":"Deng","given":"Weihong","non-dropping-particle":"","parse-names":false,"suffix":""}],"container-title":"IEEE Transactions on Affective Computing","id":"ITEM-1","issue":"2","issued":{"date-parts":[["2022"]]},"page":"881-893","publisher":"IEEE","title":"A Deeper Look at Facial Expression Dataset Bias","type":"article-journal","volume":"13"},"uris":["http://www.mendeley.com/documents/?uuid=c267706b-e3ec-405c-bae0-7884783840c7"]}],"mendeley":{"formattedCitation":"(Li &amp; Deng, 2022a)","plainTextFormattedCitation":"(Li &amp; Deng, 2022a)","previouslyFormattedCitation":"(Li &amp; Deng, 2022a)"},"properties":{"noteIndex":0},"schema":"https://github.com/citation-style-language/schema/raw/master/csl-citation.json"}</w:instrText>
      </w:r>
      <w:r w:rsidRPr="00042E0D">
        <w:fldChar w:fldCharType="separate"/>
      </w:r>
      <w:r w:rsidRPr="00634E43">
        <w:rPr>
          <w:noProof/>
        </w:rPr>
        <w:t>(Li &amp; Deng, 2022a)</w:t>
      </w:r>
      <w:r w:rsidRPr="00042E0D">
        <w:fldChar w:fldCharType="end"/>
      </w:r>
      <w:r w:rsidRPr="00042E0D">
        <w:t>.</w:t>
      </w:r>
      <w:r w:rsidR="00AC215B">
        <w:t xml:space="preserve"> Atas dasar tersebut, penulis juga tidak </w:t>
      </w:r>
      <w:r w:rsidR="00AC215B">
        <w:lastRenderedPageBreak/>
        <w:t xml:space="preserve">memilih pendekatan menggunakan modalitas sinyal tubuh untuk diterapkan dalam penentuan </w:t>
      </w:r>
      <w:r w:rsidR="00AC215B" w:rsidRPr="00AC215B">
        <w:rPr>
          <w:i/>
          <w:iCs/>
        </w:rPr>
        <w:t>engagement</w:t>
      </w:r>
      <w:r w:rsidR="00AC215B">
        <w:t xml:space="preserve"> siswa berdasarkan emosinya.</w:t>
      </w:r>
    </w:p>
    <w:p w14:paraId="08E2A195" w14:textId="77777777" w:rsidR="00AC215B" w:rsidRDefault="00AC215B" w:rsidP="00192214">
      <w:pPr>
        <w:pStyle w:val="Paragraf"/>
        <w:spacing w:after="0"/>
      </w:pPr>
    </w:p>
    <w:p w14:paraId="1D5E1D3C" w14:textId="224FF4E0" w:rsidR="000437DC" w:rsidRDefault="00E9706B" w:rsidP="00745D0D">
      <w:pPr>
        <w:pStyle w:val="Judulbabsub1"/>
        <w:numPr>
          <w:ilvl w:val="2"/>
          <w:numId w:val="6"/>
        </w:numPr>
      </w:pPr>
      <w:bookmarkStart w:id="28" w:name="_Toc213608284"/>
      <w:r>
        <w:t xml:space="preserve">Modalitas </w:t>
      </w:r>
      <w:r w:rsidRPr="00D95064">
        <w:rPr>
          <w:i/>
          <w:iCs/>
        </w:rPr>
        <w:t>Visual</w:t>
      </w:r>
      <w:bookmarkEnd w:id="28"/>
    </w:p>
    <w:p w14:paraId="2CF76436" w14:textId="0FBC8399" w:rsidR="00AC215B" w:rsidRPr="000F2691" w:rsidRDefault="00AC215B" w:rsidP="00042E0D">
      <w:pPr>
        <w:pStyle w:val="Paragraf"/>
        <w:rPr>
          <w:rFonts w:eastAsia="Times New Roman"/>
        </w:rPr>
      </w:pPr>
      <w:r>
        <w:t xml:space="preserve">Dalam beberapa tahun ke belakang, modalitas visual merupakan modalitas terbanyak yang digunakan oleh beberapa peneliti dalam mendeteksi emosi pada lingkungan pendidikan </w:t>
      </w:r>
      <w:r>
        <w:fldChar w:fldCharType="begin" w:fldLock="1"/>
      </w:r>
      <w:r w:rsidR="000F2691">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environments","type":"article-journal","volume":"220"},"uris":["http://www.mendeley.com/documents/?uuid=190f5cb9-6b4f-4ed3-9daf-ff8deb273a3b"]}],"mendeley":{"formattedCitation":"(Yu dkk., 2024)","plainTextFormattedCitation":"(Yu dkk., 2024)","previouslyFormattedCitation":"(Yu dkk., 2024)"},"properties":{"noteIndex":0},"schema":"https://github.com/citation-style-language/schema/raw/master/csl-citation.json"}</w:instrText>
      </w:r>
      <w:r>
        <w:fldChar w:fldCharType="separate"/>
      </w:r>
      <w:r w:rsidRPr="00AC215B">
        <w:rPr>
          <w:noProof/>
        </w:rPr>
        <w:t>(Yu dkk., 2024)</w:t>
      </w:r>
      <w:r>
        <w:fldChar w:fldCharType="end"/>
      </w:r>
      <w:r>
        <w:t>, terutama dengan pendekatan FER. K</w:t>
      </w:r>
      <w:r w:rsidR="00042E0D">
        <w:t xml:space="preserve">etersediaan </w:t>
      </w:r>
      <w:r w:rsidR="003B56B3" w:rsidRPr="003B56B3">
        <w:rPr>
          <w:i/>
        </w:rPr>
        <w:t>dataset</w:t>
      </w:r>
      <w:r w:rsidR="00042E0D">
        <w:t xml:space="preserve"> publik yang relatif banyak dan masih banyaknya peluang penelitian tentang FER, menjadikan FER sebagai topik penelitian yang masih menarik untuk terus dikembangkan terutama di bidang pendidikan seperti yang dilakukan oleh </w:t>
      </w:r>
      <w:r w:rsidR="00042E0D">
        <w:fldChar w:fldCharType="begin" w:fldLock="1"/>
      </w:r>
      <w:r w:rsidR="00042E0D">
        <w:instrText>ADDIN CSL_CITATION {"citationItems":[{"id":"ITEM-1","itemData":{"DOI":"10.18280/ts.380333","ISSN":"19585608","abstract":"There are many limitations of the current online learning platforms in the monitoring of learning behaviors and the evaluation of teaching effects. For example, the platforms cannot sense and correct the changes in the learning states and emotions of the students. To overcome the limitations, this paper tries to analyze online learning behaviors based on image emotion recognition. Firstly, the flow of image emotion recognition was detailed to facilitate the analysis of online learning behaviors, and the key frames were extracted from human face images, using improved local binary pattern (LBP) and wavelet transform. Next, the authors constructed the structure for the system of online learning behavior analysis, proposed a learning emotion recognition method based on facial expressions, and established an image emotion classification model for online learning, based on the attention mechanism. Experimental results show that the proposed algorithm is effective in analyzing online learning behaviors based on image emotion recognition.","author":[{"dropping-particle":"","family":"Wang","given":"Shunye","non-dropping-particle":"","parse-names":false,"suffix":""}],"container-title":"Traitement du Signal","id":"ITEM-1","issue":"3","issued":{"date-parts":[["2021"]]},"page":"865-873","title":"Online learning behavior analysis based on image emotion recognition","type":"article-journal","volume":"38"},"uris":["http://www.mendeley.com/documents/?uuid=d9b26b2a-2935-48db-a334-6112824c79c4"]}],"mendeley":{"formattedCitation":"(Wang, 2021)","manualFormatting":"Wang, (2021","plainTextFormattedCitation":"(Wang, 2021)","previouslyFormattedCitation":"(Wang, 2021)"},"properties":{"noteIndex":0},"schema":"https://github.com/citation-style-language/schema/raw/master/csl-citation.json"}</w:instrText>
      </w:r>
      <w:r w:rsidR="00042E0D">
        <w:fldChar w:fldCharType="separate"/>
      </w:r>
      <w:r w:rsidR="00042E0D" w:rsidRPr="00D83044">
        <w:rPr>
          <w:noProof/>
        </w:rPr>
        <w:t xml:space="preserve">Wang, </w:t>
      </w:r>
      <w:r w:rsidR="00042E0D">
        <w:rPr>
          <w:noProof/>
        </w:rPr>
        <w:t>(</w:t>
      </w:r>
      <w:r w:rsidR="00042E0D" w:rsidRPr="00D83044">
        <w:rPr>
          <w:noProof/>
        </w:rPr>
        <w:t>2021</w:t>
      </w:r>
      <w:r w:rsidR="00042E0D">
        <w:fldChar w:fldCharType="end"/>
      </w:r>
      <w:r w:rsidR="00042E0D">
        <w:t>)</w:t>
      </w:r>
      <w:r w:rsidR="00ED141D">
        <w:t xml:space="preserve">. </w:t>
      </w:r>
      <w:r w:rsidR="00ED141D">
        <w:rPr>
          <w:rFonts w:eastAsia="Times New Roman"/>
        </w:rPr>
        <w:t>Wang</w:t>
      </w:r>
      <w:r w:rsidR="00ED141D" w:rsidRPr="00ED141D">
        <w:rPr>
          <w:rFonts w:eastAsia="Times New Roman"/>
        </w:rPr>
        <w:t xml:space="preserve"> menyimpulkan bahwa perilaku belajar </w:t>
      </w:r>
      <w:r w:rsidR="00ED141D">
        <w:rPr>
          <w:rFonts w:eastAsia="Times New Roman"/>
        </w:rPr>
        <w:t>daring</w:t>
      </w:r>
      <w:r w:rsidR="00ED141D" w:rsidRPr="00ED141D">
        <w:rPr>
          <w:rFonts w:eastAsia="Times New Roman"/>
        </w:rPr>
        <w:t xml:space="preserve"> dapat dianalisis secara efektif menggunakan teknik pengenalan emosi berbasis gambar. </w:t>
      </w:r>
      <w:r w:rsidR="000F2691" w:rsidRPr="000F2691">
        <w:rPr>
          <w:rFonts w:eastAsia="Times New Roman"/>
        </w:rPr>
        <w:t xml:space="preserve">Proses ini mencakup ekstraksi </w:t>
      </w:r>
      <w:r w:rsidR="000F2691" w:rsidRPr="000F2691">
        <w:rPr>
          <w:rFonts w:eastAsia="Times New Roman"/>
          <w:i/>
          <w:iCs/>
        </w:rPr>
        <w:t>keyframe</w:t>
      </w:r>
      <w:r w:rsidR="000F2691" w:rsidRPr="000F2691">
        <w:rPr>
          <w:rFonts w:eastAsia="Times New Roman"/>
        </w:rPr>
        <w:t xml:space="preserve"> dari ekspresi wajah dengan menerapkan </w:t>
      </w:r>
      <w:bookmarkStart w:id="29" w:name="_Hlk193128786"/>
      <w:r w:rsidR="000F2691" w:rsidRPr="000F2691">
        <w:rPr>
          <w:rFonts w:eastAsia="Times New Roman"/>
          <w:i/>
          <w:iCs/>
        </w:rPr>
        <w:t>enhanced</w:t>
      </w:r>
      <w:r w:rsidR="000F2691" w:rsidRPr="000F2691">
        <w:rPr>
          <w:rFonts w:eastAsia="Times New Roman"/>
        </w:rPr>
        <w:t xml:space="preserve"> </w:t>
      </w:r>
      <w:r w:rsidR="000F2691" w:rsidRPr="000F2691">
        <w:rPr>
          <w:rFonts w:eastAsia="Times New Roman"/>
          <w:i/>
          <w:iCs/>
        </w:rPr>
        <w:t>local</w:t>
      </w:r>
      <w:r w:rsidR="000F2691" w:rsidRPr="000F2691">
        <w:rPr>
          <w:rFonts w:eastAsia="Times New Roman"/>
        </w:rPr>
        <w:t xml:space="preserve"> </w:t>
      </w:r>
      <w:r w:rsidR="000F2691" w:rsidRPr="000F2691">
        <w:rPr>
          <w:rFonts w:eastAsia="Times New Roman"/>
          <w:i/>
          <w:iCs/>
        </w:rPr>
        <w:t>binary</w:t>
      </w:r>
      <w:r w:rsidR="000F2691" w:rsidRPr="000F2691">
        <w:rPr>
          <w:rFonts w:eastAsia="Times New Roman"/>
        </w:rPr>
        <w:t xml:space="preserve"> </w:t>
      </w:r>
      <w:r w:rsidR="000F2691" w:rsidRPr="000F2691">
        <w:rPr>
          <w:rFonts w:eastAsia="Times New Roman"/>
          <w:i/>
          <w:iCs/>
        </w:rPr>
        <w:t>pattern</w:t>
      </w:r>
      <w:r w:rsidR="000F2691" w:rsidRPr="000F2691">
        <w:rPr>
          <w:rFonts w:eastAsia="Times New Roman"/>
        </w:rPr>
        <w:t xml:space="preserve"> </w:t>
      </w:r>
      <w:bookmarkEnd w:id="29"/>
      <w:r w:rsidR="000F2691" w:rsidRPr="000F2691">
        <w:rPr>
          <w:rFonts w:eastAsia="Times New Roman"/>
        </w:rPr>
        <w:t xml:space="preserve">(LBP) dan </w:t>
      </w:r>
      <w:r w:rsidR="000F2691" w:rsidRPr="000F2691">
        <w:rPr>
          <w:rFonts w:eastAsia="Times New Roman"/>
          <w:i/>
          <w:iCs/>
        </w:rPr>
        <w:t>wavelet</w:t>
      </w:r>
      <w:r w:rsidR="000F2691" w:rsidRPr="000F2691">
        <w:rPr>
          <w:rFonts w:eastAsia="Times New Roman"/>
        </w:rPr>
        <w:t xml:space="preserve"> </w:t>
      </w:r>
      <w:r w:rsidR="000F2691" w:rsidRPr="000F2691">
        <w:rPr>
          <w:rFonts w:eastAsia="Times New Roman"/>
          <w:i/>
          <w:iCs/>
        </w:rPr>
        <w:t>transform</w:t>
      </w:r>
      <w:r w:rsidR="000F2691" w:rsidRPr="000F2691">
        <w:rPr>
          <w:rFonts w:eastAsia="Times New Roman"/>
        </w:rPr>
        <w:t xml:space="preserve">. </w:t>
      </w:r>
      <w:r w:rsidR="000F2691" w:rsidRPr="000F2691">
        <w:rPr>
          <w:rFonts w:eastAsia="Times New Roman"/>
          <w:i/>
          <w:iCs/>
        </w:rPr>
        <w:t>Keyframe</w:t>
      </w:r>
      <w:r w:rsidR="000F2691" w:rsidRPr="000F2691">
        <w:rPr>
          <w:rFonts w:eastAsia="Times New Roman"/>
        </w:rPr>
        <w:t xml:space="preserve"> yang diperoleh digunakan untuk mengekstrak fitur ekspresi rata-rata </w:t>
      </w:r>
      <w:r w:rsidR="008E543F">
        <w:rPr>
          <w:rFonts w:eastAsia="Times New Roman"/>
        </w:rPr>
        <w:t>untuk</w:t>
      </w:r>
      <w:r w:rsidR="000F2691" w:rsidRPr="000F2691">
        <w:rPr>
          <w:rFonts w:eastAsia="Times New Roman"/>
        </w:rPr>
        <w:t xml:space="preserve"> mengoptimalkan akurasi dalam </w:t>
      </w:r>
      <w:r w:rsidR="000F2691" w:rsidRPr="000F2691">
        <w:rPr>
          <w:rFonts w:eastAsia="Times New Roman"/>
          <w:i/>
          <w:iCs/>
        </w:rPr>
        <w:t>emotion</w:t>
      </w:r>
      <w:r w:rsidR="000F2691" w:rsidRPr="000F2691">
        <w:rPr>
          <w:rFonts w:eastAsia="Times New Roman"/>
        </w:rPr>
        <w:t xml:space="preserve"> </w:t>
      </w:r>
      <w:r w:rsidR="000F2691" w:rsidRPr="000F2691">
        <w:rPr>
          <w:rFonts w:eastAsia="Times New Roman"/>
          <w:i/>
          <w:iCs/>
        </w:rPr>
        <w:t>recognition</w:t>
      </w:r>
      <w:r w:rsidR="000F2691" w:rsidRPr="000F2691">
        <w:rPr>
          <w:rFonts w:eastAsia="Times New Roman"/>
        </w:rPr>
        <w:t xml:space="preserve">. Sistem analisis perilaku pembelajaran </w:t>
      </w:r>
      <w:r w:rsidR="000F2691">
        <w:rPr>
          <w:rFonts w:eastAsia="Times New Roman"/>
        </w:rPr>
        <w:t>daring</w:t>
      </w:r>
      <w:r w:rsidR="000F2691" w:rsidRPr="000F2691">
        <w:rPr>
          <w:rFonts w:eastAsia="Times New Roman"/>
        </w:rPr>
        <w:t xml:space="preserve"> dikembangkan</w:t>
      </w:r>
      <w:r w:rsidR="008E543F">
        <w:rPr>
          <w:rFonts w:eastAsia="Times New Roman"/>
        </w:rPr>
        <w:t xml:space="preserve"> oleh </w:t>
      </w:r>
      <w:r w:rsidR="008E543F">
        <w:fldChar w:fldCharType="begin" w:fldLock="1"/>
      </w:r>
      <w:r w:rsidR="008E543F">
        <w:instrText>ADDIN CSL_CITATION {"citationItems":[{"id":"ITEM-1","itemData":{"DOI":"10.18280/ts.380333","ISSN":"19585608","abstract":"There are many limitations of the current online learning platforms in the monitoring of learning behaviors and the evaluation of teaching effects. For example, the platforms cannot sense and correct the changes in the learning states and emotions of the students. To overcome the limitations, this paper tries to analyze online learning behaviors based on image emotion recognition. Firstly, the flow of image emotion recognition was detailed to facilitate the analysis of online learning behaviors, and the key frames were extracted from human face images, using improved local binary pattern (LBP) and wavelet transform. Next, the authors constructed the structure for the system of online learning behavior analysis, proposed a learning emotion recognition method based on facial expressions, and established an image emotion classification model for online learning, based on the attention mechanism. Experimental results show that the proposed algorithm is effective in analyzing online learning behaviors based on image emotion recognition.","author":[{"dropping-particle":"","family":"Wang","given":"Shunye","non-dropping-particle":"","parse-names":false,"suffix":""}],"container-title":"Traitement du Signal","id":"ITEM-1","issue":"3","issued":{"date-parts":[["2021"]]},"page":"865-873","title":"Online learning behavior analysis based on image emotion recognition","type":"article-journal","volume":"38"},"uris":["http://www.mendeley.com/documents/?uuid=d9b26b2a-2935-48db-a334-6112824c79c4"]}],"mendeley":{"formattedCitation":"(Wang, 2021)","manualFormatting":"Wang, (2021","plainTextFormattedCitation":"(Wang, 2021)","previouslyFormattedCitation":"(Wang, 2021)"},"properties":{"noteIndex":0},"schema":"https://github.com/citation-style-language/schema/raw/master/csl-citation.json"}</w:instrText>
      </w:r>
      <w:r w:rsidR="008E543F">
        <w:fldChar w:fldCharType="separate"/>
      </w:r>
      <w:r w:rsidR="008E543F" w:rsidRPr="00D83044">
        <w:rPr>
          <w:noProof/>
        </w:rPr>
        <w:t xml:space="preserve">Wang, </w:t>
      </w:r>
      <w:r w:rsidR="008E543F">
        <w:rPr>
          <w:noProof/>
        </w:rPr>
        <w:t>(</w:t>
      </w:r>
      <w:r w:rsidR="008E543F" w:rsidRPr="00D83044">
        <w:rPr>
          <w:noProof/>
        </w:rPr>
        <w:t>2021</w:t>
      </w:r>
      <w:r w:rsidR="008E543F">
        <w:fldChar w:fldCharType="end"/>
      </w:r>
      <w:r w:rsidR="008E543F">
        <w:t>) adalah</w:t>
      </w:r>
      <w:r w:rsidR="000F2691" w:rsidRPr="000F2691">
        <w:rPr>
          <w:rFonts w:eastAsia="Times New Roman"/>
        </w:rPr>
        <w:t xml:space="preserve"> dengan mengintegrasikan </w:t>
      </w:r>
      <w:r w:rsidR="000F2691" w:rsidRPr="000F2691">
        <w:rPr>
          <w:rFonts w:eastAsia="Times New Roman"/>
          <w:i/>
          <w:iCs/>
        </w:rPr>
        <w:t>face-based emotion recognition methods</w:t>
      </w:r>
      <w:r w:rsidR="000F2691" w:rsidRPr="000F2691">
        <w:rPr>
          <w:rFonts w:eastAsia="Times New Roman"/>
        </w:rPr>
        <w:t xml:space="preserve">. Model klasifikasi emosi pada </w:t>
      </w:r>
      <w:r w:rsidR="000F2691" w:rsidRPr="000F2691">
        <w:rPr>
          <w:rFonts w:eastAsia="Times New Roman"/>
          <w:i/>
          <w:iCs/>
        </w:rPr>
        <w:t xml:space="preserve">image-based </w:t>
      </w:r>
      <w:r w:rsidR="00FB711B">
        <w:rPr>
          <w:rFonts w:eastAsia="Times New Roman"/>
          <w:i/>
          <w:iCs/>
        </w:rPr>
        <w:t>daring</w:t>
      </w:r>
      <w:r w:rsidR="000F2691" w:rsidRPr="000F2691">
        <w:rPr>
          <w:rFonts w:eastAsia="Times New Roman"/>
          <w:i/>
          <w:iCs/>
        </w:rPr>
        <w:t xml:space="preserve"> learning</w:t>
      </w:r>
      <w:r w:rsidR="000F2691" w:rsidRPr="000F2691">
        <w:rPr>
          <w:rFonts w:eastAsia="Times New Roman"/>
        </w:rPr>
        <w:t xml:space="preserve"> dirancang menggunakan </w:t>
      </w:r>
      <w:r w:rsidR="000F2691" w:rsidRPr="000F2691">
        <w:rPr>
          <w:rFonts w:eastAsia="Times New Roman"/>
          <w:i/>
          <w:iCs/>
        </w:rPr>
        <w:t>attention mechanism</w:t>
      </w:r>
      <w:r w:rsidR="000F2691" w:rsidRPr="000F2691">
        <w:rPr>
          <w:rFonts w:eastAsia="Times New Roman"/>
        </w:rPr>
        <w:t xml:space="preserve">, yang terbukti meningkatkan </w:t>
      </w:r>
      <w:r w:rsidR="000F2691">
        <w:rPr>
          <w:rFonts w:eastAsia="Times New Roman"/>
        </w:rPr>
        <w:t>performa klasifikasi</w:t>
      </w:r>
      <w:r w:rsidR="000F2691" w:rsidRPr="000F2691">
        <w:rPr>
          <w:rFonts w:eastAsia="Times New Roman"/>
        </w:rPr>
        <w:t>. Hasil penelitian</w:t>
      </w:r>
      <w:r w:rsidR="000F2691">
        <w:rPr>
          <w:rFonts w:eastAsia="Times New Roman"/>
        </w:rPr>
        <w:t>nya</w:t>
      </w:r>
      <w:r w:rsidR="000F2691" w:rsidRPr="000F2691">
        <w:rPr>
          <w:rFonts w:eastAsia="Times New Roman"/>
        </w:rPr>
        <w:t xml:space="preserve"> menunjukkan bahwa model ini dapat diimplementasikan untuk </w:t>
      </w:r>
      <w:r w:rsidR="00FB711B">
        <w:rPr>
          <w:rFonts w:eastAsia="Times New Roman"/>
          <w:i/>
          <w:iCs/>
        </w:rPr>
        <w:t>daring</w:t>
      </w:r>
      <w:r w:rsidR="000F2691" w:rsidRPr="000F2691">
        <w:rPr>
          <w:rFonts w:eastAsia="Times New Roman"/>
          <w:i/>
          <w:iCs/>
        </w:rPr>
        <w:t xml:space="preserve"> learning behavior analysis</w:t>
      </w:r>
      <w:r w:rsidR="000F2691">
        <w:rPr>
          <w:rFonts w:eastAsia="Times New Roman"/>
        </w:rPr>
        <w:t>.</w:t>
      </w:r>
    </w:p>
    <w:p w14:paraId="08EA8551" w14:textId="568247BB" w:rsidR="000F2691" w:rsidRDefault="000F2691" w:rsidP="000F2691">
      <w:pPr>
        <w:pStyle w:val="Paragraf"/>
        <w:rPr>
          <w:rFonts w:eastAsia="Times New Roman"/>
        </w:rPr>
      </w:pPr>
      <w:r>
        <w:t xml:space="preserve">Pendekatan menggunakan modalitas </w:t>
      </w:r>
      <w:r w:rsidRPr="000F2691">
        <w:rPr>
          <w:i/>
          <w:iCs/>
        </w:rPr>
        <w:t>visual</w:t>
      </w:r>
      <w:r>
        <w:t xml:space="preserve"> juga bisa digunakan dalam memembuat sebuah </w:t>
      </w:r>
      <w:r w:rsidRPr="000F2691">
        <w:rPr>
          <w:rFonts w:eastAsia="Times New Roman"/>
          <w:i/>
          <w:iCs/>
        </w:rPr>
        <w:t>visual analytics system</w:t>
      </w:r>
      <w:r w:rsidRPr="000F2691">
        <w:rPr>
          <w:rFonts w:eastAsia="Times New Roman"/>
        </w:rPr>
        <w:t xml:space="preserve"> </w:t>
      </w:r>
      <w:r w:rsidR="00042E0D" w:rsidRPr="000F2691">
        <w:fldChar w:fldCharType="begin" w:fldLock="1"/>
      </w:r>
      <w:r w:rsidRPr="000F2691">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2021)","plainTextFormattedCitation":"(Zeng dkk., 2021)","previouslyFormattedCitation":"(Zeng dkk., 2021)"},"properties":{"noteIndex":0},"schema":"https://github.com/citation-style-language/schema/raw/master/csl-citation.json"}</w:instrText>
      </w:r>
      <w:r w:rsidR="00042E0D" w:rsidRPr="000F2691">
        <w:fldChar w:fldCharType="separate"/>
      </w:r>
      <w:r w:rsidRPr="000F2691">
        <w:rPr>
          <w:noProof/>
        </w:rPr>
        <w:t>(Zeng dkk., 2021)</w:t>
      </w:r>
      <w:r w:rsidR="00042E0D" w:rsidRPr="000F2691">
        <w:fldChar w:fldCharType="end"/>
      </w:r>
      <w:r>
        <w:t>.</w:t>
      </w:r>
      <w:r w:rsidR="001A63D8">
        <w:t xml:space="preserve"> Peneliti </w:t>
      </w:r>
      <w:r w:rsidR="001A63D8" w:rsidRPr="000F2691">
        <w:fldChar w:fldCharType="begin" w:fldLock="1"/>
      </w:r>
      <w:r w:rsidR="001A63D8">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2021)","manualFormatting":"Zeng dkk., (2021)","plainTextFormattedCitation":"(Zeng dkk., 2021)","previouslyFormattedCitation":"(Zeng dkk., 2021)"},"properties":{"noteIndex":0},"schema":"https://github.com/citation-style-language/schema/raw/master/csl-citation.json"}</w:instrText>
      </w:r>
      <w:r w:rsidR="001A63D8" w:rsidRPr="000F2691">
        <w:fldChar w:fldCharType="separate"/>
      </w:r>
      <w:r w:rsidR="001A63D8" w:rsidRPr="000F2691">
        <w:rPr>
          <w:noProof/>
        </w:rPr>
        <w:t xml:space="preserve">Zeng dkk., </w:t>
      </w:r>
      <w:r w:rsidR="001A63D8">
        <w:rPr>
          <w:noProof/>
        </w:rPr>
        <w:t>(</w:t>
      </w:r>
      <w:r w:rsidR="001A63D8" w:rsidRPr="000F2691">
        <w:rPr>
          <w:noProof/>
        </w:rPr>
        <w:t>2021)</w:t>
      </w:r>
      <w:r w:rsidR="001A63D8" w:rsidRPr="000F2691">
        <w:fldChar w:fldCharType="end"/>
      </w:r>
      <w:r w:rsidR="001A63D8">
        <w:t xml:space="preserve"> </w:t>
      </w:r>
      <w:r w:rsidRPr="000F2691">
        <w:rPr>
          <w:rFonts w:eastAsia="Times New Roman"/>
        </w:rPr>
        <w:t xml:space="preserve">memperkenalkan </w:t>
      </w:r>
      <w:r w:rsidRPr="001A63D8">
        <w:rPr>
          <w:rFonts w:eastAsia="Times New Roman"/>
        </w:rPr>
        <w:t>EmotionCues</w:t>
      </w:r>
      <w:r w:rsidRPr="000F2691">
        <w:rPr>
          <w:rFonts w:eastAsia="Times New Roman"/>
        </w:rPr>
        <w:t xml:space="preserve">, </w:t>
      </w:r>
      <w:r w:rsidR="001A63D8">
        <w:rPr>
          <w:rFonts w:eastAsia="Times New Roman"/>
        </w:rPr>
        <w:t xml:space="preserve">yaitu </w:t>
      </w:r>
      <w:r w:rsidRPr="000F2691">
        <w:rPr>
          <w:rFonts w:eastAsia="Times New Roman"/>
        </w:rPr>
        <w:t xml:space="preserve">sebuah </w:t>
      </w:r>
      <w:r w:rsidRPr="001A63D8">
        <w:rPr>
          <w:rFonts w:eastAsia="Times New Roman"/>
          <w:i/>
          <w:iCs/>
        </w:rPr>
        <w:t>visual analytics system</w:t>
      </w:r>
      <w:r w:rsidRPr="000F2691">
        <w:rPr>
          <w:rFonts w:eastAsia="Times New Roman"/>
        </w:rPr>
        <w:t xml:space="preserve"> yang dirancang untuk merangkum dan menganalisis </w:t>
      </w:r>
      <w:r w:rsidR="001A63D8">
        <w:rPr>
          <w:rFonts w:eastAsia="Times New Roman"/>
        </w:rPr>
        <w:t xml:space="preserve">emosi siswa </w:t>
      </w:r>
      <w:r w:rsidRPr="000F2691">
        <w:rPr>
          <w:rFonts w:eastAsia="Times New Roman"/>
        </w:rPr>
        <w:t xml:space="preserve">dalam </w:t>
      </w:r>
      <w:r w:rsidR="001A63D8">
        <w:rPr>
          <w:rFonts w:eastAsia="Times New Roman"/>
        </w:rPr>
        <w:t xml:space="preserve">suatu video kelas secara </w:t>
      </w:r>
      <w:r w:rsidR="003D1E53">
        <w:rPr>
          <w:rFonts w:eastAsia="Times New Roman"/>
        </w:rPr>
        <w:t>luring</w:t>
      </w:r>
      <w:r w:rsidRPr="000F2691">
        <w:rPr>
          <w:rFonts w:eastAsia="Times New Roman"/>
        </w:rPr>
        <w:t xml:space="preserve">. Dengan fitur </w:t>
      </w:r>
      <w:r w:rsidR="003D1E53">
        <w:rPr>
          <w:rFonts w:eastAsia="Times New Roman"/>
        </w:rPr>
        <w:t>visualisasi interaktif</w:t>
      </w:r>
      <w:r w:rsidRPr="000F2691">
        <w:rPr>
          <w:rFonts w:eastAsia="Times New Roman"/>
        </w:rPr>
        <w:t xml:space="preserve">, EmotionCues memungkinkan </w:t>
      </w:r>
      <w:r w:rsidRPr="003D1E53">
        <w:rPr>
          <w:rFonts w:eastAsia="Times New Roman"/>
          <w:i/>
          <w:iCs/>
        </w:rPr>
        <w:t>end-users</w:t>
      </w:r>
      <w:r w:rsidRPr="000F2691">
        <w:rPr>
          <w:rFonts w:eastAsia="Times New Roman"/>
        </w:rPr>
        <w:t xml:space="preserve">, seperti </w:t>
      </w:r>
      <w:r w:rsidR="003D1E53">
        <w:rPr>
          <w:rFonts w:eastAsia="Times New Roman"/>
        </w:rPr>
        <w:t>guru</w:t>
      </w:r>
      <w:r w:rsidRPr="000F2691">
        <w:rPr>
          <w:rFonts w:eastAsia="Times New Roman"/>
        </w:rPr>
        <w:t xml:space="preserve"> dan </w:t>
      </w:r>
      <w:r w:rsidR="003D1E53">
        <w:rPr>
          <w:rFonts w:eastAsia="Times New Roman"/>
        </w:rPr>
        <w:t>para orang tua</w:t>
      </w:r>
      <w:r w:rsidRPr="000F2691">
        <w:rPr>
          <w:rFonts w:eastAsia="Times New Roman"/>
        </w:rPr>
        <w:t xml:space="preserve"> untuk mendapatkan </w:t>
      </w:r>
      <w:r w:rsidRPr="003D1E53">
        <w:rPr>
          <w:rFonts w:eastAsia="Times New Roman"/>
          <w:i/>
          <w:iCs/>
        </w:rPr>
        <w:t>insights</w:t>
      </w:r>
      <w:r w:rsidRPr="000F2691">
        <w:rPr>
          <w:rFonts w:eastAsia="Times New Roman"/>
        </w:rPr>
        <w:t xml:space="preserve"> mengenai </w:t>
      </w:r>
      <w:r w:rsidRPr="003D1E53">
        <w:rPr>
          <w:rFonts w:eastAsia="Times New Roman"/>
          <w:i/>
          <w:iCs/>
        </w:rPr>
        <w:t>engagement</w:t>
      </w:r>
      <w:r w:rsidR="003D1E53">
        <w:rPr>
          <w:rFonts w:eastAsia="Times New Roman"/>
        </w:rPr>
        <w:t xml:space="preserve"> siswa</w:t>
      </w:r>
      <w:r w:rsidRPr="000F2691">
        <w:rPr>
          <w:rFonts w:eastAsia="Times New Roman"/>
        </w:rPr>
        <w:t xml:space="preserve"> dan emo</w:t>
      </w:r>
      <w:r w:rsidR="003D1E53">
        <w:rPr>
          <w:rFonts w:eastAsia="Times New Roman"/>
        </w:rPr>
        <w:t>sinya</w:t>
      </w:r>
      <w:r w:rsidRPr="000F2691">
        <w:rPr>
          <w:rFonts w:eastAsia="Times New Roman"/>
        </w:rPr>
        <w:t xml:space="preserve">. </w:t>
      </w:r>
    </w:p>
    <w:p w14:paraId="478C0E76" w14:textId="53D9FE16" w:rsidR="003D1E53" w:rsidRDefault="003D1E53" w:rsidP="00042E0D">
      <w:pPr>
        <w:pStyle w:val="Paragraf"/>
      </w:pPr>
      <w:r>
        <w:t xml:space="preserve">Penerapan FER memiliki tantangan tersendiri terhadap emosi anak </w:t>
      </w:r>
      <w:r w:rsidR="00042E0D">
        <w:fldChar w:fldCharType="begin" w:fldLock="1"/>
      </w:r>
      <w: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2022)","plainTextFormattedCitation":"(Rathod dkk., 2022)","previouslyFormattedCitation":"(Rathod dkk., 2022)"},"properties":{"noteIndex":0},"schema":"https://github.com/citation-style-language/schema/raw/master/csl-citation.json"}</w:instrText>
      </w:r>
      <w:r w:rsidR="00042E0D">
        <w:fldChar w:fldCharType="separate"/>
      </w:r>
      <w:r w:rsidRPr="003D1E53">
        <w:rPr>
          <w:noProof/>
        </w:rPr>
        <w:t>(Rathod dkk., 2022)</w:t>
      </w:r>
      <w:r w:rsidR="00042E0D">
        <w:fldChar w:fldCharType="end"/>
      </w:r>
      <w:r>
        <w:t xml:space="preserve">. Peneliti </w:t>
      </w:r>
      <w:r>
        <w:fldChar w:fldCharType="begin" w:fldLock="1"/>
      </w:r>
      <w: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Pr="003D1E53">
        <w:rPr>
          <w:noProof/>
        </w:rPr>
        <w:t xml:space="preserve">Rathod dkk., </w:t>
      </w:r>
      <w:r>
        <w:rPr>
          <w:noProof/>
        </w:rPr>
        <w:t>(</w:t>
      </w:r>
      <w:r w:rsidRPr="003D1E53">
        <w:rPr>
          <w:noProof/>
        </w:rPr>
        <w:t>2022)</w:t>
      </w:r>
      <w:r>
        <w:fldChar w:fldCharType="end"/>
      </w:r>
      <w:r w:rsidRPr="003D1E53">
        <w:t xml:space="preserve"> menyimpulkan bahwa </w:t>
      </w:r>
      <w:r w:rsidR="0024145E">
        <w:t xml:space="preserve">model </w:t>
      </w:r>
      <w:r w:rsidRPr="003D1E53">
        <w:rPr>
          <w:i/>
          <w:iCs/>
        </w:rPr>
        <w:t>deep</w:t>
      </w:r>
      <w:r w:rsidRPr="003D1E53">
        <w:t xml:space="preserve"> </w:t>
      </w:r>
      <w:r w:rsidRPr="003D1E53">
        <w:rPr>
          <w:i/>
          <w:iCs/>
        </w:rPr>
        <w:t>learning</w:t>
      </w:r>
      <w:r w:rsidRPr="003D1E53">
        <w:t xml:space="preserve"> efektif untuk </w:t>
      </w:r>
      <w:r>
        <w:t>deteksi emosi</w:t>
      </w:r>
      <w:r w:rsidRPr="003D1E53">
        <w:t xml:space="preserve"> pada anak-anak dalam </w:t>
      </w:r>
      <w:r>
        <w:t xml:space="preserve">media pembelajaran daring </w:t>
      </w:r>
      <w:r>
        <w:lastRenderedPageBreak/>
        <w:t>dengan</w:t>
      </w:r>
      <w:r w:rsidRPr="003D1E53">
        <w:t xml:space="preserve"> menggunakan </w:t>
      </w:r>
      <w:r w:rsidR="003B56B3" w:rsidRPr="003B56B3">
        <w:rPr>
          <w:i/>
        </w:rPr>
        <w:t>dataset</w:t>
      </w:r>
      <w:r w:rsidRPr="003D1E53">
        <w:t xml:space="preserve"> LIRIS serta </w:t>
      </w:r>
      <w:r w:rsidR="003B56B3" w:rsidRPr="003B56B3">
        <w:rPr>
          <w:i/>
        </w:rPr>
        <w:t>dataset</w:t>
      </w:r>
      <w:r w:rsidRPr="003D1E53">
        <w:t xml:space="preserve"> khusus yang dikembangkan untuk anak usia 7 hingga 10 tahun. </w:t>
      </w:r>
      <w:r>
        <w:fldChar w:fldCharType="begin" w:fldLock="1"/>
      </w:r>
      <w: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Pr="003D1E53">
        <w:rPr>
          <w:noProof/>
        </w:rPr>
        <w:t xml:space="preserve">Rathod dkk., </w:t>
      </w:r>
      <w:r>
        <w:rPr>
          <w:noProof/>
        </w:rPr>
        <w:t>(</w:t>
      </w:r>
      <w:r w:rsidRPr="003D1E53">
        <w:rPr>
          <w:noProof/>
        </w:rPr>
        <w:t>2022)</w:t>
      </w:r>
      <w:r>
        <w:fldChar w:fldCharType="end"/>
      </w:r>
      <w:r w:rsidRPr="003D1E53">
        <w:t xml:space="preserve"> </w:t>
      </w:r>
      <w:r>
        <w:t xml:space="preserve">menyatakan </w:t>
      </w:r>
      <w:r w:rsidRPr="003D1E53">
        <w:t xml:space="preserve">bahwa </w:t>
      </w:r>
      <w:r w:rsidRPr="003D1E53">
        <w:rPr>
          <w:i/>
          <w:iCs/>
        </w:rPr>
        <w:t>facial</w:t>
      </w:r>
      <w:r w:rsidRPr="003D1E53">
        <w:t xml:space="preserve"> </w:t>
      </w:r>
      <w:r w:rsidRPr="003D1E53">
        <w:rPr>
          <w:i/>
          <w:iCs/>
        </w:rPr>
        <w:t>expressions</w:t>
      </w:r>
      <w:r w:rsidRPr="003D1E53">
        <w:t xml:space="preserve"> </w:t>
      </w:r>
      <w:r>
        <w:t xml:space="preserve">pada anak-anak </w:t>
      </w:r>
      <w:r w:rsidRPr="003D1E53">
        <w:t xml:space="preserve">berbeda dari orang dewasa, sehingga digunakan 3D 468 </w:t>
      </w:r>
      <w:r w:rsidRPr="00BC2F77">
        <w:rPr>
          <w:i/>
          <w:iCs/>
        </w:rPr>
        <w:t xml:space="preserve">key geometric points </w:t>
      </w:r>
      <w:r w:rsidRPr="003D1E53">
        <w:t xml:space="preserve">untuk meningkatkan </w:t>
      </w:r>
      <w:r w:rsidRPr="003D1E53">
        <w:rPr>
          <w:i/>
          <w:iCs/>
        </w:rPr>
        <w:t>emotion recognition accuracy</w:t>
      </w:r>
      <w:r w:rsidR="00BC2F77">
        <w:t xml:space="preserve"> untuk mendeteksi emosi pada anak-anak</w:t>
      </w:r>
      <w:r w:rsidRPr="003D1E53">
        <w:t xml:space="preserve">. </w:t>
      </w:r>
      <w:r>
        <w:t>Hasil akurasinya</w:t>
      </w:r>
      <w:r w:rsidRPr="003D1E53">
        <w:t xml:space="preserve"> mencapai 90.98% melalui </w:t>
      </w:r>
      <w:r w:rsidRPr="003D1E53">
        <w:rPr>
          <w:i/>
          <w:iCs/>
        </w:rPr>
        <w:t>comprehensive comparative analysis</w:t>
      </w:r>
      <w:r w:rsidRPr="003D1E53">
        <w:t xml:space="preserve"> dengan tujuh model</w:t>
      </w:r>
      <w:r>
        <w:t xml:space="preserve"> arsitektur</w:t>
      </w:r>
      <w:r w:rsidRPr="003D1E53">
        <w:t xml:space="preserve"> CNN. </w:t>
      </w:r>
    </w:p>
    <w:p w14:paraId="37783E26" w14:textId="46CF7752" w:rsidR="00DF32BD" w:rsidRDefault="00E75A89" w:rsidP="00042E0D">
      <w:pPr>
        <w:pStyle w:val="Paragraf"/>
      </w:pPr>
      <w:r>
        <w:t xml:space="preserve">Penerapan FER juga bisa dalam keadaan real-time pada video saat pembelajaran daring </w:t>
      </w:r>
      <w:r w:rsidR="00042E0D">
        <w:fldChar w:fldCharType="begin" w:fldLock="1"/>
      </w:r>
      <w:r>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2022)","plainTextFormattedCitation":"(Mehta dkk., 2022)","previouslyFormattedCitation":"(Mehta dkk., 2022)"},"properties":{"noteIndex":0},"schema":"https://github.com/citation-style-language/schema/raw/master/csl-citation.json"}</w:instrText>
      </w:r>
      <w:r w:rsidR="00042E0D">
        <w:fldChar w:fldCharType="separate"/>
      </w:r>
      <w:r w:rsidRPr="00E75A89">
        <w:rPr>
          <w:noProof/>
        </w:rPr>
        <w:t>(Mehta dkk., 2022)</w:t>
      </w:r>
      <w:r w:rsidR="00042E0D">
        <w:fldChar w:fldCharType="end"/>
      </w:r>
      <w:r>
        <w:t xml:space="preserve">. Peneliti </w:t>
      </w:r>
      <w:r>
        <w:fldChar w:fldCharType="begin" w:fldLock="1"/>
      </w:r>
      <w:r>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2022)","manualFormatting":"Mehta dkk., (2022)","plainTextFormattedCitation":"(Mehta dkk., 2022)","previouslyFormattedCitation":"(Mehta dkk., 2022)"},"properties":{"noteIndex":0},"schema":"https://github.com/citation-style-language/schema/raw/master/csl-citation.json"}</w:instrText>
      </w:r>
      <w:r>
        <w:fldChar w:fldCharType="separate"/>
      </w:r>
      <w:r w:rsidRPr="00E75A89">
        <w:rPr>
          <w:noProof/>
        </w:rPr>
        <w:t xml:space="preserve">Mehta dkk., </w:t>
      </w:r>
      <w:r>
        <w:rPr>
          <w:noProof/>
        </w:rPr>
        <w:t>(</w:t>
      </w:r>
      <w:r w:rsidRPr="00E75A89">
        <w:rPr>
          <w:noProof/>
        </w:rPr>
        <w:t>2022)</w:t>
      </w:r>
      <w:r>
        <w:fldChar w:fldCharType="end"/>
      </w:r>
      <w:r>
        <w:t xml:space="preserve"> </w:t>
      </w:r>
      <w:r w:rsidRPr="00E75A89">
        <w:t xml:space="preserve">menyimpulkan bahwa </w:t>
      </w:r>
      <w:r>
        <w:t>level konsentrasi siswa</w:t>
      </w:r>
      <w:r w:rsidRPr="00E75A89">
        <w:t xml:space="preserve"> dapat dideteksi secara efektif melalui </w:t>
      </w:r>
      <w:r w:rsidRPr="00E75A89">
        <w:rPr>
          <w:i/>
          <w:iCs/>
        </w:rPr>
        <w:t>real-time facial expression analysis</w:t>
      </w:r>
      <w:r w:rsidRPr="00E75A89">
        <w:t>. Tiga tingkat konsentrasi</w:t>
      </w:r>
      <w:r>
        <w:t xml:space="preserve"> yang</w:t>
      </w:r>
      <w:r w:rsidRPr="00E75A89">
        <w:t xml:space="preserve"> diidentifikasi </w:t>
      </w:r>
      <w:r>
        <w:t>dan</w:t>
      </w:r>
      <w:r w:rsidRPr="00E75A89">
        <w:t xml:space="preserve"> diperoleh dari </w:t>
      </w:r>
      <w:r w:rsidRPr="00E75A89">
        <w:rPr>
          <w:i/>
          <w:iCs/>
        </w:rPr>
        <w:t>facial emotions</w:t>
      </w:r>
      <w:r>
        <w:rPr>
          <w:i/>
          <w:iCs/>
        </w:rPr>
        <w:t xml:space="preserve"> </w:t>
      </w:r>
      <w:r>
        <w:t>adalah</w:t>
      </w:r>
      <w:r w:rsidRPr="00E75A89">
        <w:t xml:space="preserve"> </w:t>
      </w:r>
      <w:r>
        <w:rPr>
          <w:i/>
          <w:iCs/>
        </w:rPr>
        <w:t>“</w:t>
      </w:r>
      <w:r w:rsidRPr="00E75A89">
        <w:rPr>
          <w:i/>
          <w:iCs/>
        </w:rPr>
        <w:t>highly concentrated</w:t>
      </w:r>
      <w:r>
        <w:rPr>
          <w:i/>
          <w:iCs/>
        </w:rPr>
        <w:t>”</w:t>
      </w:r>
      <w:r w:rsidRPr="00E75A89">
        <w:t xml:space="preserve">, </w:t>
      </w:r>
      <w:r>
        <w:t>“</w:t>
      </w:r>
      <w:r w:rsidRPr="00E75A89">
        <w:rPr>
          <w:i/>
          <w:iCs/>
        </w:rPr>
        <w:t>nominally concentrated</w:t>
      </w:r>
      <w:r>
        <w:rPr>
          <w:i/>
          <w:iCs/>
        </w:rPr>
        <w:t>”</w:t>
      </w:r>
      <w:r w:rsidRPr="00E75A89">
        <w:t xml:space="preserve">, dan </w:t>
      </w:r>
      <w:r>
        <w:t>“</w:t>
      </w:r>
      <w:r w:rsidRPr="00E75A89">
        <w:rPr>
          <w:i/>
          <w:iCs/>
        </w:rPr>
        <w:t>not concentrated</w:t>
      </w:r>
      <w:r w:rsidRPr="00E75A89">
        <w:t xml:space="preserve"> </w:t>
      </w:r>
      <w:r w:rsidRPr="00E75A89">
        <w:rPr>
          <w:i/>
          <w:iCs/>
        </w:rPr>
        <w:t>at all</w:t>
      </w:r>
      <w:r>
        <w:t>”</w:t>
      </w:r>
      <w:r w:rsidRPr="00E75A89">
        <w:t xml:space="preserve">. </w:t>
      </w:r>
      <w:r>
        <w:t>Hasil penelitian</w:t>
      </w:r>
      <w:r w:rsidRPr="00E75A89">
        <w:t xml:space="preserve"> ini menunjukkan efektivitas </w:t>
      </w:r>
      <w:r>
        <w:t xml:space="preserve">model </w:t>
      </w:r>
      <w:r w:rsidRPr="00E75A89">
        <w:rPr>
          <w:i/>
          <w:iCs/>
        </w:rPr>
        <w:t>deep learning</w:t>
      </w:r>
      <w:r w:rsidRPr="00E75A89">
        <w:t xml:space="preserve">, khususnya VGG16, dalam </w:t>
      </w:r>
      <w:r w:rsidRPr="00E75A89">
        <w:rPr>
          <w:i/>
          <w:iCs/>
        </w:rPr>
        <w:t>facial emotion classification</w:t>
      </w:r>
      <w:r w:rsidRPr="00E75A89">
        <w:t xml:space="preserve">, dengan </w:t>
      </w:r>
      <w:r>
        <w:t>akurasi tinggi</w:t>
      </w:r>
      <w:r w:rsidRPr="00E75A89">
        <w:t xml:space="preserve"> dalam mendeteksi tingkat konsentrasi. Secara keseluruhan, hasil penelitian mengindikasikan bahwa mengintegrasikan emotion recognition ke dalam </w:t>
      </w:r>
      <w:r w:rsidRPr="00E75A89">
        <w:rPr>
          <w:i/>
          <w:iCs/>
        </w:rPr>
        <w:t>e-learning systems</w:t>
      </w:r>
      <w:r w:rsidRPr="00E75A89">
        <w:t xml:space="preserve"> dapat meningkatkan </w:t>
      </w:r>
      <w:r>
        <w:t>pengalaman belajar</w:t>
      </w:r>
      <w:r w:rsidRPr="00E75A89">
        <w:t xml:space="preserve"> dengan menyediakan</w:t>
      </w:r>
      <w:r w:rsidR="001E60D1">
        <w:t xml:space="preserve"> umpan balik secara langsung </w:t>
      </w:r>
      <w:r w:rsidRPr="00E75A89">
        <w:t xml:space="preserve">terkait </w:t>
      </w:r>
      <w:r w:rsidRPr="00E75A89">
        <w:rPr>
          <w:i/>
          <w:iCs/>
        </w:rPr>
        <w:t>engagement</w:t>
      </w:r>
      <w:r>
        <w:t xml:space="preserve"> siswa.</w:t>
      </w:r>
    </w:p>
    <w:p w14:paraId="31E0D0FB" w14:textId="65F1793A" w:rsidR="00E94C5B" w:rsidRDefault="00DF32BD" w:rsidP="009F2C79">
      <w:pPr>
        <w:pStyle w:val="Paragraf"/>
        <w:rPr>
          <w:rFonts w:eastAsia="Times New Roman"/>
        </w:rPr>
      </w:pPr>
      <w:r>
        <w:t xml:space="preserve">Selain dengan FER, deteksi </w:t>
      </w:r>
      <w:r w:rsidRPr="00DF32BD">
        <w:rPr>
          <w:i/>
          <w:iCs/>
        </w:rPr>
        <w:t>engagement</w:t>
      </w:r>
      <w:r>
        <w:t xml:space="preserve"> siswa juga bisa menggunakan </w:t>
      </w:r>
      <w:r w:rsidRPr="00DF32BD">
        <w:rPr>
          <w:i/>
          <w:iCs/>
        </w:rPr>
        <w:t>head pose</w:t>
      </w:r>
      <w:r>
        <w:t xml:space="preserve"> </w:t>
      </w:r>
      <w:r>
        <w:fldChar w:fldCharType="begin" w:fldLock="1"/>
      </w:r>
      <w:r w:rsidR="004A4D99">
        <w:instrText>ADDIN CSL_CITATION {"citationItems":[{"id":"ITEM-1","itemData":{"DOI":"10.1016/j.dajour.2023.100277","ISSN":"27726622","abstract":"The outbreak of COVID-19 has caused an unprecedented increase in the usage of e-Learning platforms. The closure of educational institutions globally has significantly impacted the traditional education system. Without physical interaction, engaging students in an e-Learning environment has become a major challenge for teachers and e-Learning platform providers. Unlike a face-to-face classroom, where teachers can easily monitor students’ behaviour and adapt the learning content according to their needs, this is impossible in an e-Learning environment. This study introduces an optimized deep learning-based approach for detecting student engagement levels to ensure students remain connected to the learning process. The proposed optimized model uses facial emotion recognition and head movement detection to track real-time engagement levels for big data as real-time-based face and head datasets are analysed. The system leverages facial landmark detection to monitor head movements and deep learning models such as VGG19 and ResNet50 for facial emotion recognition. The system combines the output of both approaches to accurately predict the student engagement state as either ‘engaged’ or ‘disengaged’ with an accuracy rate of 91.67%.","author":[{"dropping-particle":"","family":"Gupta","given":"Swadha","non-dropping-particle":"","parse-names":false,"suffix":""},{"dropping-particle":"","family":"Kumar","given":"Parteek","non-dropping-particle":"","parse-names":false,"suffix":""},{"dropping-particle":"","family":"Tekchandani","given":"Rajkumar","non-dropping-particle":"","parse-names":false,"suffix":""}],"container-title":"Decision Analytics Journal","id":"ITEM-1","issue":"May","issued":{"date-parts":[["2023"]]},"page":"100277","publisher":"Elsevier Inc.","title":"An optimized deep convolutional neural network for adaptive learning using feature fusion in multimodal data","type":"article-journal","volume":"8"},"uris":["http://www.mendeley.com/documents/?uuid=b46a2b03-da7a-4cde-b728-c42797ed95b0"]}],"mendeley":{"formattedCitation":"(Gupta dkk., 2023b)","plainTextFormattedCitation":"(Gupta dkk., 2023b)","previouslyFormattedCitation":"(Gupta dkk., 2023b)"},"properties":{"noteIndex":0},"schema":"https://github.com/citation-style-language/schema/raw/master/csl-citation.json"}</w:instrText>
      </w:r>
      <w:r>
        <w:fldChar w:fldCharType="separate"/>
      </w:r>
      <w:r w:rsidRPr="00DF32BD">
        <w:rPr>
          <w:noProof/>
        </w:rPr>
        <w:t>(Gupta dkk., 2023b)</w:t>
      </w:r>
      <w:r>
        <w:fldChar w:fldCharType="end"/>
      </w:r>
      <w:r>
        <w:t xml:space="preserve"> </w:t>
      </w:r>
      <w:r w:rsidR="008219AB">
        <w:t xml:space="preserve">dan </w:t>
      </w:r>
      <w:r w:rsidR="008219AB" w:rsidRPr="008219AB">
        <w:rPr>
          <w:i/>
          <w:iCs/>
        </w:rPr>
        <w:t>eye gaze</w:t>
      </w:r>
      <w:r w:rsidR="008219AB">
        <w:t xml:space="preserve"> </w:t>
      </w:r>
      <w:r w:rsidR="008219AB">
        <w:fldChar w:fldCharType="begin" w:fldLock="1"/>
      </w:r>
      <w:r w:rsidR="008219AB">
        <w:instrText>ADDIN CSL_CITATION {"citationItems":[{"id":"ITEM-1","itemData":{"DOI":"10.1109/TLT.2023.3342860","ISSN":"19391382","abstract":"Predicting student engagement can provide timely feedback and help teachers make adjustments to their practices to meet student needs and improve their learning experience. This article proposes a four-step approach using a sequential ensemble model for engagement prediction, discusses the contribution of different features to the model and the influence of video segmentation in the prediction, reports on two in-the-wild datasets-The Emotion Recognition in the Wild Engagement Prediction (EmotiW-EP) dataset published in 2018 as part of a student engagement task and the Dataset for Affective States in E-Environments (DAiSEE), a general purpose dataset also used in the educational context but not limited to it, and, finally, presents a comprehensive and thorough critical analysis, highlighting crucial factors to consider when using AI/computer vision models in educational datasets for learning purposes. Experiments show that our proposed approach outperforms state-of-the-art approaches by obtaining a mean square error of 0.0386 on the DAiSEE dataset and 0.0610 on the EmotiW-EP dataset. We conclude this article with a critical analysis of the reliability of such predictions in learning environments and propose future directions for the effective use of AI/computer vision models in education.","author":[{"dropping-particle":"","family":"Tian","given":"Xinran","non-dropping-particle":"","parse-names":false,"suffix":""},{"dropping-particle":"","family":"Nunes","given":"Bernardo Pereira","non-dropping-particle":"","parse-names":false,"suffix":""},{"dropping-particle":"","family":"Liu","given":"Yifeng","non-dropping-particle":"","parse-names":false,"suffix":""},{"dropping-particle":"","family":"Manrique","given":"Ruben","non-dropping-particle":"","parse-names":false,"suffix":""}],"container-title":"IEEE Transactions on Learning Technologies","id":"ITEM-1","issued":{"date-parts":[["2024"]]},"page":"939-950","publisher":"IEEE","title":"Predicting Student Engagement Using Sequential Ensemble Model","type":"article-journal","volume":"17"},"uris":["http://www.mendeley.com/documents/?uuid=a3aa8606-82d8-4f20-b3c3-56f3dfb73577"]}],"mendeley":{"formattedCitation":"(Tian dkk., 2024)","plainTextFormattedCitation":"(Tian dkk., 2024)","previouslyFormattedCitation":"(Tian dkk., 2024)"},"properties":{"noteIndex":0},"schema":"https://github.com/citation-style-language/schema/raw/master/csl-citation.json"}</w:instrText>
      </w:r>
      <w:r w:rsidR="008219AB">
        <w:fldChar w:fldCharType="separate"/>
      </w:r>
      <w:r w:rsidR="008219AB" w:rsidRPr="008219AB">
        <w:rPr>
          <w:noProof/>
        </w:rPr>
        <w:t>(Tian dkk., 2024)</w:t>
      </w:r>
      <w:r w:rsidR="008219AB">
        <w:fldChar w:fldCharType="end"/>
      </w:r>
      <w:r w:rsidR="008219AB">
        <w:t xml:space="preserve">. Dengan teknik tersebut, sistem bisa menyimpulkan keadaan siswa apakah fokus terhadap pelajaran atau tidak. Peneliti </w:t>
      </w:r>
      <w:r w:rsidR="008219AB">
        <w:fldChar w:fldCharType="begin" w:fldLock="1"/>
      </w:r>
      <w:r w:rsidR="001B6644">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008219AB">
        <w:fldChar w:fldCharType="separate"/>
      </w:r>
      <w:r w:rsidR="008219AB" w:rsidRPr="008219AB">
        <w:rPr>
          <w:noProof/>
        </w:rPr>
        <w:t xml:space="preserve">Gupta dkk., </w:t>
      </w:r>
      <w:r w:rsidR="008219AB">
        <w:rPr>
          <w:noProof/>
        </w:rPr>
        <w:t>(</w:t>
      </w:r>
      <w:r w:rsidR="008219AB" w:rsidRPr="008219AB">
        <w:rPr>
          <w:noProof/>
        </w:rPr>
        <w:t>2023a)</w:t>
      </w:r>
      <w:r w:rsidR="008219AB">
        <w:fldChar w:fldCharType="end"/>
      </w:r>
      <w:r w:rsidR="008219AB">
        <w:t xml:space="preserve">, </w:t>
      </w:r>
      <w:r w:rsidR="008219AB" w:rsidRPr="008219AB">
        <w:t xml:space="preserve">menggabungkan </w:t>
      </w:r>
      <w:r w:rsidR="008219AB" w:rsidRPr="008219AB">
        <w:rPr>
          <w:i/>
          <w:iCs/>
        </w:rPr>
        <w:t>head pose</w:t>
      </w:r>
      <w:r w:rsidR="008219AB" w:rsidRPr="008219AB">
        <w:t xml:space="preserve"> dan </w:t>
      </w:r>
      <w:r w:rsidR="008219AB" w:rsidRPr="008219AB">
        <w:rPr>
          <w:i/>
          <w:iCs/>
        </w:rPr>
        <w:t xml:space="preserve">eye </w:t>
      </w:r>
      <w:r w:rsidR="00C4100F">
        <w:rPr>
          <w:i/>
          <w:iCs/>
        </w:rPr>
        <w:t xml:space="preserve">blink </w:t>
      </w:r>
      <w:r w:rsidR="00C4100F">
        <w:t>(gambar II.2)</w:t>
      </w:r>
      <w:r w:rsidR="008219AB" w:rsidRPr="008219AB">
        <w:t xml:space="preserve"> dalam mendeteksi </w:t>
      </w:r>
      <w:r w:rsidR="008219AB" w:rsidRPr="008219AB">
        <w:rPr>
          <w:i/>
          <w:iCs/>
        </w:rPr>
        <w:t>engagement</w:t>
      </w:r>
      <w:r w:rsidR="008219AB" w:rsidRPr="008219AB">
        <w:t xml:space="preserve"> siswa. </w:t>
      </w:r>
      <w:r w:rsidR="008219AB">
        <w:t xml:space="preserve">Dilatarbelakangi atas </w:t>
      </w:r>
      <w:r w:rsidR="008219AB" w:rsidRPr="008219AB">
        <w:rPr>
          <w:rFonts w:eastAsia="Times New Roman"/>
        </w:rPr>
        <w:t xml:space="preserve">meningkatnya permintaan </w:t>
      </w:r>
      <w:r w:rsidR="008219AB">
        <w:rPr>
          <w:rFonts w:eastAsia="Times New Roman"/>
        </w:rPr>
        <w:t xml:space="preserve">pembelajaran daring </w:t>
      </w:r>
      <w:r w:rsidR="008219AB" w:rsidRPr="008219AB">
        <w:rPr>
          <w:rFonts w:eastAsia="Times New Roman"/>
        </w:rPr>
        <w:t>selama pandemi COVID-19</w:t>
      </w:r>
      <w:r w:rsidR="00D03AEC">
        <w:rPr>
          <w:rFonts w:eastAsia="Times New Roman"/>
        </w:rPr>
        <w:t xml:space="preserve">, </w:t>
      </w:r>
      <w:r w:rsidR="00D03AEC">
        <w:fldChar w:fldCharType="begin" w:fldLock="1"/>
      </w:r>
      <w:r w:rsidR="001B6644">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00D03AEC">
        <w:fldChar w:fldCharType="separate"/>
      </w:r>
      <w:r w:rsidR="00D03AEC" w:rsidRPr="008219AB">
        <w:rPr>
          <w:noProof/>
        </w:rPr>
        <w:t xml:space="preserve">Gupta dkk., </w:t>
      </w:r>
      <w:r w:rsidR="00D03AEC">
        <w:rPr>
          <w:noProof/>
        </w:rPr>
        <w:t>(</w:t>
      </w:r>
      <w:r w:rsidR="00D03AEC" w:rsidRPr="008219AB">
        <w:rPr>
          <w:noProof/>
        </w:rPr>
        <w:t>2023a)</w:t>
      </w:r>
      <w:r w:rsidR="00D03AEC">
        <w:fldChar w:fldCharType="end"/>
      </w:r>
      <w:r w:rsidR="008219AB" w:rsidRPr="008219AB">
        <w:rPr>
          <w:rFonts w:eastAsia="Times New Roman"/>
        </w:rPr>
        <w:t xml:space="preserve"> mengusulkan </w:t>
      </w:r>
      <w:r w:rsidR="00D03AEC">
        <w:rPr>
          <w:rFonts w:eastAsia="Times New Roman"/>
        </w:rPr>
        <w:t xml:space="preserve">sistem </w:t>
      </w:r>
      <w:r w:rsidR="008219AB" w:rsidRPr="00D03AEC">
        <w:rPr>
          <w:rFonts w:eastAsia="Times New Roman"/>
          <w:i/>
          <w:iCs/>
        </w:rPr>
        <w:t xml:space="preserve">student engagement detection </w:t>
      </w:r>
      <w:r w:rsidR="008219AB" w:rsidRPr="008219AB">
        <w:rPr>
          <w:rFonts w:eastAsia="Times New Roman"/>
        </w:rPr>
        <w:t xml:space="preserve">untuk memberikan </w:t>
      </w:r>
      <w:r w:rsidR="00D03AEC">
        <w:rPr>
          <w:rFonts w:eastAsia="Times New Roman"/>
        </w:rPr>
        <w:t>umpan balik</w:t>
      </w:r>
      <w:r w:rsidR="008219AB" w:rsidRPr="008219AB">
        <w:rPr>
          <w:rFonts w:eastAsia="Times New Roman"/>
        </w:rPr>
        <w:t xml:space="preserve">. Sistem ini dirancang untuk mendukung </w:t>
      </w:r>
      <w:r w:rsidR="008219AB" w:rsidRPr="00D03AEC">
        <w:rPr>
          <w:rFonts w:eastAsia="Times New Roman"/>
          <w:i/>
          <w:iCs/>
        </w:rPr>
        <w:t>e-learning platforms</w:t>
      </w:r>
      <w:r w:rsidR="008219AB" w:rsidRPr="008219AB">
        <w:rPr>
          <w:rFonts w:eastAsia="Times New Roman"/>
        </w:rPr>
        <w:t xml:space="preserve"> dengan mendeteksi tingkat </w:t>
      </w:r>
      <w:r w:rsidR="00F937B3" w:rsidRPr="00F937B3">
        <w:rPr>
          <w:rFonts w:eastAsia="Times New Roman"/>
          <w:i/>
        </w:rPr>
        <w:t xml:space="preserve">engagement </w:t>
      </w:r>
      <w:r w:rsidR="008219AB" w:rsidRPr="008219AB">
        <w:rPr>
          <w:rFonts w:eastAsia="Times New Roman"/>
        </w:rPr>
        <w:t xml:space="preserve"> siswa secara </w:t>
      </w:r>
      <w:r w:rsidR="008219AB" w:rsidRPr="00D03AEC">
        <w:rPr>
          <w:rFonts w:eastAsia="Times New Roman"/>
          <w:i/>
          <w:iCs/>
        </w:rPr>
        <w:t>real-time</w:t>
      </w:r>
      <w:r w:rsidR="008219AB" w:rsidRPr="008219AB">
        <w:rPr>
          <w:rFonts w:eastAsia="Times New Roman"/>
        </w:rPr>
        <w:t xml:space="preserve">. </w:t>
      </w:r>
      <w:r w:rsidR="00D03AEC">
        <w:rPr>
          <w:rFonts w:eastAsia="Times New Roman"/>
        </w:rPr>
        <w:t xml:space="preserve">Pendekatan multimodal </w:t>
      </w:r>
      <w:r w:rsidR="008219AB" w:rsidRPr="008219AB">
        <w:rPr>
          <w:rFonts w:eastAsia="Times New Roman"/>
        </w:rPr>
        <w:t xml:space="preserve">diterapkan dengan mengombinasikan data dari </w:t>
      </w:r>
      <w:r w:rsidR="008219AB" w:rsidRPr="00D03AEC">
        <w:rPr>
          <w:rFonts w:eastAsia="Times New Roman"/>
          <w:i/>
          <w:iCs/>
        </w:rPr>
        <w:t>facial expressions</w:t>
      </w:r>
      <w:r w:rsidR="008219AB" w:rsidRPr="008219AB">
        <w:rPr>
          <w:rFonts w:eastAsia="Times New Roman"/>
        </w:rPr>
        <w:t xml:space="preserve">, </w:t>
      </w:r>
      <w:r w:rsidR="008219AB" w:rsidRPr="00D03AEC">
        <w:rPr>
          <w:rFonts w:eastAsia="Times New Roman"/>
          <w:i/>
          <w:iCs/>
        </w:rPr>
        <w:t>eye movements</w:t>
      </w:r>
      <w:r w:rsidR="008219AB" w:rsidRPr="008219AB">
        <w:rPr>
          <w:rFonts w:eastAsia="Times New Roman"/>
        </w:rPr>
        <w:t xml:space="preserve">, dan </w:t>
      </w:r>
      <w:r w:rsidR="008219AB" w:rsidRPr="00D03AEC">
        <w:rPr>
          <w:rFonts w:eastAsia="Times New Roman"/>
          <w:i/>
          <w:iCs/>
        </w:rPr>
        <w:t>head movements</w:t>
      </w:r>
      <w:r w:rsidR="008219AB" w:rsidRPr="008219AB">
        <w:rPr>
          <w:rFonts w:eastAsia="Times New Roman"/>
        </w:rPr>
        <w:t xml:space="preserve"> untuk mengklasifikasikan siswa sebagai </w:t>
      </w:r>
      <w:r w:rsidR="008219AB" w:rsidRPr="00D03AEC">
        <w:rPr>
          <w:rFonts w:eastAsia="Times New Roman"/>
          <w:i/>
          <w:iCs/>
        </w:rPr>
        <w:t>engaged</w:t>
      </w:r>
      <w:r w:rsidR="008219AB" w:rsidRPr="008219AB">
        <w:rPr>
          <w:rFonts w:eastAsia="Times New Roman"/>
        </w:rPr>
        <w:t xml:space="preserve"> atau </w:t>
      </w:r>
      <w:r w:rsidR="008219AB" w:rsidRPr="00D03AEC">
        <w:rPr>
          <w:rFonts w:eastAsia="Times New Roman"/>
          <w:i/>
          <w:iCs/>
        </w:rPr>
        <w:t>disengaged</w:t>
      </w:r>
      <w:r w:rsidR="008219AB" w:rsidRPr="008219AB">
        <w:rPr>
          <w:rFonts w:eastAsia="Times New Roman"/>
        </w:rPr>
        <w:t xml:space="preserve">. </w:t>
      </w:r>
      <w:r w:rsidR="00D03AEC">
        <w:rPr>
          <w:rFonts w:eastAsia="Times New Roman"/>
        </w:rPr>
        <w:t xml:space="preserve">Model </w:t>
      </w:r>
      <w:r w:rsidR="00D03AEC" w:rsidRPr="00D03AEC">
        <w:rPr>
          <w:rFonts w:eastAsia="Times New Roman"/>
          <w:i/>
          <w:iCs/>
        </w:rPr>
        <w:t>d</w:t>
      </w:r>
      <w:r w:rsidR="008219AB" w:rsidRPr="00D03AEC">
        <w:rPr>
          <w:rFonts w:eastAsia="Times New Roman"/>
          <w:i/>
          <w:iCs/>
        </w:rPr>
        <w:t xml:space="preserve">eep learning </w:t>
      </w:r>
      <w:r w:rsidR="008219AB" w:rsidRPr="008219AB">
        <w:rPr>
          <w:rFonts w:eastAsia="Times New Roman"/>
        </w:rPr>
        <w:t xml:space="preserve">digunakan untuk </w:t>
      </w:r>
      <w:r w:rsidR="008219AB" w:rsidRPr="00D03AEC">
        <w:rPr>
          <w:rFonts w:eastAsia="Times New Roman"/>
          <w:i/>
          <w:iCs/>
        </w:rPr>
        <w:t>facial emotion recognition</w:t>
      </w:r>
      <w:r w:rsidR="008219AB" w:rsidRPr="008219AB">
        <w:rPr>
          <w:rFonts w:eastAsia="Times New Roman"/>
        </w:rPr>
        <w:t xml:space="preserve">, </w:t>
      </w:r>
      <w:r w:rsidR="008219AB" w:rsidRPr="00D03AEC">
        <w:rPr>
          <w:rFonts w:eastAsia="Times New Roman"/>
          <w:i/>
          <w:iCs/>
        </w:rPr>
        <w:t>blink detection</w:t>
      </w:r>
      <w:r w:rsidR="008219AB" w:rsidRPr="008219AB">
        <w:rPr>
          <w:rFonts w:eastAsia="Times New Roman"/>
        </w:rPr>
        <w:t xml:space="preserve">, dan </w:t>
      </w:r>
      <w:r w:rsidR="008219AB" w:rsidRPr="00D03AEC">
        <w:rPr>
          <w:rFonts w:eastAsia="Times New Roman"/>
          <w:i/>
          <w:iCs/>
        </w:rPr>
        <w:t>head movement tracking</w:t>
      </w:r>
      <w:r w:rsidR="008219AB" w:rsidRPr="008219AB">
        <w:rPr>
          <w:rFonts w:eastAsia="Times New Roman"/>
        </w:rPr>
        <w:t xml:space="preserve">, yang kemudian dihitung menjadi </w:t>
      </w:r>
      <w:r w:rsidR="008219AB" w:rsidRPr="00D03AEC">
        <w:rPr>
          <w:rFonts w:eastAsia="Times New Roman"/>
          <w:i/>
          <w:iCs/>
        </w:rPr>
        <w:t>Engagement Index</w:t>
      </w:r>
      <w:r w:rsidR="008219AB" w:rsidRPr="008219AB">
        <w:rPr>
          <w:rFonts w:eastAsia="Times New Roman"/>
        </w:rPr>
        <w:t xml:space="preserve"> (EI). Hasil eksperimen menunjukkan bahwa sistem ini mencapai </w:t>
      </w:r>
      <w:r w:rsidR="00D03AEC">
        <w:rPr>
          <w:rFonts w:eastAsia="Times New Roman"/>
        </w:rPr>
        <w:t xml:space="preserve">akurasi sebesar </w:t>
      </w:r>
      <w:r w:rsidR="008219AB" w:rsidRPr="008219AB">
        <w:rPr>
          <w:rFonts w:eastAsia="Times New Roman"/>
        </w:rPr>
        <w:t>92.58%</w:t>
      </w:r>
      <w:r w:rsidR="00D03AEC">
        <w:rPr>
          <w:rFonts w:eastAsia="Times New Roman"/>
        </w:rPr>
        <w:t>.</w:t>
      </w:r>
    </w:p>
    <w:p w14:paraId="62FD36A0" w14:textId="77777777" w:rsidR="00C4100F" w:rsidRDefault="00C4100F" w:rsidP="00C4100F">
      <w:pPr>
        <w:pStyle w:val="Paragraf"/>
        <w:keepNext/>
        <w:jc w:val="center"/>
      </w:pPr>
      <w:r>
        <w:rPr>
          <w:noProof/>
        </w:rPr>
        <w:lastRenderedPageBreak/>
        <w:drawing>
          <wp:inline distT="0" distB="0" distL="0" distR="0" wp14:anchorId="5795AE27" wp14:editId="0A77855D">
            <wp:extent cx="4649325" cy="3223880"/>
            <wp:effectExtent l="19050" t="19050" r="18415"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739" t="17497" r="31307" b="7357"/>
                    <a:stretch/>
                  </pic:blipFill>
                  <pic:spPr bwMode="auto">
                    <a:xfrm>
                      <a:off x="0" y="0"/>
                      <a:ext cx="4741863" cy="3288046"/>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18773582" w14:textId="14BAE28B" w:rsidR="00C4100F" w:rsidRDefault="00C4100F" w:rsidP="00704607">
      <w:pPr>
        <w:pStyle w:val="JudulGambar"/>
        <w:ind w:left="1418" w:hanging="1418"/>
        <w:jc w:val="both"/>
      </w:pPr>
      <w:bookmarkStart w:id="30" w:name="_Toc213715558"/>
      <w:r>
        <w:t>Gambar II.</w:t>
      </w:r>
      <w:r w:rsidR="00E75C94">
        <w:fldChar w:fldCharType="begin"/>
      </w:r>
      <w:r w:rsidR="00E75C94">
        <w:instrText xml:space="preserve"> SEQ Gambar_II. \* ARABIC </w:instrText>
      </w:r>
      <w:r w:rsidR="00E75C94">
        <w:fldChar w:fldCharType="separate"/>
      </w:r>
      <w:r w:rsidR="003A7653">
        <w:rPr>
          <w:noProof/>
        </w:rPr>
        <w:t>2</w:t>
      </w:r>
      <w:r w:rsidR="00E75C94">
        <w:rPr>
          <w:noProof/>
        </w:rPr>
        <w:fldChar w:fldCharType="end"/>
      </w:r>
      <w:r>
        <w:t xml:space="preserve"> </w:t>
      </w:r>
      <w:r w:rsidR="00C375CA">
        <w:tab/>
      </w:r>
      <w:r>
        <w:t xml:space="preserve">Deteksi </w:t>
      </w:r>
      <w:r w:rsidRPr="00EB6FEC">
        <w:rPr>
          <w:i/>
          <w:iCs/>
        </w:rPr>
        <w:t>engagement</w:t>
      </w:r>
      <w:r>
        <w:t xml:space="preserve"> siswa menggunakan FER, </w:t>
      </w:r>
      <w:r w:rsidRPr="00C375CA">
        <w:rPr>
          <w:i/>
          <w:iCs/>
        </w:rPr>
        <w:t>eye blink</w:t>
      </w:r>
      <w:r>
        <w:t xml:space="preserve">, dan </w:t>
      </w:r>
      <w:r w:rsidRPr="00C375CA">
        <w:rPr>
          <w:i/>
          <w:iCs/>
        </w:rPr>
        <w:t>head</w:t>
      </w:r>
      <w:r>
        <w:t xml:space="preserve"> </w:t>
      </w:r>
      <w:r w:rsidRPr="00C375CA">
        <w:rPr>
          <w:i/>
          <w:iCs/>
        </w:rPr>
        <w:t>pose</w:t>
      </w:r>
      <w:r w:rsidR="00C375CA">
        <w:t xml:space="preserve"> </w:t>
      </w:r>
      <w:r w:rsidR="00C375CA">
        <w:fldChar w:fldCharType="begin" w:fldLock="1"/>
      </w:r>
      <w:r w:rsidR="00246695">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2023a)","plainTextFormattedCitation":"(Gupta dkk., 2023a)","previouslyFormattedCitation":"(Gupta dkk., 2023a)"},"properties":{"noteIndex":0},"schema":"https://github.com/citation-style-language/schema/raw/master/csl-citation.json"}</w:instrText>
      </w:r>
      <w:r w:rsidR="00C375CA">
        <w:fldChar w:fldCharType="separate"/>
      </w:r>
      <w:r w:rsidR="00C375CA" w:rsidRPr="00C375CA">
        <w:rPr>
          <w:noProof/>
        </w:rPr>
        <w:t>(Gupta dkk., 2023a)</w:t>
      </w:r>
      <w:bookmarkEnd w:id="30"/>
      <w:r w:rsidR="00C375CA">
        <w:fldChar w:fldCharType="end"/>
      </w:r>
    </w:p>
    <w:p w14:paraId="397F2285" w14:textId="6628FBCF" w:rsidR="00C4100F" w:rsidRDefault="001B6644" w:rsidP="00704607">
      <w:pPr>
        <w:pStyle w:val="Paragraf"/>
        <w:spacing w:before="240"/>
      </w:pPr>
      <w:r>
        <w:t xml:space="preserve">Data modalitas visual </w:t>
      </w:r>
      <w:r w:rsidR="00E94C5B" w:rsidRPr="008E6C34">
        <w:t>dapat berasal dari berbagai sumber</w:t>
      </w:r>
      <w:r w:rsidR="00E94C5B">
        <w:t xml:space="preserve">, seperti </w:t>
      </w:r>
      <w:r w:rsidR="00E94C5B" w:rsidRPr="008E6C34">
        <w:t xml:space="preserve">kamera RGB, sensor, </w:t>
      </w:r>
      <w:r w:rsidR="00E94C5B">
        <w:t>kamera</w:t>
      </w:r>
      <w:r w:rsidR="00E94C5B" w:rsidRPr="008E6C34">
        <w:t xml:space="preserve"> termal, atau kombinasi dari beberapa </w:t>
      </w:r>
      <w:r w:rsidR="00E94C5B">
        <w:t>perangkat</w:t>
      </w:r>
      <w:r w:rsidR="00E94C5B" w:rsidRPr="008E6C34">
        <w:t xml:space="preserve">. </w:t>
      </w:r>
      <w:r>
        <w:t xml:space="preserve">Beberapa literatur </w:t>
      </w:r>
      <w:r w:rsidR="00E94C5B">
        <w:t xml:space="preserve">menunjukkan </w:t>
      </w:r>
      <w:r>
        <w:t>banyak</w:t>
      </w:r>
      <w:r w:rsidR="00E94C5B">
        <w:t xml:space="preserve"> peneliti </w:t>
      </w:r>
      <w:r>
        <w:t xml:space="preserve">yang </w:t>
      </w:r>
      <w:r w:rsidR="00E94C5B">
        <w:t xml:space="preserve">menggunakan </w:t>
      </w:r>
      <w:r w:rsidR="003B56B3" w:rsidRPr="003B56B3">
        <w:rPr>
          <w:i/>
        </w:rPr>
        <w:t>dataset</w:t>
      </w:r>
      <w:r w:rsidR="00E94C5B">
        <w:t xml:space="preserve"> publik untuk membuat model latih, seperti Affectnet </w:t>
      </w:r>
      <w:r w:rsidR="00E94C5B">
        <w:fldChar w:fldCharType="begin" w:fldLock="1"/>
      </w:r>
      <w:r w:rsidR="00634E43">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2023)","plainTextFormattedCitation":"(Trabelsi dkk., 2023)","previouslyFormattedCitation":"(Trabelsi dkk., 2023)"},"properties":{"noteIndex":0},"schema":"https://github.com/citation-style-language/schema/raw/master/csl-citation.json"}</w:instrText>
      </w:r>
      <w:r w:rsidR="00E94C5B">
        <w:fldChar w:fldCharType="separate"/>
      </w:r>
      <w:r w:rsidR="00634E43" w:rsidRPr="00634E43">
        <w:rPr>
          <w:noProof/>
        </w:rPr>
        <w:t>(Trabelsi dkk., 2023)</w:t>
      </w:r>
      <w:r w:rsidR="00E94C5B">
        <w:fldChar w:fldCharType="end"/>
      </w:r>
      <w:r w:rsidR="00E94C5B">
        <w:t xml:space="preserve">, FER-2013 </w:t>
      </w:r>
      <w:r w:rsidR="00E94C5B">
        <w:fldChar w:fldCharType="begin" w:fldLock="1"/>
      </w:r>
      <w:r w:rsidR="00634E43">
        <w:instrText>ADDIN CSL_CITATION {"citationItems":[{"id":"ITEM-1","itemData":{"DOI":"10.1109/ACCESS.2024.3478072","ISSN":"21693536","abstract":"Advancements in online learning have created new opportunities for students to enhance academic progression and broaden educational accessibility. However, notable concerns have arisen regarding the reliability of Facial Emotion Recognition (FER) in e-Learning. The variability in facial expressions, such as micro-expressions and rapid transitions between emotions, poses a challenge for consistent emotion classification from single-frame images, with state-of-the-art models recording accuracy scores between 64% and 80% on the FER-2103 dataset. To mitigate these concerns, we curated a foundational Base dataset comprised of the emotions encountered in e-Learning contexts (Bored, Confused, Engaged, Frustrated, and Neutral). The Base dataset was then supplemented with video data recorded from 100 students, 50 from the United Kingdom (UK) and 50 from Saudi Arabia, participating in 10 e-Learning sessions. The sessions were segmented into single-frame images and annotated by class. We then partitioned the supplemented Base dataset into two datasets, representing the UK and Saudi Arabia, respectively. To address the inherent limitations observed in single-frame FER, this study proposes a Multi-Frame Transfer Learning (MFTL) framework aimed at improving emotion classification in e-Learning contexts. The proposed framework combines an augmented MobileNet-V1 architecture with a custom temporal algorithm to classify the Dominant Emotion (DE) from a fixed-length sequence of frames. Experimental results on single-frame images from datasets 1 and 2 recorded accuracy, f1-score, and Matthews Correlation Coefficient (MCC) scores of 0.8724, 0.8726, 0.8407, and 0.8998, 0.8991, 0.8752, respectively. We then conducted 15 experiments using representative subsets of sequential video excerpts, with a total duration of 30 minutes. The proposed framework's multi-frame approach recorded an average accuracy calculated across both datasets of 0.8778, with datasets 1 and 2 achieving 0.8646 and 0.8929, respectively. These findings validate our approach, evidenced by high classification scores and the framework's efficacy in handling micro-expressions and emotional outliers. In conclusion, the proposed framework represents a substantial advancement in FER, offering a robust and refined approach tailored for online education. As e-Learning becomes increasingly integral to education, the insights and methodologies presented here propose to enhance student engagement, learning outcomes, an…","author":[{"dropping-particle":"","family":"Pordoy","given":"Jamie","non-dropping-particle":"","parse-names":false,"suffix":""},{"dropping-particle":"","family":"Farman","given":"Haleem","non-dropping-particle":"","parse-names":false,"suffix":""},{"dropping-particle":"","family":"Dicheva","given":"Nevena","non-dropping-particle":"","parse-names":false,"suffix":""},{"dropping-particle":"","family":"Anwar","given":"Aamir","non-dropping-particle":"","parse-names":false,"suffix":""},{"dropping-particle":"","family":"Nasralla","given":"Moustafa M.","non-dropping-particle":"","parse-names":false,"suffix":""},{"dropping-particle":"","family":"Khilji","given":"Nasrullah","non-dropping-particle":"","parse-names":false,"suffix":""},{"dropping-particle":"","family":"Rehman","given":"Ikram Ur","non-dropping-particle":"","parse-names":false,"suffix":""}],"container-title":"IEEE Access","id":"ITEM-1","issue":"October","issued":{"date-parts":[["2024"]]},"page":"151360-151381","publisher":"IEEE","title":"Multi-Frame Transfer Learning Framework for Facial Emotion Recognition in e-Learning Contexts","type":"article-journal","volume":"12"},"uris":["http://www.mendeley.com/documents/?uuid=add1172a-dba5-4fcf-9579-381897c11890"]}],"mendeley":{"formattedCitation":"(Pordoy dkk., 2024)","plainTextFormattedCitation":"(Pordoy dkk., 2024)","previouslyFormattedCitation":"(Pordoy dkk., 2024)"},"properties":{"noteIndex":0},"schema":"https://github.com/citation-style-language/schema/raw/master/csl-citation.json"}</w:instrText>
      </w:r>
      <w:r w:rsidR="00E94C5B">
        <w:fldChar w:fldCharType="separate"/>
      </w:r>
      <w:r w:rsidR="00634E43" w:rsidRPr="00634E43">
        <w:rPr>
          <w:noProof/>
        </w:rPr>
        <w:t>(Pordoy dkk., 2024)</w:t>
      </w:r>
      <w:r w:rsidR="00E94C5B">
        <w:fldChar w:fldCharType="end"/>
      </w:r>
      <w:r w:rsidR="00E94C5B">
        <w:t xml:space="preserve">, CK+ </w:t>
      </w:r>
      <w:r w:rsidR="00E94C5B">
        <w:fldChar w:fldCharType="begin" w:fldLock="1"/>
      </w:r>
      <w:r w:rsidR="004A4D99">
        <w:instrText>ADDIN CSL_CITATION {"citationItems":[{"id":"ITEM-1","itemData":{"DOI":"10.1016/j.compeleceng.2023.108963","ISSN":"00457906","abstract":"Distance learning through online platforms has recently emerged as a significant addition to the educational system, providing support and enhancing traditional delivery modes in schools. Instructors need visual feedback to monitor students’ engagement. This research aims to investigate the emotional state of culturally diverse students in the country throughout the lecture and provide teachers with an interactive dashboard to monitor students’ emotional states during a particular lecture. We collected a specialized dataset that includes Arab students posing for various emotions specifically related to lecture scenarios. Face detection and alignment algorithm is then applied. Finally, we utilize Neural Architecture Search (NAS) to optimize emotion classification architecture. The overall accuracy of the model is 86.29% on our collected dataset and 98.84% on the CK+ dataset. The live testing of the system shows the emotions clearly with real-time feedback. The AI-powered dashboard gives instructors insights into student engagement during distance learning, which induces data-driven decisions to optimize teaching strategies.","author":[{"dropping-particle":"","family":"Harb","given":"Ala'a","non-dropping-particle":"","parse-names":false,"suffix":""},{"dropping-particle":"","family":"Gad","given":"Abdalla","non-dropping-particle":"","parse-names":false,"suffix":""},{"dropping-particle":"","family":"Yaghi","given":"Maha","non-dropping-particle":"","parse-names":false,"suffix":""},{"dropping-particle":"","family":"Alhalabi","given":"Marah","non-dropping-particle":"","parse-names":false,"suffix":""},{"dropping-particle":"","family":"Zia","given":"Huma","non-dropping-particle":"","parse-names":false,"suffix":""},{"dropping-particle":"","family":"Yousaf","given":"Jawad","non-dropping-particle":"","parse-names":false,"suffix":""},{"dropping-particle":"","family":"Khelifi","given":"Adel","non-dropping-particle":"","parse-names":false,"suffix":""},{"dropping-particle":"","family":"Ghoudi","given":"Kilani","non-dropping-particle":"","parse-names":false,"suffix":""},{"dropping-particle":"","family":"Ghazal","given":"Mohammed","non-dropping-particle":"","parse-names":false,"suffix":""}],"container-title":"Computers and Electrical Engineering","id":"ITEM-1","issue":"PB","issued":{"date-parts":[["2023"]]},"page":"108963","publisher":"Elsevier Ltd","title":"Diverse distant-students deep emotion recognition and visualization","type":"article-journal","volume":"111"},"uris":["http://www.mendeley.com/documents/?uuid=7177deb2-6b15-4a1e-a0cd-834095007985"]}],"mendeley":{"formattedCitation":"(Harb dkk., 2023)","plainTextFormattedCitation":"(Harb dkk., 2023)","previouslyFormattedCitation":"(Harb dkk., 2023)"},"properties":{"noteIndex":0},"schema":"https://github.com/citation-style-language/schema/raw/master/csl-citation.json"}</w:instrText>
      </w:r>
      <w:r w:rsidR="00E94C5B">
        <w:fldChar w:fldCharType="separate"/>
      </w:r>
      <w:r w:rsidR="00634E43" w:rsidRPr="00634E43">
        <w:rPr>
          <w:noProof/>
        </w:rPr>
        <w:t>(Harb dkk., 2023)</w:t>
      </w:r>
      <w:r w:rsidR="00E94C5B">
        <w:fldChar w:fldCharType="end"/>
      </w:r>
      <w:r w:rsidR="00E94C5B">
        <w:t xml:space="preserve">. Selain itu, ada pula yang menggabungkan beberapa </w:t>
      </w:r>
      <w:r w:rsidR="003B56B3" w:rsidRPr="003B56B3">
        <w:rPr>
          <w:i/>
        </w:rPr>
        <w:t>dataset</w:t>
      </w:r>
      <w:r w:rsidR="00E94C5B">
        <w:t xml:space="preserve"> publik, seperti yang dilakukan oleh  </w:t>
      </w:r>
      <w:r w:rsidR="00E94C5B">
        <w:fldChar w:fldCharType="begin" w:fldLock="1"/>
      </w:r>
      <w:r>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2023c)","manualFormatting":"Gupta dkk., (2023c)","plainTextFormattedCitation":"(Gupta dkk., 2023c)","previouslyFormattedCitation":"(Gupta dkk., 2023c)"},"properties":{"noteIndex":0},"schema":"https://github.com/citation-style-language/schema/raw/master/csl-citation.json"}</w:instrText>
      </w:r>
      <w:r w:rsidR="00E94C5B">
        <w:fldChar w:fldCharType="separate"/>
      </w:r>
      <w:r w:rsidRPr="001B6644">
        <w:rPr>
          <w:noProof/>
        </w:rPr>
        <w:t xml:space="preserve">Gupta dkk., </w:t>
      </w:r>
      <w:r>
        <w:rPr>
          <w:noProof/>
        </w:rPr>
        <w:t>(</w:t>
      </w:r>
      <w:r w:rsidRPr="001B6644">
        <w:rPr>
          <w:noProof/>
        </w:rPr>
        <w:t>2023c)</w:t>
      </w:r>
      <w:r w:rsidR="00E94C5B">
        <w:fldChar w:fldCharType="end"/>
      </w:r>
      <w:r w:rsidR="00E94C5B">
        <w:t xml:space="preserve">, </w:t>
      </w:r>
      <w:r w:rsidR="00E94C5B">
        <w:fldChar w:fldCharType="begin" w:fldLock="1"/>
      </w:r>
      <w:r>
        <w:instrText>ADDIN CSL_CITATION {"citationItems":[{"id":"ITEM-1","itemData":{"DOI":"10.14569/IJACSA.2022.0130119","ISSN":"21565570","abstract":"In teaching environments, student facial expressions are a clue to the traditional classroom teacher in gauging students' level of concentration in the course. With the rapid development of information technology, e-learning will take off because students can learn anytime, anywhere and anytime they feel comfortable. And this gives the possibility of self-learning. Analyzing student concentration can help improve the learning process. When the student is working alone on a computer in an e-learning environment, this task is particularly challenging to accomplish. Due to the distance between the teacher and the students, face-to-face communication is not possible in an e-learning environment. It is proposed in this article to use transfer learning and data augmentation techniques to determine the concentration level of learners from their facial expressions in real time. We found that expressed emotions correlate with students' concentration, and we designed three distinct levels of concentration (highly concentrated, nominally concentrated, and not at all concentrated)","author":[{"dropping-particle":"","family":"Meriem","given":"Bouhlal","non-dropping-particle":"","parse-names":false,"suffix":""},{"dropping-particle":"","family":"Benlahmar","given":"Habib","non-dropping-particle":"","parse-names":false,"suffix":""},{"dropping-particle":"","family":"Naji","given":"Mohamed Amine","non-dropping-particle":"","parse-names":false,"suffix":""},{"dropping-particle":"","family":"Sanaa","given":"Elfilali","non-dropping-particle":"","parse-names":false,"suffix":""},{"dropping-particle":"","family":"Wijdane","given":"Kaiss","non-dropping-particle":"","parse-names":false,"suffix":""}],"container-title":"International Journal of Advanced Computer Science and Applications","id":"ITEM-1","issue":"1","issued":{"date-parts":[["2022"]]},"page":"159-166","title":"Determine the Level of Concentration of Students in Real Time from their Facial Expressions","type":"article-journal","volume":"13"},"uris":["http://www.mendeley.com/documents/?uuid=e7336cdf-fd24-497d-a7b5-6bf973ae54b5"]}],"mendeley":{"formattedCitation":"(Meriem dkk., 2022)","manualFormatting":"Meriem dkk., (2022)","plainTextFormattedCitation":"(Meriem dkk., 2022)","previouslyFormattedCitation":"(Meriem dkk., 2022)"},"properties":{"noteIndex":0},"schema":"https://github.com/citation-style-language/schema/raw/master/csl-citation.json"}</w:instrText>
      </w:r>
      <w:r w:rsidR="00E94C5B">
        <w:fldChar w:fldCharType="separate"/>
      </w:r>
      <w:r w:rsidRPr="001B6644">
        <w:rPr>
          <w:noProof/>
        </w:rPr>
        <w:t xml:space="preserve">Meriem dkk., </w:t>
      </w:r>
      <w:r>
        <w:rPr>
          <w:noProof/>
        </w:rPr>
        <w:t>(</w:t>
      </w:r>
      <w:r w:rsidRPr="001B6644">
        <w:rPr>
          <w:noProof/>
        </w:rPr>
        <w:t>2022)</w:t>
      </w:r>
      <w:r w:rsidR="00E94C5B">
        <w:fldChar w:fldCharType="end"/>
      </w:r>
      <w:r w:rsidR="00E94C5B">
        <w:t xml:space="preserve">, dan </w:t>
      </w:r>
      <w:r w:rsidR="00E94C5B">
        <w:fldChar w:fldCharType="begin" w:fldLock="1"/>
      </w:r>
      <w:r w:rsidR="004A4D99">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2023)","manualFormatting":"Aly dkk., (2023)","plainTextFormattedCitation":"(Aly dkk., 2023)","previouslyFormattedCitation":"(Aly dkk., 2023)"},"properties":{"noteIndex":0},"schema":"https://github.com/citation-style-language/schema/raw/master/csl-citation.json"}</w:instrText>
      </w:r>
      <w:r w:rsidR="00E94C5B">
        <w:fldChar w:fldCharType="separate"/>
      </w:r>
      <w:r w:rsidRPr="001B6644">
        <w:rPr>
          <w:noProof/>
        </w:rPr>
        <w:t xml:space="preserve">Aly dkk., </w:t>
      </w:r>
      <w:r>
        <w:rPr>
          <w:noProof/>
        </w:rPr>
        <w:t>(</w:t>
      </w:r>
      <w:r w:rsidRPr="001B6644">
        <w:rPr>
          <w:noProof/>
        </w:rPr>
        <w:t>2023)</w:t>
      </w:r>
      <w:r w:rsidR="00E94C5B">
        <w:fldChar w:fldCharType="end"/>
      </w:r>
      <w:r w:rsidR="00E94C5B">
        <w:t>.</w:t>
      </w:r>
    </w:p>
    <w:p w14:paraId="617F7B4A" w14:textId="247928E8" w:rsidR="00E94C5B" w:rsidRDefault="00E94C5B" w:rsidP="00E94C5B">
      <w:pPr>
        <w:pStyle w:val="Paragraf"/>
      </w:pPr>
      <w:r>
        <w:t xml:space="preserve">Untuk mendapatkan </w:t>
      </w:r>
      <w:r w:rsidR="003B56B3" w:rsidRPr="003B56B3">
        <w:rPr>
          <w:i/>
        </w:rPr>
        <w:t>dataset</w:t>
      </w:r>
      <w:r>
        <w:t xml:space="preserve"> publik pada modalitas visual, langkah pertama yang dapat dilakukan adalah mencari sumber </w:t>
      </w:r>
      <w:r w:rsidR="003B56B3" w:rsidRPr="003B56B3">
        <w:rPr>
          <w:i/>
        </w:rPr>
        <w:t>dataset</w:t>
      </w:r>
      <w:r>
        <w:t xml:space="preserve"> yang sesuai dengan kebutuhan penelitian, seperti Kaggle, ImageNet, AffectNet, atau Google </w:t>
      </w:r>
      <w:r w:rsidR="009F7428" w:rsidRPr="009F7428">
        <w:rPr>
          <w:i/>
        </w:rPr>
        <w:t>Dataset</w:t>
      </w:r>
      <w:r>
        <w:t xml:space="preserve"> Search. Setelah menemukan </w:t>
      </w:r>
      <w:r w:rsidR="003B56B3" w:rsidRPr="003B56B3">
        <w:rPr>
          <w:i/>
        </w:rPr>
        <w:t>dataset</w:t>
      </w:r>
      <w:r>
        <w:t xml:space="preserve"> yang relevan, periksa lisensi dan syarat penggunaannya untuk memastikan kepatuhan terhadap hak cipta. Selanjutnya, </w:t>
      </w:r>
      <w:r w:rsidR="003B56B3" w:rsidRPr="003B56B3">
        <w:rPr>
          <w:i/>
        </w:rPr>
        <w:t>dataset</w:t>
      </w:r>
      <w:r>
        <w:t xml:space="preserve"> dapat diunduh melalui API atau tautan resmi yang disediakan oleh penyedia </w:t>
      </w:r>
      <w:r w:rsidR="003B56B3" w:rsidRPr="003B56B3">
        <w:rPr>
          <w:i/>
        </w:rPr>
        <w:t>dataset</w:t>
      </w:r>
      <w:r>
        <w:t xml:space="preserve">. Selain itu, jika </w:t>
      </w:r>
      <w:r w:rsidR="003B56B3" w:rsidRPr="003B56B3">
        <w:rPr>
          <w:i/>
        </w:rPr>
        <w:t>dataset</w:t>
      </w:r>
      <w:r>
        <w:t xml:space="preserve"> yang tersedia belum mencukupi, data tambahan dapat dikumpulkan dari sumber terbuka lainnya atau melalui teknik </w:t>
      </w:r>
      <w:r>
        <w:rPr>
          <w:rStyle w:val="Emphasis"/>
        </w:rPr>
        <w:t>web scraping</w:t>
      </w:r>
      <w:r>
        <w:t xml:space="preserve"> dengan tetap memperhatikan etika pengambilan data.</w:t>
      </w:r>
    </w:p>
    <w:p w14:paraId="72A9AAA9" w14:textId="76C88F7B" w:rsidR="00E94C5B" w:rsidRDefault="00E94C5B" w:rsidP="00E94C5B">
      <w:pPr>
        <w:pStyle w:val="Paragraf"/>
      </w:pPr>
      <w:r>
        <w:lastRenderedPageBreak/>
        <w:t xml:space="preserve">Selain </w:t>
      </w:r>
      <w:r w:rsidR="003B56B3" w:rsidRPr="003B56B3">
        <w:rPr>
          <w:i/>
        </w:rPr>
        <w:t>dataset</w:t>
      </w:r>
      <w:r>
        <w:t xml:space="preserve"> publik, beberapa peneliti juga menggunakan data private yang terdiri dari kumpulan wajah siswa yang diambil langsung dalam pengamatan selama beberapa waktu. Pada modalitas visual, peneliti lebih cendrung menggunakan kamera, baik webcam yang tertanam pada perangkat komputer maupun kamera profesioal seperti yang dilakukan oleh </w:t>
      </w:r>
      <w:r>
        <w:fldChar w:fldCharType="begin" w:fldLock="1"/>
      </w:r>
      <w:r w:rsidR="001B6644">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2022)","manualFormatting":"Rathod dkk., (2022)","plainTextFormattedCitation":"(Rathod dkk., 2022)","previouslyFormattedCitation":"(Rathod dkk., 2022)"},"properties":{"noteIndex":0},"schema":"https://github.com/citation-style-language/schema/raw/master/csl-citation.json"}</w:instrText>
      </w:r>
      <w:r>
        <w:fldChar w:fldCharType="separate"/>
      </w:r>
      <w:r w:rsidR="001B6644" w:rsidRPr="001B6644">
        <w:rPr>
          <w:noProof/>
        </w:rPr>
        <w:t xml:space="preserve">Rathod dkk., </w:t>
      </w:r>
      <w:r w:rsidR="001B6644">
        <w:rPr>
          <w:noProof/>
        </w:rPr>
        <w:t>(</w:t>
      </w:r>
      <w:r w:rsidR="001B6644" w:rsidRPr="001B6644">
        <w:rPr>
          <w:noProof/>
        </w:rPr>
        <w:t>2022)</w:t>
      </w:r>
      <w:r>
        <w:fldChar w:fldCharType="end"/>
      </w:r>
      <w:r>
        <w:t xml:space="preserve"> yang menggunakan kamera DSLR untuk mengambil data wajah siswa yang merupakan anak-anak untuk dijadikan model latih. </w:t>
      </w:r>
    </w:p>
    <w:p w14:paraId="7204FAFF" w14:textId="24E9ABDD" w:rsidR="00E94C5B" w:rsidRDefault="00E94C5B" w:rsidP="00E94C5B">
      <w:pPr>
        <w:pStyle w:val="Paragraf"/>
      </w:pPr>
      <w:r>
        <w:t xml:space="preserve">Pengumpulan data menggunakan </w:t>
      </w:r>
      <w:r w:rsidRPr="001B6644">
        <w:rPr>
          <w:i/>
          <w:iCs/>
        </w:rPr>
        <w:t>webcam</w:t>
      </w:r>
      <w:r>
        <w:t xml:space="preserve"> pada lingkungan pembelajaran </w:t>
      </w:r>
      <w:r w:rsidR="00B25CBC">
        <w:t>daring</w:t>
      </w:r>
      <w:r>
        <w:t xml:space="preserve"> lazim dilakukan oleh beberapa peniliti. </w:t>
      </w:r>
      <w:r w:rsidRPr="008E6C34">
        <w:fldChar w:fldCharType="begin" w:fldLock="1"/>
      </w:r>
      <w:r w:rsidR="001B6644">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2023a)","manualFormatting":"Gupta dkk., (2023a)","plainTextFormattedCitation":"(Gupta dkk., 2023a)","previouslyFormattedCitation":"(Gupta dkk., 2023a)"},"properties":{"noteIndex":0},"schema":"https://github.com/citation-style-language/schema/raw/master/csl-citation.json"}</w:instrText>
      </w:r>
      <w:r w:rsidRPr="008E6C34">
        <w:fldChar w:fldCharType="separate"/>
      </w:r>
      <w:r w:rsidR="001B6644" w:rsidRPr="001B6644">
        <w:rPr>
          <w:noProof/>
        </w:rPr>
        <w:t xml:space="preserve">Gupta dkk., </w:t>
      </w:r>
      <w:r w:rsidR="001B6644">
        <w:rPr>
          <w:noProof/>
        </w:rPr>
        <w:t>(</w:t>
      </w:r>
      <w:r w:rsidR="001B6644" w:rsidRPr="001B6644">
        <w:rPr>
          <w:noProof/>
        </w:rPr>
        <w:t>2023a)</w:t>
      </w:r>
      <w:r w:rsidRPr="008E6C34">
        <w:fldChar w:fldCharType="end"/>
      </w:r>
      <w:r w:rsidRPr="008E6C34">
        <w:t xml:space="preserve"> </w:t>
      </w:r>
      <w:r>
        <w:t xml:space="preserve">pada penelitiannya </w:t>
      </w:r>
      <w:r w:rsidRPr="008E6C34">
        <w:t xml:space="preserve">mengumpulkan data uji dengan menangkap video </w:t>
      </w:r>
      <w:r w:rsidRPr="001B6644">
        <w:rPr>
          <w:i/>
          <w:iCs/>
        </w:rPr>
        <w:t>streaming</w:t>
      </w:r>
      <w:r>
        <w:t xml:space="preserve"> secara </w:t>
      </w:r>
      <w:r w:rsidRPr="001B6644">
        <w:rPr>
          <w:i/>
          <w:iCs/>
        </w:rPr>
        <w:t>real-time</w:t>
      </w:r>
      <w:r w:rsidRPr="008E6C34">
        <w:t xml:space="preserve"> dari </w:t>
      </w:r>
      <w:r w:rsidRPr="00B45818">
        <w:rPr>
          <w:i/>
          <w:iCs/>
        </w:rPr>
        <w:t>webcam</w:t>
      </w:r>
      <w:r>
        <w:t xml:space="preserve"> </w:t>
      </w:r>
      <w:r w:rsidRPr="008E6C34">
        <w:t xml:space="preserve">yang digunakan oleh siswa di lingkungan </w:t>
      </w:r>
      <w:r w:rsidRPr="00B45818">
        <w:rPr>
          <w:i/>
          <w:iCs/>
        </w:rPr>
        <w:t>E-learning</w:t>
      </w:r>
      <w:r w:rsidRPr="008E6C34">
        <w:t xml:space="preserve">. Video yang ditangkap kemudian diekstrak menjadi </w:t>
      </w:r>
      <w:r w:rsidRPr="00B45818">
        <w:rPr>
          <w:i/>
          <w:iCs/>
        </w:rPr>
        <w:t>frame</w:t>
      </w:r>
      <w:r w:rsidRPr="008E6C34">
        <w:t xml:space="preserve"> </w:t>
      </w:r>
      <w:r>
        <w:t>wajah</w:t>
      </w:r>
      <w:r w:rsidRPr="008E6C34">
        <w:t xml:space="preserve"> setiap 20 detik. Kumpulan frame wajah tersebut dianalisis untuk mendeteksi titik-titik kunci </w:t>
      </w:r>
      <w:r>
        <w:t xml:space="preserve">pada </w:t>
      </w:r>
      <w:r w:rsidRPr="008E6C34">
        <w:t>wajah, kedipan mata, dan gerakan kepala</w:t>
      </w:r>
      <w:r>
        <w:t xml:space="preserve">. Cara yang sama juga dilakukan oleh </w:t>
      </w:r>
      <w:r>
        <w:fldChar w:fldCharType="begin" w:fldLock="1"/>
      </w:r>
      <w:r w:rsidR="004A4D99">
        <w:instrText>ADDIN CSL_CITATION {"citationItems":[{"id":"ITEM-1","itemData":{"DOI":"10.1016/j.dajour.2023.100277","ISSN":"27726622","abstract":"The outbreak of COVID-19 has caused an unprecedented increase in the usage of e-Learning platforms. The closure of educational institutions globally has significantly impacted the traditional education system. Without physical interaction, engaging students in an e-Learning environment has become a major challenge for teachers and e-Learning platform providers. Unlike a face-to-face classroom, where teachers can easily monitor students’ behaviour and adapt the learning content according to their needs, this is impossible in an e-Learning environment. This study introduces an optimized deep learning-based approach for detecting student engagement levels to ensure students remain connected to the learning process. The proposed optimized model uses facial emotion recognition and head movement detection to track real-time engagement levels for big data as real-time-based face and head datasets are analysed. The system leverages facial landmark detection to monitor head movements and deep learning models such as VGG19 and ResNet50 for facial emotion recognition. The system combines the output of both approaches to accurately predict the student engagement state as either ‘engaged’ or ‘disengaged’ with an accuracy rate of 91.67%.","author":[{"dropping-particle":"","family":"Gupta","given":"Swadha","non-dropping-particle":"","parse-names":false,"suffix":""},{"dropping-particle":"","family":"Kumar","given":"Parteek","non-dropping-particle":"","parse-names":false,"suffix":""},{"dropping-particle":"","family":"Tekchandani","given":"Rajkumar","non-dropping-particle":"","parse-names":false,"suffix":""}],"container-title":"Decision Analytics Journal","id":"ITEM-1","issue":"May","issued":{"date-parts":[["2023"]]},"page":"100277","publisher":"Elsevier Inc.","title":"An optimized deep convolutional neural network for adaptive learning using feature fusion in multimodal data","type":"article-journal","volume":"8"},"uris":["http://www.mendeley.com/documents/?uuid=b46a2b03-da7a-4cde-b728-c42797ed95b0"]}],"mendeley":{"formattedCitation":"(Gupta dkk., 2023b)","manualFormatting":"Gupta dkk., (2023b)","plainTextFormattedCitation":"(Gupta dkk., 2023b)","previouslyFormattedCitation":"(Gupta dkk., 2023b)"},"properties":{"noteIndex":0},"schema":"https://github.com/citation-style-language/schema/raw/master/csl-citation.json"}</w:instrText>
      </w:r>
      <w:r>
        <w:fldChar w:fldCharType="separate"/>
      </w:r>
      <w:r w:rsidR="00B45818" w:rsidRPr="00B45818">
        <w:rPr>
          <w:noProof/>
        </w:rPr>
        <w:t xml:space="preserve">Gupta dkk., </w:t>
      </w:r>
      <w:r w:rsidR="00B45818">
        <w:rPr>
          <w:noProof/>
        </w:rPr>
        <w:t>(</w:t>
      </w:r>
      <w:r w:rsidR="00B45818" w:rsidRPr="00B45818">
        <w:rPr>
          <w:noProof/>
        </w:rPr>
        <w:t>2023b)</w:t>
      </w:r>
      <w:r>
        <w:fldChar w:fldCharType="end"/>
      </w:r>
      <w:r>
        <w:t xml:space="preserve"> pada penelitiannya yang serupa. </w:t>
      </w:r>
    </w:p>
    <w:p w14:paraId="441DEE2A" w14:textId="78580A90" w:rsidR="00E94C5B" w:rsidRDefault="00E94C5B" w:rsidP="00E94C5B">
      <w:pPr>
        <w:pStyle w:val="Paragraf"/>
      </w:pPr>
      <w:r>
        <w:t xml:space="preserve">Penggunaan </w:t>
      </w:r>
      <w:r w:rsidRPr="00B45818">
        <w:rPr>
          <w:i/>
          <w:iCs/>
        </w:rPr>
        <w:t>webcam</w:t>
      </w:r>
      <w:r>
        <w:t xml:space="preserve"> juga dilakukan oleh </w:t>
      </w:r>
      <w:r>
        <w:fldChar w:fldCharType="begin" w:fldLock="1"/>
      </w:r>
      <w:r w:rsidR="00B45818">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fldChar w:fldCharType="separate"/>
      </w:r>
      <w:r w:rsidRPr="005C15C4">
        <w:rPr>
          <w:noProof/>
        </w:rPr>
        <w:t xml:space="preserve">Shobana </w:t>
      </w:r>
      <w:r w:rsidR="00B45818">
        <w:rPr>
          <w:noProof/>
        </w:rPr>
        <w:t>dan</w:t>
      </w:r>
      <w:r w:rsidRPr="005C15C4">
        <w:rPr>
          <w:noProof/>
        </w:rPr>
        <w:t xml:space="preserve"> Kumar, </w:t>
      </w:r>
      <w:r w:rsidR="00B45818">
        <w:rPr>
          <w:noProof/>
        </w:rPr>
        <w:t>(</w:t>
      </w:r>
      <w:r w:rsidRPr="005C15C4">
        <w:rPr>
          <w:noProof/>
        </w:rPr>
        <w:t>2021)</w:t>
      </w:r>
      <w:r>
        <w:fldChar w:fldCharType="end"/>
      </w:r>
      <w:r>
        <w:t xml:space="preserve">, yaitu dengan cara </w:t>
      </w:r>
      <w:r w:rsidRPr="00B45818">
        <w:rPr>
          <w:i/>
          <w:iCs/>
        </w:rPr>
        <w:t>webcam</w:t>
      </w:r>
      <w:r w:rsidRPr="005C15C4">
        <w:t xml:space="preserve"> diaktifkan segera setelah pelajar masuk ke sistem kuis, merekam video penilaian berdasarkan pertanyaan, dan mengubah video menjadi </w:t>
      </w:r>
      <w:r w:rsidRPr="00B45818">
        <w:rPr>
          <w:i/>
          <w:iCs/>
        </w:rPr>
        <w:t>frame</w:t>
      </w:r>
      <w:r w:rsidRPr="005C15C4">
        <w:t xml:space="preserve"> gambar secara berkala untuk analisis lebih lanju</w:t>
      </w:r>
      <w:r>
        <w:t xml:space="preserve">t. Peneliti seperti </w:t>
      </w:r>
      <w:r>
        <w:fldChar w:fldCharType="begin" w:fldLock="1"/>
      </w:r>
      <w:r w:rsidR="004A4D99">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2023)","manualFormatting":"Aly dkk., (2023)","plainTextFormattedCitation":"(Aly dkk., 2023)","previouslyFormattedCitation":"(Aly dkk., 2023)"},"properties":{"noteIndex":0},"schema":"https://github.com/citation-style-language/schema/raw/master/csl-citation.json"}</w:instrText>
      </w:r>
      <w:r>
        <w:fldChar w:fldCharType="separate"/>
      </w:r>
      <w:r w:rsidR="00B45818" w:rsidRPr="00B45818">
        <w:rPr>
          <w:noProof/>
        </w:rPr>
        <w:t xml:space="preserve">Aly dkk., </w:t>
      </w:r>
      <w:r w:rsidR="00B45818">
        <w:rPr>
          <w:noProof/>
        </w:rPr>
        <w:t>(</w:t>
      </w:r>
      <w:r w:rsidR="00B45818" w:rsidRPr="00B45818">
        <w:rPr>
          <w:noProof/>
        </w:rPr>
        <w:t>2023)</w:t>
      </w:r>
      <w:r>
        <w:fldChar w:fldCharType="end"/>
      </w:r>
      <w:r>
        <w:t xml:space="preserve">, </w:t>
      </w:r>
      <w:r>
        <w:fldChar w:fldCharType="begin" w:fldLock="1"/>
      </w:r>
      <w:r w:rsidR="00B45818">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2023)","manualFormatting":"Trabelsi dkk., (2023)","plainTextFormattedCitation":"(Trabelsi dkk., 2023)","previouslyFormattedCitation":"(Trabelsi dkk., 2023)"},"properties":{"noteIndex":0},"schema":"https://github.com/citation-style-language/schema/raw/master/csl-citation.json"}</w:instrText>
      </w:r>
      <w:r>
        <w:fldChar w:fldCharType="separate"/>
      </w:r>
      <w:r w:rsidR="00B45818" w:rsidRPr="00B45818">
        <w:rPr>
          <w:noProof/>
        </w:rPr>
        <w:t xml:space="preserve">Trabelsi dkk., </w:t>
      </w:r>
      <w:r w:rsidR="00B45818">
        <w:rPr>
          <w:noProof/>
        </w:rPr>
        <w:t>(</w:t>
      </w:r>
      <w:r w:rsidR="00B45818" w:rsidRPr="00B45818">
        <w:rPr>
          <w:noProof/>
        </w:rPr>
        <w:t>2023)</w:t>
      </w:r>
      <w:r>
        <w:fldChar w:fldCharType="end"/>
      </w:r>
      <w:r>
        <w:t xml:space="preserve">, </w:t>
      </w:r>
      <w:r>
        <w:fldChar w:fldCharType="begin" w:fldLock="1"/>
      </w:r>
      <w:r w:rsidR="00B45818">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fldChar w:fldCharType="separate"/>
      </w:r>
      <w:r w:rsidR="00B45818" w:rsidRPr="00B45818">
        <w:rPr>
          <w:noProof/>
        </w:rPr>
        <w:t xml:space="preserve">Sassi dkk., </w:t>
      </w:r>
      <w:r w:rsidR="00B45818">
        <w:rPr>
          <w:noProof/>
        </w:rPr>
        <w:t>(</w:t>
      </w:r>
      <w:r w:rsidR="00B45818" w:rsidRPr="00B45818">
        <w:rPr>
          <w:noProof/>
        </w:rPr>
        <w:t>2023)</w:t>
      </w:r>
      <w:r>
        <w:fldChar w:fldCharType="end"/>
      </w:r>
      <w:r>
        <w:t xml:space="preserve">, dan </w:t>
      </w:r>
      <w:r>
        <w:fldChar w:fldCharType="begin" w:fldLock="1"/>
      </w:r>
      <w:r>
        <w:instrText>ADDIN CSL_CITATION {"citationItems":[{"id":"ITEM-1","itemData":{"DOI":"10.1016/j.entcom.2024.100798","ISSN":"18759521","abstract":"This article is based on facial recognition and further designs an entertainment electronic learning mode. Facial emotion recognition may be affected by light, angle, and expression. In order to improve recognition accuracy and stability, distortion adjustment techniques were used to process facial images, ensuring that the model can accurately capture and recognize the features of facial expressions. The study applies online facial emotion recognition to entertainment electronic learning modes, where learners interact with the system. The system can detect and recognize learners’ facial expressions in real-time, and provide corresponding feedback and learning resources based on different expressions. By collecting and analyzing experimental data, evaluate the practicality of the model and the level of acceptance and satisfaction of learners towards the model. The entertainment electronic learning mode based on facial recognition provides an innovative learning approach by constructing a pattern architecture, distortion adjustment, and applying online facial emotion recognition. By optimizing the positioning and integrating the entertainment electronic learning mode with environmental art and design courses, we aim to enhance students’ learning motivation and interest. Develop optimization strategies to enhance students’ comprehensive abilities in the field of environmental art and design.","author":[{"dropping-particle":"","family":"Li","given":"Shanshan","non-dropping-particle":"","parse-names":false,"suffix":""}],"container-title":"Entertainment Computing","id":"ITEM-1","issue":"May 2024","issued":{"date-parts":[["2025"]]},"page":"100798","publisher":"Elsevier B.V.","title":"Application of entertainment e-learning mode based on genetic algorithm and facial emotion recognition in environmental art and design courses","type":"article-journal","volume":"52"},"uris":["http://www.mendeley.com/documents/?uuid=efab51be-1ac9-452c-9a1e-bc9408392b2a"]}],"mendeley":{"formattedCitation":"(Li, 2025)","manualFormatting":"Li, (2025)","plainTextFormattedCitation":"(Li, 2025)","previouslyFormattedCitation":"(Li, 2025)"},"properties":{"noteIndex":0},"schema":"https://github.com/citation-style-language/schema/raw/master/csl-citation.json"}</w:instrText>
      </w:r>
      <w:r>
        <w:fldChar w:fldCharType="separate"/>
      </w:r>
      <w:r w:rsidRPr="005C15C4">
        <w:rPr>
          <w:noProof/>
        </w:rPr>
        <w:t>Li,</w:t>
      </w:r>
      <w:r>
        <w:rPr>
          <w:noProof/>
        </w:rPr>
        <w:t xml:space="preserve"> (</w:t>
      </w:r>
      <w:r w:rsidRPr="005C15C4">
        <w:rPr>
          <w:noProof/>
        </w:rPr>
        <w:t>2025)</w:t>
      </w:r>
      <w:r>
        <w:fldChar w:fldCharType="end"/>
      </w:r>
      <w:r>
        <w:t xml:space="preserve">, juga menggunakan </w:t>
      </w:r>
      <w:r w:rsidRPr="00B45818">
        <w:rPr>
          <w:i/>
          <w:iCs/>
        </w:rPr>
        <w:t>webcam</w:t>
      </w:r>
      <w:r>
        <w:t xml:space="preserve"> dalam pengumpulan data baik untuk data latih, maupun data uji.</w:t>
      </w:r>
    </w:p>
    <w:p w14:paraId="6404C61A" w14:textId="3E406B4E" w:rsidR="00982770" w:rsidRDefault="00E94C5B" w:rsidP="00982770">
      <w:pPr>
        <w:pStyle w:val="Paragraf"/>
      </w:pPr>
      <w:r>
        <w:t xml:space="preserve">Cara pengumpulan data yang berbeda dilakukan oleh </w:t>
      </w:r>
      <w:r>
        <w:fldChar w:fldCharType="begin" w:fldLock="1"/>
      </w:r>
      <w:r w:rsidR="00B45818">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2024b)","manualFormatting":"Bao dkk., (2024b)","plainTextFormattedCitation":"(Bao dkk., 2024b)","previouslyFormattedCitation":"(Bao dkk., 2024b)"},"properties":{"noteIndex":0},"schema":"https://github.com/citation-style-language/schema/raw/master/csl-citation.json"}</w:instrText>
      </w:r>
      <w:r>
        <w:fldChar w:fldCharType="separate"/>
      </w:r>
      <w:r w:rsidR="00B45818" w:rsidRPr="00B45818">
        <w:rPr>
          <w:noProof/>
        </w:rPr>
        <w:t xml:space="preserve">Bao dkk., </w:t>
      </w:r>
      <w:r w:rsidR="00B45818">
        <w:rPr>
          <w:noProof/>
        </w:rPr>
        <w:t>(</w:t>
      </w:r>
      <w:r w:rsidR="00B45818" w:rsidRPr="00B45818">
        <w:rPr>
          <w:noProof/>
        </w:rPr>
        <w:t>2024b)</w:t>
      </w:r>
      <w:r>
        <w:fldChar w:fldCharType="end"/>
      </w:r>
      <w:r>
        <w:t>. Mereka</w:t>
      </w:r>
      <w:r w:rsidRPr="00F339AC">
        <w:t xml:space="preserve"> mengumpulkan data uji menggunakan perangkat pelacak mata, </w:t>
      </w:r>
      <w:r>
        <w:t>yaitu</w:t>
      </w:r>
      <w:r w:rsidRPr="00F339AC">
        <w:t xml:space="preserve"> TobiiTX300</w:t>
      </w:r>
      <w:r>
        <w:t xml:space="preserve"> </w:t>
      </w:r>
      <w:r w:rsidRPr="00F339AC">
        <w:t xml:space="preserve">yang mencakup modul gerakan mata dan modul tampilan 23 inci. Perangkat beroperasi pada frekuensi sampling 60 Hz/s dan terhubung ke komputer desktop yang mengontrol prosedur eksperimental dan merekam data. Pengumpulan data melibatkan 68 mahasiswa berusia 20-23 tahun, dengan rasio pria dan wanita seimbang 1:1. Percobaan dilakukan </w:t>
      </w:r>
      <w:r>
        <w:t xml:space="preserve">pada </w:t>
      </w:r>
      <w:r w:rsidRPr="00F339AC">
        <w:t>lingkungan laboratorium terkontrol dengan kecerahan konstan</w:t>
      </w:r>
      <w:r>
        <w:t xml:space="preserve">. Apa yang dilakukan oleh </w:t>
      </w:r>
      <w:r w:rsidR="00463B2F">
        <w:fldChar w:fldCharType="begin" w:fldLock="1"/>
      </w:r>
      <w:r w:rsidR="00463B2F">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2024b)","manualFormatting":"Bao dkk., (2024b)","plainTextFormattedCitation":"(Bao dkk., 2024b)","previouslyFormattedCitation":"(Bao dkk., 2024b)"},"properties":{"noteIndex":0},"schema":"https://github.com/citation-style-language/schema/raw/master/csl-citation.json"}</w:instrText>
      </w:r>
      <w:r w:rsidR="00463B2F">
        <w:fldChar w:fldCharType="separate"/>
      </w:r>
      <w:r w:rsidR="00463B2F" w:rsidRPr="00B45818">
        <w:rPr>
          <w:noProof/>
        </w:rPr>
        <w:t xml:space="preserve">Bao dkk., </w:t>
      </w:r>
      <w:r w:rsidR="00463B2F">
        <w:rPr>
          <w:noProof/>
        </w:rPr>
        <w:t>(</w:t>
      </w:r>
      <w:r w:rsidR="00463B2F" w:rsidRPr="00B45818">
        <w:rPr>
          <w:noProof/>
        </w:rPr>
        <w:t>2024b)</w:t>
      </w:r>
      <w:r w:rsidR="00463B2F">
        <w:fldChar w:fldCharType="end"/>
      </w:r>
      <w:r>
        <w:t xml:space="preserve"> menunjukkan bahwa ada cara lain untuk mengumpulkan data dari modalitas visual selain menggunakan kamera.</w:t>
      </w:r>
    </w:p>
    <w:p w14:paraId="57A8EA5E" w14:textId="109CF154" w:rsidR="00E4282B" w:rsidRDefault="009F2C79" w:rsidP="006D6EB2">
      <w:pPr>
        <w:pStyle w:val="Paragraf"/>
        <w:spacing w:after="0"/>
      </w:pPr>
      <w:r>
        <w:rPr>
          <w:rFonts w:eastAsia="Times New Roman"/>
        </w:rPr>
        <w:lastRenderedPageBreak/>
        <w:t>Berdasarkan uraian di atas, modalitas visual merupakan pilihan yang sangat logis untuk diterapkan pada</w:t>
      </w:r>
      <w:r w:rsidR="00A64F24">
        <w:rPr>
          <w:rFonts w:eastAsia="Times New Roman"/>
        </w:rPr>
        <w:t xml:space="preserve"> sebuah sistem pembelajaran daring</w:t>
      </w:r>
      <w:r>
        <w:rPr>
          <w:rFonts w:eastAsia="Times New Roman"/>
        </w:rPr>
        <w:t>. Hal ini didasari pada banyaknya data publik yang bisa digunakan dalam membuat model FER sehingga proses pengumpulan data penelitian bisa lebih cepat dan efisien.</w:t>
      </w:r>
      <w:r w:rsidR="009E748B">
        <w:rPr>
          <w:rFonts w:eastAsia="Times New Roman"/>
        </w:rPr>
        <w:t xml:space="preserve"> </w:t>
      </w:r>
      <w:r w:rsidR="009E748B">
        <w:t>Namun</w:t>
      </w:r>
      <w:r w:rsidR="009E748B" w:rsidRPr="00E53EDD">
        <w:t xml:space="preserve">, </w:t>
      </w:r>
      <w:r w:rsidR="009E748B">
        <w:t xml:space="preserve">penggunaan modalitas visual </w:t>
      </w:r>
      <w:r w:rsidR="009E748B" w:rsidRPr="00E53EDD">
        <w:t xml:space="preserve">pada pembelajaran daring juga mempunyai beberapa kekurangan, terutama </w:t>
      </w:r>
      <w:r w:rsidR="009E748B">
        <w:t xml:space="preserve">pada </w:t>
      </w:r>
      <w:r w:rsidR="009E748B" w:rsidRPr="00E53EDD">
        <w:t>penerapan FER dalam keadaan oklusi, seperti wajah yang tertutup oleh tangan, kacamata, atau objek lain</w:t>
      </w:r>
      <w:r w:rsidR="009E748B">
        <w:t xml:space="preserve"> </w:t>
      </w:r>
      <w:r w:rsidR="009E748B">
        <w:fldChar w:fldCharType="begin" w:fldLock="1"/>
      </w:r>
      <w:r w:rsidR="009E748B">
        <w:instrText>ADDIN CSL_CITATION {"citationItems":[{"id":"ITEM-1","itemData":{"DOI":"10.1109/TAFFC.2020.2981446","ISSN":"19493045","abstract":"With the transition of facial expression recognition (FER) from laboratory-controlled to challenging in-the-wild conditions and the recent success of deep learning techniques in various fields, deep neural networks have increasingly been leveraged to learn discriminative representations for automatic FER. Recent deep FER systems generally focus on two important issues: overfitting caused by a lack of sufficient training data and expression-unrelated variations, such as illumination, head pose, and identity bias. In this survey, we provide a comprehensive review of deep FER, including datasets and algorithms that provide insights into these intrinsic problems. First, we introduce the available datasets that are widely used in the literature and provide accepted data selection and evaluation principles for these datasets. We then describe the standard pipeline of a deep FER system with the related background knowledge and suggestions for applicable implementations for each stage. For the state-of-the-art in deep FER, we introduce existing novel deep neural networks and related training strategies that are designed for FER based on both static images and dynamic image sequences and discuss their advantages and limitations. Competitive performances and experimental comparisons on widely used benchmarks are also summarized. We then extend our survey to additional related issues and application scenarios. Finally, we review the remaining challenges and corresponding opportunities in this field as well as future directions for the design of robust deep FER systems.","author":[{"dropping-particle":"","family":"Li","given":"Shan","non-dropping-particle":"","parse-names":false,"suffix":""},{"dropping-particle":"","family":"Deng","given":"Weihong","non-dropping-particle":"","parse-names":false,"suffix":""}],"container-title":"IEEE Transactions on Affective Computing","id":"ITEM-1","issue":"3","issued":{"date-parts":[["2022"]]},"page":"1195-1215","publisher":"IEEE","title":"Deep Facial Expression Recognition: A Survey","type":"article-journal","volume":"13"},"uris":["http://www.mendeley.com/documents/?uuid=235eeda3-4343-46ec-a5f7-62a7b4b812f0"]}],"mendeley":{"formattedCitation":"(Li &amp; Deng, 2022b)","manualFormatting":"(Li dan Deng, 2022)","plainTextFormattedCitation":"(Li &amp; Deng, 2022b)","previouslyFormattedCitation":"(Li &amp; Deng, 2022b)"},"properties":{"noteIndex":0},"schema":"https://github.com/citation-style-language/schema/raw/master/csl-citation.json"}</w:instrText>
      </w:r>
      <w:r w:rsidR="009E748B">
        <w:fldChar w:fldCharType="separate"/>
      </w:r>
      <w:r w:rsidR="009E748B" w:rsidRPr="008A2406">
        <w:rPr>
          <w:noProof/>
        </w:rPr>
        <w:t xml:space="preserve">(Li </w:t>
      </w:r>
      <w:r w:rsidR="009E748B">
        <w:rPr>
          <w:noProof/>
        </w:rPr>
        <w:t>dan</w:t>
      </w:r>
      <w:r w:rsidR="009E748B" w:rsidRPr="008A2406">
        <w:rPr>
          <w:noProof/>
        </w:rPr>
        <w:t xml:space="preserve"> Deng, 2022)</w:t>
      </w:r>
      <w:r w:rsidR="009E748B">
        <w:fldChar w:fldCharType="end"/>
      </w:r>
      <w:r w:rsidR="009E748B" w:rsidRPr="00E53EDD">
        <w:t xml:space="preserve">. </w:t>
      </w:r>
      <w:r w:rsidR="009E748B">
        <w:t>Atas dasar tersebut</w:t>
      </w:r>
      <w:r w:rsidR="00740D0E">
        <w:t>,</w:t>
      </w:r>
      <w:r w:rsidR="009E748B">
        <w:t xml:space="preserve"> penelitian tentang cara mengatasi keadaan oklusi dalam penerapan FER</w:t>
      </w:r>
      <w:r w:rsidR="00935FFE">
        <w:t xml:space="preserve"> masih </w:t>
      </w:r>
      <w:r w:rsidR="00B03E8F">
        <w:t xml:space="preserve">dipandang </w:t>
      </w:r>
      <w:r w:rsidR="00935FFE">
        <w:t xml:space="preserve">perlu </w:t>
      </w:r>
      <w:r w:rsidR="00B03E8F">
        <w:t xml:space="preserve">untuk </w:t>
      </w:r>
      <w:r w:rsidR="00935FFE">
        <w:t>dilakukan</w:t>
      </w:r>
      <w:r w:rsidR="00CA36E5">
        <w:t xml:space="preserve"> untuk menyempurnakan penerapan FER di berbagai bidang.</w:t>
      </w:r>
    </w:p>
    <w:p w14:paraId="2C7AB0EE" w14:textId="77777777" w:rsidR="006D6EB2" w:rsidRDefault="006D6EB2" w:rsidP="006D6EB2">
      <w:pPr>
        <w:pStyle w:val="Paragraf"/>
        <w:spacing w:after="0"/>
      </w:pPr>
    </w:p>
    <w:p w14:paraId="33563D83" w14:textId="0FA75AB8" w:rsidR="00042E0D" w:rsidRDefault="00042E0D" w:rsidP="00745D0D">
      <w:pPr>
        <w:pStyle w:val="Judulbabsub1"/>
        <w:numPr>
          <w:ilvl w:val="2"/>
          <w:numId w:val="6"/>
        </w:numPr>
      </w:pPr>
      <w:bookmarkStart w:id="31" w:name="_Toc213608285"/>
      <w:r>
        <w:t>Multimodal</w:t>
      </w:r>
      <w:bookmarkEnd w:id="31"/>
    </w:p>
    <w:p w14:paraId="3BF40FC8" w14:textId="09263CE7" w:rsidR="00266E4B" w:rsidRDefault="00042E0D" w:rsidP="00266E4B">
      <w:pPr>
        <w:pStyle w:val="Paragraf"/>
      </w:pPr>
      <w:r w:rsidRPr="00C60831">
        <w:t xml:space="preserve">Beberapa peneliti menggunakan lebih dari satu elemen dalam pendeteksian emosi siswa atau yang lebih dikenal dengan sebutan </w:t>
      </w:r>
      <w:bookmarkStart w:id="32" w:name="_Hlk193128840"/>
      <w:r w:rsidRPr="00C60831">
        <w:rPr>
          <w:i/>
          <w:iCs/>
        </w:rPr>
        <w:t>multimodal emotion recognition</w:t>
      </w:r>
      <w:r w:rsidRPr="00C60831">
        <w:t xml:space="preserve"> </w:t>
      </w:r>
      <w:bookmarkEnd w:id="32"/>
      <w:r w:rsidRPr="00C60831">
        <w:t xml:space="preserve">(MER). </w:t>
      </w:r>
      <w:r w:rsidRPr="00C60831">
        <w:fldChar w:fldCharType="begin" w:fldLock="1"/>
      </w:r>
      <w:r w:rsidR="00C60831" w:rsidRPr="00C60831">
        <w:instrText>ADDIN CSL_CITATION {"citationItems":[{"id":"ITEM-1","itemData":{"DOI":"10.3991/ijet.v16i12.23313","ISSN":"18630383","abstract":"Traditional English teaching model neglects student emotions, making many tired of learning. Machine learning supports end-to-end recognition of learning emotions, such that the recognition system can adaptively adjust the learning difficulty in English classroom. With the help of machine learning, this paper presents a method to extract the facial expression features of students in business English class, and establishes a student emotion recognition model, which consists of such modules as emotion mechanism, signal acquisition, analysis and recognition, emotion understanding, emotion expression, and wearable equipment. The results show that the proposed emotion recognition model monitors the real-time emotional states of each student during English learning; upon detecting frustration or boredom, machine learning will timely switch to the contents that interest the student or easier to learn, keeping the student active in learning. The research provides an end-to-end student emotion recognition system to assist with classroom teaching, and enhance the positive emotions of students in English learning.","author":[{"dropping-particle":"","family":"Cui","given":"Yuxin","non-dropping-particle":"","parse-names":false,"suffix":""},{"dropping-particle":"","family":"Wang","given":"Sheng","non-dropping-particle":"","parse-names":false,"suffix":""},{"dropping-particle":"","family":"Zhao","given":"Ran","non-dropping-particle":"","parse-names":false,"suffix":""}],"container-title":"International Journal of Emerging Technologies in Learning","id":"ITEM-1","issue":"12","issued":{"date-parts":[["2021"]]},"page":"94-107","title":"Machine Learning-Based Student Emotion Recognition for Business English Class","type":"article-journal","volume":"16"},"uris":["http://www.mendeley.com/documents/?uuid=8cf64b36-2345-44db-9c4c-9017543dcdd2"]}],"mendeley":{"formattedCitation":"(Cui dkk., 2021)","manualFormatting":"Cui dkk., (2021)","plainTextFormattedCitation":"(Cui dkk., 2021)","previouslyFormattedCitation":"(Cui dkk., 2021)"},"properties":{"noteIndex":0},"schema":"https://github.com/citation-style-language/schema/raw/master/csl-citation.json"}</w:instrText>
      </w:r>
      <w:r w:rsidRPr="00C60831">
        <w:fldChar w:fldCharType="separate"/>
      </w:r>
      <w:r w:rsidR="00C60831" w:rsidRPr="00C60831">
        <w:rPr>
          <w:noProof/>
        </w:rPr>
        <w:t>Cui dkk., (2021)</w:t>
      </w:r>
      <w:r w:rsidRPr="00C60831">
        <w:fldChar w:fldCharType="end"/>
      </w:r>
      <w:r w:rsidRPr="00C60831">
        <w:t xml:space="preserve"> pada penelitiannya menggabungkan FER (visual) dan </w:t>
      </w:r>
      <w:r w:rsidR="00C60831" w:rsidRPr="00C60831">
        <w:t>analisis sentimen</w:t>
      </w:r>
      <w:r w:rsidRPr="00C60831">
        <w:t xml:space="preserve"> (teks) untuk mendeteksi emosi siswa pada </w:t>
      </w:r>
      <w:r w:rsidRPr="00C60831">
        <w:rPr>
          <w:i/>
          <w:iCs/>
        </w:rPr>
        <w:t>Business English Class</w:t>
      </w:r>
      <w:r w:rsidR="00266E4B">
        <w:t xml:space="preserve"> dengan alur pada gambar II.</w:t>
      </w:r>
      <w:r w:rsidR="00ED439C">
        <w:t>3</w:t>
      </w:r>
      <w:r w:rsidRPr="00C60831">
        <w:t xml:space="preserve">. </w:t>
      </w:r>
    </w:p>
    <w:p w14:paraId="11F6739E" w14:textId="77777777" w:rsidR="00266E4B" w:rsidRDefault="00266E4B" w:rsidP="00266E4B">
      <w:pPr>
        <w:pStyle w:val="Paragraf"/>
        <w:keepNext/>
        <w:jc w:val="center"/>
      </w:pPr>
      <w:r>
        <w:rPr>
          <w:noProof/>
        </w:rPr>
        <w:drawing>
          <wp:inline distT="0" distB="0" distL="0" distR="0" wp14:anchorId="420C0F0D" wp14:editId="4CE74BE6">
            <wp:extent cx="3267358" cy="1691796"/>
            <wp:effectExtent l="19050" t="19050" r="9525"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839" t="28905" r="31488" b="21685"/>
                    <a:stretch/>
                  </pic:blipFill>
                  <pic:spPr bwMode="auto">
                    <a:xfrm>
                      <a:off x="0" y="0"/>
                      <a:ext cx="3299403" cy="1708389"/>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50F0A69A" w14:textId="19E1B3F9" w:rsidR="00266E4B" w:rsidRPr="007A35D8" w:rsidRDefault="00266E4B" w:rsidP="00CD00F2">
      <w:pPr>
        <w:pStyle w:val="JudulGambar"/>
        <w:ind w:left="1418" w:hanging="1418"/>
        <w:jc w:val="both"/>
      </w:pPr>
      <w:bookmarkStart w:id="33" w:name="_Toc213715559"/>
      <w:r>
        <w:t>Gambar II.</w:t>
      </w:r>
      <w:r w:rsidR="00E75C94">
        <w:fldChar w:fldCharType="begin"/>
      </w:r>
      <w:r w:rsidR="00E75C94">
        <w:instrText xml:space="preserve"> SEQ Gambar_II. \* ARABIC </w:instrText>
      </w:r>
      <w:r w:rsidR="00E75C94">
        <w:fldChar w:fldCharType="separate"/>
      </w:r>
      <w:r w:rsidR="003A7653">
        <w:rPr>
          <w:noProof/>
        </w:rPr>
        <w:t>3</w:t>
      </w:r>
      <w:r w:rsidR="00E75C94">
        <w:rPr>
          <w:noProof/>
        </w:rPr>
        <w:fldChar w:fldCharType="end"/>
      </w:r>
      <w:r>
        <w:t xml:space="preserve"> </w:t>
      </w:r>
      <w:r w:rsidR="001D3D6A">
        <w:tab/>
        <w:t>Alur</w:t>
      </w:r>
      <w:r>
        <w:t xml:space="preserve"> pengenalan emosi</w:t>
      </w:r>
      <w:r w:rsidR="001D3D6A">
        <w:t xml:space="preserve"> dengan FER </w:t>
      </w:r>
      <w:r w:rsidR="00827047">
        <w:t>digabungkan dengan</w:t>
      </w:r>
      <w:r w:rsidR="001D3D6A">
        <w:t xml:space="preserve"> analisis sentimen </w:t>
      </w:r>
      <w:r>
        <w:fldChar w:fldCharType="begin" w:fldLock="1"/>
      </w:r>
      <w:r w:rsidR="00E941E1">
        <w:instrText>ADDIN CSL_CITATION {"citationItems":[{"id":"ITEM-1","itemData":{"DOI":"10.3991/ijet.v16i12.23313","ISSN":"18630383","abstract":"Traditional English teaching model neglects student emotions, making many tired of learning. Machine learning supports end-to-end recognition of learning emotions, such that the recognition system can adaptively adjust the learning difficulty in English classroom. With the help of machine learning, this paper presents a method to extract the facial expression features of students in business English class, and establishes a student emotion recognition model, which consists of such modules as emotion mechanism, signal acquisition, analysis and recognition, emotion understanding, emotion expression, and wearable equipment. The results show that the proposed emotion recognition model monitors the real-time emotional states of each student during English learning; upon detecting frustration or boredom, machine learning will timely switch to the contents that interest the student or easier to learn, keeping the student active in learning. The research provides an end-to-end student emotion recognition system to assist with classroom teaching, and enhance the positive emotions of students in English learning.","author":[{"dropping-particle":"","family":"Cui","given":"Yuxin","non-dropping-particle":"","parse-names":false,"suffix":""},{"dropping-particle":"","family":"Wang","given":"Sheng","non-dropping-particle":"","parse-names":false,"suffix":""},{"dropping-particle":"","family":"Zhao","given":"Ran","non-dropping-particle":"","parse-names":false,"suffix":""}],"container-title":"International Journal of Emerging Technologies in Learning","id":"ITEM-1","issue":"12","issued":{"date-parts":[["2021"]]},"page":"94-107","title":"Machine Learning-Based Student Emotion Recognition for Business English Class","type":"article-journal","volume":"16"},"uris":["http://www.mendeley.com/documents/?uuid=8cf64b36-2345-44db-9c4c-9017543dcdd2"]}],"mendeley":{"formattedCitation":"(Cui dkk., 2021)","plainTextFormattedCitation":"(Cui dkk., 2021)","previouslyFormattedCitation":"(Cui dkk., 2021)"},"properties":{"noteIndex":0},"schema":"https://github.com/citation-style-language/schema/raw/master/csl-citation.json"}</w:instrText>
      </w:r>
      <w:r>
        <w:fldChar w:fldCharType="separate"/>
      </w:r>
      <w:r w:rsidRPr="00266E4B">
        <w:rPr>
          <w:noProof/>
        </w:rPr>
        <w:t>(Cui dkk., 2021)</w:t>
      </w:r>
      <w:bookmarkEnd w:id="33"/>
      <w:r>
        <w:fldChar w:fldCharType="end"/>
      </w:r>
    </w:p>
    <w:p w14:paraId="5E00CBEF" w14:textId="73FA485E" w:rsidR="00982770" w:rsidRDefault="00982770" w:rsidP="00704607">
      <w:pPr>
        <w:pStyle w:val="Paragraf"/>
        <w:spacing w:before="240"/>
      </w:pPr>
      <w:r>
        <w:t xml:space="preserve">Penggunaan </w:t>
      </w:r>
      <w:r w:rsidR="00C60831">
        <w:t>multi</w:t>
      </w:r>
      <w:r>
        <w:t xml:space="preserve">modal dalam deteksi di lingkungan pendidikan pernah dilakukan peneliti. </w:t>
      </w:r>
      <w:r>
        <w:fldChar w:fldCharType="begin" w:fldLock="1"/>
      </w:r>
      <w:r w:rsidR="00000191">
        <w:instrText>ADDIN CSL_CITATION {"citationItems":[{"id":"ITEM-1","itemData":{"DOI":"10.14569/IJACSA.2024.0150787","ISSN":"21565570","abstract":"Educational technology is increasingly focusing on real-time language learning. Prior studies have utilized Natural Language Processing (NLP) to assess students' classroom behavior by analyzing their reported feelings and thoughts. However, these studies have not fully enhanced the feedback provided to instructors and peers. This research addresses this issue by combining two innovative technologies: Federated 3D-Convolutional Neural Networks (Fed 3D-CNN) and Long Short-Term Memory (LSTM) networks and also aims to investigate classroom attitudes to enhance students' language competence. These technologies enable the modification of teaching strategies through text analysis and image recognition, providing comprehensive feedback on student interactions. For this study, the Multimodal Emotion Lines Dataset (MELD) and eNTERFACE'05 datasets were selected. eNTERFACE contains 3D images of individuals, while MELD analyzes spoken patterns. To address over fitting issues, the SMOTE technique is used to balance the dataset through oversampling and under sampling. The study accurately predicts human emotions using Federated 3D-CNN technology, which excels in image processing by predicting personal information from various angles. Federated Learning with 3D-CNNs allows simultaneous implementation for multiple clients by leveraging both local and global weight changes. The NLP system identifies emotional language patterns in students, laying the foundation for this analysis. Although not all student feedback has been extensively studied in the literature, the Fed 3D-CNN and LSTM algorithm recommendations are valuable for extracting feedback-related information from audio and video. The proposed framework achieves a prediction accuracy of 97.72%, outperforming existing methods. This study aims to investigate classroom attitudes to enhance students' language competence.","author":[{"dropping-particle":"","family":"Orosoo","given":"Myagmarsuren","non-dropping-particle":"","parse-names":false,"suffix":""},{"dropping-particle":"","family":"Rajkumari","given":"Yaisna","non-dropping-particle":"","parse-names":false,"suffix":""},{"dropping-particle":"","family":"Ramesh","given":"Komminni","non-dropping-particle":"","parse-names":false,"suffix":""},{"dropping-particle":"","family":"Fatma","given":"Gulnaz","non-dropping-particle":"","parse-names":false,"suffix":""},{"dropping-particle":"","family":"Nagabhaskar","given":"M.","non-dropping-particle":"","parse-names":false,"suffix":""},{"dropping-particle":"","family":"Gopi","given":"Adapa","non-dropping-particle":"","parse-names":false,"suffix":""},{"dropping-particle":"","family":"Rengarajan","given":"Manikandan","non-dropping-particle":"","parse-names":false,"suffix":""}],"container-title":"International Journal of Advanced Computer Science and Applications","id":"ITEM-1","issue":"7","issued":{"date-parts":[["2024"]]},"page":"875-889","title":"Enhancing English Learning Environments Through Real-Time Emotion Detection and Sentiment Analysis","type":"article-journal","volume":"15"},"uris":["http://www.mendeley.com/documents/?uuid=9213107e-b549-4adc-ac67-2219d7d3ead4"]}],"mendeley":{"formattedCitation":"(Orosoo dkk., 2024)","manualFormatting":"Orosoo dkk., (2024)","plainTextFormattedCitation":"(Orosoo dkk., 2024)","previouslyFormattedCitation":"(Orosoo dkk., 2024)"},"properties":{"noteIndex":0},"schema":"https://github.com/citation-style-language/schema/raw/master/csl-citation.json"}</w:instrText>
      </w:r>
      <w:r>
        <w:fldChar w:fldCharType="separate"/>
      </w:r>
      <w:r w:rsidR="00000191" w:rsidRPr="00000191">
        <w:rPr>
          <w:noProof/>
        </w:rPr>
        <w:t xml:space="preserve">Orosoo dkk., </w:t>
      </w:r>
      <w:r w:rsidR="00000191">
        <w:rPr>
          <w:noProof/>
        </w:rPr>
        <w:t>(</w:t>
      </w:r>
      <w:r w:rsidR="00000191" w:rsidRPr="00000191">
        <w:rPr>
          <w:noProof/>
        </w:rPr>
        <w:t>2024)</w:t>
      </w:r>
      <w:r>
        <w:fldChar w:fldCharType="end"/>
      </w:r>
      <w:r>
        <w:t xml:space="preserve"> </w:t>
      </w:r>
      <w:r w:rsidRPr="00685746">
        <w:t xml:space="preserve">menggunakan dua kumpulan data utama dalam </w:t>
      </w:r>
      <w:r>
        <w:t xml:space="preserve">penelitiannya yaitu </w:t>
      </w:r>
      <w:r w:rsidRPr="00000191">
        <w:rPr>
          <w:i/>
          <w:iCs/>
        </w:rPr>
        <w:t xml:space="preserve">Multimodal Emotion Lines </w:t>
      </w:r>
      <w:r w:rsidR="009F7428" w:rsidRPr="009F7428">
        <w:rPr>
          <w:i/>
          <w:iCs/>
        </w:rPr>
        <w:t>Dataset</w:t>
      </w:r>
      <w:r w:rsidRPr="00685746">
        <w:t xml:space="preserve"> (MELD) dan </w:t>
      </w:r>
      <w:r w:rsidRPr="00000191">
        <w:rPr>
          <w:i/>
          <w:iCs/>
        </w:rPr>
        <w:t>EnterFace'05</w:t>
      </w:r>
      <w:r w:rsidRPr="00685746">
        <w:t xml:space="preserve">. MELD terdiri dari percakapan dalam serial televisi </w:t>
      </w:r>
      <w:r w:rsidRPr="00982770">
        <w:rPr>
          <w:i/>
          <w:iCs/>
        </w:rPr>
        <w:t>Friends</w:t>
      </w:r>
      <w:r w:rsidRPr="00685746">
        <w:t>, yang mencakup modalitas audio, visual, dan teks, memungkinkan analisis emosi yang komprehensif.</w:t>
      </w:r>
      <w:r>
        <w:t xml:space="preserve"> </w:t>
      </w:r>
      <w:r w:rsidR="009F7428" w:rsidRPr="009F7428">
        <w:rPr>
          <w:i/>
        </w:rPr>
        <w:t>Dataset</w:t>
      </w:r>
      <w:r w:rsidRPr="00685746">
        <w:t xml:space="preserve"> </w:t>
      </w:r>
      <w:r w:rsidRPr="00C60831">
        <w:rPr>
          <w:i/>
          <w:iCs/>
        </w:rPr>
        <w:t>EnterFace'05</w:t>
      </w:r>
      <w:r w:rsidRPr="00685746">
        <w:t xml:space="preserve"> berisi urutan video yang menyediakan </w:t>
      </w:r>
      <w:r w:rsidRPr="00685746">
        <w:lastRenderedPageBreak/>
        <w:t>informasi penting untuk pengenalan emosi, menunjukkan bahwa data video dikumpulkan untuk analisis emosi.</w:t>
      </w:r>
      <w:r>
        <w:t xml:space="preserve"> </w:t>
      </w:r>
      <w:r w:rsidRPr="00685746">
        <w:t xml:space="preserve">Studi ini juga menekankan </w:t>
      </w:r>
      <w:bookmarkStart w:id="34" w:name="_Hlk193128868"/>
      <w:r w:rsidRPr="00685746">
        <w:t xml:space="preserve">penggunaan </w:t>
      </w:r>
      <w:r w:rsidRPr="00000191">
        <w:rPr>
          <w:i/>
          <w:iCs/>
        </w:rPr>
        <w:t>Natural Language Processing</w:t>
      </w:r>
      <w:bookmarkEnd w:id="34"/>
      <w:r w:rsidRPr="00000191">
        <w:rPr>
          <w:i/>
          <w:iCs/>
        </w:rPr>
        <w:t xml:space="preserve"> </w:t>
      </w:r>
      <w:r w:rsidRPr="00685746">
        <w:t>(NLP) untuk mengonversi suara menjadi teks, yang menunjukkan bahwa data audio dikumpulkan dan diproses untuk meningkatkan akurasi pengenalan emosi.</w:t>
      </w:r>
      <w:r>
        <w:t xml:space="preserve"> </w:t>
      </w:r>
      <w:r w:rsidRPr="00685746">
        <w:t xml:space="preserve">Secara keseluruhan, pengumpulan data melibatkan modalitas audio dan visual, kemungkinan melalui rekaman video dan input audio. </w:t>
      </w:r>
    </w:p>
    <w:p w14:paraId="5F9C7C52" w14:textId="33863100" w:rsidR="00982770" w:rsidRDefault="00982770" w:rsidP="00982770">
      <w:pPr>
        <w:pStyle w:val="Paragraf"/>
      </w:pPr>
      <w:r>
        <w:t xml:space="preserve">Hal berbeda dilakukan oleh peneliti </w:t>
      </w:r>
      <w:r>
        <w:fldChar w:fldCharType="begin" w:fldLock="1"/>
      </w:r>
      <w:r w:rsidR="00C47CD0">
        <w:instrText>ADDIN CSL_CITATION {"citationItems":[{"id":"ITEM-1","itemData":{"DOI":"10.1109/ACCESS.2023.3245982","ISSN":"21693536","abstract":"Predicting contextualised engagement in videos is a long-standing problem that has been popularly attempted by exploiting the number of views or likes using different computational methods. The recent decade has seen a boom in online learning resources, and during the pandemic, there has been an exponential rise of online teaching videos without much quality control. As a result, we are faced with two key challenges. First, how to decide which lecture videos are engaging to intrigue the listener and increase productivity, and second, how to automatically provide feedback to the content creator using which they could improve the content. The quality of the content could be improved if the creators could automatically get constructive feedback on their content. On the other hand, there has been a steep rise in developing computational methods to predict a user engagement score. In this paper, we have proposed a new unified model, CLEFT, that means 'Contextualised unified Learning of user Engagement in video lectures with Feedback' that learns from the features extracted from freely available public online teaching videos and provides feedback on the video along with the user engagement score. Given the complexity of the task, our unified framework employs different pre-trained models working together as an ensemble of classifiers. Our model exploits a range of multi-modal features to model the complexity of language, context agnostic information, textual emotion of the delivered content, animation, speaker's pitch, and speech emotions. Our results support hypothesis that proposed model can detect engagement reliably and the feedback component gives useful insights to the content creator to further help improve the content.","author":[{"dropping-particle":"","family":"Roy","given":"Sujit","non-dropping-particle":"","parse-names":false,"suffix":""},{"dropping-particle":"","family":"Gaur","given":"Vishal","non-dropping-particle":"","parse-names":false,"suffix":""},{"dropping-particle":"","family":"Raza","given":"Haider","non-dropping-particle":"","parse-names":false,"suffix":""},{"dropping-particle":"","family":"Jameel","given":"Shoaib","non-dropping-particle":"","parse-names":false,"suffix":""}],"container-title":"IEEE Access","id":"ITEM-1","issue":"January","issued":{"date-parts":[["2023"]]},"page":"17707-17720","publisher":"IEEE","title":"CLEFT: Contextualised Unified Learning of User Engagement in Video Lectures With Feedback","type":"article-journal","volume":"11"},"uris":["http://www.mendeley.com/documents/?uuid=46243872-eb7e-4a35-87a7-a73cd9c18411"]}],"mendeley":{"formattedCitation":"(Roy dkk., 2023)","manualFormatting":"Roy dkk., (2023)","plainTextFormattedCitation":"(Roy dkk., 2023)","previouslyFormattedCitation":"(Roy dkk., 2023)"},"properties":{"noteIndex":0},"schema":"https://github.com/citation-style-language/schema/raw/master/csl-citation.json"}</w:instrText>
      </w:r>
      <w:r>
        <w:fldChar w:fldCharType="separate"/>
      </w:r>
      <w:r w:rsidR="008C3977" w:rsidRPr="008C3977">
        <w:rPr>
          <w:noProof/>
        </w:rPr>
        <w:t xml:space="preserve">Roy dkk., </w:t>
      </w:r>
      <w:r w:rsidR="008C3977">
        <w:rPr>
          <w:noProof/>
        </w:rPr>
        <w:t>(</w:t>
      </w:r>
      <w:r w:rsidR="008C3977" w:rsidRPr="008C3977">
        <w:rPr>
          <w:noProof/>
        </w:rPr>
        <w:t>2023)</w:t>
      </w:r>
      <w:r>
        <w:fldChar w:fldCharType="end"/>
      </w:r>
      <w:r>
        <w:t xml:space="preserve">. Mereka mengekstrak video menjadi text yang merupakan hasil konversi dari audio, lalu audio itu sendiri diekstrak terpisah dan dijadikan fitur MFCC kemudian diproses dengan </w:t>
      </w:r>
      <w:r w:rsidRPr="00513C96">
        <w:rPr>
          <w:i/>
          <w:iCs/>
        </w:rPr>
        <w:t>deep</w:t>
      </w:r>
      <w:r>
        <w:t xml:space="preserve"> </w:t>
      </w:r>
      <w:r w:rsidRPr="00513C96">
        <w:rPr>
          <w:i/>
          <w:iCs/>
        </w:rPr>
        <w:t>learning</w:t>
      </w:r>
      <w:r>
        <w:t xml:space="preserve">, lalu </w:t>
      </w:r>
      <w:r w:rsidRPr="00513C96">
        <w:rPr>
          <w:i/>
          <w:iCs/>
        </w:rPr>
        <w:t>frame</w:t>
      </w:r>
      <w:r>
        <w:t xml:space="preserve"> dari video diproses dengan model</w:t>
      </w:r>
      <w:r w:rsidR="00513C96">
        <w:t xml:space="preserve"> </w:t>
      </w:r>
      <w:r w:rsidR="00513C96" w:rsidRPr="00513C96">
        <w:rPr>
          <w:i/>
          <w:iCs/>
        </w:rPr>
        <w:t>yolo</w:t>
      </w:r>
      <w:r>
        <w:t xml:space="preserve">, yang pada akhirnya menggabungkan semua skor dari sisi teks, audio, dan video menjadi nilai akhir untuk menetukan </w:t>
      </w:r>
      <w:r w:rsidR="00F937B3" w:rsidRPr="00F937B3">
        <w:rPr>
          <w:i/>
        </w:rPr>
        <w:t xml:space="preserve">engagement </w:t>
      </w:r>
      <w:r>
        <w:t xml:space="preserve"> dalam media pembelajaran </w:t>
      </w:r>
      <w:r w:rsidR="006C3883">
        <w:t>daring</w:t>
      </w:r>
      <w:r>
        <w:t xml:space="preserve">. </w:t>
      </w:r>
      <w:r w:rsidR="009444E9">
        <w:fldChar w:fldCharType="begin" w:fldLock="1"/>
      </w:r>
      <w:r w:rsidR="009444E9">
        <w:instrText>ADDIN CSL_CITATION {"citationItems":[{"id":"ITEM-1","itemData":{"DOI":"10.1109/ACCESS.2023.3245982","ISSN":"21693536","abstract":"Predicting contextualised engagement in videos is a long-standing problem that has been popularly attempted by exploiting the number of views or likes using different computational methods. The recent decade has seen a boom in online learning resources, and during the pandemic, there has been an exponential rise of online teaching videos without much quality control. As a result, we are faced with two key challenges. First, how to decide which lecture videos are engaging to intrigue the listener and increase productivity, and second, how to automatically provide feedback to the content creator using which they could improve the content. The quality of the content could be improved if the creators could automatically get constructive feedback on their content. On the other hand, there has been a steep rise in developing computational methods to predict a user engagement score. In this paper, we have proposed a new unified model, CLEFT, that means 'Contextualised unified Learning of user Engagement in video lectures with Feedback' that learns from the features extracted from freely available public online teaching videos and provides feedback on the video along with the user engagement score. Given the complexity of the task, our unified framework employs different pre-trained models working together as an ensemble of classifiers. Our model exploits a range of multi-modal features to model the complexity of language, context agnostic information, textual emotion of the delivered content, animation, speaker's pitch, and speech emotions. Our results support hypothesis that proposed model can detect engagement reliably and the feedback component gives useful insights to the content creator to further help improve the content.","author":[{"dropping-particle":"","family":"Roy","given":"Sujit","non-dropping-particle":"","parse-names":false,"suffix":""},{"dropping-particle":"","family":"Gaur","given":"Vishal","non-dropping-particle":"","parse-names":false,"suffix":""},{"dropping-particle":"","family":"Raza","given":"Haider","non-dropping-particle":"","parse-names":false,"suffix":""},{"dropping-particle":"","family":"Jameel","given":"Shoaib","non-dropping-particle":"","parse-names":false,"suffix":""}],"container-title":"IEEE Access","id":"ITEM-1","issue":"January","issued":{"date-parts":[["2023"]]},"page":"17707-17720","publisher":"IEEE","title":"CLEFT: Contextualised Unified Learning of User Engagement in Video Lectures With Feedback","type":"article-journal","volume":"11"},"uris":["http://www.mendeley.com/documents/?uuid=46243872-eb7e-4a35-87a7-a73cd9c18411"]}],"mendeley":{"formattedCitation":"(Roy dkk., 2023)","manualFormatting":"Roy dkk., (2023)","plainTextFormattedCitation":"(Roy dkk., 2023)","previouslyFormattedCitation":"(Roy dkk., 2023)"},"properties":{"noteIndex":0},"schema":"https://github.com/citation-style-language/schema/raw/master/csl-citation.json"}</w:instrText>
      </w:r>
      <w:r w:rsidR="009444E9">
        <w:fldChar w:fldCharType="separate"/>
      </w:r>
      <w:r w:rsidR="009444E9" w:rsidRPr="008C3977">
        <w:rPr>
          <w:noProof/>
        </w:rPr>
        <w:t xml:space="preserve">Roy dkk., </w:t>
      </w:r>
      <w:r w:rsidR="009444E9">
        <w:rPr>
          <w:noProof/>
        </w:rPr>
        <w:t>(</w:t>
      </w:r>
      <w:r w:rsidR="009444E9" w:rsidRPr="008C3977">
        <w:rPr>
          <w:noProof/>
        </w:rPr>
        <w:t>2023)</w:t>
      </w:r>
      <w:r w:rsidR="009444E9">
        <w:fldChar w:fldCharType="end"/>
      </w:r>
      <w:r w:rsidRPr="00685746">
        <w:t xml:space="preserve"> mengumpulkan data uji dengan menerapkan model di server </w:t>
      </w:r>
      <w:r w:rsidRPr="00EF6C63">
        <w:rPr>
          <w:i/>
          <w:iCs/>
        </w:rPr>
        <w:t>cloud</w:t>
      </w:r>
      <w:r w:rsidRPr="00685746">
        <w:t xml:space="preserve">, di mana pengguna diperlihatkan video dari kuliah video sumber terbuka berdasarkan minat mereka. Setelah menyelesaikan video, pengguna diminta untuk memberikan peringkat untuk </w:t>
      </w:r>
      <w:r w:rsidR="00F937B3" w:rsidRPr="00F937B3">
        <w:rPr>
          <w:i/>
        </w:rPr>
        <w:t xml:space="preserve">engagement </w:t>
      </w:r>
      <w:r w:rsidRPr="00685746">
        <w:t xml:space="preserve"> mereka pada skala 1 hingga 10. Metode ini memungkinkan pengumpulan data </w:t>
      </w:r>
      <w:r w:rsidR="00F937B3" w:rsidRPr="00F937B3">
        <w:rPr>
          <w:i/>
        </w:rPr>
        <w:t xml:space="preserve">engagement </w:t>
      </w:r>
      <w:r w:rsidRPr="00685746">
        <w:t xml:space="preserve"> pengguna yang terkait langsung dengan konten video yang dilihat.</w:t>
      </w:r>
      <w:r>
        <w:t xml:space="preserve"> </w:t>
      </w:r>
    </w:p>
    <w:p w14:paraId="76C2A75C" w14:textId="765BB3AA" w:rsidR="00DF6D0B" w:rsidRDefault="00C60831" w:rsidP="0084297A">
      <w:pPr>
        <w:pStyle w:val="Paragraf"/>
        <w:spacing w:after="0"/>
      </w:pPr>
      <w:r w:rsidRPr="00042E0D">
        <w:t>Walaupun pengenalan emosi dengan multimodal berpotensi meningkatkan akurasi pengenalan</w:t>
      </w:r>
      <w:r w:rsidR="00357E87">
        <w:t xml:space="preserve"> emosi</w:t>
      </w:r>
      <w:r w:rsidRPr="00042E0D">
        <w:t xml:space="preserve"> </w:t>
      </w:r>
      <w:r w:rsidRPr="00042E0D">
        <w:fldChar w:fldCharType="begin" w:fldLock="1"/>
      </w:r>
      <w:r>
        <w:instrText>ADDIN CSL_CITATION {"citationItems":[{"id":"ITEM-1","itemData":{"DOI":"10.1186/s12909-021-02730-8","ISSN":"14726920","PMID":"34020631","abstract":"Background: Student evaluation is an essential component in feedback processes in faculty and learner development. Ease of use and low cost have made paper evaluation forms a popular method within teaching programmes, but they are often seen as a formality, offering variable value towards the improvement of teaching. Students report poor motivation to engage with existing feedback tools whilst teachers describe receiving vague, contradicting, or irrelevant information. We believe that feedback for teachers needs to be a two-way process, similar to feedback for students, for it to be effective. An online feedback tool has been implemented for third-year medical students from Imperial College London to promote open discussion between teachers and students. The feedback tool is accessible throughout students’ clinical attachment with the option of maintaining anonymity. We aim to explore the benefits and challenges of this online feedback tool and assess its value as a method for teacher feedback. Methods: Qualitative data was obtained from both volunteer third-year medical students of Imperial College London and Clinical Teaching Fellows using three focus groups and a questionnaire. Data was analysed through iterative coding and thematic analysis to provide over-arching analytical themes. Results: Twenty-nine students trialled this feedback tool with 17 responding to the evaluative questionnaire. Four over-arching themes were identified: reasons for poor participation with traditional feedback tools; student motivators to engage with ‘open feedback’; evaluative benefits from open feedback; concerns and barriers with open feedback. Conclusion: This feedback tool provides a platform for two-way feedback by encouraging open, transparent discussion between teachers and learners. It gives a unique insight into both teachers and peers’ perspectives. Students engage better when their responses are acknowledged by the teachers. We elaborate on the benefits and challenges of public open feedback and approaches to consider in addressing the self-censorship of critical comments.","author":[{"dropping-particle":"","family":"Hunukumbure","given":"Agra Dilshani","non-dropping-particle":"","parse-names":false,"suffix":""},{"dropping-particle":"","family":"Horner","given":"Philippa Jane","non-dropping-particle":"","parse-names":false,"suffix":""},{"dropping-particle":"","family":"Fox","given":"Jonathan","non-dropping-particle":"","parse-names":false,"suffix":""},{"dropping-particle":"","family":"Thakerar","given":"Viral","non-dropping-particle":"","parse-names":false,"suffix":""}],"container-title":"BMC Medical Education","id":"ITEM-1","issue":"1","issued":{"date-parts":[["2021"]]},"page":"1-9","title":"An online discussion between students and teachers: a way forward for meaningful teacher feedback?","type":"article-journal","volume":"21"},"uris":["http://www.mendeley.com/documents/?uuid=cf52f7e6-188d-4125-ae75-3181cdccead8"]}],"mendeley":{"formattedCitation":"(Hunukumbure dkk., 2021)","plainTextFormattedCitation":"(Hunukumbure dkk., 2021)","previouslyFormattedCitation":"(Hunukumbure dkk., 2021)"},"properties":{"noteIndex":0},"schema":"https://github.com/citation-style-language/schema/raw/master/csl-citation.json"}</w:instrText>
      </w:r>
      <w:r w:rsidRPr="00042E0D">
        <w:fldChar w:fldCharType="separate"/>
      </w:r>
      <w:r w:rsidRPr="00634E43">
        <w:rPr>
          <w:noProof/>
        </w:rPr>
        <w:t>(Hunukumbure dkk., 2021)</w:t>
      </w:r>
      <w:r w:rsidRPr="00042E0D">
        <w:fldChar w:fldCharType="end"/>
      </w:r>
      <w:r w:rsidRPr="00042E0D">
        <w:t xml:space="preserve">, namun pengenalan emosi dengan multimodal memiliki beberapa tantangan, salah satunya adalah masalah sinkronisasi data dari berbagai sumber dan pengembangan model yang harus mampu menangani data yang heterogen </w:t>
      </w:r>
      <w:r w:rsidRPr="00042E0D">
        <w:fldChar w:fldCharType="begin" w:fldLock="1"/>
      </w:r>
      <w:r>
        <w:instrText>ADDIN CSL_CITATION {"citationItems":[{"id":"ITEM-1","itemData":{"DOI":"10.3390/s24185862","ISSN":"14248220","abstract":"Multimodal emotion classification (MEC) involves analyzing and identifying human emotions by integrating data from multiple sources, such as audio, video, and text. This approach leverages the complementary strengths of each modality to enhance the accuracy and robustness of emotion recognition systems. However, one significant challenge is effectively integrating these diverse data sources, each with unique characteristics and levels of noise. Additionally, the scarcity of large, annotated multimodal datasets in Bangla limits the training and evaluation of models. In this work, we unveiled a pioneering multimodal Bangla dataset, MAViT-Bangla (Multimodal Audio Video Text Bangla dataset). This dataset, comprising 1002 samples across audio, video, and text modalities, is a unique resource for emotion recognition studies in the Bangla language. It features emotional categories such as anger, fear, joy, and sadness, providing a comprehensive platform for research. Additionally, we developed a framework for audio, video and textual emotion recognition (i.e., AVaTER) that employs a cross-modal attention mechanism among unimodal features. This mechanism fosters the interaction and fusion of features from different modalities, enhancing the model’s ability to capture nuanced emotional cues. The effectiveness of this approach was demonstrated by achieving an F1-score of 0.64, a significant improvement over unimodal methods.","author":[{"dropping-particle":"","family":"Das","given":"Avishek","non-dropping-particle":"","parse-names":false,"suffix":""},{"dropping-particle":"Sen","family":"Sarma","given":"Moumita","non-dropping-particle":"","parse-names":false,"suffix":""},{"dropping-particle":"","family":"Hoque","given":"Mohammed Moshiul","non-dropping-particle":"","parse-names":false,"suffix":""},{"dropping-particle":"","family":"Siddique","given":"Nazmul","non-dropping-particle":"","parse-names":false,"suffix":""},{"dropping-particle":"","family":"Dewan","given":"M. Ali Akber","non-dropping-particle":"","parse-names":false,"suffix":""}],"container-title":"Sensors","id":"ITEM-1","issue":"18","issued":{"date-parts":[["2024"]]},"page":"5862","title":"AVaTER: Fusing Audio, Visual, and Textual Modalities Using Cross-Modal Attention for Emotion Recognition","type":"article-journal","volume":"24"},"uris":["http://www.mendeley.com/documents/?uuid=af097f45-781c-48a8-8bf2-d4bdf67f6be4"]}],"mendeley":{"formattedCitation":"(Das dkk., 2024)","plainTextFormattedCitation":"(Das dkk., 2024)","previouslyFormattedCitation":"(Das dkk., 2024)"},"properties":{"noteIndex":0},"schema":"https://github.com/citation-style-language/schema/raw/master/csl-citation.json"}</w:instrText>
      </w:r>
      <w:r w:rsidRPr="00042E0D">
        <w:fldChar w:fldCharType="separate"/>
      </w:r>
      <w:r w:rsidRPr="00634E43">
        <w:rPr>
          <w:noProof/>
        </w:rPr>
        <w:t>(Das dkk., 2024)</w:t>
      </w:r>
      <w:r w:rsidRPr="00042E0D">
        <w:fldChar w:fldCharType="end"/>
      </w:r>
      <w:r w:rsidR="00773D0B">
        <w:t xml:space="preserve">, dan juga pasti memiliki beban komputasi yang lebih tinggi daripada pengenalan emosi dengan </w:t>
      </w:r>
      <w:r w:rsidR="00773D0B" w:rsidRPr="00773D0B">
        <w:rPr>
          <w:i/>
          <w:iCs/>
        </w:rPr>
        <w:t>unimodal</w:t>
      </w:r>
      <w:r w:rsidR="00E941E1">
        <w:rPr>
          <w:i/>
          <w:iCs/>
        </w:rPr>
        <w:t xml:space="preserve"> </w:t>
      </w:r>
      <w:r w:rsidR="00E941E1">
        <w:rPr>
          <w:i/>
          <w:iCs/>
        </w:rPr>
        <w:fldChar w:fldCharType="begin" w:fldLock="1"/>
      </w:r>
      <w:r w:rsidR="00C375CA">
        <w:rPr>
          <w:i/>
          <w:iCs/>
        </w:rPr>
        <w:instrText>ADDIN CSL_CITATION {"citationItems":[{"id":"ITEM-1","itemData":{"DOI":"10.1007/s00530-024-01302-2","ISBN":"0123456789","ISSN":"14321882","abstract":"In recent years, emotion recognition has received significant attention, presenting a plethora of opportunities for application in diverse fields such as human–computer interaction, psychology, and neuroscience, to name a few. Although unimodal emotion recognition methods offer certain benefits, they have limited ability to encompass the full spectrum of human emotional expression. In contrast, Multimodal Emotion Recognition (MER) delivers a more holistic and detailed insight into an individual's emotional state. However, existing multimodal data collection approaches utilizing contact-based devices hinder the effective deployment of this technology. We address this issue by examining the potential of contactless data collection techniques for MER. In our tertiary review study, we highlight the unaddressed gaps in the existing body of literature on MER. Through our rigorous analysis of MER studies, we identify the modalities, specific cues, open datasets with contactless cues, and unique modality combinations. This further leads us to the formulation of a comparative schema for mapping the MER requirements of a given scenario to a specific modality combination. Subsequently, we discuss the implementation of Contactless Multimodal Emotion Recognition (CMER) systems in diverse use cases with the help of the comparative schema which serves as an evaluation blueprint. Furthermore, this paper also explores ethical and privacy considerations concerning the employment of contactless MER and proposes the key principles for addressing ethical and privacy concerns. The paper further investigates the current challenges and future prospects in the field, offering recommendations for future research and development in CMER. Our study serves as a resource for researchers and practitioners in the field of emotion recognition, as well as those intrigued by the broader outcomes of this rapidly progressing technology.","author":[{"dropping-particle":"","family":"Khan","given":"Umair Ali","non-dropping-particle":"","parse-names":false,"suffix":""},{"dropping-particle":"","family":"Xu","given":"Qianru","non-dropping-particle":"","parse-names":false,"suffix":""},{"dropping-particle":"","family":"Liu","given":"Yang","non-dropping-particle":"","parse-names":false,"suffix":""},{"dropping-particle":"","family":"Lagstedt","given":"Altti","non-dropping-particle":"","parse-names":false,"suffix":""},{"dropping-particle":"","family":"Alamäki","given":"Ari","non-dropping-particle":"","parse-names":false,"suffix":""},{"dropping-particle":"","family":"Kauttonen","given":"Janne","non-dropping-particle":"","parse-names":false,"suffix":""}],"container-title":"Multimedia Systems","id":"ITEM-1","issue":"3","issued":{"date-parts":[["2024"]]},"number-of-pages":"1-48","publisher":"Springer Berlin Heidelberg","title":"Exploring contactless techniques in multimodal emotion recognition: insights into diverse applications, challenges, solutions, and prospects","type":"book","volume":"30"},"uris":["http://www.mendeley.com/documents/?uuid=0a96640e-011c-4252-b091-38c01d398ef2"]}],"mendeley":{"formattedCitation":"(Khan dkk., 2024)","plainTextFormattedCitation":"(Khan dkk., 2024)","previouslyFormattedCitation":"(Khan dkk., 2024)"},"properties":{"noteIndex":0},"schema":"https://github.com/citation-style-language/schema/raw/master/csl-citation.json"}</w:instrText>
      </w:r>
      <w:r w:rsidR="00E941E1">
        <w:rPr>
          <w:i/>
          <w:iCs/>
        </w:rPr>
        <w:fldChar w:fldCharType="separate"/>
      </w:r>
      <w:r w:rsidR="00E941E1" w:rsidRPr="00E941E1">
        <w:rPr>
          <w:iCs/>
          <w:noProof/>
        </w:rPr>
        <w:t>(Khan dkk., 2024)</w:t>
      </w:r>
      <w:r w:rsidR="00E941E1">
        <w:rPr>
          <w:i/>
          <w:iCs/>
        </w:rPr>
        <w:fldChar w:fldCharType="end"/>
      </w:r>
      <w:r w:rsidR="00773D0B">
        <w:t>.</w:t>
      </w:r>
      <w:r w:rsidRPr="00042E0D">
        <w:t xml:space="preserve"> </w:t>
      </w:r>
    </w:p>
    <w:p w14:paraId="31E9A24A" w14:textId="77777777" w:rsidR="005578F8" w:rsidRDefault="005578F8" w:rsidP="00B70289">
      <w:pPr>
        <w:pStyle w:val="Judulbabsub1"/>
      </w:pPr>
    </w:p>
    <w:p w14:paraId="4EEE5192" w14:textId="7BDABF00" w:rsidR="00CB2015" w:rsidRDefault="00CB2015" w:rsidP="00745D0D">
      <w:pPr>
        <w:pStyle w:val="Judulbabsub1"/>
        <w:numPr>
          <w:ilvl w:val="1"/>
          <w:numId w:val="6"/>
        </w:numPr>
      </w:pPr>
      <w:bookmarkStart w:id="35" w:name="_Toc213608286"/>
      <w:r w:rsidRPr="00FD1825">
        <w:rPr>
          <w:i/>
          <w:iCs/>
        </w:rPr>
        <w:t>Facial Expressions Recognition</w:t>
      </w:r>
      <w:r>
        <w:t xml:space="preserve"> di Lingkungan Pendidikan Daring</w:t>
      </w:r>
      <w:bookmarkEnd w:id="35"/>
    </w:p>
    <w:p w14:paraId="073448A6" w14:textId="77CBB150" w:rsidR="00930D19" w:rsidRDefault="00CB2015" w:rsidP="00CB2015">
      <w:pPr>
        <w:pStyle w:val="Paragraf"/>
      </w:pPr>
      <w:r w:rsidRPr="00CB2015">
        <w:rPr>
          <w:i/>
          <w:iCs/>
        </w:rPr>
        <w:t xml:space="preserve">Facial Expression Recognition </w:t>
      </w:r>
      <w:r w:rsidRPr="00CB2015">
        <w:t xml:space="preserve">(FER) adalah bidang penelitian dalam computer vision dan kecerdasan buatan yang berfokus pada identifikasi dan klasifikasi ekspresi wajah manusia berdasarkan fitur visual. Teknologi ini memanfaatkan algoritma </w:t>
      </w:r>
      <w:r w:rsidRPr="00930D19">
        <w:rPr>
          <w:i/>
          <w:iCs/>
        </w:rPr>
        <w:t>machine learning</w:t>
      </w:r>
      <w:r w:rsidRPr="00CB2015">
        <w:t xml:space="preserve"> dan </w:t>
      </w:r>
      <w:r w:rsidRPr="00930D19">
        <w:rPr>
          <w:i/>
          <w:iCs/>
        </w:rPr>
        <w:t>deep learning</w:t>
      </w:r>
      <w:r w:rsidRPr="00CB2015">
        <w:t xml:space="preserve"> untuk mengenali berbagai emosi seperti bahagia, sedih, marah, terkejut, takut, jijik, dan netral. Proses utama dalam </w:t>
      </w:r>
      <w:r w:rsidRPr="00CB2015">
        <w:lastRenderedPageBreak/>
        <w:t>sistem FER mencakup beberapa tahap, yaitu deteksi wajah, ekstraksi fitur, dan klasifikasi ekspresi</w:t>
      </w:r>
      <w:r w:rsidR="00080ABC">
        <w:t xml:space="preserve"> (gambar II.5)</w:t>
      </w:r>
      <w:r w:rsidRPr="00CB2015">
        <w:t xml:space="preserve">. </w:t>
      </w:r>
    </w:p>
    <w:p w14:paraId="17ED0E40" w14:textId="77777777" w:rsidR="00813828" w:rsidRDefault="00813828" w:rsidP="00080ABC">
      <w:pPr>
        <w:pStyle w:val="Paragraf"/>
        <w:keepNext/>
        <w:spacing w:after="0"/>
        <w:jc w:val="center"/>
      </w:pPr>
      <w:r>
        <w:rPr>
          <w:noProof/>
        </w:rPr>
        <w:drawing>
          <wp:inline distT="0" distB="0" distL="0" distR="0" wp14:anchorId="179220BA" wp14:editId="1F21E489">
            <wp:extent cx="4252901" cy="1575303"/>
            <wp:effectExtent l="19050" t="19050" r="14605" b="254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juk.png"/>
                    <pic:cNvPicPr/>
                  </pic:nvPicPr>
                  <pic:blipFill rotWithShape="1">
                    <a:blip r:embed="rId16" cstate="print">
                      <a:extLst>
                        <a:ext uri="{28A0092B-C50C-407E-A947-70E740481C1C}">
                          <a14:useLocalDpi xmlns:a14="http://schemas.microsoft.com/office/drawing/2010/main" val="0"/>
                        </a:ext>
                      </a:extLst>
                    </a:blip>
                    <a:srcRect l="4853" t="19771" r="10678" b="17661"/>
                    <a:stretch/>
                  </pic:blipFill>
                  <pic:spPr bwMode="auto">
                    <a:xfrm>
                      <a:off x="0" y="0"/>
                      <a:ext cx="4255097" cy="157611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4845D15" w14:textId="202A5F60" w:rsidR="00930D19" w:rsidRDefault="00813828" w:rsidP="00813828">
      <w:pPr>
        <w:pStyle w:val="Paragraf"/>
        <w:jc w:val="center"/>
      </w:pPr>
      <w:r>
        <w:t>Gambar II.</w:t>
      </w:r>
      <w:r w:rsidR="00E75C94">
        <w:fldChar w:fldCharType="begin"/>
      </w:r>
      <w:r w:rsidR="00E75C94">
        <w:instrText xml:space="preserve"> SEQ Gambar_II. \* ARABIC </w:instrText>
      </w:r>
      <w:r w:rsidR="00E75C94">
        <w:fldChar w:fldCharType="separate"/>
      </w:r>
      <w:r w:rsidR="003A7653">
        <w:rPr>
          <w:noProof/>
        </w:rPr>
        <w:t>4</w:t>
      </w:r>
      <w:r w:rsidR="00E75C94">
        <w:rPr>
          <w:noProof/>
        </w:rPr>
        <w:fldChar w:fldCharType="end"/>
      </w:r>
      <w:r>
        <w:t xml:space="preserve"> Sistem pengenalan emosi wajah</w:t>
      </w:r>
    </w:p>
    <w:p w14:paraId="0EE3F313" w14:textId="6A3FCD8F" w:rsidR="00864610" w:rsidRDefault="00CB2015" w:rsidP="00CB2015">
      <w:pPr>
        <w:pStyle w:val="Paragraf"/>
      </w:pPr>
      <w:r w:rsidRPr="00CB2015">
        <w:t xml:space="preserve">Deteksi wajah dilakukan dengan metode seperti </w:t>
      </w:r>
      <w:r w:rsidR="00FF470E" w:rsidRPr="00864610">
        <w:rPr>
          <w:i/>
          <w:iCs/>
        </w:rPr>
        <w:t>Haarcascade</w:t>
      </w:r>
      <w:r w:rsidRPr="00CB2015">
        <w:t xml:space="preserve"> </w:t>
      </w:r>
      <w:r w:rsidR="00864610" w:rsidRPr="00C544F7">
        <w:fldChar w:fldCharType="begin" w:fldLock="1"/>
      </w:r>
      <w:r w:rsidR="00864610">
        <w:instrText>ADDIN CSL_CITATION {"citationItems":[{"id":"ITEM-1","itemData":{"DOI":"10.1109/ACCESS.2024.3353053","ISSN":"21693536","abstract":"Learner engagement is a significant factor determining the success of implementing an intelligent educational network. Currently the use of Massive Open Online Courses has increased because of the flexibility offered by such online learning systems. The COVID period has encouraged practitioners to continue to engage in new ways of online and hybrid teaching. However, monitoring student engagement and keeping the right level of interaction in an online classroom is challenging for teachers. In this paper we propose an engagement recognition model by combining the image traits obtained from a camera, such as facial emotions, gaze tracking with head pose estimation and eye blinking rate. In the first step, a face recognition model was implemented. The next stage involved training the facial emotion recognition model using deep learning convolutional neural network with the datasets FER 2013.The classified emotions were assigned weights corresponding to the academic affective states. Subsequently, by using the Dlib's face detector and shape predicting algorithm, the gaze direction with head pose estimation, eyes blinking rate and status of the eye (closed or open) were identified. Combining all these modalities obtained from the image traits, we propose an engagement recognition system. The experimental results of the proposed system were validated by the quiz score obtained at the end of each session. This model can be used for real time video processing of the student's affective state. The teacher can obtain a detailed analytics of engagement statics on a spreadsheet at the end of the session thus facilitating the necessary follow-up actions.","author":[{"dropping-particle":"","family":"Sukumaran","given":"Ajitha","non-dropping-particle":"","parse-names":false,"suffix":""},{"dropping-particle":"","family":"Manoharan","given":"Arun","non-dropping-particle":"","parse-names":false,"suffix":""}],"container-title":"IEEE Access","id":"ITEM-1","issue":"December 2023","issued":{"date-parts":[["2024"]]},"page":"25228-25244","publisher":"IEEE","title":"Multimodal Engagement Recognition From Image Traits Using Deep Learning Techniques","type":"article-journal","volume":"12"},"uris":["http://www.mendeley.com/documents/?uuid=4cb67fb5-892a-4c3a-9eec-68fac52a5b08"]}],"mendeley":{"formattedCitation":"(Sukumaran &amp; Manoharan, 2024)","manualFormatting":"(Sukumaran dan Manoharan, 2024)","plainTextFormattedCitation":"(Sukumaran &amp; Manoharan, 2024)","previouslyFormattedCitation":"(Sukumaran &amp; Manoharan, 2024)"},"properties":{"noteIndex":0},"schema":"https://github.com/citation-style-language/schema/raw/master/csl-citation.json"}</w:instrText>
      </w:r>
      <w:r w:rsidR="00864610" w:rsidRPr="00C544F7">
        <w:fldChar w:fldCharType="separate"/>
      </w:r>
      <w:r w:rsidR="00864610" w:rsidRPr="00C544F7">
        <w:rPr>
          <w:noProof/>
        </w:rPr>
        <w:t xml:space="preserve">(Sukumaran </w:t>
      </w:r>
      <w:r w:rsidR="00864610">
        <w:rPr>
          <w:noProof/>
        </w:rPr>
        <w:t>dan</w:t>
      </w:r>
      <w:r w:rsidR="00864610" w:rsidRPr="00C544F7">
        <w:rPr>
          <w:noProof/>
        </w:rPr>
        <w:t xml:space="preserve"> Manoharan, 2024)</w:t>
      </w:r>
      <w:r w:rsidR="00864610" w:rsidRPr="00C544F7">
        <w:fldChar w:fldCharType="end"/>
      </w:r>
      <w:r w:rsidR="00864610">
        <w:t xml:space="preserve"> </w:t>
      </w:r>
      <w:r w:rsidRPr="00CB2015">
        <w:t>atau MTCNN</w:t>
      </w:r>
      <w:r w:rsidR="00864610">
        <w:t xml:space="preserve"> </w:t>
      </w:r>
      <w:r w:rsidR="00864610" w:rsidRPr="00C544F7">
        <w:fldChar w:fldCharType="begin" w:fldLock="1"/>
      </w:r>
      <w:r w:rsidR="00782979">
        <w:instrText>ADDIN CSL_CITATION {"citationItems":[{"id":"ITEM-1","itemData":{"DOI":"10.1109/TVCG.2019.2963659","ISSN":"19410506","PMID":"31902765","abstract":"Analyzing students' emotions from classroom videos can help both teachers and parents quickly know the engagement of students in class. The availability of high-definition cameras creates opportunities to record class scenes. However, watching videos is time-consuming, and it is challenging to gain a quick overview of the emotion distribution and find abnormal emotions. In this article, we propose EmotionCues, a visual analytics system to easily analyze classroom videos from the perspective of emotion summary and detailed analysis, which integrates emotion recognition algorithms with visualizations. It consists of three coordinated views: a summary view depicting the overall emotions and their dynamic evolution, a character view presenting the detailed emotion status of an individual, and a video view enhancing the video analysis with further details. Considering the possible inaccuracy of emotion recognition, we also explore several factors affecting the emotion analysis, such as face size and occlusion. They provide hints for inferring the possible inaccuracy and the corresponding reasons. Two use cases and interviews with end users and domain experts are conducted to show that the proposed system could be useful and effective for analyzing emotions in the classroom videos.","author":[{"dropping-particle":"","family":"Zeng","given":"Haipeng","non-dropping-particle":"","parse-names":false,"suffix":""},{"dropping-particle":"","family":"Shu","given":"Xinhuan","non-dropping-particle":"","parse-names":false,"suffix":""},{"dropping-particle":"","family":"Wang","given":"Yanbang","non-dropping-particle":"","parse-names":false,"suffix":""},{"dropping-particle":"","family":"Wang","given":"Yong","non-dropping-particle":"","parse-names":false,"suffix":""},{"dropping-particle":"","family":"Zhang","given":"Liguo","non-dropping-particle":"","parse-names":false,"suffix":""},{"dropping-particle":"","family":"Pong","given":"Ting Chuen","non-dropping-particle":"","parse-names":false,"suffix":""},{"dropping-particle":"","family":"Qu","given":"Huamin","non-dropping-particle":"","parse-names":false,"suffix":""}],"container-title":"IEEE Transactions on Visualization and Computer Graphics","id":"ITEM-1","issue":"7","issued":{"date-parts":[["2021"]]},"page":"3168-3181","title":"EmotionCues: Emotion-Oriented Visual Summarization of Classroom Videos","type":"article-journal","volume":"27"},"uris":["http://www.mendeley.com/documents/?uuid=63ec74ca-ba4c-4075-812f-dc5c2c052db7"]}],"mendeley":{"formattedCitation":"(Zeng dkk., 2021)","plainTextFormattedCitation":"(Zeng dkk., 2021)","previouslyFormattedCitation":"(Zeng dkk., 2021)"},"properties":{"noteIndex":0},"schema":"https://github.com/citation-style-language/schema/raw/master/csl-citation.json"}</w:instrText>
      </w:r>
      <w:r w:rsidR="00864610" w:rsidRPr="00C544F7">
        <w:fldChar w:fldCharType="separate"/>
      </w:r>
      <w:r w:rsidR="00864610" w:rsidRPr="00864610">
        <w:rPr>
          <w:noProof/>
        </w:rPr>
        <w:t>(Zeng dkk., 2021)</w:t>
      </w:r>
      <w:r w:rsidR="00864610" w:rsidRPr="00C544F7">
        <w:fldChar w:fldCharType="end"/>
      </w:r>
      <w:r w:rsidRPr="00CB2015">
        <w:t xml:space="preserve"> untuk menemukan posisi wajah dalam gambar. Setelah wajah terdeteksi, fitur-fitur penting seperti bentuk mata, mulut, dan alis diekstraksi menggunakan teknik seperti </w:t>
      </w:r>
      <w:r w:rsidR="00FF470E" w:rsidRPr="00FF470E">
        <w:rPr>
          <w:i/>
          <w:iCs/>
        </w:rPr>
        <w:t>Local Binary Pattern</w:t>
      </w:r>
      <w:r w:rsidR="00FF470E">
        <w:t xml:space="preserve"> (LBP)</w:t>
      </w:r>
      <w:r w:rsidRPr="00CB2015">
        <w:t xml:space="preserve"> </w:t>
      </w:r>
      <w:r w:rsidR="00FF470E">
        <w:t xml:space="preserve">dan </w:t>
      </w:r>
      <w:r w:rsidRPr="00FF470E">
        <w:rPr>
          <w:i/>
          <w:iCs/>
        </w:rPr>
        <w:t>Convolutional Neural Networks</w:t>
      </w:r>
      <w:r w:rsidRPr="00CB2015">
        <w:t xml:space="preserve"> </w:t>
      </w:r>
      <w:r w:rsidR="00FF470E">
        <w:fldChar w:fldCharType="begin" w:fldLock="1"/>
      </w:r>
      <w:r w:rsidR="00FF470E">
        <w:instrText>ADDIN CSL_CITATION {"citationItems":[{"id":"ITEM-1","itemData":{"DOI":"10.1109/ACCESS.2024.3436531","ISSN":"21693536","abstract":"In this paper, Facial Emotion detection model, built using Uniform Local Binary Pattern, is explained using an application i.e., Student behavior detection. Student engagement is a critical factor in effective teaching and learning. Conventional approaches to evaluating student participation frequently depend on assertions made by students and observations made by teachers, which can be laborious and unreliable. The use of computer vision techniques to automatically identify the emotions and behaviors of students in real time has gained popularity in recent years. This research provides a novel computer vision-based method for detecting student behavior, emphasizing emotion recognition. We propose a system that utilizes Convolutional Neural Networks (CNNs) for emotion classification, data augmentation to enhance dataset, and Uniform Local Binary pattern (uLBP) feature extraction for improved texture analysis. The system aims to provide educators with real-time insights into student emotions, enabling them to adapt their teaching strategies accordingly. In order to expand the variety and breadth of the training dataset, we enhanced the facial expression data that we extracted from a dataset that's well suited for this work. We then applied uLBP feature extraction to capture local texture patterns in the facial images, which were then used as input to the CNN for emotion classification. According to our findings, the suggested approach successfully classified student emotions with a high accuracy of 94% and also completed the ablation study, which indicates its usefulness in practical settings.","author":[{"dropping-particle":"","family":"Sowjanya","given":"Uppanapalli Lakshmi","non-dropping-particle":"","parse-names":false,"suffix":""},{"dropping-particle":"","family":"Krithiga","given":"R.","non-dropping-particle":"","parse-names":false,"suffix":""}],"container-title":"IEEE Access","id":"ITEM-1","issue":"August","issued":{"date-parts":[["2024"]]},"page":"106273-106284","publisher":"IEEE","title":"Decoding Student Emotions: An Advanced CNN Approach for Behavior Analysis Application Using Uniform Local Binary Pattern","type":"article-journal","volume":"12"},"uris":["http://www.mendeley.com/documents/?uuid=529812ae-9be1-4043-8e87-4fa7b358a5b0"]}],"mendeley":{"formattedCitation":"(Sowjanya &amp; Krithiga, 2024)","plainTextFormattedCitation":"(Sowjanya &amp; Krithiga, 2024)","previouslyFormattedCitation":"(Sowjanya &amp; Krithiga, 2024)"},"properties":{"noteIndex":0},"schema":"https://github.com/citation-style-language/schema/raw/master/csl-citation.json"}</w:instrText>
      </w:r>
      <w:r w:rsidR="00FF470E">
        <w:fldChar w:fldCharType="separate"/>
      </w:r>
      <w:r w:rsidR="00FF470E" w:rsidRPr="00FF470E">
        <w:rPr>
          <w:noProof/>
        </w:rPr>
        <w:t>(Sowjanya &amp; Krithiga, 2024)</w:t>
      </w:r>
      <w:r w:rsidR="00FF470E">
        <w:fldChar w:fldCharType="end"/>
      </w:r>
      <w:r w:rsidRPr="00CB2015">
        <w:t xml:space="preserve">. Tahap akhir adalah klasifikasi ekspresi, yang biasanya dilakukan menggunakan model seperti </w:t>
      </w:r>
      <w:r w:rsidRPr="00FF470E">
        <w:rPr>
          <w:i/>
          <w:iCs/>
        </w:rPr>
        <w:t>Random Forest</w:t>
      </w:r>
      <w:r w:rsidR="00FF470E">
        <w:t xml:space="preserve"> </w:t>
      </w:r>
      <w:r w:rsidR="00FF470E">
        <w:fldChar w:fldCharType="begin" w:fldLock="1"/>
      </w:r>
      <w:r w:rsidR="00864610">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2021)","plainTextFormattedCitation":"(Shobana &amp; Kumar, 2021)","previouslyFormattedCitation":"(Shobana &amp; Kumar, 2021)"},"properties":{"noteIndex":0},"schema":"https://github.com/citation-style-language/schema/raw/master/csl-citation.json"}</w:instrText>
      </w:r>
      <w:r w:rsidR="00FF470E">
        <w:fldChar w:fldCharType="separate"/>
      </w:r>
      <w:r w:rsidR="00FF470E" w:rsidRPr="00FF470E">
        <w:rPr>
          <w:noProof/>
        </w:rPr>
        <w:t>(Shobana &amp; Kumar, 2021)</w:t>
      </w:r>
      <w:r w:rsidR="00FF470E">
        <w:fldChar w:fldCharType="end"/>
      </w:r>
      <w:r w:rsidRPr="00CB2015">
        <w:t>, atau jaringan saraf dalam seperti ResNet</w:t>
      </w:r>
      <w:r w:rsidR="00FF470E">
        <w:t xml:space="preserve">50 </w:t>
      </w:r>
      <w:r w:rsidR="00FF470E" w:rsidRPr="00FA34A0">
        <w:rPr>
          <w:rFonts w:cs="Times New Roman"/>
        </w:rPr>
        <w:fldChar w:fldCharType="begin" w:fldLock="1"/>
      </w:r>
      <w:r w:rsidR="004A4D99">
        <w:rPr>
          <w:rFonts w:cs="Times New Roman"/>
        </w:rPr>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2023)","plainTextFormattedCitation":"(Aly dkk., 2023)","previouslyFormattedCitation":"(Aly dkk., 2023)"},"properties":{"noteIndex":0},"schema":"https://github.com/citation-style-language/schema/raw/master/csl-citation.json"}</w:instrText>
      </w:r>
      <w:r w:rsidR="00FF470E" w:rsidRPr="00FA34A0">
        <w:rPr>
          <w:rFonts w:cs="Times New Roman"/>
        </w:rPr>
        <w:fldChar w:fldCharType="separate"/>
      </w:r>
      <w:r w:rsidR="00FF470E" w:rsidRPr="006C475F">
        <w:rPr>
          <w:rFonts w:cs="Times New Roman"/>
          <w:noProof/>
        </w:rPr>
        <w:t>(Aly dkk., 2023)</w:t>
      </w:r>
      <w:r w:rsidR="00FF470E" w:rsidRPr="00FA34A0">
        <w:rPr>
          <w:rFonts w:cs="Times New Roman"/>
        </w:rPr>
        <w:fldChar w:fldCharType="end"/>
      </w:r>
      <w:r w:rsidRPr="00CB2015">
        <w:t xml:space="preserve"> dan VGG</w:t>
      </w:r>
      <w:r w:rsidR="00FF470E">
        <w:t xml:space="preserve">19 </w:t>
      </w:r>
      <w:r w:rsidR="00FF470E" w:rsidRPr="00FA34A0">
        <w:rPr>
          <w:rFonts w:cs="Times New Roman"/>
        </w:rPr>
        <w:fldChar w:fldCharType="begin" w:fldLock="1"/>
      </w:r>
      <w:r w:rsidR="00FF470E">
        <w:rPr>
          <w:rFonts w:cs="Times New Roman"/>
        </w:rPr>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2023c)","plainTextFormattedCitation":"(Gupta dkk., 2023c)","previouslyFormattedCitation":"(Gupta dkk., 2023c)"},"properties":{"noteIndex":0},"schema":"https://github.com/citation-style-language/schema/raw/master/csl-citation.json"}</w:instrText>
      </w:r>
      <w:r w:rsidR="00FF470E" w:rsidRPr="00FA34A0">
        <w:rPr>
          <w:rFonts w:cs="Times New Roman"/>
        </w:rPr>
        <w:fldChar w:fldCharType="separate"/>
      </w:r>
      <w:r w:rsidR="00FF470E" w:rsidRPr="006C475F">
        <w:rPr>
          <w:rFonts w:cs="Times New Roman"/>
          <w:noProof/>
        </w:rPr>
        <w:t>(Gupta dkk., 2023c)</w:t>
      </w:r>
      <w:r w:rsidR="00FF470E" w:rsidRPr="00FA34A0">
        <w:rPr>
          <w:rFonts w:cs="Times New Roman"/>
        </w:rPr>
        <w:fldChar w:fldCharType="end"/>
      </w:r>
      <w:r w:rsidRPr="00CB2015">
        <w:t>.</w:t>
      </w:r>
    </w:p>
    <w:p w14:paraId="2B9C86CD" w14:textId="77777777" w:rsidR="00080ABC" w:rsidRDefault="00864610" w:rsidP="00080ABC">
      <w:pPr>
        <w:pStyle w:val="Paragraf"/>
        <w:keepNext/>
        <w:spacing w:after="0"/>
      </w:pPr>
      <w:r>
        <w:rPr>
          <w:noProof/>
        </w:rPr>
        <w:drawing>
          <wp:inline distT="0" distB="0" distL="0" distR="0" wp14:anchorId="4CD49EB2" wp14:editId="167DC94B">
            <wp:extent cx="5036831" cy="1764483"/>
            <wp:effectExtent l="19050" t="19050" r="11430" b="266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ajuk (1).png"/>
                    <pic:cNvPicPr/>
                  </pic:nvPicPr>
                  <pic:blipFill rotWithShape="1">
                    <a:blip r:embed="rId17" cstate="print">
                      <a:extLst>
                        <a:ext uri="{28A0092B-C50C-407E-A947-70E740481C1C}">
                          <a14:useLocalDpi xmlns:a14="http://schemas.microsoft.com/office/drawing/2010/main" val="0"/>
                        </a:ext>
                      </a:extLst>
                    </a:blip>
                    <a:srcRect t="15418" b="14528"/>
                    <a:stretch/>
                  </pic:blipFill>
                  <pic:spPr bwMode="auto">
                    <a:xfrm>
                      <a:off x="0" y="0"/>
                      <a:ext cx="5037455" cy="1764702"/>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B1BABA" w14:textId="3C244735" w:rsidR="00864610" w:rsidRPr="00CB2015" w:rsidRDefault="00080ABC" w:rsidP="00080ABC">
      <w:pPr>
        <w:pStyle w:val="JudulGambar"/>
      </w:pPr>
      <w:bookmarkStart w:id="36" w:name="_Toc213715560"/>
      <w:r>
        <w:t>Gambar II.</w:t>
      </w:r>
      <w:r w:rsidR="00E75C94">
        <w:fldChar w:fldCharType="begin"/>
      </w:r>
      <w:r w:rsidR="00E75C94">
        <w:instrText xml:space="preserve"> SEQ Gambar_II. \* ARABIC </w:instrText>
      </w:r>
      <w:r w:rsidR="00E75C94">
        <w:fldChar w:fldCharType="separate"/>
      </w:r>
      <w:r w:rsidR="003A7653">
        <w:rPr>
          <w:noProof/>
        </w:rPr>
        <w:t>5</w:t>
      </w:r>
      <w:r w:rsidR="00E75C94">
        <w:rPr>
          <w:noProof/>
        </w:rPr>
        <w:fldChar w:fldCharType="end"/>
      </w:r>
      <w:r>
        <w:t xml:space="preserve"> Proses utama </w:t>
      </w:r>
      <w:r w:rsidRPr="00080ABC">
        <w:rPr>
          <w:i/>
          <w:iCs/>
        </w:rPr>
        <w:t>facial expressions recognition</w:t>
      </w:r>
      <w:bookmarkEnd w:id="36"/>
    </w:p>
    <w:p w14:paraId="38D3B65D" w14:textId="6A63F11F" w:rsidR="00AD1E01" w:rsidRPr="00AD1E01" w:rsidRDefault="00AD1E01" w:rsidP="00AD1E01">
      <w:pPr>
        <w:pStyle w:val="Paragraf"/>
      </w:pPr>
      <w:r w:rsidRPr="00AD1E01">
        <w:t xml:space="preserve">Dalam </w:t>
      </w:r>
      <w:r>
        <w:t xml:space="preserve">lingkungan </w:t>
      </w:r>
      <w:r w:rsidRPr="00AD1E01">
        <w:t xml:space="preserve">pendidikan daring, </w:t>
      </w:r>
      <w:r w:rsidRPr="00AD1E01">
        <w:rPr>
          <w:rStyle w:val="Strong"/>
          <w:b w:val="0"/>
          <w:bCs w:val="0"/>
        </w:rPr>
        <w:t>FER</w:t>
      </w:r>
      <w:r w:rsidRPr="00AD1E01">
        <w:t xml:space="preserve"> dapat digunakan untuk menganalisis ekspresi wajah siswa guna memahami tingkat </w:t>
      </w:r>
      <w:r w:rsidR="00F937B3" w:rsidRPr="00F937B3">
        <w:rPr>
          <w:i/>
        </w:rPr>
        <w:t xml:space="preserve">engagement </w:t>
      </w:r>
      <w:r w:rsidRPr="00AD1E01">
        <w:t xml:space="preserve">, kebingungan, atau kejenuhan mereka selama pembelajaran. Dengan menggunakan kamera dan algoritma berbasis </w:t>
      </w:r>
      <w:r w:rsidRPr="00782979">
        <w:rPr>
          <w:i/>
          <w:iCs/>
        </w:rPr>
        <w:t>deep learning</w:t>
      </w:r>
      <w:r w:rsidRPr="00AD1E01">
        <w:t xml:space="preserve">, sistem FER dapat mendeteksi emosi siswa secara </w:t>
      </w:r>
      <w:r w:rsidRPr="00782979">
        <w:rPr>
          <w:i/>
          <w:iCs/>
        </w:rPr>
        <w:t>real-time</w:t>
      </w:r>
      <w:r w:rsidRPr="00AD1E01">
        <w:t xml:space="preserve">, memungkinkan pengajar untuk menyesuaikan metode pengajaran agar lebih interaktif dan efektif. Teknologi ini juga dapat diterapkan dalam sistem </w:t>
      </w:r>
      <w:r w:rsidRPr="00782979">
        <w:rPr>
          <w:i/>
          <w:iCs/>
        </w:rPr>
        <w:t>e-</w:t>
      </w:r>
      <w:r w:rsidRPr="00782979">
        <w:rPr>
          <w:i/>
          <w:iCs/>
        </w:rPr>
        <w:lastRenderedPageBreak/>
        <w:t>learning</w:t>
      </w:r>
      <w:r w:rsidRPr="00AD1E01">
        <w:t xml:space="preserve"> adaptif, di mana materi pelajaran secara otomatis disesuaikan berdasarkan respons emosional siswa. Selain itu, FER dapat membantu dalam evaluasi pengalaman belajar, </w:t>
      </w:r>
      <w:r w:rsidR="00932D3B">
        <w:t xml:space="preserve">dang </w:t>
      </w:r>
      <w:r w:rsidRPr="00AD1E01">
        <w:t xml:space="preserve">mendukung </w:t>
      </w:r>
      <w:r w:rsidR="00932D3B">
        <w:t xml:space="preserve">pengajar </w:t>
      </w:r>
      <w:r w:rsidRPr="00AD1E01">
        <w:t>dalam memberikan umpan balik yang lebih personal, serta meningkatkan kualitas interaksi dalam pembelajaran jarak jauh.</w:t>
      </w:r>
    </w:p>
    <w:p w14:paraId="0755A2D2" w14:textId="5254A70D" w:rsidR="00CB2015" w:rsidRDefault="00CB2015" w:rsidP="00782979">
      <w:pPr>
        <w:pStyle w:val="Paragraf"/>
        <w:spacing w:after="0"/>
      </w:pPr>
      <w:r w:rsidRPr="00CB2015">
        <w:t>Meskipun banyak kemajuan telah dicapai, FER masih menghadapi beberapa tantangan, seperti perbedaan budaya dalam ekspresi emosi</w:t>
      </w:r>
      <w:r w:rsidR="00782979">
        <w:t xml:space="preserve"> </w:t>
      </w:r>
      <w:r w:rsidR="00782979">
        <w:fldChar w:fldCharType="begin" w:fldLock="1"/>
      </w:r>
      <w:r w:rsidR="004D268B">
        <w:instrText>ADDIN CSL_CITATION {"citationItems":[{"id":"ITEM-1","itemData":{"DOI":"10.3390/make6040109","ISSN":"25044990","abstract":"Automatic Face Emotion Recognition (FER) technologies have become widespread in various applications, including surveillance, human–computer interaction, and health care. However, these systems are built on the basis of controversial psychological models that claim facial expressions are universally linked to specific emotions—a concept often referred to as the “universality hypothesis”. Recent research highlights significant variability in how emotions are expressed and perceived across different cultures and contexts. This paper identifies a gap in evaluating the reliability and ethical implications of these systems, given their potential biases and privacy concerns. Here, we report a comprehensive review of the current debates surrounding FER, with a focus on cultural and social biases, the ethical implications of their application, and their technical reliability. Moreover, we propose a classification that organizes these perspectives into a three-part taxonomy. Key findings show that FER systems are built with limited datasets with potential annotation biases, in addition to lacking cultural context and exhibiting significant unreliability, with misclassification rates influenced by race and background. In some cases, the systems’ errors lead to significant ethical concerns, particularly in sensitive settings such as law enforcement and surveillance. This study calls for more rigorous evaluation frameworks and regulatory oversight, ensuring that the deployment of FER systems does not infringe on individual rights or perpetuate biases.","author":[{"dropping-particle":"","family":"Mattioli","given":"Martina","non-dropping-particle":"","parse-names":false,"suffix":""},{"dropping-particle":"","family":"Cabitza","given":"Federico","non-dropping-particle":"","parse-names":false,"suffix":""}],"container-title":"Machine Learning and Knowledge Extraction","id":"ITEM-1","issue":"4","issued":{"date-parts":[["2024"]]},"page":"2201-2231","title":"Not in My Face: Challenges and Ethical Considerations in Automatic Face Emotion Recognition Technology","type":"article-journal","volume":"6"},"uris":["http://www.mendeley.com/documents/?uuid=d31b2f5a-8cea-42fc-9f31-d62818057729"]}],"mendeley":{"formattedCitation":"(Mattioli &amp; Cabitza, 2024)","plainTextFormattedCitation":"(Mattioli &amp; Cabitza, 2024)","previouslyFormattedCitation":"(Mattioli &amp; Cabitza, 2024)"},"properties":{"noteIndex":0},"schema":"https://github.com/citation-style-language/schema/raw/master/csl-citation.json"}</w:instrText>
      </w:r>
      <w:r w:rsidR="00782979">
        <w:fldChar w:fldCharType="separate"/>
      </w:r>
      <w:r w:rsidR="00782979" w:rsidRPr="00782979">
        <w:rPr>
          <w:noProof/>
        </w:rPr>
        <w:t>(Mattioli &amp; Cabitza, 2024)</w:t>
      </w:r>
      <w:r w:rsidR="00782979">
        <w:fldChar w:fldCharType="end"/>
      </w:r>
      <w:r w:rsidRPr="00CB2015">
        <w:t xml:space="preserve">, variasi pencahayaan, serta </w:t>
      </w:r>
      <w:r w:rsidR="00782979">
        <w:t>oklusi</w:t>
      </w:r>
      <w:r w:rsidRPr="00CB2015">
        <w:t xml:space="preserve"> atau halangan pada wajah. Salah satu tantangan terbesar adalah menangani wajah yang terhalang oleh tangan, kacamata, atau masker, yang dapat mengurangi akurasi </w:t>
      </w:r>
      <w:r w:rsidR="00D25C85">
        <w:t xml:space="preserve">pengenalan emosi wajah </w:t>
      </w:r>
      <w:r w:rsidR="00C60FF6">
        <w:fldChar w:fldCharType="begin" w:fldLock="1"/>
      </w:r>
      <w:r w:rsidR="00C60FF6">
        <w:instrText>ADDIN CSL_CITATION {"citationItems":[{"id":"ITEM-1","itemData":{"DOI":"10.1109/TAFFC.2020.2981446","ISSN":"19493045","abstract":"With the transition of facial expression recognition (FER) from laboratory-controlled to challenging in-the-wild conditions and the recent success of deep learning techniques in various fields, deep neural networks have increasingly been leveraged to learn discriminative representations for automatic FER. Recent deep FER systems generally focus on two important issues: overfitting caused by a lack of sufficient training data and expression-unrelated variations, such as illumination, head pose, and identity bias. In this survey, we provide a comprehensive review of deep FER, including datasets and algorithms that provide insights into these intrinsic problems. First, we introduce the available datasets that are widely used in the literature and provide accepted data selection and evaluation principles for these datasets. We then describe the standard pipeline of a deep FER system with the related background knowledge and suggestions for applicable implementations for each stage. For the state-of-the-art in deep FER, we introduce existing novel deep neural networks and related training strategies that are designed for FER based on both static images and dynamic image sequences and discuss their advantages and limitations. Competitive performances and experimental comparisons on widely used benchmarks are also summarized. We then extend our survey to additional related issues and application scenarios. Finally, we review the remaining challenges and corresponding opportunities in this field as well as future directions for the design of robust deep FER systems.","author":[{"dropping-particle":"","family":"Li","given":"Shan","non-dropping-particle":"","parse-names":false,"suffix":""},{"dropping-particle":"","family":"Deng","given":"Weihong","non-dropping-particle":"","parse-names":false,"suffix":""}],"container-title":"IEEE Transactions on Affective Computing","id":"ITEM-1","issue":"3","issued":{"date-parts":[["2022"]]},"page":"1195-1215","publisher":"IEEE","title":"Deep Facial Expression Recognition: A Survey","type":"article-journal","volume":"13"},"uris":["http://www.mendeley.com/documents/?uuid=235eeda3-4343-46ec-a5f7-62a7b4b812f0"]}],"mendeley":{"formattedCitation":"(Li &amp; Deng, 2022b)","manualFormatting":"(Li dan Deng, 2022)","plainTextFormattedCitation":"(Li &amp; Deng, 2022b)","previouslyFormattedCitation":"(Li &amp; Deng, 2022b)"},"properties":{"noteIndex":0},"schema":"https://github.com/citation-style-language/schema/raw/master/csl-citation.json"}</w:instrText>
      </w:r>
      <w:r w:rsidR="00C60FF6">
        <w:fldChar w:fldCharType="separate"/>
      </w:r>
      <w:r w:rsidR="00C60FF6" w:rsidRPr="008A2406">
        <w:rPr>
          <w:noProof/>
        </w:rPr>
        <w:t xml:space="preserve">(Li </w:t>
      </w:r>
      <w:r w:rsidR="00C60FF6">
        <w:rPr>
          <w:noProof/>
        </w:rPr>
        <w:t>dan</w:t>
      </w:r>
      <w:r w:rsidR="00C60FF6" w:rsidRPr="008A2406">
        <w:rPr>
          <w:noProof/>
        </w:rPr>
        <w:t xml:space="preserve"> Deng, 2022)</w:t>
      </w:r>
      <w:r w:rsidR="00C60FF6">
        <w:fldChar w:fldCharType="end"/>
      </w:r>
      <w:r w:rsidR="00C60FF6" w:rsidRPr="00E53EDD">
        <w:t>.</w:t>
      </w:r>
    </w:p>
    <w:p w14:paraId="52886D8D" w14:textId="77777777" w:rsidR="00CD640B" w:rsidRPr="00CB2015" w:rsidRDefault="00CD640B" w:rsidP="00782979">
      <w:pPr>
        <w:pStyle w:val="Paragraf"/>
        <w:spacing w:after="0"/>
      </w:pPr>
    </w:p>
    <w:p w14:paraId="1273D7BA" w14:textId="77777777" w:rsidR="00CD640B" w:rsidRPr="00E75618" w:rsidRDefault="00CD640B" w:rsidP="00745D0D">
      <w:pPr>
        <w:pStyle w:val="Judulbabsub1"/>
        <w:numPr>
          <w:ilvl w:val="1"/>
          <w:numId w:val="6"/>
        </w:numPr>
        <w:rPr>
          <w:i/>
          <w:iCs/>
        </w:rPr>
      </w:pPr>
      <w:bookmarkStart w:id="37" w:name="_Toc213608287"/>
      <w:r>
        <w:t>Oklusi pada Pengenalan Ekspresi Wajah</w:t>
      </w:r>
      <w:bookmarkEnd w:id="37"/>
    </w:p>
    <w:p w14:paraId="0127B6BE" w14:textId="77777777" w:rsidR="00CD640B" w:rsidRDefault="00CD640B" w:rsidP="00CD640B">
      <w:pPr>
        <w:pStyle w:val="Paragraf"/>
      </w:pPr>
      <w:r>
        <w:t xml:space="preserve">Oklusi adalah kondisi di mana suatu objek atau bagian tertentu tertutupi oleh objek lain sehingga tidak terlihat sepenuhnya. Dalam konteks pengenalan ekspresi wajah, oklusi terjadi ketika bagian wajah tertutup oleh elemen seperti kacamata, masker, tangan, rambut, atau benda lainnya. </w:t>
      </w:r>
      <w:r w:rsidRPr="00E75618">
        <w:t xml:space="preserve">Dalam banyak kasus, metode pengenalan ekspresi wajah berbasis </w:t>
      </w:r>
      <w:r w:rsidRPr="00CD640B">
        <w:rPr>
          <w:i/>
          <w:iCs/>
        </w:rPr>
        <w:t>deep learning</w:t>
      </w:r>
      <w:r w:rsidRPr="00E75618">
        <w:t xml:space="preserve"> mengalami penurunan akurasi ketika menghadapi kondisi oklusi yang signifikan</w:t>
      </w:r>
      <w:r>
        <w:t xml:space="preserve"> </w:t>
      </w:r>
      <w:r>
        <w:fldChar w:fldCharType="begin" w:fldLock="1"/>
      </w:r>
      <w:r>
        <w:instrText>ADDIN CSL_CITATION {"citationItems":[{"id":"ITEM-1","itemData":{"DOI":"10.1177/17470218241308569","ISSN":"17470226","abstract":"During the COVID-19 pandemic, mask-wearing became prominent or required worldwide as a predominant preventive strategy up until and even after vaccines became widely available. Because masks make emotion recognition more challenging for both the face and voice, medical and behavioural/mental health providers became aware of the disruptions this generated in practitioner–patient relationships. The current set of studies utilised two adult samples, first from United States college students (N = 516) and second from the U.S. American general public (N = 115), to document the severity and types of errors in facial expression recognition that were exacerbated by medical mask occlusion. Using a within-subjects experimental design and a well-validated test of emotion recognition that incorporated multiethnic adult facial stimuli, both studies found that happy, sad, and angry faces were significantly more difficult to interpret with masks than without, with lesser effects for fear. Both high- and low-intensity emotions were more difficult to interpret with masks, with a greater relative change for high-intensity emotions. The implications of these findings for medical and behavioural/mental health practitioners are briefly described, with emphasis on strategies that can be taken to mitigate the impact in health care settings.","author":[{"dropping-particle":"","family":"Wickline","given":"Virginia B.","non-dropping-particle":"","parse-names":false,"suffix":""},{"dropping-particle":"","family":"Hall","given":"A. Shea","non-dropping-particle":"","parse-names":false,"suffix":""},{"dropping-particle":"","family":"Lavrisa","given":"Ryan","non-dropping-particle":"","parse-names":false,"suffix":""},{"dropping-particle":"","family":"McCook","given":"Kaylee","non-dropping-particle":"","parse-names":false,"suffix":""},{"dropping-particle":"","family":"Woodcock","given":"Michael","non-dropping-particle":"","parse-names":false,"suffix":""},{"dropping-particle":"","family":"Bani","given":"Marco","non-dropping-particle":"","parse-names":false,"suffix":""},{"dropping-particle":"","family":"Strepparava","given":"Maria G.","non-dropping-particle":"","parse-names":false,"suffix":""},{"dropping-particle":"","family":"Russo","given":"Selena","non-dropping-particle":"","parse-names":false,"suffix":""},{"dropping-particle":"","family":"Nowicki","given":"Stephen","non-dropping-particle":"","parse-names":false,"suffix":""}],"container-title":"Quarterly Journal of Experimental Psychology","id":"ITEM-1","issued":{"date-parts":[["2025"]]},"title":"Facial occlusion with medical masks: Impacts on emotion recognition rates for emotion types and intensities","type":"article-journal"},"uris":["http://www.mendeley.com/documents/?uuid=e22866ee-e53f-4468-b2bd-8be34bed28e4"]}],"mendeley":{"formattedCitation":"(Wickline dkk., 2025)","plainTextFormattedCitation":"(Wickline dkk., 2025)","previouslyFormattedCitation":"(Wickline dkk., 2025)"},"properties":{"noteIndex":0},"schema":"https://github.com/citation-style-language/schema/raw/master/csl-citation.json"}</w:instrText>
      </w:r>
      <w:r>
        <w:fldChar w:fldCharType="separate"/>
      </w:r>
      <w:r w:rsidRPr="00E33BA9">
        <w:rPr>
          <w:noProof/>
        </w:rPr>
        <w:t>(Wickline dkk., 2025)</w:t>
      </w:r>
      <w:r>
        <w:fldChar w:fldCharType="end"/>
      </w:r>
      <w:r w:rsidRPr="00E75618">
        <w:t>.</w:t>
      </w:r>
    </w:p>
    <w:p w14:paraId="6B9A5365" w14:textId="77777777" w:rsidR="00CD640B" w:rsidRDefault="00CD640B" w:rsidP="00CD640B">
      <w:pPr>
        <w:pStyle w:val="Paragraf"/>
      </w:pPr>
      <w:r>
        <w:t xml:space="preserve">Oklusi dapat bersifat parsial atau total, tergantung pada seberapa besar bagian wajah yang tertutup. Oklusi parsial terjadi ketika hanya sebagian kecil wajah yang tertutup, seperti mata yang tertutup kacamata hitam atau mulut yang tertutup masker </w:t>
      </w:r>
      <w:r>
        <w:fldChar w:fldCharType="begin" w:fldLock="1"/>
      </w:r>
      <w:r>
        <w:instrText>ADDIN CSL_CITATION {"citationItems":[{"id":"ITEM-1","itemData":{"DOI":"10.1177/17470218241308569","ISSN":"17470226","abstract":"During the COVID-19 pandemic, mask-wearing became prominent or required worldwide as a predominant preventive strategy up until and even after vaccines became widely available. Because masks make emotion recognition more challenging for both the face and voice, medical and behavioural/mental health providers became aware of the disruptions this generated in practitioner–patient relationships. The current set of studies utilised two adult samples, first from United States college students (N = 516) and second from the U.S. American general public (N = 115), to document the severity and types of errors in facial expression recognition that were exacerbated by medical mask occlusion. Using a within-subjects experimental design and a well-validated test of emotion recognition that incorporated multiethnic adult facial stimuli, both studies found that happy, sad, and angry faces were significantly more difficult to interpret with masks than without, with lesser effects for fear. Both high- and low-intensity emotions were more difficult to interpret with masks, with a greater relative change for high-intensity emotions. The implications of these findings for medical and behavioural/mental health practitioners are briefly described, with emphasis on strategies that can be taken to mitigate the impact in health care settings.","author":[{"dropping-particle":"","family":"Wickline","given":"Virginia B.","non-dropping-particle":"","parse-names":false,"suffix":""},{"dropping-particle":"","family":"Hall","given":"A. Shea","non-dropping-particle":"","parse-names":false,"suffix":""},{"dropping-particle":"","family":"Lavrisa","given":"Ryan","non-dropping-particle":"","parse-names":false,"suffix":""},{"dropping-particle":"","family":"McCook","given":"Kaylee","non-dropping-particle":"","parse-names":false,"suffix":""},{"dropping-particle":"","family":"Woodcock","given":"Michael","non-dropping-particle":"","parse-names":false,"suffix":""},{"dropping-particle":"","family":"Bani","given":"Marco","non-dropping-particle":"","parse-names":false,"suffix":""},{"dropping-particle":"","family":"Strepparava","given":"Maria G.","non-dropping-particle":"","parse-names":false,"suffix":""},{"dropping-particle":"","family":"Russo","given":"Selena","non-dropping-particle":"","parse-names":false,"suffix":""},{"dropping-particle":"","family":"Nowicki","given":"Stephen","non-dropping-particle":"","parse-names":false,"suffix":""}],"container-title":"Quarterly Journal of Experimental Psychology","id":"ITEM-1","issued":{"date-parts":[["2025"]]},"title":"Facial occlusion with medical masks: Impacts on emotion recognition rates for emotion types and intensities","type":"article-journal"},"uris":["http://www.mendeley.com/documents/?uuid=e22866ee-e53f-4468-b2bd-8be34bed28e4"]}],"mendeley":{"formattedCitation":"(Wickline dkk., 2025)","plainTextFormattedCitation":"(Wickline dkk., 2025)","previouslyFormattedCitation":"(Wickline dkk., 2025)"},"properties":{"noteIndex":0},"schema":"https://github.com/citation-style-language/schema/raw/master/csl-citation.json"}</w:instrText>
      </w:r>
      <w:r>
        <w:fldChar w:fldCharType="separate"/>
      </w:r>
      <w:r w:rsidRPr="00E33BA9">
        <w:rPr>
          <w:noProof/>
        </w:rPr>
        <w:t>(Wickline dkk., 2025)</w:t>
      </w:r>
      <w:r>
        <w:fldChar w:fldCharType="end"/>
      </w:r>
      <w:r>
        <w:t xml:space="preserve">. Sementara itu, oklusi total dapat terjadi ketika hampir seluruh wajah tertutupi </w:t>
      </w:r>
      <w:r>
        <w:fldChar w:fldCharType="begin" w:fldLock="1"/>
      </w:r>
      <w:r>
        <w:instrText>ADDIN CSL_CITATION {"citationItems":[{"id":"ITEM-1","itemData":{"DOI":"10.1109/CVPR52688.2022.01083","ISBN":"9781665469463","ISSN":"10636919","abstract":"The occlusion problem heavily degrades the localization performance of face alignment. Most current solutions for this problem focus on annotating new occlusion data, introducing boundary estimation, and stacking deeper models to improve the robustness of neural networks. However, the performance degradation of models remains under extreme occlusion (i.e. average occlusion of over 50%) because of missing a large amount of facial context information. We argue that exploring neural networks to model the facial hierarchies is a more promising method for dealing with extreme occlusion. Surprisingly, in recent studies, little effort has been devoted to representing the facial hierarchies using neural networks. This paper proposes a new network architecture called GlomFace to model the facial hierarchies against various occlusions, which draws inspiration from the viewpoint-invariant hierarchy of facial structure. Specifically, GlomFace is functionally divided into two modules: the part-whole hierarchical module and the whole-part hierarchical module. The former captures the part-whole hierarchical dependencies of facial parts to suppress multi-scale occlusion information, whereas the latter injects structural reasoning into neural networks by building the whole-part hierarchical relations among facial parts. As a result, GlomFace has a clear topological interpretation due to its correspondence to the facial hierarchies. Extensive experimental results indicate that the proposed GlomFace performs comparably to existing state-of-the-art methods, especially in cases of extreme occlusion. Models are available at https://github.com/zhuccly/GlomFace-Face-Alignment.","author":[{"dropping-particle":"","family":"Zhu","given":"Congcong","non-dropping-particle":"","parse-names":false,"suffix":""},{"dropping-particle":"","family":"Wan","given":"Xintong","non-dropping-particle":"","parse-names":false,"suffix":""},{"dropping-particle":"","family":"Xie","given":"Shaorong","non-dropping-particle":"","parse-names":false,"suffix":""},{"dropping-particle":"","family":"Li","given":"Xiaoqiang","non-dropping-particle":"","parse-names":false,"suffix":""},{"dropping-particle":"","family":"Gu","given":"Yinzheng","non-dropping-particle":"","parse-names":false,"suffix":""}],"container-title":"Proceedings of the IEEE Computer Society Conference on Computer Vision and Pattern Recognition","id":"ITEM-1","issued":{"date-parts":[["2022"]]},"page":"11102-11111","publisher":"IEEE","title":"Occlusion-robust Face Alignment using A Viewpoint-invariant Hierarchical Network Architecture","type":"article-journal","volume":"2022-June"},"uris":["http://www.mendeley.com/documents/?uuid=af590035-1a94-4b77-ae62-f55fe7392853"]}],"mendeley":{"formattedCitation":"(C. Zhu dkk., 2022)","plainTextFormattedCitation":"(C. Zhu dkk., 2022)","previouslyFormattedCitation":"(C. Zhu dkk., 2022)"},"properties":{"noteIndex":0},"schema":"https://github.com/citation-style-language/schema/raw/master/csl-citation.json"}</w:instrText>
      </w:r>
      <w:r>
        <w:fldChar w:fldCharType="separate"/>
      </w:r>
      <w:r w:rsidRPr="00517A1E">
        <w:rPr>
          <w:noProof/>
        </w:rPr>
        <w:t>(C. Zhu dkk., 2022)</w:t>
      </w:r>
      <w:r>
        <w:fldChar w:fldCharType="end"/>
      </w:r>
      <w:r>
        <w:t>. Untuk mengatasi tantangan ini, berbagai teknik seperti augmentasi data, deteksi oklusi, dan rekonstruksi fitur wajah digunakan dalam sistem pengenalan ekspresi berbasis kecerdasan buatan.</w:t>
      </w:r>
    </w:p>
    <w:p w14:paraId="1A7E3AD1" w14:textId="49C8B897" w:rsidR="00CD640B" w:rsidRDefault="00CD640B" w:rsidP="00CD640B">
      <w:pPr>
        <w:pStyle w:val="Paragraf"/>
        <w:keepNext/>
        <w:spacing w:after="0" w:line="240" w:lineRule="auto"/>
        <w:jc w:val="center"/>
      </w:pPr>
      <w:r>
        <w:rPr>
          <w:b/>
          <w:bCs/>
        </w:rPr>
        <w:lastRenderedPageBreak/>
        <w:t xml:space="preserve"> </w:t>
      </w:r>
    </w:p>
    <w:p w14:paraId="77A33585" w14:textId="12E7482C" w:rsidR="00CD640B" w:rsidRPr="001E5510" w:rsidRDefault="00747F93" w:rsidP="00747F93">
      <w:pPr>
        <w:pStyle w:val="Paragraf"/>
        <w:tabs>
          <w:tab w:val="left" w:pos="2694"/>
          <w:tab w:val="left" w:pos="4820"/>
        </w:tabs>
        <w:spacing w:after="0" w:line="240" w:lineRule="auto"/>
        <w:jc w:val="center"/>
      </w:pPr>
      <w:r>
        <w:rPr>
          <w:noProof/>
        </w:rPr>
        <w:drawing>
          <wp:inline distT="0" distB="0" distL="0" distR="0" wp14:anchorId="4A013BDF" wp14:editId="67478C66">
            <wp:extent cx="2257064" cy="1735924"/>
            <wp:effectExtent l="19050" t="19050" r="1016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164" t="27983" r="30017" b="10732"/>
                    <a:stretch/>
                  </pic:blipFill>
                  <pic:spPr bwMode="auto">
                    <a:xfrm>
                      <a:off x="0" y="0"/>
                      <a:ext cx="2257702" cy="173641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B49281A" w14:textId="58481C93" w:rsidR="00CD640B" w:rsidRPr="001E5510" w:rsidRDefault="00CD640B" w:rsidP="00747F93">
      <w:pPr>
        <w:pStyle w:val="JudulGambar"/>
        <w:ind w:left="1276" w:hanging="1276"/>
        <w:jc w:val="both"/>
        <w:rPr>
          <w:b/>
          <w:bCs/>
        </w:rPr>
      </w:pPr>
      <w:bookmarkStart w:id="38" w:name="_Toc213715561"/>
      <w:r>
        <w:t>Gambar II.</w:t>
      </w:r>
      <w:r w:rsidR="00E75C94">
        <w:fldChar w:fldCharType="begin"/>
      </w:r>
      <w:r w:rsidR="00E75C94">
        <w:instrText xml:space="preserve"> SEQ Gambar_II. \* ARABIC </w:instrText>
      </w:r>
      <w:r w:rsidR="00E75C94">
        <w:fldChar w:fldCharType="separate"/>
      </w:r>
      <w:r w:rsidR="003A7653">
        <w:rPr>
          <w:noProof/>
        </w:rPr>
        <w:t>6</w:t>
      </w:r>
      <w:r w:rsidR="00E75C94">
        <w:rPr>
          <w:noProof/>
        </w:rPr>
        <w:fldChar w:fldCharType="end"/>
      </w:r>
      <w:r>
        <w:tab/>
        <w:t xml:space="preserve">(a) Keadaan wajah dengan oklusi </w:t>
      </w:r>
      <w:r w:rsidRPr="001E5510">
        <w:rPr>
          <w:i/>
          <w:iCs/>
        </w:rPr>
        <w:t>partial</w:t>
      </w:r>
      <w:r>
        <w:t xml:space="preserve"> oleh tangan, (b) keadaan wajah dengan oklusi total </w:t>
      </w:r>
      <w:r>
        <w:fldChar w:fldCharType="begin" w:fldLock="1"/>
      </w:r>
      <w:r>
        <w:instrText>ADDIN CSL_CITATION {"citationItems":[{"id":"ITEM-1","itemData":{"abstract":"Despite the maturity of face detection research, it remains difficult to compare different algorithms for face detection. This is partly due to the lack of common evaluation schemes. Also, existing data sets for evaluating face detec- tion algorithms do not capture some aspects of face appear- ances that are manifested in real-world scenarios. In this work, we address both of these issues. We present a new data set of face images with more faces and more accurate annotations for face regions than in previous data sets. We also propose two rigorous and precise methods for evaluat- ing the performance of face detection algorithms. We report results of several standard algorithms on the new benchmark.","author":[{"dropping-particle":"","family":"Jain","given":"V","non-dropping-particle":"","parse-names":false,"suffix":""},{"dropping-particle":"","family":"Learned-Miller","given":"Eg","non-dropping-particle":"","parse-names":false,"suffix":""}],"container-title":"UMass Amherst Technical Report","id":"ITEM-1","issue":"January","issued":{"date-parts":[["2010"]]},"title":"Fddb: A benchmark for face detection in unconstrained settings","type":"article-journal"},"uris":["http://www.mendeley.com/documents/?uuid=a48ce7a3-0e3f-44d4-8ae0-47d6653403d5"]}],"mendeley":{"formattedCitation":"(Jain &amp; Learned-Miller, 2010)","plainTextFormattedCitation":"(Jain &amp; Learned-Miller, 2010)","previouslyFormattedCitation":"(Jain &amp; Learned-Miller, 2010)"},"properties":{"noteIndex":0},"schema":"https://github.com/citation-style-language/schema/raw/master/csl-citation.json"}</w:instrText>
      </w:r>
      <w:r>
        <w:fldChar w:fldCharType="separate"/>
      </w:r>
      <w:r w:rsidRPr="00573BCA">
        <w:rPr>
          <w:noProof/>
        </w:rPr>
        <w:t>(Jain &amp; Learned-Miller, 2010)</w:t>
      </w:r>
      <w:bookmarkEnd w:id="38"/>
      <w:r>
        <w:fldChar w:fldCharType="end"/>
      </w:r>
    </w:p>
    <w:p w14:paraId="50943FCA" w14:textId="77777777" w:rsidR="00CD640B" w:rsidRDefault="00CD640B" w:rsidP="00CD640B">
      <w:pPr>
        <w:pStyle w:val="Paragraf"/>
        <w:spacing w:before="240"/>
        <w:rPr>
          <w:rFonts w:eastAsia="Calibri"/>
        </w:rPr>
      </w:pPr>
      <w:r w:rsidRPr="00E75618">
        <w:t>Untuk mengatasi permasalahan ini, berbagai pendekatan telah dikembangkan, seperti augmentasi data</w:t>
      </w:r>
      <w:r>
        <w:t xml:space="preserve"> </w:t>
      </w:r>
      <w:r>
        <w:fldChar w:fldCharType="begin" w:fldLock="1"/>
      </w:r>
      <w:r>
        <w:instrText>ADDIN CSL_CITATION {"citationItems":[{"id":"ITEM-1","itemData":{"DOI":"10.1109/ACCESS.2024.3446652","ISSN":"21693536","abstract":"Face masks pose challenges for face recognition due to missing features. Current methods primarily rely on inpainting and reconstruction to improve recognition, but reconstructed images often lose identity and have low face similarity. This happens because the newly reconstructed features either come from other persons or are newly generated features. This paper proposes a method to improve the SSIM (Structural Similarity Index Measure) value, face recognition accuracy, and identity preservation by augmenting only the lower part of masked face images, rather than generating the entire face. It first analyzes several masked face images to detect the occluded area and learns the line between the visible and non-visible parts. Then it creates two datasets containing the upper part and lower parts of faces. A pretrained CNN matches feature maps of the upper part of a query image with upper part dataset images to find a candidate image. Various techniques such as SURF are utilized to detect the geometrical property difference which is applied to the lower part of the candidate image to form the final full-face image. Our system&amp;#x2019;s performance was evaluated using LFW, CASIA-WebFace, AR, and FACES datasets. Accuracy, precision, recall, and F-1 score were calculated and compared with conventional methods. The proposed method enhanced recognition accuracy by 4-6% and significantly increased the SSIM value. It also demonstrated greater convenience, reduced runtime, and lower computational costs compared to existing methods.","author":[{"dropping-particle":"","family":"Malakar","given":"Susanta","non-dropping-particle":"","parse-names":false,"suffix":""},{"dropping-particle":"","family":"Chiracharit","given":"Werapon","non-dropping-particle":"","parse-names":false,"suffix":""},{"dropping-particle":"","family":"Chamnongthai","given":"Kosin","non-dropping-particle":"","parse-names":false,"suffix":""}],"container-title":"IEEE Access","id":"ITEM-1","issue":"August","issued":{"date-parts":[["2024"]]},"page":"126356-126375","publisher":"IEEE","title":"Masked Face Recognition with Generated Occluded Part using Image Augmentation and CNN Maintaining Face Identity","type":"article-journal","volume":"12"},"uris":["http://www.mendeley.com/documents/?uuid=be1c5868-4cd4-4b7c-a3d5-cbd3cef1e64c"]}],"mendeley":{"formattedCitation":"(Malakar dkk., 2024)","plainTextFormattedCitation":"(Malakar dkk., 2024)","previouslyFormattedCitation":"(Malakar dkk., 2024)"},"properties":{"noteIndex":0},"schema":"https://github.com/citation-style-language/schema/raw/master/csl-citation.json"}</w:instrText>
      </w:r>
      <w:r>
        <w:fldChar w:fldCharType="separate"/>
      </w:r>
      <w:r w:rsidRPr="00517A1E">
        <w:rPr>
          <w:noProof/>
        </w:rPr>
        <w:t>(Malakar dkk., 2024)</w:t>
      </w:r>
      <w:r>
        <w:fldChar w:fldCharType="end"/>
      </w:r>
      <w:r w:rsidRPr="00E75618">
        <w:t>, penggunaan model yang lebih robust terhadap oklusi</w:t>
      </w:r>
      <w:r>
        <w:t xml:space="preserve"> </w:t>
      </w:r>
      <w:r>
        <w:fldChar w:fldCharType="begin" w:fldLock="1"/>
      </w:r>
      <w:r>
        <w:instrText>ADDIN CSL_CITATION {"citationItems":[{"id":"ITEM-1","itemData":{"DOI":"10.3390/s23052619","ISSN":"14248220","PMID":"36904823","abstract":"This paper proposes facial expression recognition (FER) with the wild data set. In particular, this paper chiefly deals with two issues, occlusion and intra-similarity problems. The attention mechanism enables one to use the most relevant areas of facial images for specific expressions, and the triplet loss function solves the intra-similarity problem that sometimes fails to aggregate the same expression from different faces and vice versa. The proposed approach for the FER is robust to occlusion, and it uses a spatial transformer network (STN) with an attention mechanism to utilize specific facial region that dominantly contributes (or that is the most relevant) to particular facial expressions, e.g., anger, contempt, disgust, fear, joy, sadness, and surprise. In addition, the STN model is connected to the triplet loss function to improve the recognition rate which outperforms the existing approaches that employ cross-entropy or other approaches using only deep neural networks or classical methods. The triplet loss module alleviates limitations of the intra-similarity problem, leading to further improvement of the classification. Experimental results are provided to substantiate the proposed approach for FER, and the result outperforms the recognition rate in more practical cases, e.g., occlusion. The quantitative result provides FER results with more than (Formula presented.) higher accuracy compared to the existing FER results in CK+ data sets and (Formula presented.) higher than the accuracy of the results with the modified ResNet model in the FER2013 data set.","author":[{"dropping-particle":"","family":"Kim","given":"Jieun","non-dropping-particle":"","parse-names":false,"suffix":""},{"dropping-particle":"","family":"Lee","given":"Deokwoo","non-dropping-particle":"","parse-names":false,"suffix":""}],"container-title":"Sensors","id":"ITEM-1","issue":"5","issued":{"date-parts":[["2023"]]},"title":"Facial Expression Recognition Robust to Occlusion and to Intra-Similarity Problem Using Relevant Subsampling","type":"article-journal","volume":"23"},"uris":["http://www.mendeley.com/documents/?uuid=cfb40bf7-c478-4a5a-8ecc-b97a7fad4631"]}],"mendeley":{"formattedCitation":"(Kim &amp; Lee, 2023)","plainTextFormattedCitation":"(Kim &amp; Lee, 2023)","previouslyFormattedCitation":"(Kim &amp; Lee, 2023)"},"properties":{"noteIndex":0},"schema":"https://github.com/citation-style-language/schema/raw/master/csl-citation.json"}</w:instrText>
      </w:r>
      <w:r>
        <w:fldChar w:fldCharType="separate"/>
      </w:r>
      <w:r w:rsidRPr="00517A1E">
        <w:rPr>
          <w:noProof/>
        </w:rPr>
        <w:t>(Kim &amp; Lee, 2023)</w:t>
      </w:r>
      <w:r>
        <w:fldChar w:fldCharType="end"/>
      </w:r>
      <w:r w:rsidRPr="00E75618">
        <w:t>, serta teknik deteksi dan rekonstruksi wajah</w:t>
      </w:r>
      <w:r>
        <w:t xml:space="preserve"> </w:t>
      </w:r>
      <w:r>
        <w:fldChar w:fldCharType="begin" w:fldLock="1"/>
      </w:r>
      <w:r>
        <w:instrText>ADDIN CSL_CITATION {"citationItems":[{"id":"ITEM-1","itemData":{"DOI":"10.1109/TMM.2022.3157036","ISSN":"19410077","abstract":"Occlusion is a challenging yet commonly seen problem for facial perception. Existing works resort to deep learning models and perform model training on synthesized data due to the lack of paired real-world data. As a result,they usually perform unsatisfactorily on real-world occluded faces because of domain gaps. In this paper, we decompose the face de-occlusion task into three stages, i.e., occlusion detection, face parsing, and face reconstruction, to alleviate this issue. We first perform occlusion detection and use its results as guidance for the second stage to conduct occlusion-free face parsing. As such, face de-occlusion is first performed on the face paring space with less difficulty. We can train these two stages on both synthesized and real-world images, hence can obtain accurate results for the latter. In the last stage, we use the domain-agnostic occlusion detection map and the face parsing map as the guidance to conduct face reconstruction, thus can reduce the impact of appearance information and improve the model performance on real-world data. Aiming at improving the model capacity of inferring occluded facial appearance, we also propose two types of reference modules to use relevant facial parts to enhance the reconstruction of occluded regions. Consequently, our proposed model achieves promising face de-occlusion results on real-world images.","author":[{"dropping-particle":"","family":"Zhang","given":"Ni","non-dropping-particle":"","parse-names":false,"suffix":""},{"dropping-particle":"","family":"Liu","given":"Nian","non-dropping-particle":"","parse-names":false,"suffix":""},{"dropping-particle":"","family":"Han","given":"Junwei","non-dropping-particle":"","parse-names":false,"suffix":""},{"dropping-particle":"","family":"Wan","given":"Kaiyuan","non-dropping-particle":"","parse-names":false,"suffix":""},{"dropping-particle":"","family":"Shao","given":"Ling","non-dropping-particle":"","parse-names":false,"suffix":""}],"container-title":"IEEE Transactions on Multimedia","id":"ITEM-1","issued":{"date-parts":[["2023"]]},"page":"3217-3229","publisher":"IEEE","title":"Face De-Occlusion With Deep Cascade Guidance Learning","type":"article-journal","volume":"25"},"uris":["http://www.mendeley.com/documents/?uuid=b678d6e5-0cc3-458d-9c88-1430bb873ad2"]}],"mendeley":{"formattedCitation":"(N. Zhang dkk., 2023)","plainTextFormattedCitation":"(N. Zhang dkk., 2023)","previouslyFormattedCitation":"(N. Zhang dkk., 2023)"},"properties":{"noteIndex":0},"schema":"https://github.com/citation-style-language/schema/raw/master/csl-citation.json"}</w:instrText>
      </w:r>
      <w:r>
        <w:fldChar w:fldCharType="separate"/>
      </w:r>
      <w:r w:rsidRPr="00644934">
        <w:rPr>
          <w:noProof/>
        </w:rPr>
        <w:t>(N. Zhang dkk., 2023)</w:t>
      </w:r>
      <w:r>
        <w:fldChar w:fldCharType="end"/>
      </w:r>
      <w:r w:rsidRPr="00E75618">
        <w:t xml:space="preserve">. </w:t>
      </w:r>
      <w:r w:rsidRPr="0048404D">
        <w:rPr>
          <w:rFonts w:eastAsia="Calibri"/>
        </w:rPr>
        <w:t xml:space="preserve">Penelitian tentang rekonstruksi wajah </w:t>
      </w:r>
      <w:r>
        <w:rPr>
          <w:rFonts w:eastAsia="Calibri"/>
        </w:rPr>
        <w:t xml:space="preserve">lainnya </w:t>
      </w:r>
      <w:r w:rsidRPr="0048404D">
        <w:rPr>
          <w:rFonts w:eastAsia="Calibri"/>
        </w:rPr>
        <w:t xml:space="preserve">juga pernah dilakukan, seperti yang dilakukan oleh </w:t>
      </w:r>
      <w:r w:rsidRPr="0048404D">
        <w:rPr>
          <w:rFonts w:eastAsia="Calibri"/>
        </w:rPr>
        <w:fldChar w:fldCharType="begin" w:fldLock="1"/>
      </w:r>
      <w:r>
        <w:rPr>
          <w:rFonts w:eastAsia="Calibri"/>
        </w:rPr>
        <w:instrText>ADDIN CSL_CITATION {"citationItems":[{"id":"ITEM-1","itemData":{"DOI":"10.3390/app13105950","ISSN":"20763417","abstract":"In this work, we propose a 3D occlusion facial recognition network based on a multi-feature combination threshold (MFCT-3DOFRNet). First, we design and extract the depth information of the 3D face point cloud, the elevation, and the azimuth angle of the normal vector as new 3D facially distinctive features, so as to improve the differentiation between 3D faces. Next, we propose a multi-feature combinatorial threshold that will be embedded at the input of the backbone network to implement the removal of occlusion features in each channel image. To enhance the feature extraction capability of the neural network for missing faces, we also introduce a missing face data generation method that enhances the training samples of the network. Finally, we use a Focal-ArcFace loss function to increase the inter-class decision boundaries and improve network performance during the training process. The experimental results show that the method has excellent recognition performance for unoccluded faces and also effectively improves the performance of 3D occlusion face recognition. The average Top-1 recognition rate of the proposed MFCT-3DOFRNet for the Bosphorus database is 99.52%, including 98.94% for occluded faces and 100% for unoccluded faces. For the UMB-DB dataset, the average Top-1 recognition rate is 95.08%, including 93.41% for occluded faces and 100% for unoccluded faces. These 3D face recognition experiments show that the proposed method essentially meets the requirements of high accuracy and good robustness.","author":[{"dropping-particle":"","family":"Zhu","given":"Kaifeng","non-dropping-particle":"","parse-names":false,"suffix":""},{"dropping-particle":"","family":"He","given":"Xin","non-dropping-particle":"","parse-names":false,"suffix":""},{"dropping-particle":"","family":"Lv","given":"Zhuang","non-dropping-particle":"","parse-names":false,"suffix":""},{"dropping-particle":"","family":"Zhang","given":"Xin","non-dropping-particle":"","parse-names":false,"suffix":""},{"dropping-particle":"","family":"Hao","given":"Ruidong","non-dropping-particle":"","parse-names":false,"suffix":""},{"dropping-particle":"","family":"He","given":"Xu","non-dropping-particle":"","parse-names":false,"suffix":""},{"dropping-particle":"","family":"Wang","given":"Jun","non-dropping-particle":"","parse-names":false,"suffix":""},{"dropping-particle":"","family":"He","given":"Jiawei","non-dropping-particle":"","parse-names":false,"suffix":""},{"dropping-particle":"","family":"Zhang","given":"Lei","non-dropping-particle":"","parse-names":false,"suffix":""},{"dropping-particle":"","family":"Mu","given":"Zhiya","non-dropping-particle":"","parse-names":false,"suffix":""}],"container-title":"Applied Sciences (Switzerland)","id":"ITEM-1","issue":"10","issued":{"date-parts":[["2023"]]},"title":"A 3D Occlusion Facial Recognition Network Based on a Multi-Feature Combination Threshold","type":"article-journal","volume":"13"},"uris":["http://www.mendeley.com/documents/?uuid=7245cd11-68f6-4716-a0ec-6c1806755d49"]}],"mendeley":{"formattedCitation":"(K. Zhu dkk., 2023)","manualFormatting":"K. Zhu dkk., (2023)","plainTextFormattedCitation":"(K. Zhu dkk., 2023)","previouslyFormattedCitation":"(K. Zhu dkk., 2023)"},"properties":{"noteIndex":0},"schema":"https://github.com/citation-style-language/schema/raw/master/csl-citation.json"}</w:instrText>
      </w:r>
      <w:r w:rsidRPr="0048404D">
        <w:rPr>
          <w:rFonts w:eastAsia="Calibri"/>
        </w:rPr>
        <w:fldChar w:fldCharType="separate"/>
      </w:r>
      <w:r w:rsidRPr="00644934">
        <w:rPr>
          <w:rFonts w:eastAsia="Calibri"/>
          <w:noProof/>
        </w:rPr>
        <w:t xml:space="preserve">K. Zhu dkk., </w:t>
      </w:r>
      <w:r>
        <w:rPr>
          <w:rFonts w:eastAsia="Calibri"/>
          <w:noProof/>
        </w:rPr>
        <w:t>(</w:t>
      </w:r>
      <w:r w:rsidRPr="00644934">
        <w:rPr>
          <w:rFonts w:eastAsia="Calibri"/>
          <w:noProof/>
        </w:rPr>
        <w:t>2023)</w:t>
      </w:r>
      <w:r w:rsidRPr="0048404D">
        <w:rPr>
          <w:rFonts w:eastAsia="Calibri"/>
        </w:rPr>
        <w:fldChar w:fldCharType="end"/>
      </w:r>
      <w:r w:rsidRPr="0048404D">
        <w:rPr>
          <w:rFonts w:eastAsia="Calibri"/>
        </w:rPr>
        <w:t xml:space="preserve">. Mereka melakukan rekonstruksi wajah dalam bentuk 3D. Menghapus objek oklusi di wajah dan </w:t>
      </w:r>
      <w:r w:rsidRPr="0048404D">
        <w:rPr>
          <w:rFonts w:cs="Arial"/>
          <w:color w:val="000000"/>
        </w:rPr>
        <w:t xml:space="preserve">menggunakan </w:t>
      </w:r>
      <w:r w:rsidRPr="0048404D">
        <w:rPr>
          <w:rFonts w:cs="Arial"/>
          <w:i/>
          <w:iCs/>
          <w:color w:val="000000"/>
        </w:rPr>
        <w:t xml:space="preserve">template </w:t>
      </w:r>
      <w:r w:rsidRPr="0048404D">
        <w:rPr>
          <w:rFonts w:cs="Arial"/>
          <w:color w:val="000000"/>
        </w:rPr>
        <w:t xml:space="preserve">(database </w:t>
      </w:r>
      <w:r>
        <w:rPr>
          <w:rFonts w:cs="Arial"/>
          <w:color w:val="000000"/>
        </w:rPr>
        <w:t xml:space="preserve">bagian-bagian </w:t>
      </w:r>
      <w:r w:rsidRPr="0048404D">
        <w:rPr>
          <w:rFonts w:cs="Arial"/>
          <w:color w:val="000000"/>
        </w:rPr>
        <w:t>wajah) dalam bentuk 3D</w:t>
      </w:r>
      <w:r>
        <w:rPr>
          <w:rFonts w:cs="Arial"/>
          <w:color w:val="000000"/>
        </w:rPr>
        <w:t xml:space="preserve">, </w:t>
      </w:r>
      <w:r w:rsidRPr="0048404D">
        <w:rPr>
          <w:rFonts w:cs="Arial"/>
          <w:color w:val="000000"/>
        </w:rPr>
        <w:t xml:space="preserve">berbagai jenis path wajah sebagai media untuk mengenerate (mengisi) bagian oklusi yang dihapus. Penelitian ini berhasil menghapus dan menggenerate wajah oklusi menjadi wajah tanpa oklusi, namun sayangnya tidak ada pengujian lebih lanjut terhadap nilai akurasi klasifikasi </w:t>
      </w:r>
      <w:r>
        <w:rPr>
          <w:rFonts w:cs="Arial"/>
          <w:color w:val="000000"/>
        </w:rPr>
        <w:t>emosi</w:t>
      </w:r>
      <w:r w:rsidRPr="0048404D">
        <w:rPr>
          <w:rFonts w:cs="Arial"/>
          <w:color w:val="000000"/>
        </w:rPr>
        <w:t xml:space="preserve"> wajah. Walaupun demikian metode yang dilakukan </w:t>
      </w:r>
      <w:r w:rsidRPr="0048404D">
        <w:rPr>
          <w:rFonts w:eastAsia="Calibri"/>
        </w:rPr>
        <w:t xml:space="preserve">Kaifeng Zhu dkk, bisa dijadikan referensi dalam </w:t>
      </w:r>
      <w:r>
        <w:rPr>
          <w:rFonts w:eastAsia="Calibri"/>
        </w:rPr>
        <w:t xml:space="preserve">hal pendekatan yang tepat dalam </w:t>
      </w:r>
      <w:r w:rsidRPr="0048404D">
        <w:rPr>
          <w:rFonts w:eastAsia="Calibri"/>
        </w:rPr>
        <w:t>menghapus oklusi pada wajah.</w:t>
      </w:r>
    </w:p>
    <w:p w14:paraId="62601A1F" w14:textId="0AA69C55" w:rsidR="00CD640B" w:rsidRDefault="00CD640B" w:rsidP="00CD640B">
      <w:pPr>
        <w:pStyle w:val="Paragraf"/>
        <w:rPr>
          <w:rFonts w:eastAsia="Calibri"/>
        </w:rPr>
      </w:pPr>
      <w:r>
        <w:rPr>
          <w:rFonts w:eastAsia="Calibri"/>
        </w:rPr>
        <w:t xml:space="preserve">Ada cara lain untuk mengatasi oklusi pada wajah yaitu pada bagian </w:t>
      </w:r>
      <w:r w:rsidRPr="003757E5">
        <w:rPr>
          <w:rFonts w:eastAsia="Calibri"/>
          <w:i/>
          <w:iCs/>
        </w:rPr>
        <w:t>pre-processing</w:t>
      </w:r>
      <w:r>
        <w:rPr>
          <w:rFonts w:eastAsia="Calibri"/>
        </w:rPr>
        <w:t xml:space="preserve"> Peneliti </w:t>
      </w:r>
      <w:r w:rsidRPr="0048404D">
        <w:rPr>
          <w:rFonts w:eastAsia="Calibri"/>
        </w:rPr>
        <w:fldChar w:fldCharType="begin" w:fldLock="1"/>
      </w:r>
      <w:r w:rsidR="004A4D99">
        <w:rPr>
          <w:rFonts w:eastAsia="Calibri"/>
        </w:rPr>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Pr="0048404D">
        <w:rPr>
          <w:rFonts w:eastAsia="Calibri"/>
        </w:rPr>
        <w:fldChar w:fldCharType="separate"/>
      </w:r>
      <w:r w:rsidRPr="00644934">
        <w:rPr>
          <w:rFonts w:eastAsia="Calibri"/>
          <w:noProof/>
        </w:rPr>
        <w:t xml:space="preserve">Cao dkk., </w:t>
      </w:r>
      <w:r>
        <w:rPr>
          <w:rFonts w:eastAsia="Calibri"/>
          <w:noProof/>
        </w:rPr>
        <w:t>(</w:t>
      </w:r>
      <w:r w:rsidRPr="00644934">
        <w:rPr>
          <w:rFonts w:eastAsia="Calibri"/>
          <w:noProof/>
        </w:rPr>
        <w:t>2021)</w:t>
      </w:r>
      <w:r w:rsidRPr="0048404D">
        <w:rPr>
          <w:rFonts w:eastAsia="Calibri"/>
        </w:rPr>
        <w:fldChar w:fldCharType="end"/>
      </w:r>
      <w:r>
        <w:rPr>
          <w:rFonts w:eastAsia="Calibri"/>
        </w:rPr>
        <w:t xml:space="preserve"> </w:t>
      </w:r>
      <w:r w:rsidRPr="0048404D">
        <w:rPr>
          <w:rFonts w:eastAsia="Calibri"/>
        </w:rPr>
        <w:t xml:space="preserve">mencoba untuk mengenali </w:t>
      </w:r>
      <w:r>
        <w:rPr>
          <w:rFonts w:eastAsia="Calibri"/>
        </w:rPr>
        <w:t>emosi</w:t>
      </w:r>
      <w:r w:rsidRPr="0048404D">
        <w:rPr>
          <w:rFonts w:eastAsia="Calibri"/>
        </w:rPr>
        <w:t xml:space="preserve"> dari wajah yang </w:t>
      </w:r>
      <w:r w:rsidRPr="0048404D">
        <w:rPr>
          <w:rFonts w:eastAsia="Calibri"/>
          <w:i/>
          <w:iCs/>
        </w:rPr>
        <w:t xml:space="preserve">non-frontal </w:t>
      </w:r>
      <w:r w:rsidRPr="0048404D">
        <w:rPr>
          <w:rFonts w:eastAsia="Calibri"/>
        </w:rPr>
        <w:t>dengan berbasis gambar 3D. Mereka melakukan</w:t>
      </w:r>
      <w:r>
        <w:rPr>
          <w:rFonts w:eastAsia="Calibri"/>
        </w:rPr>
        <w:t xml:space="preserve">nya dengan </w:t>
      </w:r>
      <w:r w:rsidRPr="0048404D">
        <w:rPr>
          <w:rFonts w:eastAsia="Calibri"/>
        </w:rPr>
        <w:t xml:space="preserve">mengambil </w:t>
      </w:r>
      <w:r>
        <w:rPr>
          <w:rFonts w:eastAsia="Calibri"/>
        </w:rPr>
        <w:t>setengah bagian</w:t>
      </w:r>
      <w:r w:rsidRPr="0048404D">
        <w:rPr>
          <w:rFonts w:eastAsia="Calibri"/>
        </w:rPr>
        <w:t xml:space="preserve"> wajah dan menggabungkannya</w:t>
      </w:r>
      <w:r>
        <w:rPr>
          <w:rFonts w:eastAsia="Calibri"/>
        </w:rPr>
        <w:t xml:space="preserve"> </w:t>
      </w:r>
      <w:r w:rsidRPr="0048404D">
        <w:rPr>
          <w:rFonts w:eastAsia="Calibri"/>
        </w:rPr>
        <w:t>dalam bentuk 3D kemudian melakukan penguatan bentuk otot disekitar hidung untuk dapat meningkatkan akurasi pengenalan emosi dari wajah 3D. Hasilnya ada kenaikan akurasi terhadap beberapa emosi dasar setelah melakukan proses penguatan otot muka disekitar hidung.</w:t>
      </w:r>
    </w:p>
    <w:p w14:paraId="1BD70D20" w14:textId="3B0A57D9" w:rsidR="00CD640B" w:rsidRDefault="00CD640B" w:rsidP="00CD640B">
      <w:pPr>
        <w:pStyle w:val="Paragraf"/>
        <w:spacing w:after="0"/>
      </w:pPr>
      <w:r w:rsidRPr="0048404D">
        <w:lastRenderedPageBreak/>
        <w:t xml:space="preserve">Walaupun bentuk data wajah dalam 3D dapat mengandung lebih banyak informasi dan meningkatkan akurasi pengenalan </w:t>
      </w:r>
      <w:r>
        <w:t>emosi</w:t>
      </w:r>
      <w:r w:rsidRPr="0048404D">
        <w:t xml:space="preserve"> wajah </w:t>
      </w:r>
      <w:r w:rsidRPr="0048404D">
        <w:fldChar w:fldCharType="begin" w:fldLock="1"/>
      </w:r>
      <w:r w:rsidR="004A4D99">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2021)","plainTextFormattedCitation":"(Cao dkk., 2021)","previouslyFormattedCitation":"(Cao dkk., 2021)"},"properties":{"noteIndex":0},"schema":"https://github.com/citation-style-language/schema/raw/master/csl-citation.json"}</w:instrText>
      </w:r>
      <w:r w:rsidRPr="0048404D">
        <w:fldChar w:fldCharType="separate"/>
      </w:r>
      <w:r w:rsidRPr="00644934">
        <w:rPr>
          <w:noProof/>
        </w:rPr>
        <w:t>(Cao dkk., 2021)</w:t>
      </w:r>
      <w:r w:rsidRPr="0048404D">
        <w:fldChar w:fldCharType="end"/>
      </w:r>
      <w:r w:rsidRPr="0048404D">
        <w:t xml:space="preserve">, namun mengubah gambar 2D ke bentuk 3D dapat merubah informasi asli dari data wajahnya seperti bentuk otot muka yang tidak sesuai dengan data aslinya. Data gambar dalam bentuk 3D juga memiliki kompleksitas komputasi yang lebih tinggi gambar 2D sehingga memerlukan waktu proses yang lebih lama dari gambar 2D </w:t>
      </w:r>
      <w:r w:rsidRPr="0048404D">
        <w:fldChar w:fldCharType="begin" w:fldLock="1"/>
      </w:r>
      <w:r>
        <w:instrText>ADDIN CSL_CITATION {"citationItems":[{"id":"ITEM-1","itemData":{"DOI":"10.15439/2017F265","ISBN":"9788394625375","abstract":"The current advances in hardware led to the development of the GPGPU (General-purpose computing on graphics processing units) paradigm. Thus, nowadays, the GPU (Graphics Processing Unit) is used not only for graphics programming, but also for general purpose algorithms. This paper discusses several methods regarding the use of CUDA (Compute Unified Device Architecture) for 2D and 3D image processing techniques. Some general rules for writing parallel algorithms in computer vision are pointed out. A theoretic comparison between the complexity for CPU (Central Processing Unit) and GPU implementations of image processing algorithms is given. Also, real computing times are provided for several algorithms in order to point out the actual performance gain of using the GPU over CPU. The factors that contribute to the difference between theoretic and real performance gain are also discussed.","author":[{"dropping-particle":"","family":"Morar","given":"Anca","non-dropping-particle":"","parse-names":false,"suffix":""},{"dropping-particle":"","family":"Moldoveanu","given":"Florica","non-dropping-particle":"","parse-names":false,"suffix":""},{"dropping-particle":"","family":"Moldoveanu","given":"Alin","non-dropping-particle":"","parse-names":false,"suffix":""},{"dropping-particle":"","family":"Oana Balan","given":"Victor Asavei","non-dropping-particle":"","parse-names":false,"suffix":""}],"container-title":"Proceedings of the 2017 Federated Conference on Computer Science and Information Systems, FedCSIS 2017","id":"ITEM-1","issued":{"date-parts":[["2017"]]},"page":"653-656","publisher":"Polish Information Processing Society (PIPS)","title":"GPU accelerated 2D and 3D image processing","type":"article-journal","volume":"11"},"uris":["http://www.mendeley.com/documents/?uuid=e440801f-0716-4a62-abe3-1ba61cf58d4e"]}],"mendeley":{"formattedCitation":"(Morar dkk., 2017)","plainTextFormattedCitation":"(Morar dkk., 2017)","previouslyFormattedCitation":"(Morar dkk., 2017)"},"properties":{"noteIndex":0},"schema":"https://github.com/citation-style-language/schema/raw/master/csl-citation.json"}</w:instrText>
      </w:r>
      <w:r w:rsidRPr="0048404D">
        <w:fldChar w:fldCharType="separate"/>
      </w:r>
      <w:r w:rsidRPr="00644934">
        <w:rPr>
          <w:noProof/>
        </w:rPr>
        <w:t>(Morar dkk., 2017)</w:t>
      </w:r>
      <w:r w:rsidRPr="0048404D">
        <w:fldChar w:fldCharType="end"/>
      </w:r>
      <w:r w:rsidRPr="0048404D">
        <w:t>.</w:t>
      </w:r>
      <w:r>
        <w:rPr>
          <w:rFonts w:eastAsia="Calibri"/>
        </w:rPr>
        <w:t xml:space="preserve"> </w:t>
      </w:r>
      <w:r>
        <w:t xml:space="preserve">Apa yang dilakukan oleh </w:t>
      </w:r>
      <w:r w:rsidRPr="0048404D">
        <w:rPr>
          <w:rFonts w:eastAsia="Calibri"/>
        </w:rPr>
        <w:fldChar w:fldCharType="begin" w:fldLock="1"/>
      </w:r>
      <w:r w:rsidR="004A4D99">
        <w:rPr>
          <w:rFonts w:eastAsia="Calibri"/>
        </w:rPr>
        <w:instrText>ADDIN CSL_CITATION {"citationItems":[{"id":"ITEM-1","itemData":{"DOI":"10.1155/2021/6620752","ISSN":"15635147","abstract":"Nonfrontal facial expression recognition in the wild is the key for artificial intelligence and human-computer interaction. However, it is easy to be disturbed when changing head pose. Therefore, this paper presents a face rebuilding method to solve this problem based on PRNet, which can build 3D frontal face for 2D head photo with any pose. However, expression is still difficult to be recognized, because facial features weakened after frontalization, which had been widely reported by previous studies. It can be proved that all muscle parameters in frontalization face are more weakened than those of real face, except muscle moving direction on each small area. Thus, this paper also designed muscle movement rebuilding and intensifying method, and through 3D face contours and Fréchet distance, muscular moving directions on each muscle area are extracted and muscle movement is strengthened following these moving directions to intensify the whole face expression. Through this way, nonfrontal facial expression can be recognized effectively.","author":[{"dropping-particle":"","family":"Cao","given":"Tianyang","non-dropping-particle":"","parse-names":false,"suffix":""},{"dropping-particle":"","family":"Liu","given":"Chang","non-dropping-particle":"","parse-names":false,"suffix":""},{"dropping-particle":"","family":"Chen","given":"Jiamin","non-dropping-particle":"","parse-names":false,"suffix":""}],"container-title":"Mathematical Problems in Engineering","editor":[{"dropping-particle":"","family":"Giannopoulos","given":"Georgios I.","non-dropping-particle":"","parse-names":false,"suffix":""}],"id":"ITEM-1","issued":{"date-parts":[["2021","7","12"]]},"page":"1-21","title":"Nonfrontal Expression Recognition in the Wild Based on PRNet Frontalization and Muscle Feature Strengthening","type":"article-journal","volume":"2021"},"uris":["http://www.mendeley.com/documents/?uuid=e001d719-0e02-4f8b-b8e1-5bfdee6ac3f4"]}],"mendeley":{"formattedCitation":"(Cao dkk., 2021)","manualFormatting":"Cao dkk., (2021)","plainTextFormattedCitation":"(Cao dkk., 2021)","previouslyFormattedCitation":"(Cao dkk., 2021)"},"properties":{"noteIndex":0},"schema":"https://github.com/citation-style-language/schema/raw/master/csl-citation.json"}</w:instrText>
      </w:r>
      <w:r w:rsidRPr="0048404D">
        <w:rPr>
          <w:rFonts w:eastAsia="Calibri"/>
        </w:rPr>
        <w:fldChar w:fldCharType="separate"/>
      </w:r>
      <w:r w:rsidRPr="00644934">
        <w:rPr>
          <w:rFonts w:eastAsia="Calibri"/>
          <w:noProof/>
        </w:rPr>
        <w:t xml:space="preserve">Cao dkk., </w:t>
      </w:r>
      <w:r>
        <w:rPr>
          <w:rFonts w:eastAsia="Calibri"/>
          <w:noProof/>
        </w:rPr>
        <w:t>(</w:t>
      </w:r>
      <w:r w:rsidRPr="00644934">
        <w:rPr>
          <w:rFonts w:eastAsia="Calibri"/>
          <w:noProof/>
        </w:rPr>
        <w:t>2021)</w:t>
      </w:r>
      <w:r w:rsidRPr="0048404D">
        <w:rPr>
          <w:rFonts w:eastAsia="Calibri"/>
        </w:rPr>
        <w:fldChar w:fldCharType="end"/>
      </w:r>
      <w:r>
        <w:rPr>
          <w:rFonts w:eastAsia="Calibri"/>
        </w:rPr>
        <w:t xml:space="preserve"> tersebut menginspirasi penulis</w:t>
      </w:r>
      <w:r>
        <w:t xml:space="preserve"> untuk </w:t>
      </w:r>
      <w:r w:rsidRPr="0048404D">
        <w:t xml:space="preserve">mengusulkan sebuah metode </w:t>
      </w:r>
      <w:r>
        <w:t xml:space="preserve">yang sama namun dalam bentuk </w:t>
      </w:r>
      <w:r w:rsidRPr="0048404D">
        <w:t>gambar 2D</w:t>
      </w:r>
      <w:r>
        <w:t xml:space="preserve"> dengan harapan hasil akurasinya bisa menyamai dengan bentuk gambar 3D namun dengan</w:t>
      </w:r>
      <w:r w:rsidRPr="0048404D">
        <w:t xml:space="preserve"> kompleksitas pemrosesan yang lebih sederhana</w:t>
      </w:r>
      <w:r>
        <w:t xml:space="preserve"> sehingga bisa diterapkan pada resource dengan spesifikasi rendah.</w:t>
      </w:r>
    </w:p>
    <w:p w14:paraId="11DE6A06" w14:textId="77777777" w:rsidR="00CB2015" w:rsidRDefault="00CB2015" w:rsidP="00782979">
      <w:pPr>
        <w:pStyle w:val="Judulbabsub1"/>
        <w:spacing w:after="0"/>
      </w:pPr>
    </w:p>
    <w:p w14:paraId="58C990A4" w14:textId="04551409" w:rsidR="00E364FF" w:rsidRDefault="002B0850" w:rsidP="00745D0D">
      <w:pPr>
        <w:pStyle w:val="Judulbabsub1"/>
        <w:numPr>
          <w:ilvl w:val="1"/>
          <w:numId w:val="6"/>
        </w:numPr>
      </w:pPr>
      <w:bookmarkStart w:id="39" w:name="_Toc213608288"/>
      <w:r>
        <w:t xml:space="preserve">Klasifikasi Emosi dalam </w:t>
      </w:r>
      <w:r w:rsidR="00890033">
        <w:t xml:space="preserve">Deteksi </w:t>
      </w:r>
      <w:r w:rsidR="00413B0B" w:rsidRPr="00413B0B">
        <w:rPr>
          <w:i/>
          <w:iCs/>
        </w:rPr>
        <w:t>Engagement</w:t>
      </w:r>
      <w:r w:rsidR="00413B0B">
        <w:t xml:space="preserve"> Siswa</w:t>
      </w:r>
      <w:bookmarkEnd w:id="39"/>
    </w:p>
    <w:p w14:paraId="4C9DEBC9" w14:textId="221F1F7F" w:rsidR="007F5B0E" w:rsidRDefault="009C720A" w:rsidP="007F5B0E">
      <w:pPr>
        <w:pStyle w:val="Paragraf"/>
        <w:spacing w:after="0"/>
      </w:pPr>
      <w:r>
        <w:t xml:space="preserve">Berdasarkan beberapa literatur, dalam modalitas visual para peneliti melakukan berbagai macam cara untuk menilai </w:t>
      </w:r>
      <w:r w:rsidRPr="009C720A">
        <w:rPr>
          <w:i/>
          <w:iCs/>
        </w:rPr>
        <w:t>engagement</w:t>
      </w:r>
      <w:r>
        <w:t xml:space="preserve"> siswa dalam pembelajaran, ada yang langsung dengan menilai terhadap </w:t>
      </w:r>
      <w:r w:rsidRPr="00094D54">
        <w:rPr>
          <w:i/>
          <w:iCs/>
        </w:rPr>
        <w:t>eye gaze</w:t>
      </w:r>
      <w:r>
        <w:t xml:space="preserve"> dan </w:t>
      </w:r>
      <w:r w:rsidRPr="00094D54">
        <w:rPr>
          <w:i/>
          <w:iCs/>
        </w:rPr>
        <w:t>head pose</w:t>
      </w:r>
      <w:r>
        <w:t xml:space="preserve"> </w:t>
      </w:r>
      <w:r>
        <w:fldChar w:fldCharType="begin" w:fldLock="1"/>
      </w:r>
      <w:r>
        <w:instrText>ADDIN CSL_CITATION {"citationItems":[{"id":"ITEM-1","itemData":{"DOI":"10.1007/s11042-023-14392-3","ISSN":"15737721","abstract":"Due to the COVID-19 crisis, the education sector has been shifted to a virtual environment. Monitoring the engagement level and providing regular feedback during e-classes is one of the major concerns, as this facility lacks in the e-learning environment due to no physical observation of the teacher. According to present study, an engagement detection system to ensure that the students get immediate feedback during e-Learning. Our proposed engagement system analyses the student’s behaviour throughout the e-Learning session. The proposed novel approach evaluates three modalities based on the student’s behaviour, such as facial expression, eye blink count, and head movement, from the live video streams to predict student engagement in e-learning. The proposed system is implemented based on deep-learning approaches such as VGG-19 and ResNet-50 for facial emotion recognition and the facial landmark approach for eye-blinking and head movement detection. The results from different modalities (for which the algorithms are proposed) are combined to determine the EI (engagement index). Based on EI value, an engaged or disengaged state is predicted. The present study suggests that the proposed facial cues-based multimodal system accurately determines student engagement in real time. The experimental research achieved an accuracy of 92.58% and showed that the proposed engagement detection approach significantly outperforms the existing approaches.","author":[{"dropping-particle":"","family":"Gupta","given":"Swadha","non-dropping-particle":"","parse-names":false,"suffix":""},{"dropping-particle":"","family":"Kumar","given":"Parteek","non-dropping-particle":"","parse-names":false,"suffix":""},{"dropping-particle":"","family":"Tekchandani","given":"Rajkumar","non-dropping-particle":"","parse-names":false,"suffix":""}],"container-title":"Multimedia Tools and Applications","id":"ITEM-1","issue":"18","issued":{"date-parts":[["2023"]]},"page":"28589-28615","publisher":"Multimedia Tools and Applications","title":"A multimodal facial cues based engagement detection system in e-learning context using deep learning approach","type":"article-journal","volume":"82"},"uris":["http://www.mendeley.com/documents/?uuid=88d7e220-b84a-45e4-b39c-76c6b8ad487f"]}],"mendeley":{"formattedCitation":"(Gupta dkk., 2023a)","plainTextFormattedCitation":"(Gupta dkk., 2023a)","previouslyFormattedCitation":"(Gupta dkk., 2023a)"},"properties":{"noteIndex":0},"schema":"https://github.com/citation-style-language/schema/raw/master/csl-citation.json"}</w:instrText>
      </w:r>
      <w:r>
        <w:fldChar w:fldCharType="separate"/>
      </w:r>
      <w:r w:rsidRPr="009C720A">
        <w:rPr>
          <w:noProof/>
        </w:rPr>
        <w:t>(Gupta dkk., 2023a)</w:t>
      </w:r>
      <w:r>
        <w:fldChar w:fldCharType="end"/>
      </w:r>
      <w:r>
        <w:t xml:space="preserve">, namun tidak sedikit juga yang menggunakan data emosi siswa yang didapat dari proses </w:t>
      </w:r>
      <w:r w:rsidRPr="00271E66">
        <w:rPr>
          <w:i/>
          <w:iCs/>
        </w:rPr>
        <w:t>emotion recognition</w:t>
      </w:r>
      <w:r>
        <w:t xml:space="preserve">. </w:t>
      </w:r>
      <w:r w:rsidRPr="009C720A">
        <w:rPr>
          <w:i/>
          <w:iCs/>
        </w:rPr>
        <w:t>Emotion Recognition</w:t>
      </w:r>
      <w:r w:rsidRPr="00A70C2D">
        <w:t xml:space="preserve"> adalah </w:t>
      </w:r>
      <w:r>
        <w:t>proses</w:t>
      </w:r>
      <w:r w:rsidRPr="00A70C2D">
        <w:t xml:space="preserve"> dimana sistem menganalisis </w:t>
      </w:r>
      <w:r w:rsidR="001C0C33">
        <w:t xml:space="preserve">ekspresi wajah </w:t>
      </w:r>
      <w:r w:rsidRPr="00A70C2D">
        <w:t xml:space="preserve">untuk mengklasifikasikan emosi seseorang. </w:t>
      </w:r>
      <w:r>
        <w:t>Beberapa peneliti pada studi ini menggunakan nilai probabilitas setiap emosi pada siswa untuk menentukan tingkat engagement dari siswa dalam pembelajaran yang dilakukan. Untuk mendapakan nilai emosi tersebut beberapa peneliti</w:t>
      </w:r>
      <w:r w:rsidRPr="00A70C2D">
        <w:t xml:space="preserve"> menggunakan teknik </w:t>
      </w:r>
      <w:r>
        <w:rPr>
          <w:i/>
          <w:iCs/>
        </w:rPr>
        <w:t>machine learning</w:t>
      </w:r>
      <w:r w:rsidRPr="00A70C2D">
        <w:t xml:space="preserve"> </w:t>
      </w:r>
      <w:r w:rsidR="00A806F1">
        <w:t>konvensional</w:t>
      </w:r>
      <w:r w:rsidRPr="00A70C2D">
        <w:t xml:space="preserve">, seperti </w:t>
      </w:r>
      <w:r w:rsidRPr="009A3BF4">
        <w:rPr>
          <w:i/>
          <w:iCs/>
        </w:rPr>
        <w:t>Random Forest</w:t>
      </w:r>
      <w:r w:rsidR="001C0C33">
        <w:t xml:space="preserve"> </w:t>
      </w:r>
      <w:r w:rsidR="001C0C33" w:rsidRPr="001C0C33">
        <w:fldChar w:fldCharType="begin" w:fldLock="1"/>
      </w:r>
      <w:r w:rsidR="001C0C33">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001C0C33" w:rsidRPr="001C0C33">
        <w:fldChar w:fldCharType="separate"/>
      </w:r>
      <w:r w:rsidR="001C0C33" w:rsidRPr="001C0C33">
        <w:rPr>
          <w:noProof/>
        </w:rPr>
        <w:t xml:space="preserve">(Shobana </w:t>
      </w:r>
      <w:r w:rsidR="001C0C33">
        <w:rPr>
          <w:noProof/>
        </w:rPr>
        <w:t>dan</w:t>
      </w:r>
      <w:r w:rsidR="001C0C33" w:rsidRPr="001C0C33">
        <w:rPr>
          <w:noProof/>
        </w:rPr>
        <w:t xml:space="preserve"> Kumar, 2021)</w:t>
      </w:r>
      <w:r w:rsidR="001C0C33" w:rsidRPr="001C0C33">
        <w:fldChar w:fldCharType="end"/>
      </w:r>
      <w:r w:rsidRPr="00A70C2D">
        <w:t xml:space="preserve">, </w:t>
      </w:r>
      <w:r>
        <w:t>atau bahkan</w:t>
      </w:r>
      <w:r w:rsidRPr="00A70C2D">
        <w:t xml:space="preserve"> metode </w:t>
      </w:r>
      <w:r>
        <w:rPr>
          <w:i/>
          <w:iCs/>
        </w:rPr>
        <w:t>deep learning</w:t>
      </w:r>
      <w:r w:rsidRPr="00A70C2D">
        <w:t xml:space="preserve">, seperti </w:t>
      </w:r>
      <w:r w:rsidRPr="001C0C33">
        <w:t>CNN</w:t>
      </w:r>
      <w:r w:rsidR="001C0C33" w:rsidRPr="001C0C33">
        <w:t xml:space="preserve"> </w:t>
      </w:r>
      <w:r w:rsidR="001C0C33" w:rsidRPr="001C0C33">
        <w:fldChar w:fldCharType="begin" w:fldLock="1"/>
      </w:r>
      <w:r w:rsidR="002A6719">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2024b)","plainTextFormattedCitation":"(Bao dkk., 2024b)","previouslyFormattedCitation":"(Bao dkk., 2024b)"},"properties":{"noteIndex":0},"schema":"https://github.com/citation-style-language/schema/raw/master/csl-citation.json"}</w:instrText>
      </w:r>
      <w:r w:rsidR="001C0C33" w:rsidRPr="001C0C33">
        <w:fldChar w:fldCharType="separate"/>
      </w:r>
      <w:r w:rsidR="001C0C33" w:rsidRPr="001C0C33">
        <w:rPr>
          <w:noProof/>
        </w:rPr>
        <w:t>(Bao dkk., 2024b)</w:t>
      </w:r>
      <w:r w:rsidR="001C0C33" w:rsidRPr="001C0C33">
        <w:fldChar w:fldCharType="end"/>
      </w:r>
      <w:r w:rsidR="001C0C33">
        <w:t xml:space="preserve"> dan</w:t>
      </w:r>
      <w:r w:rsidRPr="00A70C2D">
        <w:t xml:space="preserve"> ResNet-50</w:t>
      </w:r>
      <w:r w:rsidR="001C0C33">
        <w:t xml:space="preserve"> </w:t>
      </w:r>
      <w:r w:rsidR="001C0C33" w:rsidRPr="001C0C33">
        <w:fldChar w:fldCharType="begin" w:fldLock="1"/>
      </w:r>
      <w:r w:rsidR="004A4D99">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2023)","plainTextFormattedCitation":"(Aly dkk., 2023)","previouslyFormattedCitation":"(Aly dkk., 2023)"},"properties":{"noteIndex":0},"schema":"https://github.com/citation-style-language/schema/raw/master/csl-citation.json"}</w:instrText>
      </w:r>
      <w:r w:rsidR="001C0C33" w:rsidRPr="001C0C33">
        <w:fldChar w:fldCharType="separate"/>
      </w:r>
      <w:r w:rsidR="001C0C33" w:rsidRPr="001C0C33">
        <w:rPr>
          <w:noProof/>
        </w:rPr>
        <w:t>(Aly dkk., 2023)</w:t>
      </w:r>
      <w:r w:rsidR="001C0C33" w:rsidRPr="001C0C33">
        <w:fldChar w:fldCharType="end"/>
      </w:r>
      <w:r w:rsidRPr="00A70C2D">
        <w:t xml:space="preserve">. Model ini dilatih pada </w:t>
      </w:r>
      <w:r w:rsidR="003B56B3" w:rsidRPr="003B56B3">
        <w:rPr>
          <w:i/>
        </w:rPr>
        <w:t>dataset</w:t>
      </w:r>
      <w:r w:rsidRPr="00A70C2D">
        <w:t xml:space="preserve"> ekspresi wajah seperti FER2013, AffectNet, atau </w:t>
      </w:r>
      <w:r>
        <w:t>CK+</w:t>
      </w:r>
      <w:r w:rsidRPr="00A70C2D">
        <w:t xml:space="preserve"> yang mengandung berbagai kategori emosi seperti marah, bahagia, sedih, netral, takut, jijik, dan terkejut. Setelah wajah terdeteksi, fitur-fitur penting diekstraksi dan digunakan untuk melakukan klasifikasi emosi. Keberhasilan Emotion Detection sangat bergantung pada kualitas data, teknik augmentasi, serta arsitektur model yang digunakan untuk menangkap perbedaan ekspresi wajah secara akurat.</w:t>
      </w:r>
    </w:p>
    <w:p w14:paraId="4ACFE6AB" w14:textId="77777777" w:rsidR="007F5B0E" w:rsidRDefault="007F5B0E" w:rsidP="007F5B0E">
      <w:pPr>
        <w:pStyle w:val="Paragraf"/>
        <w:spacing w:after="0"/>
      </w:pPr>
    </w:p>
    <w:p w14:paraId="078CE8FF" w14:textId="46B5FCF4" w:rsidR="001C0C33" w:rsidRDefault="001C0C33" w:rsidP="00745D0D">
      <w:pPr>
        <w:pStyle w:val="Judulbabsub1"/>
        <w:numPr>
          <w:ilvl w:val="2"/>
          <w:numId w:val="6"/>
        </w:numPr>
      </w:pPr>
      <w:bookmarkStart w:id="40" w:name="_Toc213608289"/>
      <w:r w:rsidRPr="001C0C33">
        <w:rPr>
          <w:i/>
          <w:iCs/>
        </w:rPr>
        <w:lastRenderedPageBreak/>
        <w:t>Machine Learning</w:t>
      </w:r>
      <w:r>
        <w:t xml:space="preserve"> </w:t>
      </w:r>
      <w:r w:rsidR="00E957C4">
        <w:t>(ML)</w:t>
      </w:r>
      <w:bookmarkEnd w:id="40"/>
      <w:r w:rsidR="00E957C4">
        <w:t xml:space="preserve"> </w:t>
      </w:r>
    </w:p>
    <w:p w14:paraId="29C4E6C0" w14:textId="158B077D" w:rsidR="001C0C33" w:rsidRDefault="001C0C33" w:rsidP="003E0CAF">
      <w:pPr>
        <w:pStyle w:val="Paragraf"/>
      </w:pPr>
      <w:r w:rsidRPr="00FB1E76">
        <w:t>Kelebihan M</w:t>
      </w:r>
      <w:r w:rsidR="00E957C4">
        <w:t>L</w:t>
      </w:r>
      <w:r w:rsidRPr="00FB1E76">
        <w:t xml:space="preserve"> dalam </w:t>
      </w:r>
      <w:r w:rsidR="00E957C4" w:rsidRPr="00E957C4">
        <w:rPr>
          <w:i/>
          <w:iCs/>
        </w:rPr>
        <w:t>automatic emotion recognition</w:t>
      </w:r>
      <w:r w:rsidR="00E957C4" w:rsidRPr="00FB1E76">
        <w:t xml:space="preserve"> </w:t>
      </w:r>
      <w:r w:rsidRPr="00FB1E76">
        <w:t xml:space="preserve">(AER) terletak pada efisiensi komputasi, interpretabilitas, dan fleksibilitas dalam berbagai jenis data. Dibandingkan dengan </w:t>
      </w:r>
      <w:r w:rsidR="00E957C4">
        <w:rPr>
          <w:i/>
          <w:iCs/>
        </w:rPr>
        <w:t>deep learning</w:t>
      </w:r>
      <w:r w:rsidRPr="00FB1E76">
        <w:t xml:space="preserve"> (DL) yang membutuhkan jumlah data besar dan daya komputasi tinggi, ML dapat bekerja dengan baik bahkan pada </w:t>
      </w:r>
      <w:r w:rsidR="003B56B3" w:rsidRPr="003B56B3">
        <w:rPr>
          <w:i/>
        </w:rPr>
        <w:t>dataset</w:t>
      </w:r>
      <w:r w:rsidRPr="00FB1E76">
        <w:t xml:space="preserve"> terbatas dan dengan </w:t>
      </w:r>
      <w:r w:rsidRPr="00112328">
        <w:rPr>
          <w:i/>
          <w:iCs/>
        </w:rPr>
        <w:t>hardware</w:t>
      </w:r>
      <w:r w:rsidRPr="00FB1E76">
        <w:t xml:space="preserve"> yang lebih sederhana</w:t>
      </w:r>
      <w:r>
        <w:t xml:space="preserve"> </w:t>
      </w:r>
      <w:r>
        <w:fldChar w:fldCharType="begin" w:fldLock="1"/>
      </w:r>
      <w:r w:rsidR="00E33BA9">
        <w:instrText>ADDIN CSL_CITATION {"citationItems":[{"id":"ITEM-1","itemData":{"DOI":"10.1016/j.iswa.2024.200351","ISSN":"26673053","abstract":"In the super smart society (Society 5.0), new and rapid methods are needed for speech recognition, emotion recognition, and speech emotion recognition areas to maximize human-machine or human-computer interaction and collaboration. Speech signal contains much information about the speaker, such as age, sex, ethnicity, health condition, emotion, and thoughts. The field of study which analyzes the mood of the person from the speech is called speech emotion recognition (SER). Classifying the emotions from the speech data is a complicated problem for artificial intelligence, and its sub-discipline, machine learning. Because it is hard to analyze the speech signal which contains various frequencies and characteristics. Speech data are digitized with signal processing methods and speech features are obtained. These features vary depending on the emotions such as sadness, fear, anger, happiness, boredom, confusion, etc. Even though different methods have been developed for determining the audio properties and emotion recognition, the success rate varies depending on the languages, cultures, emotions, and data sets. In speech emotion recognition, there is a need for new methods which can be applied in data sets with different sizes, which will increase classification success, in which best properties can be obtained, and which are affordable. The success rates are affected by many factors such as the methods used, lack of speech emotion datasets, the homogeneity of the database, the difficulty of the language (linguistic differences), the noise in audio data and the length of the audio data. Within the scope of this study, studies on emotion recognition from speech signals from past to present have been analyzed in detail. In this study, classification studies based on a discrete emotion model using speech data belonging to the Berlin emotional database (EMO-DB), Italian emotional speech database (EMOVO), The Surrey audio-visual expressed emotion database (SAVEE), Ryerson Audio-Visual Database of Emotional Speech and Song Database (RAVDESS), which are mostly independent of the speaker and content, are examined. The results of both classical classifiers and deep learning methods are compared. Deep learning results are more successful, but classical classification is more important in determining the defining features of speech, song or voice. So It develops feature extraction stage. This study will be able to contribute to the literature and help the researchers…","author":[{"dropping-particle":"","family":"Ülgen Sönmez, Yeşim Varol","given":"Asaf","non-dropping-particle":"","parse-names":false,"suffix":""}],"container-title":"Intelligent Systems with Applications","id":"ITEM-1","issue":"March","issued":{"date-parts":[["2024"]]},"title":"In-depth investigation of speech emotion recognition studies from past to present –The importance of emotion recognition from speech signal for AI–","type":"article-journal","volume":"22"},"uris":["http://www.mendeley.com/documents/?uuid=18f03546-b8d6-4785-b640-260af4dffed6"]}],"mendeley":{"formattedCitation":"(Ülgen Sönmez, Yeşim Varol, 2024)","manualFormatting":"(Ülgen Sönmez dan Varol, 2024)","plainTextFormattedCitation":"(Ülgen Sönmez, Yeşim Varol, 2024)","previouslyFormattedCitation":"(Ülgen Sönmez, Yeşim Varol, 2024)"},"properties":{"noteIndex":0},"schema":"https://github.com/citation-style-language/schema/raw/master/csl-citation.json"}</w:instrText>
      </w:r>
      <w:r>
        <w:fldChar w:fldCharType="separate"/>
      </w:r>
      <w:r w:rsidRPr="00FB1E76">
        <w:rPr>
          <w:noProof/>
        </w:rPr>
        <w:t>(</w:t>
      </w:r>
      <w:r w:rsidR="00E957C4" w:rsidRPr="00FB1E76">
        <w:rPr>
          <w:noProof/>
        </w:rPr>
        <w:t xml:space="preserve">Ülgen Sönmez </w:t>
      </w:r>
      <w:r w:rsidR="00E957C4">
        <w:rPr>
          <w:noProof/>
        </w:rPr>
        <w:t xml:space="preserve">dan </w:t>
      </w:r>
      <w:r w:rsidR="00E957C4" w:rsidRPr="00FB1E76">
        <w:rPr>
          <w:noProof/>
        </w:rPr>
        <w:t>Varol</w:t>
      </w:r>
      <w:r w:rsidRPr="00FB1E76">
        <w:rPr>
          <w:noProof/>
        </w:rPr>
        <w:t>, 2024)</w:t>
      </w:r>
      <w:r>
        <w:fldChar w:fldCharType="end"/>
      </w:r>
      <w:r w:rsidRPr="00FB1E76">
        <w:t xml:space="preserve">. </w:t>
      </w:r>
      <w:r w:rsidR="00884035">
        <w:t>Ada</w:t>
      </w:r>
      <w:r w:rsidR="00121CA0">
        <w:t>p</w:t>
      </w:r>
      <w:r w:rsidR="00884035">
        <w:t xml:space="preserve">un gambaran umum pada tugas klasifikasi menggunakan </w:t>
      </w:r>
      <w:r w:rsidR="00884035" w:rsidRPr="00884035">
        <w:rPr>
          <w:i/>
          <w:iCs/>
        </w:rPr>
        <w:t>machine learning</w:t>
      </w:r>
      <w:r w:rsidR="00884035">
        <w:t xml:space="preserve"> dapat dilihat pada gambar II.</w:t>
      </w:r>
      <w:r w:rsidR="00DE7841">
        <w:t>7.</w:t>
      </w:r>
    </w:p>
    <w:p w14:paraId="1BBB5F8E" w14:textId="77777777" w:rsidR="00884035" w:rsidRDefault="00884035" w:rsidP="00884035">
      <w:pPr>
        <w:pStyle w:val="Paragraf"/>
        <w:keepNext/>
      </w:pPr>
      <w:r>
        <w:rPr>
          <w:noProof/>
        </w:rPr>
        <w:drawing>
          <wp:inline distT="0" distB="0" distL="0" distR="0" wp14:anchorId="0684FCFF" wp14:editId="28B3A053">
            <wp:extent cx="5037455" cy="451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L.png"/>
                    <pic:cNvPicPr/>
                  </pic:nvPicPr>
                  <pic:blipFill>
                    <a:blip r:embed="rId19">
                      <a:extLst>
                        <a:ext uri="{28A0092B-C50C-407E-A947-70E740481C1C}">
                          <a14:useLocalDpi xmlns:a14="http://schemas.microsoft.com/office/drawing/2010/main" val="0"/>
                        </a:ext>
                      </a:extLst>
                    </a:blip>
                    <a:stretch>
                      <a:fillRect/>
                    </a:stretch>
                  </pic:blipFill>
                  <pic:spPr>
                    <a:xfrm>
                      <a:off x="0" y="0"/>
                      <a:ext cx="5037455" cy="451485"/>
                    </a:xfrm>
                    <a:prstGeom prst="rect">
                      <a:avLst/>
                    </a:prstGeom>
                  </pic:spPr>
                </pic:pic>
              </a:graphicData>
            </a:graphic>
          </wp:inline>
        </w:drawing>
      </w:r>
    </w:p>
    <w:p w14:paraId="3DB922C7" w14:textId="0BB5096E" w:rsidR="00884035" w:rsidRDefault="00884035" w:rsidP="003E13B7">
      <w:pPr>
        <w:pStyle w:val="JudulGambar"/>
        <w:ind w:left="1276" w:hanging="1276"/>
      </w:pPr>
      <w:bookmarkStart w:id="41" w:name="_Toc213715562"/>
      <w:r>
        <w:t>Gambar II.</w:t>
      </w:r>
      <w:r w:rsidR="00E75C94">
        <w:fldChar w:fldCharType="begin"/>
      </w:r>
      <w:r w:rsidR="00E75C94">
        <w:instrText xml:space="preserve"> SEQ Gambar_II. \* ARABIC </w:instrText>
      </w:r>
      <w:r w:rsidR="00E75C94">
        <w:fldChar w:fldCharType="separate"/>
      </w:r>
      <w:r w:rsidR="003A7653">
        <w:rPr>
          <w:noProof/>
        </w:rPr>
        <w:t>7</w:t>
      </w:r>
      <w:r w:rsidR="00E75C94">
        <w:rPr>
          <w:noProof/>
        </w:rPr>
        <w:fldChar w:fldCharType="end"/>
      </w:r>
      <w:r>
        <w:t xml:space="preserve"> </w:t>
      </w:r>
      <w:r w:rsidR="00974521">
        <w:tab/>
      </w:r>
      <w:r>
        <w:t xml:space="preserve">Gambaran umum alur </w:t>
      </w:r>
      <w:r w:rsidRPr="00974521">
        <w:rPr>
          <w:i/>
          <w:iCs/>
        </w:rPr>
        <w:t>machine learning</w:t>
      </w:r>
      <w:bookmarkEnd w:id="41"/>
    </w:p>
    <w:p w14:paraId="2B2605E0" w14:textId="67F0A33F" w:rsidR="000D5CE3" w:rsidRDefault="000D5CE3" w:rsidP="007B1AE2">
      <w:pPr>
        <w:pStyle w:val="Paragraf"/>
        <w:spacing w:before="240" w:after="0"/>
      </w:pPr>
      <w:r>
        <w:t xml:space="preserve">Pendekatan ML Konvensional pernah dilakukan peneliti untuk mengklasifikasikan tingkat pemahaman siswa dalam sebuah tes dalam platfom digital. </w:t>
      </w:r>
      <w:r w:rsidR="003E0CAF">
        <w:t>Salah satunya adalah p</w:t>
      </w:r>
      <w:r>
        <w:t xml:space="preserve">eneliti </w:t>
      </w:r>
      <w:r w:rsidRPr="00C544F7">
        <w:fldChar w:fldCharType="begin" w:fldLock="1"/>
      </w:r>
      <w:r>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Pr="00C544F7">
        <w:fldChar w:fldCharType="separate"/>
      </w:r>
      <w:r w:rsidRPr="00C544F7">
        <w:rPr>
          <w:noProof/>
        </w:rPr>
        <w:t xml:space="preserve">Shobana </w:t>
      </w:r>
      <w:r>
        <w:rPr>
          <w:noProof/>
        </w:rPr>
        <w:t>dan</w:t>
      </w:r>
      <w:r w:rsidRPr="00C544F7">
        <w:rPr>
          <w:noProof/>
        </w:rPr>
        <w:t xml:space="preserve"> Kumar, </w:t>
      </w:r>
      <w:r>
        <w:rPr>
          <w:noProof/>
        </w:rPr>
        <w:t>(</w:t>
      </w:r>
      <w:r w:rsidRPr="00C544F7">
        <w:rPr>
          <w:noProof/>
        </w:rPr>
        <w:t>2021)</w:t>
      </w:r>
      <w:r w:rsidRPr="00C544F7">
        <w:fldChar w:fldCharType="end"/>
      </w:r>
      <w:r>
        <w:t xml:space="preserve"> </w:t>
      </w:r>
      <w:r w:rsidR="003E0CAF">
        <w:t xml:space="preserve">yang </w:t>
      </w:r>
      <w:r w:rsidRPr="000D5CE3">
        <w:t xml:space="preserve">memanfaatkan </w:t>
      </w:r>
      <w:r>
        <w:t>ML</w:t>
      </w:r>
      <w:r w:rsidRPr="000D5CE3">
        <w:t xml:space="preserve"> untuk menganalisis perilaku non-verbal dalam menilai tingkat akuisisi pengetahuan peserta didik selama proses</w:t>
      </w:r>
      <w:r w:rsidR="003E0CAF">
        <w:t xml:space="preserve"> pengerjaan kuis dalam platform digital (</w:t>
      </w:r>
      <w:r w:rsidR="003E0CAF" w:rsidRPr="003E0CAF">
        <w:rPr>
          <w:i/>
          <w:iCs/>
        </w:rPr>
        <w:t>I-Quiz</w:t>
      </w:r>
      <w:r w:rsidR="003E0CAF">
        <w:t>)</w:t>
      </w:r>
      <w:r w:rsidRPr="000D5CE3">
        <w:t xml:space="preserve">. Model yang digunakan adalah </w:t>
      </w:r>
      <w:r w:rsidRPr="003E0CAF">
        <w:rPr>
          <w:i/>
          <w:iCs/>
        </w:rPr>
        <w:t>Random Forest Classifier</w:t>
      </w:r>
      <w:r w:rsidRPr="000D5CE3">
        <w:t xml:space="preserve"> yang dilatih menggunakan </w:t>
      </w:r>
      <w:r w:rsidR="003B56B3" w:rsidRPr="003B56B3">
        <w:rPr>
          <w:i/>
        </w:rPr>
        <w:t>dataset</w:t>
      </w:r>
      <w:r w:rsidRPr="000D5CE3">
        <w:t xml:space="preserve"> berisi perilaku non-verbal serta skor pertanyaan-jawaban </w:t>
      </w:r>
      <w:r>
        <w:t>untuk</w:t>
      </w:r>
      <w:r w:rsidRPr="000D5CE3">
        <w:t xml:space="preserve"> memprediksi tingkat pemahaman peserta secara akurat. Sistem </w:t>
      </w:r>
      <w:r w:rsidRPr="000D5CE3">
        <w:rPr>
          <w:i/>
          <w:iCs/>
        </w:rPr>
        <w:t>I-Quiz</w:t>
      </w:r>
      <w:r w:rsidRPr="000D5CE3">
        <w:t xml:space="preserve"> dirancang untuk menangkap perilaku non-verbal</w:t>
      </w:r>
      <w:r w:rsidR="003E0CAF">
        <w:t xml:space="preserve"> </w:t>
      </w:r>
      <w:r w:rsidRPr="000D5CE3">
        <w:t>melalui kamera menghadap ke depan yang merekam ekspresi wajah, pergerakan mata, gestur, serta postur tubuh. Dari hasil rekaman tersebut, sistem menghasilkan fitur yang mencakup berbagai parameter seperti emosi, tingkat kedipan, skor kepercayaan diri, serta waktu yang dibutuhkan dalam menjawab pertanyaan.</w:t>
      </w:r>
      <w:r>
        <w:t xml:space="preserve"> Dengan menggunakan fitur tersebut </w:t>
      </w:r>
      <w:r w:rsidRPr="00C544F7">
        <w:fldChar w:fldCharType="begin" w:fldLock="1"/>
      </w:r>
      <w:r>
        <w:instrText>ADDIN CSL_CITATION {"citationItems":[{"id":"ITEM-1","itemData":{"DOI":"10.32604/CSSE.2022.019523","ISSN":"02676192","abstract":"Electronic learning (e-learning) has become one of the widely used modes of pedagogy in higher education today due to the convenience and flexibility offered in comparison to traditional learning activities. Advancements in Information and Communication Technology have eased learner connectivity online and enabled access to an extensive range of learning materials on the World Wide Web. Post covid-19 pandemic, online learning has become the most essential and inevitable medium of learning in primary, secondary and higher education. In recent times, Massive Open Online Courses (MOOCs) have transformed the current education strategy by offering a technology-rich and flexible form of online learning. A key component to assess the learner’s progress and effectiveness of online teaching is the Multiple Choice Question (MCQ) assessment in most of the MOOC courses. Uncertainty exists on the reliability and validity of the assessment component as it raises a qualm whether the real knowledge acquisition level reflects upon the assessment score. This is due to the possibility of random and smart guesses, learners can attempt, as MCQ assessments are more vulnerable than essay type assessments. This paper presents the architecture, development, evaluation of the I-Quiz system, an intelligent assessment tool, which captures and analyses both the implicit and explicit non-verbal behaviour of learner and provides insights about the learner’s real knowledge acquisition level. The I-Quiz system uses an innovative way to analyse the learner non-verbal behaviour and trains the agent using machine learning techniques. The intelligent agent in the system evaluates and predicts the real knowledge acquisition level of learners. A total of 500 undergraduate engineering students were asked to attend an on-Screen MCQ assessment test using the I-Quiz system comprising 20 multiple choice questions related to advanced C programming. The non-verbal behaviour of the learner is recorded using a front-facing camera during the entire assessment period. The resultant dataset of non-verbal behaviour and question-answer scores is used to train the random forest classifier model to predict the real knowledge acquisition level of the learner. The trained model after hyperparameter tuning and cross validation achieved a normalized prediction accuracy of 85.68%.","author":[{"dropping-particle":"","family":"Shobana","given":"B. T.","non-dropping-particle":"","parse-names":false,"suffix":""},{"dropping-particle":"","family":"Kumar","given":"G. A.Sathish","non-dropping-particle":"","parse-names":false,"suffix":""}],"container-title":"Computer Systems Science and Engineering","id":"ITEM-1","issue":"3","issued":{"date-parts":[["2021"]]},"page":"1007-1021","title":"I-Quiz: An Intelligent Assessment Tool for Non-Verbal Behaviour Detection","type":"article-journal","volume":"40"},"uris":["http://www.mendeley.com/documents/?uuid=ebf624f8-19d9-4de4-8ffc-bbec43b61a0f"]}],"mendeley":{"formattedCitation":"(Shobana &amp; Kumar, 2021)","manualFormatting":"Shobana dan Kumar, (2021)","plainTextFormattedCitation":"(Shobana &amp; Kumar, 2021)","previouslyFormattedCitation":"(Shobana &amp; Kumar, 2021)"},"properties":{"noteIndex":0},"schema":"https://github.com/citation-style-language/schema/raw/master/csl-citation.json"}</w:instrText>
      </w:r>
      <w:r w:rsidRPr="00C544F7">
        <w:fldChar w:fldCharType="separate"/>
      </w:r>
      <w:r w:rsidRPr="00C544F7">
        <w:rPr>
          <w:noProof/>
        </w:rPr>
        <w:t xml:space="preserve">Shobana </w:t>
      </w:r>
      <w:r>
        <w:rPr>
          <w:noProof/>
        </w:rPr>
        <w:t>dan</w:t>
      </w:r>
      <w:r w:rsidRPr="00C544F7">
        <w:rPr>
          <w:noProof/>
        </w:rPr>
        <w:t xml:space="preserve"> Kumar, </w:t>
      </w:r>
      <w:r>
        <w:rPr>
          <w:noProof/>
        </w:rPr>
        <w:t>(</w:t>
      </w:r>
      <w:r w:rsidRPr="00C544F7">
        <w:rPr>
          <w:noProof/>
        </w:rPr>
        <w:t>2021)</w:t>
      </w:r>
      <w:r w:rsidRPr="00C544F7">
        <w:fldChar w:fldCharType="end"/>
      </w:r>
      <w:r>
        <w:t xml:space="preserve"> melakukan klasifikasi </w:t>
      </w:r>
      <w:r w:rsidRPr="000D5CE3">
        <w:t>nilai tingkat akuisisi pengetahuan peserta didik</w:t>
      </w:r>
      <w:r>
        <w:t>.</w:t>
      </w:r>
    </w:p>
    <w:p w14:paraId="1BF580B6" w14:textId="77777777" w:rsidR="007B1AE2" w:rsidRPr="007E5E3E" w:rsidRDefault="007B1AE2" w:rsidP="007B1AE2">
      <w:pPr>
        <w:pStyle w:val="Paragraf"/>
        <w:spacing w:after="0"/>
      </w:pPr>
    </w:p>
    <w:p w14:paraId="67B10A5A" w14:textId="404E3655" w:rsidR="001C0C33" w:rsidRDefault="001C0C33" w:rsidP="00745D0D">
      <w:pPr>
        <w:pStyle w:val="Judulbabsub1"/>
        <w:numPr>
          <w:ilvl w:val="2"/>
          <w:numId w:val="6"/>
        </w:numPr>
      </w:pPr>
      <w:bookmarkStart w:id="42" w:name="_Toc213608290"/>
      <w:r>
        <w:rPr>
          <w:i/>
          <w:iCs/>
        </w:rPr>
        <w:t>Deep Learning</w:t>
      </w:r>
      <w:r w:rsidR="00D95064">
        <w:rPr>
          <w:i/>
          <w:iCs/>
        </w:rPr>
        <w:t xml:space="preserve"> </w:t>
      </w:r>
      <w:r w:rsidR="00D95064">
        <w:t>(DL)</w:t>
      </w:r>
      <w:bookmarkEnd w:id="42"/>
    </w:p>
    <w:p w14:paraId="1152AA30" w14:textId="3DCE8647" w:rsidR="00FA34A0" w:rsidRPr="00A70C2D" w:rsidRDefault="002A6719" w:rsidP="001C0C33">
      <w:pPr>
        <w:pStyle w:val="Paragraf"/>
      </w:pPr>
      <w:r w:rsidRPr="00A174DB">
        <w:t xml:space="preserve">Kelebihan </w:t>
      </w:r>
      <w:r w:rsidRPr="003E7526">
        <w:rPr>
          <w:i/>
          <w:iCs/>
        </w:rPr>
        <w:t>Deep Learning</w:t>
      </w:r>
      <w:r w:rsidRPr="00A174DB">
        <w:t xml:space="preserve"> (DL) dalam </w:t>
      </w:r>
      <w:r w:rsidR="003E7526" w:rsidRPr="003E7526">
        <w:rPr>
          <w:i/>
          <w:iCs/>
        </w:rPr>
        <w:t>automatic emotion recognition</w:t>
      </w:r>
      <w:r w:rsidR="003E7526" w:rsidRPr="00A174DB">
        <w:t xml:space="preserve"> </w:t>
      </w:r>
      <w:r w:rsidRPr="00A174DB">
        <w:t xml:space="preserve">(AER) terletak pada kemampuannya mengekstrak fitur secara otomatis, menangkap pola kompleks dalam data, dan menghasilkan akurasi tinggi dibandingkan metode ML </w:t>
      </w:r>
      <w:r w:rsidRPr="00A174DB">
        <w:lastRenderedPageBreak/>
        <w:t xml:space="preserve">klasik. </w:t>
      </w:r>
      <w:r w:rsidR="00C35015">
        <w:t xml:space="preserve">Dalam penerapan FER, </w:t>
      </w:r>
      <w:r w:rsidRPr="00A174DB">
        <w:t>DL dapat menganalisis ekspresi wajah secara lebih mendalam, tanpa memerlukan proses ekstraksi fitur manual</w:t>
      </w:r>
      <w:r>
        <w:t xml:space="preserve"> </w:t>
      </w:r>
      <w:r>
        <w:fldChar w:fldCharType="begin" w:fldLock="1"/>
      </w:r>
      <w:r w:rsidR="006C475F">
        <w:instrText>ADDIN CSL_CITATION {"citationItems":[{"id":"ITEM-1","itemData":{"DOI":"10.1016/j.eswa.2023.121692","ISSN":"09574174","abstract":"Emotion recognition has recently attracted extensive interest due to its significant applications to human–computer interaction. The expression of human emotion depends on various verbal and non-verbal languages like audio, visual, text, etc. Emotion recognition is thus well suited as a multimodal rather than single-modal learning problem. Owing to the powerful feature learning capability, extensive deep learning methods have been recently leveraged to capture high-level emotional feature representations for multimodal emotion recognition (MER). Therefore, this paper makes the first effort in comprehensively summarize recent advances in deep learning-based multimodal emotion recognition (DL-MER) involved in audio, visual, and text modalities. We focus on: (1) MER milestones are given to summarize the development tendency of MER, and conventional multimodal emotional datasets are provided; (2) The core principles of typical deep learning models and its recent advancements are overviewed; (3) A systematic survey and taxonomy is provided to cover the state-of-the-art methods related to two key steps in a MER system, including feature extraction and multimodal information fusion; (4) The research challenges and open issues in this field are discussed, and promising future directions are given.","author":[{"dropping-particle":"","family":"Zhang","given":"Shiqing","non-dropping-particle":"","parse-names":false,"suffix":""},{"dropping-particle":"","family":"Yang","given":"Yijiao","non-dropping-particle":"","parse-names":false,"suffix":""},{"dropping-particle":"","family":"Chen","given":"Chen","non-dropping-particle":"","parse-names":false,"suffix":""},{"dropping-particle":"","family":"Zhang","given":"Xingnan","non-dropping-particle":"","parse-names":false,"suffix":""},{"dropping-particle":"","family":"Leng","given":"Qingming","non-dropping-particle":"","parse-names":false,"suffix":""},{"dropping-particle":"","family":"Zhao","given":"Xiaoming","non-dropping-particle":"","parse-names":false,"suffix":""}],"container-title":"Expert Systems with Applications","id":"ITEM-1","issue":"PC","issued":{"date-parts":[["2024"]]},"page":"121692","publisher":"Elsevier Ltd","title":"Deep learning-based multimodal emotion recognition from audio, visual, and text modalities: A systematic review of recent advancements and future prospects","type":"article-journal","volume":"237"},"uris":["http://www.mendeley.com/documents/?uuid=dedd4f2a-dbd0-4036-a55e-1444aa47e6f7"]}],"mendeley":{"formattedCitation":"(S. Zhang dkk., 2024)","plainTextFormattedCitation":"(S. Zhang dkk., 2024)","previouslyFormattedCitation":"(S. Zhang dkk., 2024)"},"properties":{"noteIndex":0},"schema":"https://github.com/citation-style-language/schema/raw/master/csl-citation.json"}</w:instrText>
      </w:r>
      <w:r>
        <w:fldChar w:fldCharType="separate"/>
      </w:r>
      <w:r w:rsidRPr="002A6719">
        <w:rPr>
          <w:noProof/>
        </w:rPr>
        <w:t>(S. Zhang dkk., 2024)</w:t>
      </w:r>
      <w:r>
        <w:fldChar w:fldCharType="end"/>
      </w:r>
      <w:r w:rsidRPr="00A174DB">
        <w:t>.</w:t>
      </w:r>
      <w:r>
        <w:t xml:space="preserve"> </w:t>
      </w:r>
      <w:r w:rsidRPr="00A174DB">
        <w:t>Meskipun membutuhkan daya komputasi yang lebih besar</w:t>
      </w:r>
      <w:r w:rsidR="003E7526">
        <w:t xml:space="preserve"> daripada ML</w:t>
      </w:r>
      <w:r w:rsidR="00EA67CE">
        <w:t xml:space="preserve"> klasik</w:t>
      </w:r>
      <w:r w:rsidRPr="00A174DB">
        <w:t>, DL menawarkan fleksibilitas, skalabilitas, dan kemampuan generalisasi yang lebih baik, menjadikannya pilihan utama dalam banyak aplikasi AER berbasis gambar, audio, dan multimodal</w:t>
      </w:r>
      <w:r>
        <w:t xml:space="preserve"> </w:t>
      </w:r>
      <w:r>
        <w:fldChar w:fldCharType="begin" w:fldLock="1"/>
      </w:r>
      <w:r w:rsidR="002D3E08">
        <w:instrText>ADDIN CSL_CITATION {"citationItems":[{"id":"ITEM-1","itemData":{"DOI":"10.3390/s25020531","ISSN":"14248220","abstract":"The integration of deep learning (DL) into image processing has driven transformative advancements, enabling capabilities far beyond the reach of traditional methodologies. This survey offers an in-depth exploration of the DL approaches that have redefined image processing, tracing their evolution from early innovations to the latest state-of-the-art developments. It also analyzes the progression of architectural designs and learning paradigms that have significantly enhanced the ability to process and interpret complex visual data. Key advancements, such as techniques improving model efficiency, generalization, and robustness, are examined, showcasing DL’s ability to address increasingly sophisticated image-processing tasks across diverse domains. Metrics used for rigorous model evaluation are also discussed, underscoring the importance of performance assessment in varied application contexts. The impact of DL in image processing is highlighted through its ability to tackle complex challenges and generate actionable insights. Finally, this survey identifies potential future directions, including the integration of emerging technologies like quantum computing and neuromorphic architectures for enhanced efficiency and federated learning for privacy-preserving training. Additionally, it highlights the potential of combining DL with emerging technologies such as edge computing and explainable artificial intelligence (AI) to address scalability and interpretability challenges. These advancements are positioned to further extend the capabilities and applications of DL, driving innovation in image processing.","author":[{"dropping-particle":"","family":"Trigka","given":"Maria","non-dropping-particle":"","parse-names":false,"suffix":""},{"dropping-particle":"","family":"Dritsas","given":"Elias","non-dropping-particle":"","parse-names":false,"suffix":""}],"container-title":"Sensors","id":"ITEM-1","issue":"2","issued":{"date-parts":[["2025"]]},"title":"A Comprehensive Survey of Deep Learning Approaches in Image Processing","type":"article-journal","volume":"25"},"uris":["http://www.mendeley.com/documents/?uuid=a64ae3a3-74af-46f8-9b5d-dbb8ec695c65"]}],"mendeley":{"formattedCitation":"(Trigka &amp; Dritsas, 2025)","plainTextFormattedCitation":"(Trigka &amp; Dritsas, 2025)","previouslyFormattedCitation":"(Trigka &amp; Dritsas, 2025)"},"properties":{"noteIndex":0},"schema":"https://github.com/citation-style-language/schema/raw/master/csl-citation.json"}</w:instrText>
      </w:r>
      <w:r>
        <w:fldChar w:fldCharType="separate"/>
      </w:r>
      <w:r w:rsidR="006C475F" w:rsidRPr="006C475F">
        <w:rPr>
          <w:noProof/>
        </w:rPr>
        <w:t>(Trigka &amp; Dritsas, 2025)</w:t>
      </w:r>
      <w:r>
        <w:fldChar w:fldCharType="end"/>
      </w:r>
      <w:r w:rsidRPr="00A174DB">
        <w:t>.</w:t>
      </w:r>
      <w:r w:rsidR="00542E43">
        <w:t xml:space="preserve"> </w:t>
      </w:r>
    </w:p>
    <w:p w14:paraId="1E648E12" w14:textId="6C4DC7AB" w:rsidR="00542E43" w:rsidRDefault="00542E43" w:rsidP="00704607">
      <w:pPr>
        <w:pStyle w:val="judulTabel"/>
        <w:ind w:left="1134" w:hanging="1134"/>
        <w:jc w:val="both"/>
      </w:pPr>
      <w:bookmarkStart w:id="43" w:name="_Toc213608584"/>
      <w:r>
        <w:t>Tabel II.</w:t>
      </w:r>
      <w:r w:rsidR="00E75C94">
        <w:fldChar w:fldCharType="begin"/>
      </w:r>
      <w:r w:rsidR="00E75C94">
        <w:instrText xml:space="preserve"> SEQ Tabel_II. \* ARABIC </w:instrText>
      </w:r>
      <w:r w:rsidR="00E75C94">
        <w:fldChar w:fldCharType="separate"/>
      </w:r>
      <w:r w:rsidR="003A7653">
        <w:rPr>
          <w:noProof/>
        </w:rPr>
        <w:t>1</w:t>
      </w:r>
      <w:r w:rsidR="00E75C94">
        <w:rPr>
          <w:noProof/>
        </w:rPr>
        <w:fldChar w:fldCharType="end"/>
      </w:r>
      <w:r>
        <w:t xml:space="preserve"> </w:t>
      </w:r>
      <w:r w:rsidR="00402492">
        <w:tab/>
      </w:r>
      <w:r w:rsidRPr="00794A59">
        <w:t xml:space="preserve">Studi </w:t>
      </w:r>
      <w:r w:rsidR="007B1AE2">
        <w:t xml:space="preserve">terkait </w:t>
      </w:r>
      <w:r w:rsidRPr="00794A59">
        <w:t xml:space="preserve">yang menggunakan metode </w:t>
      </w:r>
      <w:r w:rsidRPr="00542E43">
        <w:rPr>
          <w:i/>
          <w:iCs/>
        </w:rPr>
        <w:t>deep learning</w:t>
      </w:r>
      <w:r w:rsidR="00402492" w:rsidRPr="00402492">
        <w:t xml:space="preserve"> </w:t>
      </w:r>
      <w:r w:rsidR="00402492">
        <w:t>pada deteksi emosi dengan modalitas visual</w:t>
      </w:r>
      <w:r w:rsidR="007B1AE2">
        <w:t xml:space="preserve"> pada lingkungan pendidikan</w:t>
      </w:r>
      <w:bookmarkEnd w:id="43"/>
    </w:p>
    <w:tbl>
      <w:tblPr>
        <w:tblStyle w:val="TableGridLight"/>
        <w:tblW w:w="7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1"/>
        <w:gridCol w:w="2551"/>
        <w:gridCol w:w="2126"/>
      </w:tblGrid>
      <w:tr w:rsidR="00FA34A0" w:rsidRPr="00FA34A0" w14:paraId="4FFBA5DA" w14:textId="77777777" w:rsidTr="00473E58">
        <w:tc>
          <w:tcPr>
            <w:tcW w:w="3251" w:type="dxa"/>
            <w:shd w:val="clear" w:color="auto" w:fill="auto"/>
          </w:tcPr>
          <w:p w14:paraId="231B78E4" w14:textId="4CB354A1" w:rsidR="00FA34A0" w:rsidRPr="00FA34A0" w:rsidRDefault="00FA34A0" w:rsidP="006C475F">
            <w:pPr>
              <w:pStyle w:val="Paragraf"/>
              <w:spacing w:line="240" w:lineRule="auto"/>
              <w:jc w:val="left"/>
              <w:rPr>
                <w:rFonts w:cs="Times New Roman"/>
                <w:b/>
                <w:bCs/>
              </w:rPr>
            </w:pPr>
            <w:r w:rsidRPr="00FA34A0">
              <w:rPr>
                <w:rFonts w:cs="Times New Roman"/>
                <w:b/>
                <w:bCs/>
              </w:rPr>
              <w:t>Metode</w:t>
            </w:r>
          </w:p>
        </w:tc>
        <w:tc>
          <w:tcPr>
            <w:tcW w:w="2551" w:type="dxa"/>
            <w:shd w:val="clear" w:color="auto" w:fill="auto"/>
          </w:tcPr>
          <w:p w14:paraId="6FF98630" w14:textId="1354BE1F" w:rsidR="00FA34A0" w:rsidRPr="00FA34A0" w:rsidRDefault="00FA34A0" w:rsidP="006C475F">
            <w:pPr>
              <w:pStyle w:val="Paragraf"/>
              <w:spacing w:line="240" w:lineRule="auto"/>
              <w:jc w:val="left"/>
              <w:rPr>
                <w:rFonts w:cs="Times New Roman"/>
                <w:b/>
                <w:bCs/>
              </w:rPr>
            </w:pPr>
            <w:r w:rsidRPr="00FA34A0">
              <w:rPr>
                <w:rFonts w:cs="Times New Roman"/>
                <w:b/>
                <w:bCs/>
              </w:rPr>
              <w:t>Referensi</w:t>
            </w:r>
          </w:p>
        </w:tc>
        <w:tc>
          <w:tcPr>
            <w:tcW w:w="2126" w:type="dxa"/>
            <w:shd w:val="clear" w:color="auto" w:fill="auto"/>
          </w:tcPr>
          <w:p w14:paraId="098BB717" w14:textId="2C11BC57" w:rsidR="00FA34A0" w:rsidRPr="00FA34A0" w:rsidRDefault="00FA34A0" w:rsidP="006C475F">
            <w:pPr>
              <w:pStyle w:val="Paragraf"/>
              <w:spacing w:line="240" w:lineRule="auto"/>
              <w:jc w:val="left"/>
              <w:rPr>
                <w:rFonts w:cs="Times New Roman"/>
                <w:b/>
                <w:bCs/>
              </w:rPr>
            </w:pPr>
            <w:r>
              <w:rPr>
                <w:rFonts w:cs="Times New Roman"/>
                <w:b/>
                <w:bCs/>
              </w:rPr>
              <w:t>Matrik Evaluasi</w:t>
            </w:r>
          </w:p>
        </w:tc>
      </w:tr>
      <w:tr w:rsidR="00FA34A0" w:rsidRPr="00FA34A0" w14:paraId="0BF8A8CD" w14:textId="77777777" w:rsidTr="00473E58">
        <w:tc>
          <w:tcPr>
            <w:tcW w:w="3251" w:type="dxa"/>
            <w:vMerge w:val="restart"/>
            <w:shd w:val="clear" w:color="auto" w:fill="auto"/>
          </w:tcPr>
          <w:p w14:paraId="04167464" w14:textId="77777777" w:rsidR="00FA34A0" w:rsidRPr="00FA34A0" w:rsidRDefault="00FA34A0" w:rsidP="006C475F">
            <w:pPr>
              <w:pStyle w:val="Paragraf"/>
              <w:spacing w:line="240" w:lineRule="auto"/>
              <w:jc w:val="left"/>
              <w:rPr>
                <w:rFonts w:cs="Times New Roman"/>
                <w:b/>
                <w:bCs/>
              </w:rPr>
            </w:pPr>
            <w:r w:rsidRPr="00FA34A0">
              <w:rPr>
                <w:rFonts w:cs="Times New Roman"/>
              </w:rPr>
              <w:t xml:space="preserve">CNN </w:t>
            </w:r>
          </w:p>
        </w:tc>
        <w:tc>
          <w:tcPr>
            <w:tcW w:w="2551" w:type="dxa"/>
            <w:shd w:val="clear" w:color="auto" w:fill="auto"/>
          </w:tcPr>
          <w:p w14:paraId="6C7BCBC9" w14:textId="52A2715E"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{"citationItems":[{"id":"ITEM-1","itemData":{"DOI":"10.1109/TCSS.2022.3221128","ISSN":"2329924X","abstract":"In recent years, more and more people have begun to use massive online open course (MOOC) platforms for distance learning. However, due to the space-time isolation between teachers and students, the negative emotional state of students in MOOC learning cannot be identified timely. Therefore, students cannot receive immediate feedback about their emotional states. In order to identify and classify learners' emotions in video learning scenarios, we propose a multimodal emotion recognition method based on eye movement signals, audio signals, and video images. In this method, two novel features are proposed: feature of coordinate difference of eyemovement (FCDE) and pixel change rate sequence (PCRS). FCDE is extracted by combining eye movement coordinate trajectory and video optical flow trajectory, which can represent the learner's attention degree. PCRS is extracted from the video image, which can represent the speed of image switching. A feature extraction network based on convolutional neural network (CNN) (FE-CNN) is designed to extract the deep features of the three modals. The extracted deep features are inputted into the emotion classification CNN (EC-CNN) to classify the emotions, including interest, happiness, confusion, and boredom. In single modal identification, the recognition accuracies corresponding to the three modals are 64.32%, 74.67%, and 71.88%. The three modals are fused by feature-level fusion, decision-level fusion, and model-level fusion methods, and the evaluation experiment results show that the method of decision-level fusion achieved the highest score of 81.90% of emotion recognition. Finally, the effectiveness of FCDE, FE-CNN, and EC-CNN modules is verified by ablation experiments.","author":[{"dropping-particle":"","family":"Bao","given":"Jindi","non-dropping-particle":"","parse-names":false,"suffix":""},{"dropping-particle":"","family":"Tao","given":"Xiaomei","non-dropping-particle":"","parse-names":false,"suffix":""},{"dropping-particle":"","family":"Zhou","given":"Yinghui","non-dropping-particle":"","parse-names":false,"suffix":""}],"container-title":"IEEE Transactions on Computational Social Systems","id":"ITEM-1","issue":"1","issued":{"date-parts":[["2024"]]},"page":"171-183","publisher":"IEEE","title":"An Emotion Recognition Method Based on Eye Movement and Audiovisual Features in MOOC Learning Environment","type":"article-journal","volume":"11"},"uris":["http://www.mendeley.com/documents/?uuid=74e4d1be-6796-418d-a0ab-78b23dee30c6"]}],"mendeley":{"formattedCitation":"(Bao dkk., 2024b)","plainTextFormattedCitation":"(Bao dkk., 2024b)","previouslyFormattedCitation":"(Bao dkk., 2024b)"},"properties":{"noteIndex":0},"schema":"https://github.com/citation-style-language/schema/raw/master/csl-citation.json"}</w:instrText>
            </w:r>
            <w:r w:rsidRPr="00FA34A0">
              <w:rPr>
                <w:rFonts w:cs="Times New Roman"/>
              </w:rPr>
              <w:fldChar w:fldCharType="separate"/>
            </w:r>
            <w:r w:rsidR="006C475F" w:rsidRPr="006C475F">
              <w:rPr>
                <w:rFonts w:cs="Times New Roman"/>
                <w:noProof/>
              </w:rPr>
              <w:t>(Bao dkk., 2024b)</w:t>
            </w:r>
            <w:r w:rsidRPr="00FA34A0">
              <w:rPr>
                <w:rFonts w:cs="Times New Roman"/>
              </w:rPr>
              <w:fldChar w:fldCharType="end"/>
            </w:r>
          </w:p>
        </w:tc>
        <w:tc>
          <w:tcPr>
            <w:tcW w:w="2126" w:type="dxa"/>
            <w:shd w:val="clear" w:color="auto" w:fill="auto"/>
          </w:tcPr>
          <w:p w14:paraId="63B0AD63" w14:textId="68E2C895"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(81.9 %)</w:t>
            </w:r>
          </w:p>
        </w:tc>
      </w:tr>
      <w:tr w:rsidR="00FA34A0" w:rsidRPr="00FA34A0" w14:paraId="0E6466F4" w14:textId="77777777" w:rsidTr="00473E58">
        <w:tc>
          <w:tcPr>
            <w:tcW w:w="3251" w:type="dxa"/>
            <w:vMerge/>
            <w:shd w:val="clear" w:color="auto" w:fill="auto"/>
          </w:tcPr>
          <w:p w14:paraId="4CE24651"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1FB06679" w14:textId="47D189CB"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{"citationItems":[{"id":"ITEM-1","itemData":{"DOI":"10.1016/j.compeleceng.2021.107277","ISSN":"00457906","abstract":"The drastic impact of COVID-19 pandemic is visible in all aspects of our lives including education. With a distinctive rise in e-learning, teaching methods are being undertaken remotely on digital platforms due to COVID-19. To reduce the effect of this pandemic on the education sector, most of the educational institutions are already conducting online classes. However, to make these digital learning sessions interactive and comparable to the traditional offline classrooms, it is essential to ensure that students are properly engaged during online classes. In this paper, we have presented novel deep learning based algorithms that monitor the student's emotions in real-time such as anger, disgust, fear, happiness, sadness, and surprise. This is done by the proposed novel state-of-the-art algorithms which compute the Mean Engagement Score (MES) by analyzing the obtained results from facial landmark detection, emotional recognition and the weights from a survey conducted on students over an hour-long class. The proposed automated approach will certainly help educational institutions in achieving an improved and innovative digital learning method.","author":[{"dropping-particle":"","family":"Bhardwaj","given":"Prakhar","non-dropping-particle":"","parse-names":false,"suffix":""},{"dropping-particle":"","family":"Gupta","given":"P. K.","non-dropping-particle":"","parse-names":false,"suffix":""},{"dropping-particle":"","family":"Panwar","given":"Harsh","non-dropping-particle":"","parse-names":false,"suffix":""},{"dropping-particle":"","family":"Siddiqui","given":"Mohammad Khubeb","non-dropping-particle":"","parse-names":false,"suffix":""},{"dropping-particle":"","family":"Morales-Menendez","given":"Ruben","non-dropping-particle":"","parse-names":false,"suffix":""},{"dropping-particle":"","family":"Bhaik","given":"Anubha","non-dropping-particle":"","parse-names":false,"suffix":""}],"container-title":"Computers and Electrical Engineering","id":"ITEM-1","issue":"August 2020","issued":{"date-parts":[["2021"]]},"page":"107277","publisher":"Elsevier Ltd","title":"Application of Deep Learning on Student Engagement in e-learning environments","type":"article-journal","volume":"93"},"uris":["http://www.mendeley.com/documents/?uuid=c0f1560d-d5c9-4435-9c10-e2bbdf09b144"]}],"mendeley":{"formattedCitation":"(Bhardwaj dkk., 2021)","plainTextFormattedCitation":"(Bhardwaj dkk., 2021)","previouslyFormattedCitation":"(Bhardwaj dkk., 2021)"},"properties":{"noteIndex":0},"schema":"https://github.com/citation-style-language/schema/raw/master/csl-citation.json"}</w:instrText>
            </w:r>
            <w:r w:rsidRPr="00FA34A0">
              <w:rPr>
                <w:rFonts w:cs="Times New Roman"/>
              </w:rPr>
              <w:fldChar w:fldCharType="separate"/>
            </w:r>
            <w:r w:rsidR="006C475F" w:rsidRPr="006C475F">
              <w:rPr>
                <w:rFonts w:cs="Times New Roman"/>
                <w:noProof/>
              </w:rPr>
              <w:t>(Bhardwaj dkk., 2021)</w:t>
            </w:r>
            <w:r w:rsidRPr="00FA34A0">
              <w:rPr>
                <w:rFonts w:cs="Times New Roman"/>
              </w:rPr>
              <w:fldChar w:fldCharType="end"/>
            </w:r>
          </w:p>
        </w:tc>
        <w:tc>
          <w:tcPr>
            <w:tcW w:w="2126" w:type="dxa"/>
            <w:shd w:val="clear" w:color="auto" w:fill="auto"/>
          </w:tcPr>
          <w:p w14:paraId="40AB8043" w14:textId="7D89663D"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(93.6 %)</w:t>
            </w:r>
          </w:p>
        </w:tc>
      </w:tr>
      <w:tr w:rsidR="00FA34A0" w:rsidRPr="00FA34A0" w14:paraId="16A3E8EF" w14:textId="77777777" w:rsidTr="00473E58">
        <w:tc>
          <w:tcPr>
            <w:tcW w:w="3251" w:type="dxa"/>
            <w:vMerge/>
            <w:shd w:val="clear" w:color="auto" w:fill="auto"/>
          </w:tcPr>
          <w:p w14:paraId="22EBF674"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515A9555" w14:textId="144720AD"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6C475F">
              <w:rPr>
                <w:rFonts w:cs="Times New Roman"/>
              </w:rPr>
              <w:instrText>ADDIN CSL_CITATION {"citationItems":[{"id":"ITEM-1","itemData":{"DOI":"10.1109/ACCESS.2024.3436531","ISSN":"21693536","abstract":"In this paper, Facial Emotion detection model, built using Uniform Local Binary Pattern, is explained using an application i.e., Student behavior detection. Student engagement is a critical factor in effective teaching and learning. Conventional approaches to evaluating student participation frequently depend on assertions made by students and observations made by teachers, which can be laborious and unreliable. The use of computer vision techniques to automatically identify the emotions and behaviors of students in real time has gained popularity in recent years. This research provides a novel computer vision-based method for detecting student behavior, emphasizing emotion recognition. We propose a system that utilizes Convolutional Neural Networks (CNNs) for emotion classification, data augmentation to enhance dataset, and Uniform Local Binary pattern (uLBP) feature extraction for improved texture analysis. The system aims to provide educators with real-time insights into student emotions, enabling them to adapt their teaching strategies accordingly. In order to expand the variety and breadth of the training dataset, we enhanced the facial expression data that we extracted from a dataset that's well suited for this work. We then applied uLBP feature extraction to capture local texture patterns in the facial images, which were then used as input to the CNN for emotion classification. According to our findings, the suggested approach successfully classified student emotions with a high accuracy of 94% and also completed the ablation study, which indicates its usefulness in practical settings.","author":[{"dropping-particle":"","family":"Sowjanya","given":"Uppanapalli Lakshmi","non-dropping-particle":"","parse-names":false,"suffix":""},{"dropping-particle":"","family":"Krithiga","given":"R.","non-dropping-particle":"","parse-names":false,"suffix":""}],"container-title":"IEEE Access","id":"ITEM-1","issue":"August","issued":{"date-parts":[["2024"]]},"page":"106273-106284","publisher":"IEEE","title":"Decoding Student Emotions: An Advanced CNN Approach for Behavior Analysis Application Using Uniform Local Binary Pattern","type":"article-journal","volume":"12"},"uris":["http://www.mendeley.com/documents/?uuid=529812ae-9be1-4043-8e87-4fa7b358a5b0"]}],"mendeley":{"formattedCitation":"(Sowjanya &amp; Krithiga, 2024)","manualFormatting":"(Sowjanya dan Krithiga, 2024)","plainTextFormattedCitation":"(Sowjanya &amp; Krithiga, 2024)","previouslyFormattedCitation":"(Sowjanya &amp; Krithiga, 2024)"},"properties":{"noteIndex":0},"schema":"https://github.com/citation-style-language/schema/raw/master/csl-citation.json"}</w:instrText>
            </w:r>
            <w:r w:rsidRPr="00FA34A0">
              <w:rPr>
                <w:rFonts w:cs="Times New Roman"/>
              </w:rPr>
              <w:fldChar w:fldCharType="separate"/>
            </w:r>
            <w:r w:rsidRPr="00FA34A0">
              <w:rPr>
                <w:rFonts w:cs="Times New Roman"/>
                <w:noProof/>
              </w:rPr>
              <w:t xml:space="preserve">(Sowjanya </w:t>
            </w:r>
            <w:r w:rsidR="006C475F">
              <w:rPr>
                <w:rFonts w:cs="Times New Roman"/>
                <w:noProof/>
              </w:rPr>
              <w:t xml:space="preserve">dan </w:t>
            </w:r>
            <w:r w:rsidRPr="00FA34A0">
              <w:rPr>
                <w:rFonts w:cs="Times New Roman"/>
                <w:noProof/>
              </w:rPr>
              <w:t>Krithiga, 2024)</w:t>
            </w:r>
            <w:r w:rsidRPr="00FA34A0">
              <w:rPr>
                <w:rFonts w:cs="Times New Roman"/>
              </w:rPr>
              <w:fldChar w:fldCharType="end"/>
            </w:r>
          </w:p>
        </w:tc>
        <w:tc>
          <w:tcPr>
            <w:tcW w:w="2126" w:type="dxa"/>
            <w:shd w:val="clear" w:color="auto" w:fill="auto"/>
          </w:tcPr>
          <w:p w14:paraId="2DDD1CBA" w14:textId="15739222"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(94.8%)</w:t>
            </w:r>
          </w:p>
        </w:tc>
      </w:tr>
      <w:tr w:rsidR="00FA34A0" w:rsidRPr="00FA34A0" w14:paraId="1392E87C" w14:textId="77777777" w:rsidTr="00473E58">
        <w:tc>
          <w:tcPr>
            <w:tcW w:w="3251" w:type="dxa"/>
            <w:vMerge/>
            <w:shd w:val="clear" w:color="auto" w:fill="auto"/>
          </w:tcPr>
          <w:p w14:paraId="19BCC4DC"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79D8E550" w14:textId="3AAEB077"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{"citationItems":[{"id":"ITEM-1","itemData":{"DOI":"10.3390/s22208066","ISSN":"14248220","PMID":"36298415","abstract":"Human ideas and sentiments are mirrored in facial expressions. They give the spectator a plethora of social cues, such as the viewer’s focus of attention, intention, motivation, and mood, which can help develop better interactive solutions in online platforms. This could be helpful for children while teaching them, which could help in cultivating a better interactive connect between teachers and students, since there is an increasing trend toward the online education platform due to the COVID-19 pandemic. To solve this, the authors proposed kids’ emotion recognition based on visual cues in this research with a justified reasoning model of explainable AI. The authors used two datasets to work on this problem; the first is the LIRIS Children Spontaneous Facial Expression Video Database, and the second is an author-created novel dataset of emotions displayed by children aged 7 to 10. The authors identified that the LIRIS dataset has achieved only 75% accuracy, and no study has worked further on this dataset in which the authors have achieved the highest accuracy of 89.31% and, in the authors’ dataset, an accuracy of 90.98%. The authors also realized that the face construction of children and adults is different, and the way children show emotions is very different and does not always follow the same way of facial expression for a specific emotion as compared with adults. Hence, the authors used 3D 468 landmark points and created two separate versions of the dataset from the original selected datasets, which are LIRIS-Mesh and Authors-Mesh. In total, all four types of datasets were used, namely LIRIS, the authors’ dataset, LIRIS-Mesh, and Authors-Mesh, and a comparative analysis was performed by using seven different CNN models. The authors not only compared all dataset types used on different CNN models but also explained for every type of CNN used on every specific dataset type how test images are perceived by the deep-learning models by using explainable artificial intelligence (XAI), which helps in localizing features contributing to particular emotions. The authors used three methods of XAI, namely Grad-CAM, Grad-CAM++, and SoftGrad, which help users further establish the appropriate reason for emotion detection by knowing the contribution of its features in it.","author":[{"dropping-particle":"","family":"Rathod","given":"Manish","non-dropping-particle":"","parse-names":false,"suffix":""},{"dropping-particle":"","family":"Dalvi","given":"Chirag","non-dropping-particle":"","parse-names":false,"suffix":""},{"dropping-particle":"","family":"Kaur","given":"Kulveen","non-dropping-particle":"","parse-names":false,"suffix":""},{"dropping-particle":"","family":"Patil","given":"Shruti","non-dropping-particle":"","parse-names":false,"suffix":""},{"dropping-particle":"","family":"Gite","given":"Shilpa","non-dropping-particle":"","parse-names":false,"suffix":""},{"dropping-particle":"","family":"Kamat","given":"Pooja","non-dropping-particle":"","parse-names":false,"suffix":""},{"dropping-particle":"","family":"Kotecha","given":"Ketan","non-dropping-particle":"","parse-names":false,"suffix":""},{"dropping-particle":"","family":"Abraham","given":"Ajith","non-dropping-particle":"","parse-names":false,"suffix":""},{"dropping-particle":"","family":"Gabralla","given":"Lubna Abdelkareim","non-dropping-particle":"","parse-names":false,"suffix":""}],"container-title":"Sensors","id":"ITEM-1","issue":"20","issued":{"date-parts":[["2022"]]},"title":"Kids’ Emotion Recognition Using Various Deep-Learning Models with Explainable AI","type":"article-journal","volume":"22"},"uris":["http://www.mendeley.com/documents/?uuid=2e9e02b8-3d02-486f-be8c-f9798976c8b7"]}],"mendeley":{"formattedCitation":"(Rathod dkk., 2022)","plainTextFormattedCitation":"(Rathod dkk., 2022)","previouslyFormattedCitation":"(Rathod dkk., 2022)"},"properties":{"noteIndex":0},"schema":"https://github.com/citation-style-language/schema/raw/master/csl-citation.json"}</w:instrText>
            </w:r>
            <w:r w:rsidRPr="00FA34A0">
              <w:rPr>
                <w:rFonts w:cs="Times New Roman"/>
              </w:rPr>
              <w:fldChar w:fldCharType="separate"/>
            </w:r>
            <w:r w:rsidR="006C475F" w:rsidRPr="006C475F">
              <w:rPr>
                <w:rFonts w:cs="Times New Roman"/>
                <w:noProof/>
              </w:rPr>
              <w:t>(Rathod dkk., 2022)</w:t>
            </w:r>
            <w:r w:rsidRPr="00FA34A0">
              <w:rPr>
                <w:rFonts w:cs="Times New Roman"/>
              </w:rPr>
              <w:fldChar w:fldCharType="end"/>
            </w:r>
          </w:p>
        </w:tc>
        <w:tc>
          <w:tcPr>
            <w:tcW w:w="2126" w:type="dxa"/>
            <w:shd w:val="clear" w:color="auto" w:fill="auto"/>
          </w:tcPr>
          <w:p w14:paraId="50DEEF65" w14:textId="12EF5268" w:rsidR="00FA34A0" w:rsidRPr="00FA34A0" w:rsidRDefault="00FA34A0" w:rsidP="006C475F">
            <w:pPr>
              <w:pStyle w:val="Paragraf"/>
              <w:spacing w:line="240" w:lineRule="auto"/>
              <w:jc w:val="left"/>
              <w:rPr>
                <w:rFonts w:cs="Times New Roman"/>
              </w:rPr>
            </w:pPr>
            <w:r w:rsidRPr="00FA34A0">
              <w:rPr>
                <w:rFonts w:cs="Times New Roman"/>
              </w:rPr>
              <w:t>Accuracy</w:t>
            </w:r>
            <w:r w:rsidR="00A36D84">
              <w:rPr>
                <w:rFonts w:cs="Times New Roman"/>
              </w:rPr>
              <w:t xml:space="preserve"> (90.98%)</w:t>
            </w:r>
          </w:p>
        </w:tc>
      </w:tr>
      <w:tr w:rsidR="00FA34A0" w:rsidRPr="00FA34A0" w14:paraId="1022FDC2" w14:textId="77777777" w:rsidTr="00473E58">
        <w:tc>
          <w:tcPr>
            <w:tcW w:w="3251" w:type="dxa"/>
            <w:vMerge/>
            <w:shd w:val="clear" w:color="auto" w:fill="auto"/>
          </w:tcPr>
          <w:p w14:paraId="05ED9B04" w14:textId="77777777" w:rsidR="00FA34A0" w:rsidRPr="00FA34A0" w:rsidRDefault="00FA34A0" w:rsidP="006C475F">
            <w:pPr>
              <w:pStyle w:val="Paragraf"/>
              <w:spacing w:line="240" w:lineRule="auto"/>
              <w:jc w:val="left"/>
              <w:rPr>
                <w:rFonts w:cs="Times New Roman"/>
                <w:b/>
                <w:bCs/>
              </w:rPr>
            </w:pPr>
          </w:p>
        </w:tc>
        <w:tc>
          <w:tcPr>
            <w:tcW w:w="2551" w:type="dxa"/>
            <w:shd w:val="clear" w:color="auto" w:fill="auto"/>
          </w:tcPr>
          <w:p w14:paraId="0760A440" w14:textId="66C385E9"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6C475F">
              <w:rPr>
                <w:rFonts w:cs="Times New Roman"/>
              </w:rPr>
              <w:instrText>ADDIN CSL_CITATION {"citationItems":[{"id":"ITEM-1","itemData":{"DOI":"10.1109/ACCESS.2024.3353053","ISSN":"21693536","abstract":"Learner engagement is a significant factor determining the success of implementing an intelligent educational network. Currently the use of Massive Open Online Courses has increased because of the flexibility offered by such online learning systems. The COVID period has encouraged practitioners to continue to engage in new ways of online and hybrid teaching. However, monitoring student engagement and keeping the right level of interaction in an online classroom is challenging for teachers. In this paper we propose an engagement recognition model by combining the image traits obtained from a camera, such as facial emotions, gaze tracking with head pose estimation and eye blinking rate. In the first step, a face recognition model was implemented. The next stage involved training the facial emotion recognition model using deep learning convolutional neural network with the datasets FER 2013.The classified emotions were assigned weights corresponding to the academic affective states. Subsequently, by using the Dlib's face detector and shape predicting algorithm, the gaze direction with head pose estimation, eyes blinking rate and status of the eye (closed or open) were identified. Combining all these modalities obtained from the image traits, we propose an engagement recognition system. The experimental results of the proposed system were validated by the quiz score obtained at the end of each session. This model can be used for real time video processing of the student's affective state. The teacher can obtain a detailed analytics of engagement statics on a spreadsheet at the end of the session thus facilitating the necessary follow-up actions.","author":[{"dropping-particle":"","family":"Sukumaran","given":"Ajitha","non-dropping-particle":"","parse-names":false,"suffix":""},{"dropping-particle":"","family":"Manoharan","given":"Arun","non-dropping-particle":"","parse-names":false,"suffix":""}],"container-title":"IEEE Access","id":"ITEM-1","issue":"December 2023","issued":{"date-parts":[["2024"]]},"page":"25228-25244","publisher":"IEEE","title":"Multimodal Engagement Recognition From Image Traits Using Deep Learning Techniques","type":"article-journal","volume":"12"},"uris":["http://www.mendeley.com/documents/?uuid=4cb67fb5-892a-4c3a-9eec-68fac52a5b08"]}],"mendeley":{"formattedCitation":"(Sukumaran &amp; Manoharan, 2024)","manualFormatting":"(Sukumaran dan Manoharan, 2024)","plainTextFormattedCitation":"(Sukumaran &amp; Manoharan, 2024)","previouslyFormattedCitation":"(Sukumaran &amp; Manoharan, 2024)"},"properties":{"noteIndex":0},"schema":"https://github.com/citation-style-language/schema/raw/master/csl-citation.json"}</w:instrText>
            </w:r>
            <w:r w:rsidRPr="00FA34A0">
              <w:rPr>
                <w:rFonts w:cs="Times New Roman"/>
              </w:rPr>
              <w:fldChar w:fldCharType="separate"/>
            </w:r>
            <w:r w:rsidRPr="00FA34A0">
              <w:rPr>
                <w:rFonts w:cs="Times New Roman"/>
                <w:noProof/>
              </w:rPr>
              <w:t xml:space="preserve">(Sukumaran </w:t>
            </w:r>
            <w:r w:rsidR="006C475F">
              <w:rPr>
                <w:rFonts w:cs="Times New Roman"/>
                <w:noProof/>
              </w:rPr>
              <w:t>dan</w:t>
            </w:r>
            <w:r w:rsidRPr="00FA34A0">
              <w:rPr>
                <w:rFonts w:cs="Times New Roman"/>
                <w:noProof/>
              </w:rPr>
              <w:t xml:space="preserve"> Manoharan, 2024)</w:t>
            </w:r>
            <w:r w:rsidRPr="00FA34A0">
              <w:rPr>
                <w:rFonts w:cs="Times New Roman"/>
              </w:rPr>
              <w:fldChar w:fldCharType="end"/>
            </w:r>
          </w:p>
        </w:tc>
        <w:tc>
          <w:tcPr>
            <w:tcW w:w="2126" w:type="dxa"/>
            <w:shd w:val="clear" w:color="auto" w:fill="auto"/>
          </w:tcPr>
          <w:p w14:paraId="40E79A9B" w14:textId="4FC1D707" w:rsidR="00FA34A0" w:rsidRPr="00FA34A0" w:rsidRDefault="00FA34A0" w:rsidP="006C475F">
            <w:pPr>
              <w:pStyle w:val="Paragraf"/>
              <w:spacing w:line="240" w:lineRule="auto"/>
              <w:jc w:val="left"/>
              <w:rPr>
                <w:rFonts w:cs="Times New Roman"/>
              </w:rPr>
            </w:pPr>
            <w:r w:rsidRPr="00FA34A0">
              <w:rPr>
                <w:rFonts w:cs="Times New Roman"/>
              </w:rPr>
              <w:t>Accuracy</w:t>
            </w:r>
            <w:r w:rsidR="00A36997">
              <w:rPr>
                <w:rFonts w:cs="Times New Roman"/>
              </w:rPr>
              <w:t xml:space="preserve"> (&gt;80%)</w:t>
            </w:r>
          </w:p>
        </w:tc>
      </w:tr>
      <w:tr w:rsidR="00FA34A0" w:rsidRPr="00FA34A0" w14:paraId="196FEF3C" w14:textId="77777777" w:rsidTr="00473E58">
        <w:tc>
          <w:tcPr>
            <w:tcW w:w="3251" w:type="dxa"/>
            <w:shd w:val="clear" w:color="auto" w:fill="auto"/>
          </w:tcPr>
          <w:p w14:paraId="17D99B3A" w14:textId="77777777" w:rsidR="00FA34A0" w:rsidRPr="00FA34A0" w:rsidRDefault="00FA34A0" w:rsidP="006C475F">
            <w:pPr>
              <w:pStyle w:val="Paragraf"/>
              <w:spacing w:line="240" w:lineRule="auto"/>
              <w:jc w:val="left"/>
              <w:rPr>
                <w:rFonts w:cs="Times New Roman"/>
                <w:b/>
                <w:bCs/>
              </w:rPr>
            </w:pPr>
            <w:r w:rsidRPr="00FA34A0">
              <w:rPr>
                <w:rFonts w:cs="Times New Roman"/>
              </w:rPr>
              <w:t>DenseAttNet</w:t>
            </w:r>
          </w:p>
        </w:tc>
        <w:tc>
          <w:tcPr>
            <w:tcW w:w="2551" w:type="dxa"/>
            <w:shd w:val="clear" w:color="auto" w:fill="auto"/>
          </w:tcPr>
          <w:p w14:paraId="1224CBE7" w14:textId="6D254DCA"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{"citationItems":[{"id":"ITEM-1","itemData":{"DOI":"10.1007/s10489-022-03200-4","ISSN":"15737497","abstract":"Today, due to the widespread outbreak of the deadly coronavirus, popularly known as COVID-19, the traditional classroom education has been shifted to computer-based learning. Students of various cognitive and psychological abilities participate in the learning process. However, most students are hesitant to provide regular and honest feedback on the comprehensiveness of the course, making it difficult for the instructor to ensure that all students are grasping the information at the same rate. The students’ understanding of the course and their emotional engagement, as indicated via facial expressions, are intertwined. This paper attempts to present a three-dimensional DenseNet self-attention neural network (DenseAttNet) used to identify and evaluate student participation in modern and traditional educational programs. With the Dataset for Affective States in E-Environments (DAiSEE), the proposed DenseAttNet model outperformed all other existing methods, achieving baseline accuracy of 63.59% for engagement classification and 54.27% for boredom classification, respectively. Besides, DenseAttNet trained on all four multi-labels, namely boredom, engagement, confusion, and frustration has registered an accuracy of 81.17%, 94.85%, 90.96%, and 95.85%, respectively. In addition, we performed a regression experiment on DAiSEE and obtained the lowest Mean Square Error (MSE) value of 0.0347. Finally, the proposed approach achieves a competitive MSE of 0.0877 when validated on the Emotion Recognition in the Wild Engagement Prediction (EmotiW-EP) dataset.","author":[{"dropping-particle":"","family":"Mehta","given":"Naval Kishore","non-dropping-particle":"","parse-names":false,"suffix":""},{"dropping-particle":"","family":"Prasad","given":"Shyam Sunder","non-dropping-particle":"","parse-names":false,"suffix":""},{"dropping-particle":"","family":"Saurav","given":"Sumeet","non-dropping-particle":"","parse-names":false,"suffix":""},{"dropping-particle":"","family":"Saini","given":"Ravi","non-dropping-particle":"","parse-names":false,"suffix":""},{"dropping-particle":"","family":"Singh","given":"Sanjay","non-dropping-particle":"","parse-names":false,"suffix":""}],"container-title":"Applied Intelligence","id":"ITEM-1","issue":"12","issued":{"date-parts":[["2022"]]},"page":"13803-13823","publisher":"Applied Intelligence","title":"Three-dimensional DenseNet self-attention neural network for automatic detection of student’s engagement","type":"article-journal","volume":"52"},"uris":["http://www.mendeley.com/documents/?uuid=5a090f43-3bb4-409a-8b1d-46a7fb9220e9"]}],"mendeley":{"formattedCitation":"(Mehta dkk., 2022)","plainTextFormattedCitation":"(Mehta dkk., 2022)","previouslyFormattedCitation":"(Mehta dkk., 2022)"},"properties":{"noteIndex":0},"schema":"https://github.com/citation-style-language/schema/raw/master/csl-citation.json"}</w:instrText>
            </w:r>
            <w:r w:rsidRPr="00FA34A0">
              <w:rPr>
                <w:rFonts w:cs="Times New Roman"/>
              </w:rPr>
              <w:fldChar w:fldCharType="separate"/>
            </w:r>
            <w:r w:rsidR="006C475F" w:rsidRPr="006C475F">
              <w:rPr>
                <w:rFonts w:cs="Times New Roman"/>
                <w:noProof/>
              </w:rPr>
              <w:t>(Mehta dkk., 2022)</w:t>
            </w:r>
            <w:r w:rsidRPr="00FA34A0">
              <w:rPr>
                <w:rFonts w:cs="Times New Roman"/>
              </w:rPr>
              <w:fldChar w:fldCharType="end"/>
            </w:r>
          </w:p>
        </w:tc>
        <w:tc>
          <w:tcPr>
            <w:tcW w:w="2126" w:type="dxa"/>
            <w:shd w:val="clear" w:color="auto" w:fill="auto"/>
          </w:tcPr>
          <w:p w14:paraId="5E0C5042" w14:textId="4FCEB079"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(&gt;80%)</w:t>
            </w:r>
          </w:p>
        </w:tc>
      </w:tr>
      <w:tr w:rsidR="00FA34A0" w:rsidRPr="00FA34A0" w14:paraId="1D78D639" w14:textId="77777777" w:rsidTr="00473E58">
        <w:tc>
          <w:tcPr>
            <w:tcW w:w="3251" w:type="dxa"/>
            <w:shd w:val="clear" w:color="auto" w:fill="auto"/>
          </w:tcPr>
          <w:p w14:paraId="6A0006BE" w14:textId="77777777" w:rsidR="00FA34A0" w:rsidRPr="00FA34A0" w:rsidRDefault="00FA34A0" w:rsidP="006C475F">
            <w:pPr>
              <w:pStyle w:val="Paragraf"/>
              <w:spacing w:line="240" w:lineRule="auto"/>
              <w:jc w:val="left"/>
              <w:rPr>
                <w:rFonts w:cs="Times New Roman"/>
                <w:b/>
                <w:bCs/>
              </w:rPr>
            </w:pPr>
            <w:r w:rsidRPr="00FA34A0">
              <w:rPr>
                <w:rFonts w:cs="Times New Roman"/>
              </w:rPr>
              <w:t>ResNet50</w:t>
            </w:r>
          </w:p>
        </w:tc>
        <w:tc>
          <w:tcPr>
            <w:tcW w:w="2551" w:type="dxa"/>
            <w:shd w:val="clear" w:color="auto" w:fill="auto"/>
          </w:tcPr>
          <w:p w14:paraId="1E0FA9A0" w14:textId="083BE212"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4A4D99">
              <w:rPr>
                <w:rFonts w:cs="Times New Roman"/>
              </w:rPr>
              <w:instrText>ADDIN CSL_CITATION {"citationItems":[{"id":"ITEM-1","itemData":{"DOI":"10.1109/ACCESS.2023.3325407","ISSN":"21693536","abstract":"This paper presents an online educational platform that leverages facial expression recognition technology to monitor students' progress within the classroom. Periodically, a camera captures images of students in the classroom, processes these images, and extracts facial data through detection methods. Subsequently, students' learning statuses are assessed using expression recognition techniques. The developed approach then dynamically refines and enhances teaching strategies using the acquired learning status data. In the course of the experiment, we enhance facial expression recognition accuracy through the utilization of ResNet-50 for effective feature extraction. Additionally, by adjusting the residual down-sampling module, we bolster the correlation among input features, thus mitigating the loss of feature information. Simultaneously, a convolutional attention mechanism module is incorporated to reduce the influence of irrelevant areas within the feature map. The proposed method achieves an accuracy of 87.62% and 88.13 % on the RAF-DB and FER2013 expression datasets, respectively. In comparison with the original ResNet-50 network and the expression recognition outcomes found in existing literature, the suggested approach demonstrates enhanced accuracy and improved detection of students' learning states and expression variations. Consequently, the application of facial expression recognition technology in online learning, along with the optimization of online teaching resources and strategies grounded in the results of recognition, holds tangible value for augmenting the quality of online learning experiences. We have benchmarked the proposed model against state-of-The-Art techniques and conducted evaluations using the FER-2013, CK+, and KDEF datasets. The significance of these results lies in their potential application within educational institutions.","author":[{"dropping-particle":"","family":"Aly","given":"Mohammed","non-dropping-particle":"","parse-names":false,"suffix":""},{"dropping-particle":"","family":"Ghallab","given":"Abdullatif","non-dropping-particle":"","parse-names":false,"suffix":""},{"dropping-particle":"","family":"Fathi","given":"Islam S.","non-dropping-particle":"","parse-names":false,"suffix":""}],"container-title":"IEEE Access","id":"ITEM-1","issue":"November","issued":{"date-parts":[["2023"]]},"page":"121419-121433","publisher":"IEEE","title":"Enhancing Facial Expression Recognition System in Online Learning Context Using Efficient Deep Learning Model","type":"article-journal","volume":"11"},"uris":["http://www.mendeley.com/documents/?uuid=fd8c2c1f-0e68-4b8d-9f05-b35dc705bcc5"]}],"mendeley":{"formattedCitation":"(Aly dkk., 2023)","plainTextFormattedCitation":"(Aly dkk., 2023)","previouslyFormattedCitation":"(Aly dkk., 2023)"},"properties":{"noteIndex":0},"schema":"https://github.com/citation-style-language/schema/raw/master/csl-citation.json"}</w:instrText>
            </w:r>
            <w:r w:rsidRPr="00FA34A0">
              <w:rPr>
                <w:rFonts w:cs="Times New Roman"/>
              </w:rPr>
              <w:fldChar w:fldCharType="separate"/>
            </w:r>
            <w:r w:rsidR="006C475F" w:rsidRPr="006C475F">
              <w:rPr>
                <w:rFonts w:cs="Times New Roman"/>
                <w:noProof/>
              </w:rPr>
              <w:t>(Aly dkk., 2023)</w:t>
            </w:r>
            <w:r w:rsidRPr="00FA34A0">
              <w:rPr>
                <w:rFonts w:cs="Times New Roman"/>
              </w:rPr>
              <w:fldChar w:fldCharType="end"/>
            </w:r>
          </w:p>
        </w:tc>
        <w:tc>
          <w:tcPr>
            <w:tcW w:w="2126" w:type="dxa"/>
            <w:shd w:val="clear" w:color="auto" w:fill="auto"/>
          </w:tcPr>
          <w:p w14:paraId="2DA7E7EA" w14:textId="2BC4DC2D"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(97.72%)</w:t>
            </w:r>
          </w:p>
        </w:tc>
      </w:tr>
      <w:tr w:rsidR="00FA34A0" w:rsidRPr="00FA34A0" w14:paraId="08A9903E" w14:textId="77777777" w:rsidTr="00473E58">
        <w:tc>
          <w:tcPr>
            <w:tcW w:w="3251" w:type="dxa"/>
            <w:shd w:val="clear" w:color="auto" w:fill="auto"/>
          </w:tcPr>
          <w:p w14:paraId="2784FB49" w14:textId="77777777" w:rsidR="00FA34A0" w:rsidRPr="00FA34A0" w:rsidRDefault="00FA34A0" w:rsidP="006C475F">
            <w:pPr>
              <w:pStyle w:val="Paragraf"/>
              <w:spacing w:line="240" w:lineRule="auto"/>
              <w:jc w:val="left"/>
              <w:rPr>
                <w:rFonts w:cs="Times New Roman"/>
                <w:b/>
                <w:bCs/>
              </w:rPr>
            </w:pPr>
            <w:r w:rsidRPr="00FA34A0">
              <w:rPr>
                <w:rFonts w:cs="Times New Roman"/>
              </w:rPr>
              <w:t>VGG19</w:t>
            </w:r>
          </w:p>
        </w:tc>
        <w:tc>
          <w:tcPr>
            <w:tcW w:w="2551" w:type="dxa"/>
            <w:shd w:val="clear" w:color="auto" w:fill="auto"/>
          </w:tcPr>
          <w:p w14:paraId="33A8EFB2" w14:textId="2DA6742C"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{"citationItems":[{"id":"ITEM-1","itemData":{"DOI":"10.1007/s11042-022-13558-9","ISSN":"15737721","abstract":"The dramatic impact of the COVID-19 pandemic has resulted in the closure of physical classrooms and teaching methods being shifted to the online medium.To make the online learning environment more interactive, just like traditional offline classrooms, it is essential to ensure the proper engagement of students during online learning sessions.This paper proposes a deep learning-based approach using facial emotions to detect the real-time engagement of online learners. This is done by analysing the students’ facial expressions to classify their emotions throughout the online learning session. The facial emotion recognition information is used to calculate the engagement index (EI) to predict two engagement states “Engaged” and “Disengaged”. Different deep learning models such as Inception-V3, VGG19 and ResNet-50 are evaluated and compared to get the best predictive classification model for real-time engagement detection. Varied benchmarked datasets such as FER-2013, CK+ and RAF-DB are used to gauge the overall performance and accuracy of the proposed system. Experimental results showed that the proposed system achieves an accuracy of 89.11%, 90.14% and 92.32% for Inception-V3, VGG19 and ResNet-50, respectively, on benchmarked datasets and our own created dataset. ResNet-50 outperforms all others with an accuracy of 92.3% for facial emotions classification in real-time learning scenarios.","author":[{"dropping-particle":"","family":"Gupta","given":"Swadha","non-dropping-particle":"","parse-names":false,"suffix":""},{"dropping-particle":"","family":"Kumar","given":"Parteek","non-dropping-particle":"","parse-names":false,"suffix":""},{"dropping-particle":"","family":"Tekchandani","given":"Raj Kumar","non-dropping-particle":"","parse-names":false,"suffix":""}],"container-title":"Multimedia Tools and Applications","id":"ITEM-1","issue":"8","issued":{"date-parts":[["2023"]]},"page":"11365-11394","publisher":"Multimedia Tools and Applications","title":"Facial emotion recognition based real-time learner engagement detection system in online learning context using deep learning models","type":"article-journal","volume":"82"},"uris":["http://www.mendeley.com/documents/?uuid=f7347e23-f346-4393-8ec9-153df462d886"]}],"mendeley":{"formattedCitation":"(Gupta dkk., 2023c)","plainTextFormattedCitation":"(Gupta dkk., 2023c)","previouslyFormattedCitation":"(Gupta dkk., 2023c)"},"properties":{"noteIndex":0},"schema":"https://github.com/citation-style-language/schema/raw/master/csl-citation.json"}</w:instrText>
            </w:r>
            <w:r w:rsidRPr="00FA34A0">
              <w:rPr>
                <w:rFonts w:cs="Times New Roman"/>
              </w:rPr>
              <w:fldChar w:fldCharType="separate"/>
            </w:r>
            <w:r w:rsidR="006C475F" w:rsidRPr="006C475F">
              <w:rPr>
                <w:rFonts w:cs="Times New Roman"/>
                <w:noProof/>
              </w:rPr>
              <w:t>(Gupta dkk., 2023c)</w:t>
            </w:r>
            <w:r w:rsidRPr="00FA34A0">
              <w:rPr>
                <w:rFonts w:cs="Times New Roman"/>
              </w:rPr>
              <w:fldChar w:fldCharType="end"/>
            </w:r>
          </w:p>
        </w:tc>
        <w:tc>
          <w:tcPr>
            <w:tcW w:w="2126" w:type="dxa"/>
            <w:shd w:val="clear" w:color="auto" w:fill="auto"/>
          </w:tcPr>
          <w:p w14:paraId="6BC1E636" w14:textId="62CC6FD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(92.58%)</w:t>
            </w:r>
          </w:p>
        </w:tc>
      </w:tr>
      <w:tr w:rsidR="00FA34A0" w:rsidRPr="00FA34A0" w14:paraId="6F0F1683" w14:textId="77777777" w:rsidTr="00473E58">
        <w:tc>
          <w:tcPr>
            <w:tcW w:w="3251" w:type="dxa"/>
            <w:shd w:val="clear" w:color="auto" w:fill="auto"/>
          </w:tcPr>
          <w:p w14:paraId="6C0F6048" w14:textId="77777777" w:rsidR="00FA34A0" w:rsidRPr="00FA34A0" w:rsidRDefault="00FA34A0" w:rsidP="006C475F">
            <w:pPr>
              <w:pStyle w:val="Paragraf"/>
              <w:spacing w:line="240" w:lineRule="auto"/>
              <w:jc w:val="left"/>
              <w:rPr>
                <w:rFonts w:cs="Times New Roman"/>
                <w:b/>
                <w:bCs/>
              </w:rPr>
            </w:pPr>
            <w:r w:rsidRPr="00FA34A0">
              <w:rPr>
                <w:rFonts w:cs="Times New Roman"/>
              </w:rPr>
              <w:t>YoloV5</w:t>
            </w:r>
          </w:p>
        </w:tc>
        <w:tc>
          <w:tcPr>
            <w:tcW w:w="2551" w:type="dxa"/>
            <w:shd w:val="clear" w:color="auto" w:fill="auto"/>
          </w:tcPr>
          <w:p w14:paraId="24ED881E" w14:textId="7C14E6EE"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{"citationItems":[{"id":"ITEM-1","itemData":{"DOI":"10.3390/bdcc7010048","ISSN":"25042289","abstract":"Effective classroom instruction requires monitoring student participation and interaction during class, identifying cues to simulate their attention. The ability of teachers to analyze and evaluate students’ classroom behavior is becoming a crucial criterion for quality teaching. Artificial intelligence (AI)-based behavior recognition techniques can help evaluate students’ attention and engagement during classroom sessions. With rapid digitalization, the global education system is adapting and exploring emerging technological innovations, such as AI, the Internet of Things, and big data analytics, to improve education systems. In educational institutions, modern classroom systems are supplemented with the latest technologies to make them more interactive, student centered, and customized. However, it is difficult for instructors to assess students’ interest and attention levels even with these technologies. This study harnesses modern technology to introduce an intelligent real-time vision-based classroom to monitor students’ emotions, attendance, and attention levels even when they have face masks on. We used a machine learning approach to train students’ behavior recognition models, including identifying facial expressions, to identify students’ attention/non-attention in a classroom. The attention/no-attention dataset is collected based on nine categories. The dataset is given the YOLOv5 pre-trained weights for training. For validation, the performance of various versions of the YOLOv5 model (v5m, v5n, v5l, v5s, and v5x) are compared based on different evaluation measures (precision, recall, mAP, and F1 score). Our results show that all models show promising performance with 76% average accuracy. Applying the developed model can enable instructors to visualize students’ behavior and emotional states at different levels, allowing them to appropriately manage teaching sessions by considering student-centered learning scenarios. Overall, the proposed model will enhance instructors’ performance and students at an academic level.","author":[{"dropping-particle":"","family":"Trabelsi","given":"Zouheir","non-dropping-particle":"","parse-names":false,"suffix":""},{"dropping-particle":"","family":"Alnajjar","given":"Fady","non-dropping-particle":"","parse-names":false,"suffix":""},{"dropping-particle":"","family":"Parambil","given":"Medha Mohan Ambali","non-dropping-particle":"","parse-names":false,"suffix":""},{"dropping-particle":"","family":"Gochoo","given":"Munkhjargal","non-dropping-particle":"","parse-names":false,"suffix":""},{"dropping-particle":"","family":"Ali","given":"Luqman","non-dropping-particle":"","parse-names":false,"suffix":""}],"container-title":"Big Data and Cognitive Computing","id":"ITEM-1","issue":"1","issued":{"date-parts":[["2023"]]},"page":"1-17","title":"Real-Time Attention Monitoring System for Classroom: A Deep Learning Approach for Student’s Behavior Recognition","type":"article-journal","volume":"7"},"uris":["http://www.mendeley.com/documents/?uuid=6b361a7d-bf3c-4b4f-9a69-039268b9a62a"]}],"mendeley":{"formattedCitation":"(Trabelsi dkk., 2023)","plainTextFormattedCitation":"(Trabelsi dkk., 2023)","previouslyFormattedCitation":"(Trabelsi dkk., 2023)"},"properties":{"noteIndex":0},"schema":"https://github.com/citation-style-language/schema/raw/master/csl-citation.json"}</w:instrText>
            </w:r>
            <w:r w:rsidRPr="00FA34A0">
              <w:rPr>
                <w:rFonts w:cs="Times New Roman"/>
              </w:rPr>
              <w:fldChar w:fldCharType="separate"/>
            </w:r>
            <w:r w:rsidR="006C475F" w:rsidRPr="006C475F">
              <w:rPr>
                <w:rFonts w:cs="Times New Roman"/>
                <w:noProof/>
              </w:rPr>
              <w:t>(Trabelsi dkk., 2023)</w:t>
            </w:r>
            <w:r w:rsidRPr="00FA34A0">
              <w:rPr>
                <w:rFonts w:cs="Times New Roman"/>
              </w:rPr>
              <w:fldChar w:fldCharType="end"/>
            </w:r>
          </w:p>
        </w:tc>
        <w:tc>
          <w:tcPr>
            <w:tcW w:w="2126" w:type="dxa"/>
            <w:shd w:val="clear" w:color="auto" w:fill="auto"/>
          </w:tcPr>
          <w:p w14:paraId="562BF2D1" w14:textId="21DD8FCF"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(76%)</w:t>
            </w:r>
          </w:p>
        </w:tc>
      </w:tr>
      <w:tr w:rsidR="00FA34A0" w:rsidRPr="00FA34A0" w14:paraId="2585A886" w14:textId="77777777" w:rsidTr="00473E58">
        <w:tc>
          <w:tcPr>
            <w:tcW w:w="3251" w:type="dxa"/>
            <w:shd w:val="clear" w:color="auto" w:fill="auto"/>
          </w:tcPr>
          <w:p w14:paraId="30DF9095" w14:textId="77777777" w:rsidR="00FA34A0" w:rsidRPr="00FA34A0" w:rsidRDefault="00FA34A0" w:rsidP="006C475F">
            <w:pPr>
              <w:pStyle w:val="Paragraf"/>
              <w:spacing w:line="240" w:lineRule="auto"/>
              <w:jc w:val="left"/>
              <w:rPr>
                <w:rFonts w:cs="Times New Roman"/>
                <w:b/>
                <w:bCs/>
              </w:rPr>
            </w:pPr>
            <w:r w:rsidRPr="00FA34A0">
              <w:rPr>
                <w:rFonts w:cs="Times New Roman"/>
              </w:rPr>
              <w:t>Neural Architecture Search (NAS)</w:t>
            </w:r>
          </w:p>
        </w:tc>
        <w:tc>
          <w:tcPr>
            <w:tcW w:w="2551" w:type="dxa"/>
            <w:shd w:val="clear" w:color="auto" w:fill="auto"/>
          </w:tcPr>
          <w:p w14:paraId="0BBA7AAD" w14:textId="089B492E"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4A4D99">
              <w:rPr>
                <w:rFonts w:cs="Times New Roman"/>
              </w:rPr>
              <w:instrText>ADDIN CSL_CITATION {"citationItems":[{"id":"ITEM-1","itemData":{"DOI":"10.1016/j.compeleceng.2023.108963","ISSN":"00457906","abstract":"Distance learning through online platforms has recently emerged as a significant addition to the educational system, providing support and enhancing traditional delivery modes in schools. Instructors need visual feedback to monitor students’ engagement. This research aims to investigate the emotional state of culturally diverse students in the country throughout the lecture and provide teachers with an interactive dashboard to monitor students’ emotional states during a particular lecture. We collected a specialized dataset that includes Arab students posing for various emotions specifically related to lecture scenarios. Face detection and alignment algorithm is then applied. Finally, we utilize Neural Architecture Search (NAS) to optimize emotion classification architecture. The overall accuracy of the model is 86.29% on our collected dataset and 98.84% on the CK+ dataset. The live testing of the system shows the emotions clearly with real-time feedback. The AI-powered dashboard gives instructors insights into student engagement during distance learning, which induces data-driven decisions to optimize teaching strategies.","author":[{"dropping-particle":"","family":"Harb","given":"Ala'a","non-dropping-particle":"","parse-names":false,"suffix":""},{"dropping-particle":"","family":"Gad","given":"Abdalla","non-dropping-particle":"","parse-names":false,"suffix":""},{"dropping-particle":"","family":"Yaghi","given":"Maha","non-dropping-particle":"","parse-names":false,"suffix":""},{"dropping-particle":"","family":"Alhalabi","given":"Marah","non-dropping-particle":"","parse-names":false,"suffix":""},{"dropping-particle":"","family":"Zia","given":"Huma","non-dropping-particle":"","parse-names":false,"suffix":""},{"dropping-particle":"","family":"Yousaf","given":"Jawad","non-dropping-particle":"","parse-names":false,"suffix":""},{"dropping-particle":"","family":"Khelifi","given":"Adel","non-dropping-particle":"","parse-names":false,"suffix":""},{"dropping-particle":"","family":"Ghoudi","given":"Kilani","non-dropping-particle":"","parse-names":false,"suffix":""},{"dropping-particle":"","family":"Ghazal","given":"Mohammed","non-dropping-particle":"","parse-names":false,"suffix":""}],"container-title":"Computers and Electrical Engineering","id":"ITEM-1","issue":"PB","issued":{"date-parts":[["2023"]]},"page":"108963","publisher":"Elsevier Ltd","title":"Diverse distant-students deep emotion recognition and visualization","type":"article-journal","volume":"111"},"uris":["http://www.mendeley.com/documents/?uuid=7177deb2-6b15-4a1e-a0cd-834095007985"]}],"mendeley":{"formattedCitation":"(Harb dkk., 2023)","plainTextFormattedCitation":"(Harb dkk., 2023)","previouslyFormattedCitation":"(Harb dkk., 2023)"},"properties":{"noteIndex":0},"schema":"https://github.com/citation-style-language/schema/raw/master/csl-citation.json"}</w:instrText>
            </w:r>
            <w:r w:rsidRPr="00FA34A0">
              <w:rPr>
                <w:rFonts w:cs="Times New Roman"/>
              </w:rPr>
              <w:fldChar w:fldCharType="separate"/>
            </w:r>
            <w:r w:rsidR="006C475F" w:rsidRPr="006C475F">
              <w:rPr>
                <w:rFonts w:cs="Times New Roman"/>
                <w:noProof/>
              </w:rPr>
              <w:t>(Harb dkk., 2023)</w:t>
            </w:r>
            <w:r w:rsidRPr="00FA34A0">
              <w:rPr>
                <w:rFonts w:cs="Times New Roman"/>
              </w:rPr>
              <w:fldChar w:fldCharType="end"/>
            </w:r>
          </w:p>
        </w:tc>
        <w:tc>
          <w:tcPr>
            <w:tcW w:w="2126" w:type="dxa"/>
            <w:shd w:val="clear" w:color="auto" w:fill="auto"/>
          </w:tcPr>
          <w:p w14:paraId="1A2F5968" w14:textId="51A891C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(86.29%)</w:t>
            </w:r>
          </w:p>
        </w:tc>
      </w:tr>
      <w:tr w:rsidR="00FA34A0" w:rsidRPr="00FA34A0" w14:paraId="4BDDBE4A" w14:textId="77777777" w:rsidTr="00473E58">
        <w:tc>
          <w:tcPr>
            <w:tcW w:w="3251" w:type="dxa"/>
            <w:shd w:val="clear" w:color="auto" w:fill="auto"/>
          </w:tcPr>
          <w:p w14:paraId="139EE9EF" w14:textId="77777777" w:rsidR="00FA34A0" w:rsidRPr="00FA34A0" w:rsidRDefault="00FA34A0" w:rsidP="006C475F">
            <w:pPr>
              <w:pStyle w:val="Paragraf"/>
              <w:spacing w:line="240" w:lineRule="auto"/>
              <w:jc w:val="left"/>
              <w:rPr>
                <w:rFonts w:cs="Times New Roman"/>
                <w:b/>
                <w:bCs/>
              </w:rPr>
            </w:pPr>
            <w:r w:rsidRPr="00FA34A0">
              <w:rPr>
                <w:rFonts w:cs="Times New Roman"/>
              </w:rPr>
              <w:t>Dual Path Stacked Attention Network (DPSAN)</w:t>
            </w:r>
          </w:p>
        </w:tc>
        <w:tc>
          <w:tcPr>
            <w:tcW w:w="2551" w:type="dxa"/>
            <w:shd w:val="clear" w:color="auto" w:fill="auto"/>
          </w:tcPr>
          <w:p w14:paraId="528133B7" w14:textId="16CC99AF"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517A1E">
              <w:rPr>
                <w:rFonts w:cs="Times New Roman"/>
              </w:rPr>
              <w:instrText>ADDIN CSL_CITATION {"citationItems":[{"id":"ITEM-1","itemData":{"DOI":"10.3390/fi14090258","ISSN":"19995903","abstract":"Facial Expression Recognition (FER) can achieve an understanding of the emotional changes of a specific target group. The relatively small dataset related to facial expression recognition and the lack of a high accuracy of expression recognition are both a challenge for researchers. In recent years, with the rapid development of computer technology, especially the great progress of deep learning, more and more convolutional neural networks have been developed for FER research. Most of the convolutional neural performances are not good enough when dealing with the problems of overfitting from too-small datasets and noise, due to expression-independent intra-class differences. In this paper, we propose a Dual Path Stacked Attention Network (DPSAN) to better cope with the above challenges. Firstly, the features of key regions in faces are extracted using segmentation, and irrelevant regions are ignored, which effectively suppresses intra-class differences. Secondly, by providing the global image and segmented local image regions as training data for the integrated dual path model, the overfitting problem of the deep network due to a lack of data can be effectively mitigated. Finally, this paper also designs a stacked attention module to weight the fused feature maps according to the importance of each part for expression recognition. For the cropping scheme, this paper chooses to adopt a cropping method based on the fixed four regions of the face image, to segment out the key image regions and to ignore the irrelevant regions, so as to improve the efficiency of the algorithm computation. The experimental results on the public datasets, CK+ and FERPLUS, demonstrate the effectiveness of DPSAN, and its accuracy reaches the level of current state-of-the-art methods on both CK+ and FERPLUS, with 93.2% and 87.63% accuracy on the CK+ dataset and FERPLUS dataset, respectively.","author":[{"dropping-particle":"","family":"Zhu","given":"Hongtao","non-dropping-particle":"","parse-names":false,"suffix":""},{"dropping-particle":"","family":"Xu","given":"Huahu","non-dropping-particle":"","parse-names":false,"suffix":""},{"dropping-particle":"","family":"Ma","given":"Xiaojin","non-dropping-particle":"","parse-names":false,"suffix":""},{"dropping-particle":"","family":"Bian","given":"Minjie","non-dropping-particle":"","parse-names":false,"suffix":""}],"container-title":"Future Internet","id":"ITEM-1","issue":"9","issued":{"date-parts":[["2022"]]},"title":"Facial Expression Recognition Using Dual Path Feature Fusion and Stacked Attention","type":"article-journal","volume":"14"},"uris":["http://www.mendeley.com/documents/?uuid=31ee0930-6624-4cf4-86b8-1542406703da"]}],"mendeley":{"formattedCitation":"(H. Zhu dkk., 2022)","plainTextFormattedCitation":"(H. Zhu dkk., 2022)","previouslyFormattedCitation":"(H. Zhu dkk., 2022)"},"properties":{"noteIndex":0},"schema":"https://github.com/citation-style-language/schema/raw/master/csl-citation.json"}</w:instrText>
            </w:r>
            <w:r w:rsidRPr="00FA34A0">
              <w:rPr>
                <w:rFonts w:cs="Times New Roman"/>
              </w:rPr>
              <w:fldChar w:fldCharType="separate"/>
            </w:r>
            <w:r w:rsidR="00517A1E" w:rsidRPr="00517A1E">
              <w:rPr>
                <w:rFonts w:cs="Times New Roman"/>
                <w:noProof/>
              </w:rPr>
              <w:t>(H. Zhu dkk., 2022)</w:t>
            </w:r>
            <w:r w:rsidRPr="00FA34A0">
              <w:rPr>
                <w:rFonts w:cs="Times New Roman"/>
              </w:rPr>
              <w:fldChar w:fldCharType="end"/>
            </w:r>
          </w:p>
        </w:tc>
        <w:tc>
          <w:tcPr>
            <w:tcW w:w="2126" w:type="dxa"/>
            <w:shd w:val="clear" w:color="auto" w:fill="auto"/>
          </w:tcPr>
          <w:p w14:paraId="2A6A5222" w14:textId="5BA81862" w:rsidR="00FA34A0" w:rsidRPr="00FA34A0" w:rsidRDefault="00FA34A0" w:rsidP="006C475F">
            <w:pPr>
              <w:pStyle w:val="Paragraf"/>
              <w:spacing w:line="240" w:lineRule="auto"/>
              <w:jc w:val="left"/>
              <w:rPr>
                <w:rFonts w:cs="Times New Roman"/>
              </w:rPr>
            </w:pPr>
            <w:r w:rsidRPr="00FA34A0">
              <w:rPr>
                <w:rFonts w:cs="Times New Roman"/>
              </w:rPr>
              <w:t>Accuracy</w:t>
            </w:r>
            <w:r w:rsidR="007E6A46">
              <w:rPr>
                <w:rFonts w:cs="Times New Roman"/>
              </w:rPr>
              <w:t xml:space="preserve"> (93.26%)</w:t>
            </w:r>
          </w:p>
        </w:tc>
      </w:tr>
      <w:tr w:rsidR="00FA34A0" w:rsidRPr="00FA34A0" w14:paraId="35547BC0" w14:textId="77777777" w:rsidTr="00473E58">
        <w:tc>
          <w:tcPr>
            <w:tcW w:w="3251" w:type="dxa"/>
            <w:shd w:val="clear" w:color="auto" w:fill="auto"/>
          </w:tcPr>
          <w:p w14:paraId="14D9F1DB" w14:textId="77777777" w:rsidR="00FA34A0" w:rsidRPr="00FA34A0" w:rsidRDefault="00FA34A0" w:rsidP="006C475F">
            <w:pPr>
              <w:pStyle w:val="Paragraf"/>
              <w:spacing w:line="240" w:lineRule="auto"/>
              <w:jc w:val="left"/>
              <w:rPr>
                <w:rFonts w:cs="Times New Roman"/>
                <w:b/>
                <w:bCs/>
              </w:rPr>
            </w:pPr>
            <w:r w:rsidRPr="00FA34A0">
              <w:rPr>
                <w:rFonts w:cs="Times New Roman"/>
              </w:rPr>
              <w:t>Multi-Frame Transfer Learning (MFTL)</w:t>
            </w:r>
          </w:p>
        </w:tc>
        <w:tc>
          <w:tcPr>
            <w:tcW w:w="2551" w:type="dxa"/>
            <w:shd w:val="clear" w:color="auto" w:fill="auto"/>
          </w:tcPr>
          <w:p w14:paraId="0820114A" w14:textId="18094BB0" w:rsidR="00FA34A0" w:rsidRPr="00FA34A0" w:rsidRDefault="00FA34A0" w:rsidP="006C475F">
            <w:pPr>
              <w:pStyle w:val="Paragraf"/>
              <w:spacing w:line="240" w:lineRule="auto"/>
              <w:jc w:val="left"/>
              <w:rPr>
                <w:rFonts w:cs="Times New Roman"/>
              </w:rPr>
            </w:pPr>
            <w:r w:rsidRPr="00FA34A0">
              <w:rPr>
                <w:rFonts w:cs="Times New Roman"/>
              </w:rPr>
              <w:fldChar w:fldCharType="begin" w:fldLock="1"/>
            </w:r>
            <w:r w:rsidR="002D3E08">
              <w:rPr>
                <w:rFonts w:cs="Times New Roman"/>
              </w:rPr>
              <w:instrText>ADDIN CSL_CITATION {"citationItems":[{"id":"ITEM-1","itemData":{"DOI":"10.1109/ACCESS.2024.3478072","ISSN":"21693536","abstract":"Advancements in online learning have created new opportunities for students to enhance academic progression and broaden educational accessibility. However, notable concerns have arisen regarding the reliability of Facial Emotion Recognition (FER) in e-Learning. The variability in facial expressions, such as micro-expressions and rapid transitions between emotions, poses a challenge for consistent emotion classification from single-frame images, with state-of-the-art models recording accuracy scores between 64% and 80% on the FER-2103 dataset. To mitigate these concerns, we curated a foundational Base dataset comprised of the emotions encountered in e-Learning contexts (Bored, Confused, Engaged, Frustrated, and Neutral). The Base dataset was then supplemented with video data recorded from 100 students, 50 from the United Kingdom (UK) and 50 from Saudi Arabia, participating in 10 e-Learning sessions. The sessions were segmented into single-frame images and annotated by class. We then partitioned the supplemented Base dataset into two datasets, representing the UK and Saudi Arabia, respectively. To address the inherent limitations observed in single-frame FER, this study proposes a Multi-Frame Transfer Learning (MFTL) framework aimed at improving emotion classification in e-Learning contexts. The proposed framework combines an augmented MobileNet-V1 architecture with a custom temporal algorithm to classify the Dominant Emotion (DE) from a fixed-length sequence of frames. Experimental results on single-frame images from datasets 1 and 2 recorded accuracy, f1-score, and Matthews Correlation Coefficient (MCC) scores of 0.8724, 0.8726, 0.8407, and 0.8998, 0.8991, 0.8752, respectively. We then conducted 15 experiments using representative subsets of sequential video excerpts, with a total duration of 30 minutes. The proposed framework's multi-frame approach recorded an average accuracy calculated across both datasets of 0.8778, with datasets 1 and 2 achieving 0.8646 and 0.8929, respectively. These findings validate our approach, evidenced by high classification scores and the framework's efficacy in handling micro-expressions and emotional outliers. In conclusion, the proposed framework represents a substantial advancement in FER, offering a robust and refined approach tailored for online education. As e-Learning becomes increasingly integral to education, the insights and methodologies presented here propose to enhance student engagement, learning outcomes, an…","author":[{"dropping-particle":"","family":"Pordoy","given":"Jamie","non-dropping-particle":"","parse-names":false,"suffix":""},{"dropping-particle":"","family":"Farman","given":"Haleem","non-dropping-particle":"","parse-names":false,"suffix":""},{"dropping-particle":"","family":"Dicheva","given":"Nevena","non-dropping-particle":"","parse-names":false,"suffix":""},{"dropping-particle":"","family":"Anwar","given":"Aamir","non-dropping-particle":"","parse-names":false,"suffix":""},{"dropping-particle":"","family":"Nasralla","given":"Moustafa M.","non-dropping-particle":"","parse-names":false,"suffix":""},{"dropping-particle":"","family":"Khilji","given":"Nasrullah","non-dropping-particle":"","parse-names":false,"suffix":""},{"dropping-particle":"","family":"Rehman","given":"Ikram Ur","non-dropping-particle":"","parse-names":false,"suffix":""}],"container-title":"IEEE Access","id":"ITEM-1","issue":"October","issued":{"date-parts":[["2024"]]},"page":"151360-151381","publisher":"IEEE","title":"Multi-Frame Transfer Learning Framework for Facial Emotion Recognition in e-Learning Contexts","type":"article-journal","volume":"12"},"uris":["http://www.mendeley.com/documents/?uuid=add1172a-dba5-4fcf-9579-381897c11890"]}],"mendeley":{"formattedCitation":"(Pordoy dkk., 2024)","plainTextFormattedCitation":"(Pordoy dkk., 2024)","previouslyFormattedCitation":"(Pordoy dkk., 2024)"},"properties":{"noteIndex":0},"schema":"https://github.com/citation-style-language/schema/raw/master/csl-citation.json"}</w:instrText>
            </w:r>
            <w:r w:rsidRPr="00FA34A0">
              <w:rPr>
                <w:rFonts w:cs="Times New Roman"/>
              </w:rPr>
              <w:fldChar w:fldCharType="separate"/>
            </w:r>
            <w:r w:rsidR="006C475F" w:rsidRPr="006C475F">
              <w:rPr>
                <w:rFonts w:cs="Times New Roman"/>
                <w:noProof/>
              </w:rPr>
              <w:t>(Pordoy dkk., 2024)</w:t>
            </w:r>
            <w:r w:rsidRPr="00FA34A0">
              <w:rPr>
                <w:rFonts w:cs="Times New Roman"/>
              </w:rPr>
              <w:fldChar w:fldCharType="end"/>
            </w:r>
          </w:p>
        </w:tc>
        <w:tc>
          <w:tcPr>
            <w:tcW w:w="2126" w:type="dxa"/>
            <w:shd w:val="clear" w:color="auto" w:fill="auto"/>
          </w:tcPr>
          <w:p w14:paraId="374A3809" w14:textId="17110A41" w:rsidR="00FA34A0" w:rsidRPr="00FA34A0" w:rsidRDefault="00FA34A0" w:rsidP="006C475F">
            <w:pPr>
              <w:pStyle w:val="Paragraf"/>
              <w:spacing w:line="240" w:lineRule="auto"/>
              <w:jc w:val="left"/>
              <w:rPr>
                <w:rFonts w:cs="Times New Roman"/>
              </w:rPr>
            </w:pPr>
            <w:r w:rsidRPr="00FA34A0">
              <w:rPr>
                <w:rFonts w:cs="Times New Roman"/>
              </w:rPr>
              <w:t xml:space="preserve">Accuracy </w:t>
            </w:r>
            <w:r w:rsidR="007E6A46">
              <w:rPr>
                <w:rFonts w:cs="Times New Roman"/>
              </w:rPr>
              <w:t>(87.8%)</w:t>
            </w:r>
          </w:p>
        </w:tc>
      </w:tr>
    </w:tbl>
    <w:p w14:paraId="0A99D800" w14:textId="61A54354" w:rsidR="00413B0B" w:rsidRDefault="00413B0B" w:rsidP="007B1AE2">
      <w:pPr>
        <w:pStyle w:val="Judulbabsub1"/>
        <w:spacing w:after="0"/>
      </w:pPr>
    </w:p>
    <w:p w14:paraId="1B20A92D" w14:textId="0F2D6FCB" w:rsidR="003558AB" w:rsidRDefault="007B1AE2" w:rsidP="007B1AE2">
      <w:pPr>
        <w:pStyle w:val="Paragraf"/>
      </w:pPr>
      <w:r>
        <w:t xml:space="preserve">Hasil rangkuman studi pada tabel II.1 menunjukkan bahwa metode CNN adalah metode yang paling banyak digunakan dalam klasifikasi emosi  khususnya dalam penerapannya pada bidang pendidikan daring. Hal ini juga di dukung oleh </w:t>
      </w:r>
      <w:r w:rsidR="003558AB">
        <w:t xml:space="preserve">data </w:t>
      </w:r>
      <w:r>
        <w:t xml:space="preserve">hasil penelitian yang dilakukan oleh </w:t>
      </w:r>
      <w:r w:rsidR="003558AB">
        <w:fldChar w:fldCharType="begin" w:fldLock="1"/>
      </w:r>
      <w:r w:rsidR="003558AB">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2024)","manualFormatting":"Yu dkk., (2024)","plainTextFormattedCitation":"(Yu dkk., 2024)","previouslyFormattedCitation":"(Yu dkk., 2024)"},"properties":{"noteIndex":0},"schema":"https://github.com/citation-style-language/schema/raw/master/csl-citation.json"}</w:instrText>
      </w:r>
      <w:r w:rsidR="003558AB">
        <w:fldChar w:fldCharType="separate"/>
      </w:r>
      <w:r w:rsidR="003558AB" w:rsidRPr="003558AB">
        <w:rPr>
          <w:noProof/>
        </w:rPr>
        <w:t xml:space="preserve">Yu dkk., </w:t>
      </w:r>
      <w:r w:rsidR="003558AB">
        <w:rPr>
          <w:noProof/>
        </w:rPr>
        <w:t>(</w:t>
      </w:r>
      <w:r w:rsidR="003558AB" w:rsidRPr="003558AB">
        <w:rPr>
          <w:noProof/>
        </w:rPr>
        <w:t>2024)</w:t>
      </w:r>
      <w:r w:rsidR="003558AB">
        <w:fldChar w:fldCharType="end"/>
      </w:r>
      <w:r w:rsidR="003558AB">
        <w:t xml:space="preserve"> yang dapat dilihat pada gambar II.</w:t>
      </w:r>
      <w:r w:rsidR="00DE7841">
        <w:t>8</w:t>
      </w:r>
      <w:r w:rsidR="003558AB">
        <w:t>.</w:t>
      </w:r>
    </w:p>
    <w:p w14:paraId="187DAE5F" w14:textId="77777777" w:rsidR="003558AB" w:rsidRDefault="003558AB" w:rsidP="003558AB">
      <w:pPr>
        <w:pStyle w:val="Paragraf"/>
        <w:keepNext/>
      </w:pPr>
      <w:r>
        <w:rPr>
          <w:noProof/>
        </w:rPr>
        <w:lastRenderedPageBreak/>
        <w:drawing>
          <wp:inline distT="0" distB="0" distL="0" distR="0" wp14:anchorId="5D40E57C" wp14:editId="0D7D10CA">
            <wp:extent cx="5015620" cy="1649878"/>
            <wp:effectExtent l="19050" t="19050" r="13970" b="266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890" t="42820" r="33295" b="23952"/>
                    <a:stretch/>
                  </pic:blipFill>
                  <pic:spPr bwMode="auto">
                    <a:xfrm>
                      <a:off x="0" y="0"/>
                      <a:ext cx="5046184" cy="165993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7A644CB" w14:textId="13875470" w:rsidR="009558F6" w:rsidRDefault="003558AB" w:rsidP="00C1036C">
      <w:pPr>
        <w:pStyle w:val="JudulGambar"/>
        <w:ind w:left="1276" w:hanging="1276"/>
        <w:jc w:val="both"/>
      </w:pPr>
      <w:bookmarkStart w:id="44" w:name="_Toc213715563"/>
      <w:r>
        <w:t>Gambar II.</w:t>
      </w:r>
      <w:r w:rsidR="00E75C94">
        <w:fldChar w:fldCharType="begin"/>
      </w:r>
      <w:r w:rsidR="00E75C94">
        <w:instrText xml:space="preserve"> SEQ Gambar_II. \* ARABIC </w:instrText>
      </w:r>
      <w:r w:rsidR="00E75C94">
        <w:fldChar w:fldCharType="separate"/>
      </w:r>
      <w:r w:rsidR="003A7653">
        <w:rPr>
          <w:noProof/>
        </w:rPr>
        <w:t>8</w:t>
      </w:r>
      <w:r w:rsidR="00E75C94">
        <w:rPr>
          <w:noProof/>
        </w:rPr>
        <w:fldChar w:fldCharType="end"/>
      </w:r>
      <w:r>
        <w:t xml:space="preserve"> </w:t>
      </w:r>
      <w:r>
        <w:tab/>
        <w:t xml:space="preserve">Distribusi penggunaan metode </w:t>
      </w:r>
      <w:r w:rsidRPr="009A3BF4">
        <w:rPr>
          <w:i/>
          <w:iCs/>
        </w:rPr>
        <w:t>machine learning</w:t>
      </w:r>
      <w:r>
        <w:t xml:space="preserve"> dan </w:t>
      </w:r>
      <w:r w:rsidRPr="009A3BF4">
        <w:rPr>
          <w:i/>
          <w:iCs/>
        </w:rPr>
        <w:t xml:space="preserve">deep learning </w:t>
      </w:r>
      <w:r>
        <w:t xml:space="preserve">dalam rentang tahun 2010 – 2024 </w:t>
      </w:r>
      <w:r>
        <w:fldChar w:fldCharType="begin" w:fldLock="1"/>
      </w:r>
      <w:r w:rsidR="00FF470E">
        <w:instrText>ADDIN CSL_CITATION {"citationItems":[{"id":"ITEM-1","itemData":{"DOI":"10.1016/j.compedu.2024.105111","ISSN":"03601315","abstract":"Emotions play an important role in the learning process. With intelligent technology support, identification and intervention of learners’ cognition have made great achievement, but the care of emotion has been in the absence for a long time. In recent years, the use of affective computing technology to solve affective loss in online education has become a key research topic. To date, a growing number of studies have investigated automated emotion recognition (AER) in online environments. However, AER has been mainly studied from the perspective of computer science focusing on technical characteristics of developing AI technology while its pedagogical value and educational application has been overlooked. Therefore, this systematic literature review aimed to bring together educational and technical aspects of AER. Following PRISMA methodology, a comprehensive search of AER research from 2010 to 2024 in three databases (Web of Science, Science Direct and IEEE Xplore) identified 117 studies that met inclusion criteria. The articles were coded for report characteristics, educational characteristics (tech platform, pedagogy, assessment, content), technical characteristics (emotion model, emotion category, emotion measurement channel, database, algorithm model) and outcome characteristics (technical result, educational application). We found that the primary purpose of these studies was to develop and evaluate systems for AER, rather than implementing these systems in real online learning environments. Furthermore, our findings indicated a lack of integration between computer science and educational science in the realm of AER. Despite the fact that most algorithm models demonstrated high accuracy in AER, the interpretability of the results was significantly constrained by the quality of the databases used, along with the scarcity of studies focusing on the effective and real-time application of AER results. These findings provide essential guidance for shaping future research and development pathways in this field.","author":[{"dropping-particle":"","family":"Yu","given":"Shuzhen","non-dropping-particle":"","parse-names":false,"suffix":""},{"dropping-particle":"","family":"Androsov","given":"Alexey","non-dropping-particle":"","parse-names":false,"suffix":""},{"dropping-particle":"","family":"Yan","given":"Hanbing","non-dropping-particle":"","parse-names":false,"suffix":""},{"dropping-particle":"","family":"Chen","given":"Yi","non-dropping-particle":"","parse-names":false,"suffix":""}],"container-title":"Computers and Education","id":"ITEM-1","issue":"3663","issued":{"date-parts":[["2024"]]},"page":"105111","publisher":"Elsevier Ltd","title":"Bridging computer and education sciences: A systematic review of automated emotion recognition in online learning environments","type":"article-journal","volume":"220"},"uris":["http://www.mendeley.com/documents/?uuid=15c92b6c-3eec-4b4e-ab41-6057a9126da0"]}],"mendeley":{"formattedCitation":"(Yu dkk., 2024)","plainTextFormattedCitation":"(Yu dkk., 2024)","previouslyFormattedCitation":"(Yu dkk., 2024)"},"properties":{"noteIndex":0},"schema":"https://github.com/citation-style-language/schema/raw/master/csl-citation.json"}</w:instrText>
      </w:r>
      <w:r>
        <w:fldChar w:fldCharType="separate"/>
      </w:r>
      <w:r w:rsidRPr="003558AB">
        <w:rPr>
          <w:noProof/>
        </w:rPr>
        <w:t>(Yu dkk., 2024)</w:t>
      </w:r>
      <w:bookmarkEnd w:id="44"/>
      <w:r>
        <w:fldChar w:fldCharType="end"/>
      </w:r>
    </w:p>
    <w:p w14:paraId="1A2E3A38" w14:textId="77777777" w:rsidR="00C1036C" w:rsidRDefault="00C1036C" w:rsidP="00C1036C">
      <w:pPr>
        <w:pStyle w:val="JudulGambar"/>
        <w:ind w:left="1276" w:hanging="1276"/>
        <w:jc w:val="both"/>
      </w:pPr>
    </w:p>
    <w:p w14:paraId="2E870524" w14:textId="7A4B0209" w:rsidR="002D3E08" w:rsidRPr="002D3E08" w:rsidRDefault="002D3E08" w:rsidP="00745D0D">
      <w:pPr>
        <w:pStyle w:val="Judulbabsub1"/>
        <w:numPr>
          <w:ilvl w:val="2"/>
          <w:numId w:val="6"/>
        </w:numPr>
        <w:rPr>
          <w:i/>
          <w:iCs/>
        </w:rPr>
      </w:pPr>
      <w:bookmarkStart w:id="45" w:name="_Toc213608291"/>
      <w:r w:rsidRPr="002D3E08">
        <w:t xml:space="preserve">Kombinasi </w:t>
      </w:r>
      <w:r w:rsidRPr="002D3E08">
        <w:rPr>
          <w:i/>
          <w:iCs/>
        </w:rPr>
        <w:t>Machine Learning</w:t>
      </w:r>
      <w:r w:rsidRPr="002D3E08">
        <w:t xml:space="preserve"> Klasik dan </w:t>
      </w:r>
      <w:r w:rsidRPr="002D3E08">
        <w:rPr>
          <w:i/>
          <w:iCs/>
        </w:rPr>
        <w:t>Deep Learning</w:t>
      </w:r>
      <w:bookmarkEnd w:id="45"/>
    </w:p>
    <w:p w14:paraId="08E660F1" w14:textId="25059168" w:rsidR="00E75618" w:rsidRDefault="002D3E08" w:rsidP="00E75618">
      <w:pPr>
        <w:pStyle w:val="Paragraf"/>
        <w:spacing w:after="0"/>
        <w:rPr>
          <w:rFonts w:eastAsia="Times New Roman" w:cs="Times New Roman"/>
          <w:szCs w:val="24"/>
        </w:rPr>
      </w:pPr>
      <w:r>
        <w:t xml:space="preserve">Penggabungan metode ML Klasik dan DL juga mungkin dilakukan untuk mendeteksi emosi wajah siswa. </w:t>
      </w:r>
      <w:r>
        <w:fldChar w:fldCharType="begin" w:fldLock="1"/>
      </w:r>
      <w:r w:rsidR="00CD5EDD">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fldChar w:fldCharType="separate"/>
      </w:r>
      <w:r w:rsidRPr="002D3E08">
        <w:rPr>
          <w:noProof/>
        </w:rPr>
        <w:t xml:space="preserve">Sassi dkk., </w:t>
      </w:r>
      <w:r>
        <w:rPr>
          <w:noProof/>
        </w:rPr>
        <w:t>(</w:t>
      </w:r>
      <w:r w:rsidRPr="002D3E08">
        <w:rPr>
          <w:noProof/>
        </w:rPr>
        <w:t>2023)</w:t>
      </w:r>
      <w:r>
        <w:fldChar w:fldCharType="end"/>
      </w:r>
      <w:r>
        <w:t xml:space="preserve"> menggabungkan CNN dan Random Forest untuk menganalisis secara </w:t>
      </w:r>
      <w:r w:rsidRPr="004C69E7">
        <w:rPr>
          <w:i/>
          <w:iCs/>
        </w:rPr>
        <w:t>real-time</w:t>
      </w:r>
      <w:r>
        <w:t xml:space="preserve"> emosi siswa saat pembelajaraan daring. </w:t>
      </w:r>
      <w:r w:rsidRPr="002D3E08">
        <w:t xml:space="preserve">Dalam implementasinya, </w:t>
      </w:r>
      <w:r w:rsidR="004C69E7">
        <w:fldChar w:fldCharType="begin" w:fldLock="1"/>
      </w:r>
      <w:r w:rsidR="00CD5EDD">
        <w:instrText>ADDIN CSL_CITATION {"citationItems":[{"id":"ITEM-1","itemData":{"DOI":"10.1109/ACCESS.2023.3313973","ISSN":"21693536","abstract":"Since the outbreak of the COVID-19 crisis, the transition to remote education presented several challenges to educational institutions. Unlike face-to-face classes where educators can modify and keep track of the lessons and content according to the students' observed emotions and participation, such activities are difficult to complete in online learning environments. To address this issue, we propose here a novel and comprehensive framework that leverages advanced computer vision and analysis techniques to detect students' emotions during online learning and assess their state of mind regarding the taught content. Our framework is composed of three modules. The first module uses a novel lightweight machine learning method, called convolutional neural network-random forest (CNN-RF), to efficiently detect the students' basic emotions, e.g., sad, happy, etc., during the online course. Our approach surpasses existing benchmarks in terms of accuracy (over 71%) on the FER-2013 dataset, while being less complex (i.e., using a smaller number of parameters). The second module consists of mapping the basic emotions to an education-aware state of mind, e.g., interest, boredom, distraction, etc. Unlike the few works that proposed simplistic mapping, we propose here a Plutchik wheel's inspired mapping system, which is more precise and reflects better the relationship between combinations of basic emotions and the resulting education-aware state of mind. Thus, our understanding of the students' cognitive and affective experiences during online learning can be enhanced. The third module is a visualization dashboard that offers clear and intuitive real-time representations of basic emotions and states of mind. This tool provides educators with invaluable insights into students' emotional dynamics, enabling them to identify learning difficulties with high precision and make informed recommendations for improvements in course content and online teaching methods. In summary, the proposed framework presents a novel and powerful tool that addresses the challenges related to online learning. By accurately detecting the students' emotions, assessing their states of mind, and providing real-time visualization, our approach represents a significant advancement toward the optimization of online education, which is critically needed in rural and remote areas of the globe.","author":[{"dropping-particle":"","family":"Sassi","given":"Ayoub","non-dropping-particle":"","parse-names":false,"suffix":""},{"dropping-particle":"","family":"Jaafar","given":"Wael","non-dropping-particle":"","parse-names":false,"suffix":""},{"dropping-particle":"","family":"Cherif","given":"Safa","non-dropping-particle":"","parse-names":false,"suffix":""},{"dropping-particle":"Ben","family":"Abderrazak","given":"Jihene","non-dropping-particle":"","parse-names":false,"suffix":""},{"dropping-particle":"","family":"Yanikomeroglu","given":"Halim","non-dropping-particle":"","parse-names":false,"suffix":""}],"container-title":"IEEE Access","id":"ITEM-1","issue":"July","issued":{"date-parts":[["2023"]]},"page":"99376-99386","publisher":"IEEE","title":"Video Traffic Analysis for Real-Time Emotion Recognition and Visualization in Online Learning","type":"article-journal","volume":"11"},"uris":["http://www.mendeley.com/documents/?uuid=d9e4b874-5f1f-4daa-91d9-28103be4ddd5"]}],"mendeley":{"formattedCitation":"(Sassi dkk., 2023)","manualFormatting":"Sassi dkk., (2023)","plainTextFormattedCitation":"(Sassi dkk., 2023)","previouslyFormattedCitation":"(Sassi dkk., 2023)"},"properties":{"noteIndex":0},"schema":"https://github.com/citation-style-language/schema/raw/master/csl-citation.json"}</w:instrText>
      </w:r>
      <w:r w:rsidR="004C69E7">
        <w:fldChar w:fldCharType="separate"/>
      </w:r>
      <w:r w:rsidR="004C69E7" w:rsidRPr="002D3E08">
        <w:rPr>
          <w:noProof/>
        </w:rPr>
        <w:t xml:space="preserve">Sassi dkk., </w:t>
      </w:r>
      <w:r w:rsidR="004C69E7">
        <w:rPr>
          <w:noProof/>
        </w:rPr>
        <w:t>(</w:t>
      </w:r>
      <w:r w:rsidR="004C69E7" w:rsidRPr="002D3E08">
        <w:rPr>
          <w:noProof/>
        </w:rPr>
        <w:t>2023)</w:t>
      </w:r>
      <w:r w:rsidR="004C69E7">
        <w:fldChar w:fldCharType="end"/>
      </w:r>
      <w:r w:rsidR="004C69E7">
        <w:t xml:space="preserve"> </w:t>
      </w:r>
      <w:r w:rsidRPr="002D3E08">
        <w:t xml:space="preserve">menggunakan model CNN-RF untuk pengenalan emosi, yang menunjukkan kinerja lebih tinggi serta kompleksitas yang lebih rendah dibandingkan dengan metode konvensional. </w:t>
      </w:r>
      <w:r w:rsidR="004C69E7" w:rsidRPr="004C69E7">
        <w:rPr>
          <w:rFonts w:eastAsia="Times New Roman"/>
        </w:rPr>
        <w:t xml:space="preserve">Model CNN-RF yang diusulkan menunjukkan kinerja yang unggul dengan mencapai akurasi sebesar 71,86%, presisi 70,56%, </w:t>
      </w:r>
      <w:r w:rsidR="004C69E7" w:rsidRPr="004C69E7">
        <w:rPr>
          <w:rFonts w:eastAsia="Times New Roman"/>
          <w:i/>
          <w:iCs/>
        </w:rPr>
        <w:t>recall</w:t>
      </w:r>
      <w:r w:rsidR="004C69E7" w:rsidRPr="004C69E7">
        <w:rPr>
          <w:rFonts w:eastAsia="Times New Roman"/>
        </w:rPr>
        <w:t xml:space="preserve"> 74,35%, dan skor F1 sebesar 72,09%. Hasil ini lebih tinggi dibandingkan dengan tolok ukur yang ada, menegaskan efektivitas pendekatan yang digunakan. Akurasi yang tinggi menunjukkan bahwa model mampu mengklasifikasikan sampel dengan baik, sementara presisi yang tinggi mengindikasikan rendahnya tingkat prediksi positif palsu.</w:t>
      </w:r>
      <w:r w:rsidR="004C69E7">
        <w:rPr>
          <w:rFonts w:eastAsia="Times New Roman"/>
        </w:rPr>
        <w:t xml:space="preserve"> </w:t>
      </w:r>
      <w:r w:rsidR="004C69E7" w:rsidRPr="004C69E7">
        <w:rPr>
          <w:rFonts w:eastAsia="Times New Roman" w:cs="Times New Roman"/>
          <w:szCs w:val="24"/>
        </w:rPr>
        <w:t xml:space="preserve">Keunggulan lain dari model ini terletak pada arsitektur yang efisien, yang memungkinkan peningkatan akurasi tanpa mengorbankan kinerja komputasi. Dengan hanya 5,17 juta parameter, model ini tetap ringan dan optimal untuk aplikasi dunia nyata, terutama dalam lingkungan dengan sumber daya yang terbatas. Evaluasi model dilakukan menggunakan </w:t>
      </w:r>
      <w:r w:rsidR="003B56B3" w:rsidRPr="003B56B3">
        <w:rPr>
          <w:rFonts w:eastAsia="Times New Roman" w:cs="Times New Roman"/>
          <w:i/>
          <w:szCs w:val="24"/>
        </w:rPr>
        <w:t>dataset</w:t>
      </w:r>
      <w:r w:rsidR="004C69E7" w:rsidRPr="004C69E7">
        <w:rPr>
          <w:rFonts w:eastAsia="Times New Roman" w:cs="Times New Roman"/>
          <w:szCs w:val="24"/>
        </w:rPr>
        <w:t xml:space="preserve"> FER2013, yang berisi gambar wajah dengan berbagai ekspresi emosi. Selama proses pelatihan, teknik augmentasi data diterapkan untuk memperkaya kumpulan data, sehingga meningkatkan generalisasi model dalam mengenali emosi dari berbagai variasi gambar.</w:t>
      </w:r>
    </w:p>
    <w:p w14:paraId="0EF170D0" w14:textId="77777777" w:rsidR="00AE5B81" w:rsidRPr="002D3E08" w:rsidRDefault="00AE5B81" w:rsidP="00AE5B81">
      <w:pPr>
        <w:pStyle w:val="Paragraf"/>
        <w:spacing w:after="0"/>
      </w:pPr>
    </w:p>
    <w:p w14:paraId="62A008A4" w14:textId="624A0089" w:rsidR="00FD1825" w:rsidRDefault="00FD1825" w:rsidP="00745D0D">
      <w:pPr>
        <w:pStyle w:val="Judulbabsub1"/>
        <w:numPr>
          <w:ilvl w:val="1"/>
          <w:numId w:val="6"/>
        </w:numPr>
      </w:pPr>
      <w:bookmarkStart w:id="46" w:name="_Toc213608292"/>
      <w:r w:rsidRPr="00FD1825">
        <w:lastRenderedPageBreak/>
        <w:t>Peta Literatu</w:t>
      </w:r>
      <w:r>
        <w:t>r</w:t>
      </w:r>
      <w:bookmarkEnd w:id="46"/>
    </w:p>
    <w:p w14:paraId="4C03668E" w14:textId="5EA2BB04" w:rsidR="00FD1825" w:rsidRDefault="00FD1825" w:rsidP="00745C51">
      <w:pPr>
        <w:pStyle w:val="Paragraf"/>
        <w:spacing w:after="0"/>
      </w:pPr>
      <w:r>
        <w:t xml:space="preserve">Berdasarkan beberapa literatur yang telah dibahas, penulis melakukan pemetaan tentang referensi penelitian terdahulu beserta tantangannya yang berkaitan dengan pilihan-pilihan yang ada untuk mendeteksi emosi siswa pada pembelajaran daring, hasilnya dapat dilihat pada gambar </w:t>
      </w:r>
      <w:r w:rsidR="00A73669">
        <w:t>II.10</w:t>
      </w:r>
      <w:r w:rsidR="00745C51">
        <w:t xml:space="preserve">. Selain itu, penulis juga membuat peta literatur tentang penelitian yang sudah dilakukan untuk mengatasi masalah wajah yang teroklusi </w:t>
      </w:r>
      <w:r w:rsidR="00ED72D6">
        <w:t>dalam</w:t>
      </w:r>
      <w:r w:rsidR="00745C51">
        <w:t xml:space="preserve"> penerapan FER</w:t>
      </w:r>
      <w:r w:rsidR="00ED72D6">
        <w:t xml:space="preserve"> yang dapat dilihat pada gambar II.11.</w:t>
      </w:r>
    </w:p>
    <w:p w14:paraId="4F2F96BC" w14:textId="77777777" w:rsidR="00FD1825" w:rsidRDefault="00FD1825" w:rsidP="004E4FCB">
      <w:pPr>
        <w:pStyle w:val="Paragraf"/>
        <w:jc w:val="center"/>
      </w:pPr>
      <w:r>
        <w:rPr>
          <w:noProof/>
        </w:rPr>
        <w:drawing>
          <wp:inline distT="0" distB="0" distL="0" distR="0" wp14:anchorId="66004856" wp14:editId="4FB3759E">
            <wp:extent cx="4581123" cy="41981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sisQ (1).png"/>
                    <pic:cNvPicPr/>
                  </pic:nvPicPr>
                  <pic:blipFill rotWithShape="1">
                    <a:blip r:embed="rId21" cstate="print">
                      <a:extLst>
                        <a:ext uri="{28A0092B-C50C-407E-A947-70E740481C1C}">
                          <a14:useLocalDpi xmlns:a14="http://schemas.microsoft.com/office/drawing/2010/main" val="0"/>
                        </a:ext>
                      </a:extLst>
                    </a:blip>
                    <a:srcRect l="5571" t="3702" r="-359" b="9016"/>
                    <a:stretch/>
                  </pic:blipFill>
                  <pic:spPr bwMode="auto">
                    <a:xfrm>
                      <a:off x="0" y="0"/>
                      <a:ext cx="4596023" cy="4211805"/>
                    </a:xfrm>
                    <a:prstGeom prst="rect">
                      <a:avLst/>
                    </a:prstGeom>
                    <a:ln>
                      <a:noFill/>
                    </a:ln>
                    <a:extLst>
                      <a:ext uri="{53640926-AAD7-44D8-BBD7-CCE9431645EC}">
                        <a14:shadowObscured xmlns:a14="http://schemas.microsoft.com/office/drawing/2010/main"/>
                      </a:ext>
                    </a:extLst>
                  </pic:spPr>
                </pic:pic>
              </a:graphicData>
            </a:graphic>
          </wp:inline>
        </w:drawing>
      </w:r>
    </w:p>
    <w:p w14:paraId="0C5DB14A" w14:textId="45528FA1" w:rsidR="00745C51" w:rsidRPr="00745C51" w:rsidRDefault="00FD1825" w:rsidP="00745C51">
      <w:pPr>
        <w:pStyle w:val="JudulGambar"/>
        <w:ind w:left="1418" w:hanging="1418"/>
        <w:rPr>
          <w:b/>
        </w:rPr>
      </w:pPr>
      <w:bookmarkStart w:id="47" w:name="_Toc213715564"/>
      <w:r>
        <w:t>Gambar II.</w:t>
      </w:r>
      <w:r w:rsidR="00E75C94">
        <w:fldChar w:fldCharType="begin"/>
      </w:r>
      <w:r w:rsidR="00E75C94">
        <w:instrText xml:space="preserve"> SEQ Gambar_II. \* ARABIC </w:instrText>
      </w:r>
      <w:r w:rsidR="00E75C94">
        <w:fldChar w:fldCharType="separate"/>
      </w:r>
      <w:r w:rsidR="003A7653">
        <w:rPr>
          <w:noProof/>
        </w:rPr>
        <w:t>9</w:t>
      </w:r>
      <w:r w:rsidR="00E75C94">
        <w:rPr>
          <w:noProof/>
        </w:rPr>
        <w:fldChar w:fldCharType="end"/>
      </w:r>
      <w:r w:rsidR="00A73669">
        <w:t xml:space="preserve"> </w:t>
      </w:r>
      <w:r>
        <w:t xml:space="preserve">Peta literatur </w:t>
      </w:r>
      <w:r w:rsidR="00A73669">
        <w:t xml:space="preserve">deteksi </w:t>
      </w:r>
      <w:r>
        <w:t>emosi siswa pada media pembelajaran daring</w:t>
      </w:r>
      <w:bookmarkEnd w:id="47"/>
    </w:p>
    <w:p w14:paraId="50E50B74" w14:textId="77777777" w:rsidR="00A37F9F" w:rsidRDefault="00745C51" w:rsidP="00A37F9F">
      <w:pPr>
        <w:pStyle w:val="Paragraf"/>
        <w:keepNext/>
        <w:spacing w:before="240"/>
        <w:jc w:val="center"/>
      </w:pPr>
      <w:r>
        <w:rPr>
          <w:noProof/>
        </w:rPr>
        <w:drawing>
          <wp:inline distT="0" distB="0" distL="0" distR="0" wp14:anchorId="2DDD367D" wp14:editId="174845D2">
            <wp:extent cx="4409905" cy="1286414"/>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ra mengatasi masalah oklusi pada FER.png"/>
                    <pic:cNvPicPr/>
                  </pic:nvPicPr>
                  <pic:blipFill rotWithShape="1">
                    <a:blip r:embed="rId22" cstate="print">
                      <a:extLst>
                        <a:ext uri="{28A0092B-C50C-407E-A947-70E740481C1C}">
                          <a14:useLocalDpi xmlns:a14="http://schemas.microsoft.com/office/drawing/2010/main" val="0"/>
                        </a:ext>
                      </a:extLst>
                    </a:blip>
                    <a:srcRect l="5748" t="8860" r="3673" b="23238"/>
                    <a:stretch/>
                  </pic:blipFill>
                  <pic:spPr bwMode="auto">
                    <a:xfrm>
                      <a:off x="0" y="0"/>
                      <a:ext cx="4478955" cy="1306556"/>
                    </a:xfrm>
                    <a:prstGeom prst="rect">
                      <a:avLst/>
                    </a:prstGeom>
                    <a:ln>
                      <a:noFill/>
                    </a:ln>
                    <a:extLst>
                      <a:ext uri="{53640926-AAD7-44D8-BBD7-CCE9431645EC}">
                        <a14:shadowObscured xmlns:a14="http://schemas.microsoft.com/office/drawing/2010/main"/>
                      </a:ext>
                    </a:extLst>
                  </pic:spPr>
                </pic:pic>
              </a:graphicData>
            </a:graphic>
          </wp:inline>
        </w:drawing>
      </w:r>
    </w:p>
    <w:p w14:paraId="2E4E6AF2" w14:textId="28CE433F" w:rsidR="00745C51" w:rsidRPr="00702613" w:rsidRDefault="00A37F9F" w:rsidP="00A37F9F">
      <w:pPr>
        <w:pStyle w:val="JudulGambar"/>
        <w:sectPr w:rsidR="00745C51" w:rsidRPr="00702613" w:rsidSect="00EB1258">
          <w:footerReference w:type="default" r:id="rId23"/>
          <w:pgSz w:w="11907" w:h="16839" w:code="9"/>
          <w:pgMar w:top="1699" w:right="1699" w:bottom="1699" w:left="2275" w:header="720" w:footer="850" w:gutter="0"/>
          <w:pgNumType w:start="1"/>
          <w:cols w:space="720"/>
          <w:titlePg/>
          <w:docGrid w:linePitch="360"/>
        </w:sectPr>
      </w:pPr>
      <w:bookmarkStart w:id="48" w:name="_Toc213715565"/>
      <w:r>
        <w:t>Gambar II.</w:t>
      </w:r>
      <w:r w:rsidR="00E75C94">
        <w:fldChar w:fldCharType="begin"/>
      </w:r>
      <w:r w:rsidR="00E75C94">
        <w:instrText xml:space="preserve"> SEQ Gambar_II. \* ARABIC </w:instrText>
      </w:r>
      <w:r w:rsidR="00E75C94">
        <w:fldChar w:fldCharType="separate"/>
      </w:r>
      <w:r w:rsidR="003A7653">
        <w:rPr>
          <w:noProof/>
        </w:rPr>
        <w:t>10</w:t>
      </w:r>
      <w:r w:rsidR="00E75C94">
        <w:rPr>
          <w:noProof/>
        </w:rPr>
        <w:fldChar w:fldCharType="end"/>
      </w:r>
      <w:r>
        <w:t xml:space="preserve"> Peta literatur tentang cara mengatasi masalah oklusi pada FER</w:t>
      </w:r>
      <w:bookmarkEnd w:id="48"/>
    </w:p>
    <w:p w14:paraId="1CC3454A" w14:textId="7A2176C3" w:rsidR="00BF411F" w:rsidRPr="005C77E7" w:rsidRDefault="006D106B" w:rsidP="00745D0D">
      <w:pPr>
        <w:pStyle w:val="judulBab15"/>
        <w:numPr>
          <w:ilvl w:val="0"/>
          <w:numId w:val="6"/>
        </w:numPr>
        <w:ind w:left="709" w:hanging="709"/>
      </w:pPr>
      <w:bookmarkStart w:id="49" w:name="_Toc213608293"/>
      <w:r>
        <w:lastRenderedPageBreak/>
        <w:t>Metodologi Penelitian</w:t>
      </w:r>
      <w:bookmarkEnd w:id="49"/>
    </w:p>
    <w:p w14:paraId="0A45DD63" w14:textId="77777777" w:rsidR="00EF4781" w:rsidRPr="005C77E7" w:rsidRDefault="00EF4781" w:rsidP="006D106B">
      <w:pPr>
        <w:pStyle w:val="Paragraf"/>
        <w:spacing w:after="0"/>
      </w:pPr>
    </w:p>
    <w:p w14:paraId="27C21A40" w14:textId="6D4E1F22" w:rsidR="00DE514D" w:rsidRPr="00473E58" w:rsidRDefault="00473E58" w:rsidP="00473E58">
      <w:pPr>
        <w:pStyle w:val="Paragraf"/>
      </w:pPr>
      <w:r w:rsidRPr="00473E58">
        <w:t xml:space="preserve">Semua metodologi yang akan digunakan dalam penelitian dibahas dalam bab ini. Gambar III.1 menunjukkan tahapan penelitian </w:t>
      </w:r>
      <w:r w:rsidRPr="00473E58">
        <w:rPr>
          <w:i/>
          <w:iCs/>
        </w:rPr>
        <w:t>Design Science Research Methodology</w:t>
      </w:r>
      <w:r w:rsidRPr="00473E58">
        <w:t xml:space="preserve"> (DSRM) yang akan diterapkan dalam penelitian ini.</w:t>
      </w:r>
    </w:p>
    <w:p w14:paraId="2AD8EE86" w14:textId="505F18FA" w:rsidR="00DE514D" w:rsidRDefault="009B78D7" w:rsidP="00DE514D">
      <w:pPr>
        <w:pStyle w:val="Paragraf"/>
        <w:keepNext/>
        <w:spacing w:after="0"/>
        <w:jc w:val="center"/>
      </w:pPr>
      <w:r>
        <w:rPr>
          <w:noProof/>
        </w:rPr>
        <w:drawing>
          <wp:inline distT="0" distB="0" distL="0" distR="0" wp14:anchorId="6B4E0523" wp14:editId="18E43F39">
            <wp:extent cx="5037455" cy="7023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rm.png"/>
                    <pic:cNvPicPr/>
                  </pic:nvPicPr>
                  <pic:blipFill>
                    <a:blip r:embed="rId24">
                      <a:extLst>
                        <a:ext uri="{28A0092B-C50C-407E-A947-70E740481C1C}">
                          <a14:useLocalDpi xmlns:a14="http://schemas.microsoft.com/office/drawing/2010/main" val="0"/>
                        </a:ext>
                      </a:extLst>
                    </a:blip>
                    <a:stretch>
                      <a:fillRect/>
                    </a:stretch>
                  </pic:blipFill>
                  <pic:spPr>
                    <a:xfrm>
                      <a:off x="0" y="0"/>
                      <a:ext cx="5037455" cy="702310"/>
                    </a:xfrm>
                    <a:prstGeom prst="rect">
                      <a:avLst/>
                    </a:prstGeom>
                  </pic:spPr>
                </pic:pic>
              </a:graphicData>
            </a:graphic>
          </wp:inline>
        </w:drawing>
      </w:r>
    </w:p>
    <w:p w14:paraId="327F5E9D" w14:textId="1D24B23A" w:rsidR="00DE514D" w:rsidRDefault="00DE514D" w:rsidP="00DE514D">
      <w:pPr>
        <w:pStyle w:val="JudulGambar"/>
      </w:pPr>
      <w:bookmarkStart w:id="50" w:name="_Toc213715566"/>
      <w:r>
        <w:t>Gambar III.</w:t>
      </w:r>
      <w:r w:rsidR="00E75C94">
        <w:fldChar w:fldCharType="begin"/>
      </w:r>
      <w:r w:rsidR="00E75C94">
        <w:instrText xml:space="preserve"> SEQ Gambar_III. \* ARABIC </w:instrText>
      </w:r>
      <w:r w:rsidR="00E75C94">
        <w:fldChar w:fldCharType="separate"/>
      </w:r>
      <w:r w:rsidR="003A7653">
        <w:rPr>
          <w:noProof/>
        </w:rPr>
        <w:t>1</w:t>
      </w:r>
      <w:r w:rsidR="00E75C94">
        <w:rPr>
          <w:noProof/>
        </w:rPr>
        <w:fldChar w:fldCharType="end"/>
      </w:r>
      <w:r>
        <w:t xml:space="preserve"> </w:t>
      </w:r>
      <w:r w:rsidRPr="00DE514D">
        <w:rPr>
          <w:i/>
          <w:iCs/>
        </w:rPr>
        <w:t>Design Science Research Methodology</w:t>
      </w:r>
      <w:bookmarkEnd w:id="50"/>
    </w:p>
    <w:p w14:paraId="24F615C1" w14:textId="44953817" w:rsidR="00DE514D" w:rsidRPr="00473E58" w:rsidRDefault="00473E58" w:rsidP="00473E58">
      <w:pPr>
        <w:pStyle w:val="Paragraf"/>
        <w:spacing w:after="0"/>
      </w:pPr>
      <w:r w:rsidRPr="00473E58">
        <w:t>Gambar III.1 menunjukkan bahwa DSRM terdiri dari enam tahapan penelitian: identifikasi masalah, definisi tujuan dan solusi, perancangan dan pengembangan, demonstrasi, evaluasi, dan komunikasi. Subbab berikutnya memberikan penjelasan tentang setiap langkah yang harus dilakukan.</w:t>
      </w:r>
    </w:p>
    <w:p w14:paraId="09149232" w14:textId="77777777" w:rsidR="002454E1" w:rsidRPr="00DE514D" w:rsidRDefault="002454E1" w:rsidP="002454E1">
      <w:pPr>
        <w:pStyle w:val="Paragraf"/>
        <w:spacing w:after="0"/>
      </w:pPr>
    </w:p>
    <w:p w14:paraId="63E87DD1" w14:textId="10EF677A" w:rsidR="006D106B" w:rsidRPr="00DE514D" w:rsidRDefault="00DE514D" w:rsidP="00745D0D">
      <w:pPr>
        <w:pStyle w:val="Judulbabsub1"/>
        <w:numPr>
          <w:ilvl w:val="1"/>
          <w:numId w:val="6"/>
        </w:numPr>
        <w:rPr>
          <w:i/>
          <w:iCs/>
        </w:rPr>
      </w:pPr>
      <w:bookmarkStart w:id="51" w:name="_Toc213608294"/>
      <w:r>
        <w:t>Identifikasi Masalah dan Motivasi</w:t>
      </w:r>
      <w:bookmarkEnd w:id="51"/>
    </w:p>
    <w:p w14:paraId="4B61661F" w14:textId="51AC20D9" w:rsidR="00DE514D" w:rsidRDefault="00473E58" w:rsidP="00C7480C">
      <w:pPr>
        <w:pStyle w:val="Paragraf"/>
      </w:pPr>
      <w:r w:rsidRPr="00473E58">
        <w:t xml:space="preserve">Pada tahap identifikasi masalah dan motivasi, fokus akan berada pada identifikasi masalah dan </w:t>
      </w:r>
      <w:r>
        <w:t>motivasi</w:t>
      </w:r>
      <w:r w:rsidRPr="00473E58">
        <w:t xml:space="preserve"> untuk melakukan penelitian. Tabel III.1 menunjukkan langkah-langkah </w:t>
      </w:r>
      <w:r w:rsidRPr="00473E58">
        <w:rPr>
          <w:i/>
          <w:iCs/>
        </w:rPr>
        <w:t>input</w:t>
      </w:r>
      <w:r w:rsidRPr="00473E58">
        <w:t xml:space="preserve">, proses, dan </w:t>
      </w:r>
      <w:r w:rsidRPr="00473E58">
        <w:rPr>
          <w:i/>
          <w:iCs/>
        </w:rPr>
        <w:t>output</w:t>
      </w:r>
      <w:r w:rsidRPr="00473E58">
        <w:t xml:space="preserve"> pada tahap </w:t>
      </w:r>
      <w:r>
        <w:t>identifikasi</w:t>
      </w:r>
      <w:r w:rsidRPr="00473E58">
        <w:t xml:space="preserve"> masalah dan </w:t>
      </w:r>
      <w:r>
        <w:t>motivasi</w:t>
      </w:r>
      <w:r w:rsidRPr="00473E58">
        <w:t>.</w:t>
      </w:r>
    </w:p>
    <w:p w14:paraId="43A20241" w14:textId="4652B583" w:rsidR="00C4361F" w:rsidRPr="00FB5FB4" w:rsidRDefault="00C4361F" w:rsidP="00FB5FB4">
      <w:pPr>
        <w:pStyle w:val="judulTabel"/>
      </w:pPr>
      <w:bookmarkStart w:id="52" w:name="_Toc213608585"/>
      <w:r w:rsidRPr="00FB5FB4">
        <w:t>Tabel III.</w:t>
      </w:r>
      <w:r w:rsidR="00E75C94">
        <w:fldChar w:fldCharType="begin"/>
      </w:r>
      <w:r w:rsidR="00E75C94">
        <w:instrText xml:space="preserve"> SEQ Tabel_III. \* ARABIC </w:instrText>
      </w:r>
      <w:r w:rsidR="00E75C94">
        <w:fldChar w:fldCharType="separate"/>
      </w:r>
      <w:r w:rsidR="003A7653">
        <w:rPr>
          <w:noProof/>
        </w:rPr>
        <w:t>1</w:t>
      </w:r>
      <w:r w:rsidR="00E75C94">
        <w:rPr>
          <w:noProof/>
        </w:rPr>
        <w:fldChar w:fldCharType="end"/>
      </w:r>
      <w:r w:rsidRPr="00FB5FB4">
        <w:t xml:space="preserve"> Tahap identifikasi masalah dan motivasi</w:t>
      </w:r>
      <w:bookmarkEnd w:id="52"/>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C7480C" w14:paraId="77E9DAC3" w14:textId="77777777" w:rsidTr="00255228">
        <w:tc>
          <w:tcPr>
            <w:tcW w:w="1271" w:type="dxa"/>
          </w:tcPr>
          <w:p w14:paraId="3A4F2288" w14:textId="14DDAC9F" w:rsidR="00C7480C" w:rsidRDefault="00C7480C" w:rsidP="00E52E46">
            <w:pPr>
              <w:pStyle w:val="Paragraf"/>
              <w:spacing w:after="0" w:line="240" w:lineRule="auto"/>
            </w:pPr>
            <w:r w:rsidRPr="00C7480C">
              <w:rPr>
                <w:i/>
                <w:iCs/>
              </w:rPr>
              <w:t>Input</w:t>
            </w:r>
          </w:p>
        </w:tc>
        <w:tc>
          <w:tcPr>
            <w:tcW w:w="6662" w:type="dxa"/>
          </w:tcPr>
          <w:p w14:paraId="564B95AB" w14:textId="77777777" w:rsidR="004448C3" w:rsidRDefault="00601717" w:rsidP="00E52E46">
            <w:pPr>
              <w:pStyle w:val="Paragraf"/>
              <w:numPr>
                <w:ilvl w:val="0"/>
                <w:numId w:val="12"/>
              </w:numPr>
              <w:spacing w:after="0" w:line="240" w:lineRule="auto"/>
              <w:ind w:left="317" w:hanging="283"/>
            </w:pPr>
            <w:r>
              <w:t>Riset penelitian</w:t>
            </w:r>
          </w:p>
          <w:p w14:paraId="08EC9A58" w14:textId="482A869C" w:rsidR="00601717" w:rsidRDefault="00601717" w:rsidP="00E52E46">
            <w:pPr>
              <w:pStyle w:val="Paragraf"/>
              <w:numPr>
                <w:ilvl w:val="0"/>
                <w:numId w:val="12"/>
              </w:numPr>
              <w:spacing w:after="0" w:line="240" w:lineRule="auto"/>
              <w:ind w:left="317" w:hanging="283"/>
            </w:pPr>
            <w:r>
              <w:t>Dokumen ilmiah</w:t>
            </w:r>
          </w:p>
        </w:tc>
      </w:tr>
      <w:tr w:rsidR="00C7480C" w14:paraId="0BA29519" w14:textId="77777777" w:rsidTr="00255228">
        <w:tc>
          <w:tcPr>
            <w:tcW w:w="1271" w:type="dxa"/>
          </w:tcPr>
          <w:p w14:paraId="617A5EE7" w14:textId="122C8381" w:rsidR="00C7480C" w:rsidRDefault="00C7480C" w:rsidP="00E52E46">
            <w:pPr>
              <w:pStyle w:val="Paragraf"/>
              <w:spacing w:after="0" w:line="240" w:lineRule="auto"/>
            </w:pPr>
            <w:r>
              <w:t>Proses</w:t>
            </w:r>
          </w:p>
        </w:tc>
        <w:tc>
          <w:tcPr>
            <w:tcW w:w="6662" w:type="dxa"/>
          </w:tcPr>
          <w:p w14:paraId="2E97ABB2" w14:textId="352139DA" w:rsidR="00C7480C" w:rsidRDefault="00C7480C" w:rsidP="00E52E46">
            <w:pPr>
              <w:pStyle w:val="Paragraf"/>
              <w:spacing w:after="0" w:line="240" w:lineRule="auto"/>
            </w:pPr>
            <w:r>
              <w:t>Kajian literatur</w:t>
            </w:r>
          </w:p>
        </w:tc>
      </w:tr>
      <w:tr w:rsidR="00C7480C" w14:paraId="44B1A2DD" w14:textId="77777777" w:rsidTr="00255228">
        <w:tc>
          <w:tcPr>
            <w:tcW w:w="1271" w:type="dxa"/>
          </w:tcPr>
          <w:p w14:paraId="773E93DB" w14:textId="6B3B9986" w:rsidR="00C7480C" w:rsidRDefault="00C7480C" w:rsidP="00E52E46">
            <w:pPr>
              <w:pStyle w:val="Paragraf"/>
              <w:spacing w:after="0" w:line="240" w:lineRule="auto"/>
            </w:pPr>
            <w:r w:rsidRPr="00C7480C">
              <w:rPr>
                <w:i/>
                <w:iCs/>
              </w:rPr>
              <w:t>Output</w:t>
            </w:r>
          </w:p>
        </w:tc>
        <w:tc>
          <w:tcPr>
            <w:tcW w:w="6662" w:type="dxa"/>
          </w:tcPr>
          <w:p w14:paraId="2958271A" w14:textId="5B7D0A22" w:rsidR="00C7480C" w:rsidRDefault="00C7480C" w:rsidP="00E52E46">
            <w:pPr>
              <w:pStyle w:val="Paragraf"/>
              <w:numPr>
                <w:ilvl w:val="0"/>
                <w:numId w:val="12"/>
              </w:numPr>
              <w:spacing w:after="0" w:line="240" w:lineRule="auto"/>
              <w:ind w:left="317" w:hanging="283"/>
            </w:pPr>
            <w:r>
              <w:t xml:space="preserve">Informasi </w:t>
            </w:r>
            <w:r w:rsidR="00C4361F">
              <w:t>mekanisme umpan balik pada pembelajaran daring</w:t>
            </w:r>
          </w:p>
          <w:p w14:paraId="36BB261B" w14:textId="36CAE3AE" w:rsidR="00C4361F" w:rsidRDefault="002F0041" w:rsidP="00E52E46">
            <w:pPr>
              <w:pStyle w:val="Paragraf"/>
              <w:numPr>
                <w:ilvl w:val="0"/>
                <w:numId w:val="12"/>
              </w:numPr>
              <w:spacing w:after="0" w:line="240" w:lineRule="auto"/>
              <w:ind w:left="317" w:hanging="283"/>
            </w:pPr>
            <w:r>
              <w:t>Alasan</w:t>
            </w:r>
            <w:r w:rsidR="002A1169">
              <w:t xml:space="preserve"> pemilihan </w:t>
            </w:r>
            <w:r>
              <w:t xml:space="preserve">FER </w:t>
            </w:r>
            <w:r w:rsidR="002A1169">
              <w:t xml:space="preserve">sebagai </w:t>
            </w:r>
            <w:r w:rsidR="00C4361F">
              <w:t xml:space="preserve"> </w:t>
            </w:r>
            <w:r w:rsidR="002A1169">
              <w:t>pendekatan</w:t>
            </w:r>
            <w:r w:rsidR="00C4361F">
              <w:t xml:space="preserve"> umpan balik pada pembelajaran</w:t>
            </w:r>
            <w:r w:rsidR="00D72ED1">
              <w:t xml:space="preserve"> daring</w:t>
            </w:r>
            <w:r w:rsidR="00C4361F">
              <w:t xml:space="preserve"> </w:t>
            </w:r>
          </w:p>
        </w:tc>
      </w:tr>
    </w:tbl>
    <w:p w14:paraId="64AAED02" w14:textId="18946559" w:rsidR="00C7480C" w:rsidRDefault="00C7480C" w:rsidP="002454E1">
      <w:pPr>
        <w:pStyle w:val="Paragraf"/>
        <w:spacing w:after="0"/>
      </w:pPr>
    </w:p>
    <w:p w14:paraId="237D8BAE" w14:textId="71697D82" w:rsidR="004448C3" w:rsidRDefault="002454E1" w:rsidP="00C7480C">
      <w:pPr>
        <w:pStyle w:val="Paragraf"/>
      </w:pPr>
      <w:r>
        <w:t xml:space="preserve">Berdasarkan tabel III.1, </w:t>
      </w:r>
      <w:r w:rsidRPr="002454E1">
        <w:rPr>
          <w:i/>
          <w:iCs/>
        </w:rPr>
        <w:t>input</w:t>
      </w:r>
      <w:r>
        <w:t xml:space="preserve"> pada tahap ini diperoleh dengan dengan melakukan </w:t>
      </w:r>
      <w:r w:rsidRPr="002454E1">
        <w:t>pengkajian literatur terkait topik yang akan dibaha</w:t>
      </w:r>
      <w:r>
        <w:t xml:space="preserve">s, yaitu penerapan mekanisme umpan balik pada LMS. </w:t>
      </w:r>
      <w:r w:rsidR="00B94901" w:rsidRPr="00B94901">
        <w:t xml:space="preserve">Masalah dalam penelitian ini diperoleh dari telaahan dokumen strategi pengembangan institusi pendidikan yang menekankan pentingnya penerapan konsep smart campus, salah satunya melalui penggunaan </w:t>
      </w:r>
      <w:r w:rsidR="00B94901" w:rsidRPr="00B94901">
        <w:rPr>
          <w:i/>
          <w:iCs/>
        </w:rPr>
        <w:t>Learning Management System</w:t>
      </w:r>
      <w:r w:rsidR="00B94901" w:rsidRPr="00B94901">
        <w:t xml:space="preserve"> (LMS) sebagai pendukung pembelajaran daring. </w:t>
      </w:r>
      <w:r w:rsidR="00B94901" w:rsidRPr="00B94901">
        <w:lastRenderedPageBreak/>
        <w:t xml:space="preserve">Berdasarkan wawancara langsung dengan dosen dan dipadukan dengan studi literatur, ditemukan bahwa LMS yang digunakan masih memiliki kekurangan yaitu tidak tersedianya mekanisme umpan balik yang dapat menilai tingkat </w:t>
      </w:r>
      <w:r w:rsidR="00F937B3" w:rsidRPr="00F937B3">
        <w:rPr>
          <w:i/>
        </w:rPr>
        <w:t xml:space="preserve">engagement </w:t>
      </w:r>
      <w:r w:rsidR="00B94901" w:rsidRPr="00B94901">
        <w:t xml:space="preserve"> (engagement) serta emosi siswa selama pembelajaran daring, khususnya pada pembelajaran asynchronous. Kekurangan seperti minimnya interaksi, keterlambatan respon, dan kurangnya fitur pendukung monitoring </w:t>
      </w:r>
      <w:r w:rsidR="00F937B3" w:rsidRPr="00F937B3">
        <w:rPr>
          <w:i/>
        </w:rPr>
        <w:t xml:space="preserve">engagement </w:t>
      </w:r>
      <w:r w:rsidR="00B94901" w:rsidRPr="00B94901">
        <w:t xml:space="preserve"> siswa menjadi tantangan yang perlu diatasi dalam pengembangan media pembelajaran berbasis LMS.</w:t>
      </w:r>
      <w:r w:rsidR="004D66C6" w:rsidRPr="00B94901">
        <w:t xml:space="preserve"> </w:t>
      </w:r>
    </w:p>
    <w:p w14:paraId="7BBE2383" w14:textId="6060331A" w:rsidR="004448C3" w:rsidRDefault="004448C3" w:rsidP="00C7480C">
      <w:pPr>
        <w:pStyle w:val="Paragraf"/>
      </w:pPr>
      <w:r>
        <w:t>Berdasarkan beberapa lite</w:t>
      </w:r>
      <w:r w:rsidR="002A1169">
        <w:t>r</w:t>
      </w:r>
      <w:r>
        <w:t xml:space="preserve">atur menyebutkan bahwa penerapan deteksi emosi siswa pada pembelajaran daring bisa melalui pendeketan </w:t>
      </w:r>
      <w:r w:rsidRPr="004448C3">
        <w:rPr>
          <w:i/>
          <w:iCs/>
        </w:rPr>
        <w:t>facial expression recognition</w:t>
      </w:r>
      <w:r w:rsidR="002A1169">
        <w:rPr>
          <w:i/>
          <w:iCs/>
        </w:rPr>
        <w:t xml:space="preserve"> </w:t>
      </w:r>
      <w:r w:rsidR="002A1169" w:rsidRPr="002A1169">
        <w:t>(FER)</w:t>
      </w:r>
      <w:r w:rsidRPr="004448C3">
        <w:rPr>
          <w:i/>
          <w:iCs/>
        </w:rPr>
        <w:t>, sound emotion recognition</w:t>
      </w:r>
      <w:r w:rsidR="002A1169">
        <w:rPr>
          <w:i/>
          <w:iCs/>
        </w:rPr>
        <w:t xml:space="preserve"> </w:t>
      </w:r>
      <w:r w:rsidR="002A1169" w:rsidRPr="002A1169">
        <w:t>(SER)</w:t>
      </w:r>
      <w:r w:rsidRPr="004448C3">
        <w:rPr>
          <w:i/>
          <w:iCs/>
        </w:rPr>
        <w:t>, analysis sentiment</w:t>
      </w:r>
      <w:r>
        <w:t xml:space="preserve">, atau gabungan beberapa pendekatan tersebut. Memperhitungkan kelebihan dan kelemahan masing-masing pendekatan tersebut, disimpulkan bahwa pendekatan facial expression recognition adalah solusi yang paling logis untuk diterapkan </w:t>
      </w:r>
      <w:r w:rsidR="00614E40">
        <w:t>pada</w:t>
      </w:r>
      <w:r>
        <w:t xml:space="preserve"> LMS.</w:t>
      </w:r>
      <w:r w:rsidR="002A1169">
        <w:t xml:space="preserve"> Namun penerapan FER pada lingkungan pendidikan khususnya pada pembelajaran daring masing memiliki kekurangan pada kondisi wajah yang teroklusi, dimana kondisi tersebut lazim terjadi saat pembelajaran daring. Contohnya adalah saat siswa menyang</w:t>
      </w:r>
      <w:r w:rsidR="008310DC">
        <w:t>g</w:t>
      </w:r>
      <w:r w:rsidR="002A1169">
        <w:t>a kepalanya dengan tangan karena faktor kelelahan atau terlalu fokus, maupun faktor lainnya. Kondisi wajah yang teroklusi tersebut dapat menurunkan tingkat probabilitas dari suatu emosi, sehingga diperlukan penelitian lebih lanjut untuk dapat mengatasi masalah wajah teroklusi pada penerapan FER di LMS</w:t>
      </w:r>
      <w:r w:rsidR="00DD7612">
        <w:t>.</w:t>
      </w:r>
    </w:p>
    <w:p w14:paraId="08D4A940" w14:textId="63D9584E" w:rsidR="005A375C" w:rsidRDefault="004D66C6" w:rsidP="00DF4C63">
      <w:pPr>
        <w:pStyle w:val="Paragraf"/>
        <w:spacing w:after="0"/>
      </w:pPr>
      <w:r>
        <w:t xml:space="preserve">Berdasarkan pengkajian data pada tahapan </w:t>
      </w:r>
      <w:r w:rsidRPr="004D66C6">
        <w:rPr>
          <w:i/>
          <w:iCs/>
        </w:rPr>
        <w:t>input</w:t>
      </w:r>
      <w:r>
        <w:t xml:space="preserve">, didapatkan </w:t>
      </w:r>
      <w:r w:rsidRPr="004D66C6">
        <w:rPr>
          <w:i/>
          <w:iCs/>
        </w:rPr>
        <w:t>output</w:t>
      </w:r>
      <w:r>
        <w:t xml:space="preserve"> berupa permasalahan yang dapat diidentifikasi, yaitu diperlukannya pengembangan LMS yang memiliki fitur untuk dapat menilai </w:t>
      </w:r>
      <w:r w:rsidRPr="004D66C6">
        <w:rPr>
          <w:i/>
          <w:iCs/>
        </w:rPr>
        <w:t>engagement</w:t>
      </w:r>
      <w:r>
        <w:t xml:space="preserve"> </w:t>
      </w:r>
      <w:r w:rsidR="002A1169">
        <w:t xml:space="preserve">dan emosi </w:t>
      </w:r>
      <w:r>
        <w:t>siswa</w:t>
      </w:r>
      <w:r w:rsidR="002A1169">
        <w:t xml:space="preserve"> yang </w:t>
      </w:r>
      <w:r w:rsidR="002A1169" w:rsidRPr="002A1169">
        <w:rPr>
          <w:i/>
          <w:iCs/>
        </w:rPr>
        <w:t>robust</w:t>
      </w:r>
      <w:r>
        <w:t xml:space="preserve"> </w:t>
      </w:r>
      <w:r w:rsidR="002A1169">
        <w:t xml:space="preserve">terhadap wajah yang teroklusi, khususnya wajah yang tertutupi oleh tangan sebagian, </w:t>
      </w:r>
      <w:r>
        <w:t xml:space="preserve">sehingga </w:t>
      </w:r>
      <w:r w:rsidR="002A1169">
        <w:t xml:space="preserve">didapatkan emosi siswa yang lebih akurat, dan hasilnya </w:t>
      </w:r>
      <w:r>
        <w:t>dapat membantu pengajar dalam mengevaluasi materi maupun siswa yang bersangkutan</w:t>
      </w:r>
      <w:r w:rsidR="002A1169">
        <w:t xml:space="preserve"> dengan lebih tepat.</w:t>
      </w:r>
    </w:p>
    <w:p w14:paraId="2DF810E3" w14:textId="77777777" w:rsidR="00DF4C63" w:rsidRPr="002454E1" w:rsidRDefault="00DF4C63" w:rsidP="00DF4C63">
      <w:pPr>
        <w:pStyle w:val="Paragraf"/>
        <w:spacing w:after="0"/>
      </w:pPr>
    </w:p>
    <w:p w14:paraId="1AE17EA7" w14:textId="061C5BB5" w:rsidR="00DE514D" w:rsidRPr="00DE514D" w:rsidRDefault="00DE514D" w:rsidP="00745D0D">
      <w:pPr>
        <w:pStyle w:val="Judulbabsub1"/>
        <w:numPr>
          <w:ilvl w:val="1"/>
          <w:numId w:val="6"/>
        </w:numPr>
        <w:rPr>
          <w:i/>
          <w:iCs/>
        </w:rPr>
      </w:pPr>
      <w:bookmarkStart w:id="53" w:name="_Toc213608295"/>
      <w:r>
        <w:t>Definisi Tujuan dan Solusi</w:t>
      </w:r>
      <w:bookmarkEnd w:id="53"/>
    </w:p>
    <w:p w14:paraId="08F6E06F" w14:textId="119F7359" w:rsidR="00DE514D" w:rsidRPr="00DF4C63" w:rsidRDefault="00DF4C63" w:rsidP="00DF4C63">
      <w:pPr>
        <w:pStyle w:val="Paragraf"/>
      </w:pPr>
      <w:r w:rsidRPr="00DF4C63">
        <w:lastRenderedPageBreak/>
        <w:t xml:space="preserve">Fokus tahap kedua DSRM adalah mendefinisikan tujuan dan solusi berdasarkan masalah yang telah diidentifikasi sebelumnya. Identifikasi tujuan penelitian kemudian memberikan solusi untuk mengatasi masalah yang ada. Pada tahap tujuan dan solusi, Tabel III.2 menunjukkan tahapan </w:t>
      </w:r>
      <w:r w:rsidRPr="00DF4C63">
        <w:rPr>
          <w:i/>
          <w:iCs/>
        </w:rPr>
        <w:t>input</w:t>
      </w:r>
      <w:r w:rsidRPr="00DF4C63">
        <w:t xml:space="preserve">, proses, dan </w:t>
      </w:r>
      <w:r w:rsidRPr="00DF4C63">
        <w:rPr>
          <w:i/>
          <w:iCs/>
        </w:rPr>
        <w:t>output</w:t>
      </w:r>
      <w:r w:rsidRPr="00DF4C63">
        <w:t>.</w:t>
      </w:r>
    </w:p>
    <w:p w14:paraId="65F3B480" w14:textId="15430249" w:rsidR="004448C3" w:rsidRPr="00FB5FB4" w:rsidRDefault="004448C3" w:rsidP="00FB5FB4">
      <w:pPr>
        <w:pStyle w:val="judulTabel"/>
      </w:pPr>
      <w:bookmarkStart w:id="54" w:name="_Toc213608586"/>
      <w:r w:rsidRPr="00FB5FB4">
        <w:t>Tabel III.</w:t>
      </w:r>
      <w:r w:rsidR="00E75C94">
        <w:fldChar w:fldCharType="begin"/>
      </w:r>
      <w:r w:rsidR="00E75C94">
        <w:instrText xml:space="preserve"> SEQ Tabel_III. \* ARABIC </w:instrText>
      </w:r>
      <w:r w:rsidR="00E75C94">
        <w:fldChar w:fldCharType="separate"/>
      </w:r>
      <w:r w:rsidR="003A7653">
        <w:rPr>
          <w:noProof/>
        </w:rPr>
        <w:t>2</w:t>
      </w:r>
      <w:r w:rsidR="00E75C94">
        <w:rPr>
          <w:noProof/>
        </w:rPr>
        <w:fldChar w:fldCharType="end"/>
      </w:r>
      <w:r w:rsidRPr="00FB5FB4">
        <w:t xml:space="preserve"> Tahap tujuan dan solusi</w:t>
      </w:r>
      <w:bookmarkEnd w:id="54"/>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4448C3" w14:paraId="2CC80565" w14:textId="77777777" w:rsidTr="00255228">
        <w:tc>
          <w:tcPr>
            <w:tcW w:w="1271" w:type="dxa"/>
          </w:tcPr>
          <w:p w14:paraId="4ABC6E45" w14:textId="77777777" w:rsidR="004448C3" w:rsidRDefault="004448C3" w:rsidP="00E52E46">
            <w:pPr>
              <w:pStyle w:val="Paragraf"/>
              <w:spacing w:after="0" w:line="240" w:lineRule="auto"/>
            </w:pPr>
            <w:r w:rsidRPr="00C7480C">
              <w:rPr>
                <w:i/>
                <w:iCs/>
              </w:rPr>
              <w:t>Input</w:t>
            </w:r>
          </w:p>
        </w:tc>
        <w:tc>
          <w:tcPr>
            <w:tcW w:w="6662" w:type="dxa"/>
          </w:tcPr>
          <w:p w14:paraId="1E8B79BE" w14:textId="77777777" w:rsidR="002F0041" w:rsidRDefault="002F0041" w:rsidP="00E52E46">
            <w:pPr>
              <w:pStyle w:val="Paragraf"/>
              <w:numPr>
                <w:ilvl w:val="0"/>
                <w:numId w:val="12"/>
              </w:numPr>
              <w:spacing w:after="0" w:line="240" w:lineRule="auto"/>
              <w:ind w:left="317" w:hanging="283"/>
            </w:pPr>
            <w:r>
              <w:t>Informasi mekanisme umpan balik pada pembelajaran daring</w:t>
            </w:r>
          </w:p>
          <w:p w14:paraId="074CEA5F" w14:textId="2BFCC5E8" w:rsidR="004448C3" w:rsidRDefault="002F0041" w:rsidP="00E52E46">
            <w:pPr>
              <w:pStyle w:val="Paragraf"/>
              <w:numPr>
                <w:ilvl w:val="0"/>
                <w:numId w:val="12"/>
              </w:numPr>
              <w:spacing w:after="0" w:line="240" w:lineRule="auto"/>
              <w:ind w:left="317" w:hanging="283"/>
            </w:pPr>
            <w:r>
              <w:t>Alasan pemilihan FER sebagai  pendekatan umpan balik pada pembelajaran daring</w:t>
            </w:r>
          </w:p>
        </w:tc>
      </w:tr>
      <w:tr w:rsidR="004448C3" w14:paraId="10DEC210" w14:textId="77777777" w:rsidTr="00255228">
        <w:tc>
          <w:tcPr>
            <w:tcW w:w="1271" w:type="dxa"/>
          </w:tcPr>
          <w:p w14:paraId="1083C717" w14:textId="77777777" w:rsidR="004448C3" w:rsidRDefault="004448C3" w:rsidP="00E52E46">
            <w:pPr>
              <w:pStyle w:val="Paragraf"/>
              <w:spacing w:after="0" w:line="240" w:lineRule="auto"/>
            </w:pPr>
            <w:r>
              <w:t>Proses</w:t>
            </w:r>
          </w:p>
        </w:tc>
        <w:tc>
          <w:tcPr>
            <w:tcW w:w="6662" w:type="dxa"/>
          </w:tcPr>
          <w:p w14:paraId="362C7DFA" w14:textId="293AE109" w:rsidR="004448C3" w:rsidRDefault="007C7BCB" w:rsidP="00E52E46">
            <w:pPr>
              <w:pStyle w:val="Paragraf"/>
              <w:numPr>
                <w:ilvl w:val="0"/>
                <w:numId w:val="12"/>
              </w:numPr>
              <w:spacing w:after="0" w:line="240" w:lineRule="auto"/>
              <w:ind w:left="317" w:hanging="283"/>
            </w:pPr>
            <w:r>
              <w:t xml:space="preserve">Eksplorasi cara </w:t>
            </w:r>
            <w:r w:rsidR="00235BCA">
              <w:t xml:space="preserve">untuk </w:t>
            </w:r>
            <w:r>
              <w:t>menangani keadaan oklusi pada FER</w:t>
            </w:r>
          </w:p>
          <w:p w14:paraId="2A797734" w14:textId="05A458A2" w:rsidR="006E4463" w:rsidRDefault="006E4463" w:rsidP="00E52E46">
            <w:pPr>
              <w:pStyle w:val="Paragraf"/>
              <w:numPr>
                <w:ilvl w:val="0"/>
                <w:numId w:val="12"/>
              </w:numPr>
              <w:spacing w:after="0" w:line="240" w:lineRule="auto"/>
              <w:ind w:left="317" w:hanging="283"/>
            </w:pPr>
            <w:r>
              <w:t>Ek</w:t>
            </w:r>
            <w:r w:rsidR="00CE73E9">
              <w:t>s</w:t>
            </w:r>
            <w:r>
              <w:t xml:space="preserve">plorasi model FER yang </w:t>
            </w:r>
            <w:r w:rsidR="00CE73E9">
              <w:t>tersedia dan sesuai</w:t>
            </w:r>
          </w:p>
        </w:tc>
      </w:tr>
      <w:tr w:rsidR="004448C3" w14:paraId="35E8EA2D" w14:textId="77777777" w:rsidTr="00255228">
        <w:tc>
          <w:tcPr>
            <w:tcW w:w="1271" w:type="dxa"/>
          </w:tcPr>
          <w:p w14:paraId="4CC78DD1" w14:textId="77777777" w:rsidR="004448C3" w:rsidRDefault="004448C3" w:rsidP="00E52E46">
            <w:pPr>
              <w:pStyle w:val="Paragraf"/>
              <w:spacing w:after="0" w:line="240" w:lineRule="auto"/>
            </w:pPr>
            <w:r w:rsidRPr="00C7480C">
              <w:rPr>
                <w:i/>
                <w:iCs/>
              </w:rPr>
              <w:t>Output</w:t>
            </w:r>
          </w:p>
        </w:tc>
        <w:tc>
          <w:tcPr>
            <w:tcW w:w="6662" w:type="dxa"/>
          </w:tcPr>
          <w:p w14:paraId="2E600D3F" w14:textId="18D498AD" w:rsidR="004448C3" w:rsidRDefault="007C7BCB" w:rsidP="00E52E46">
            <w:pPr>
              <w:pStyle w:val="Paragraf"/>
              <w:spacing w:after="0" w:line="240" w:lineRule="auto"/>
            </w:pPr>
            <w:r>
              <w:t>Rancangan solusi</w:t>
            </w:r>
            <w:r w:rsidR="004448C3">
              <w:t xml:space="preserve"> </w:t>
            </w:r>
          </w:p>
        </w:tc>
      </w:tr>
    </w:tbl>
    <w:p w14:paraId="2234C659" w14:textId="6CE2C68C" w:rsidR="008F5C79" w:rsidRDefault="00601717" w:rsidP="00080B41">
      <w:pPr>
        <w:pStyle w:val="Paragraf"/>
        <w:spacing w:before="240"/>
      </w:pPr>
      <w:r>
        <w:t xml:space="preserve">Berdasarkan hasil pada tahap identifikasi masalah dan motivasi, hal selanjutnya yang dilakukan adalah melakukan </w:t>
      </w:r>
      <w:r w:rsidR="00CE73E9">
        <w:t xml:space="preserve">eksplorasi cara untuk menangani keadaan oklusi pada FER, dan eksplorasi model FER yang tersedia dan sesuai. </w:t>
      </w:r>
      <w:r w:rsidR="00A96937">
        <w:t xml:space="preserve">Dari studi literatur yang telah dilakukan dan menghasilkan beberapa kemungkinan cara yang bisa diterapkan dalam menangani oklusi pada wajah, penulis memilih cara pada bagian </w:t>
      </w:r>
      <w:r w:rsidR="0013331D" w:rsidRPr="0013331D">
        <w:rPr>
          <w:i/>
          <w:iCs/>
        </w:rPr>
        <w:t>pre-processing</w:t>
      </w:r>
      <w:r w:rsidR="00A96937">
        <w:t xml:space="preserve"> dengan harapan improvisasi pada bagian ini tidak akan menambah beban komputasi yang lebih banyak jika dibandingkan dengan melakukan improvisasi pada bagian pembuatan atau fine-tuning pada model klasifikasinya. </w:t>
      </w:r>
    </w:p>
    <w:p w14:paraId="1E00222A" w14:textId="77777777" w:rsidR="00DC5F84" w:rsidRPr="00DE514D" w:rsidRDefault="00DC5F84" w:rsidP="00DC5F84">
      <w:pPr>
        <w:pStyle w:val="Paragraf"/>
        <w:spacing w:after="0"/>
      </w:pPr>
    </w:p>
    <w:p w14:paraId="699E13CD" w14:textId="3F1CCED3" w:rsidR="00DE514D" w:rsidRPr="00DE514D" w:rsidRDefault="00DE514D" w:rsidP="00745D0D">
      <w:pPr>
        <w:pStyle w:val="Judulbabsub1"/>
        <w:numPr>
          <w:ilvl w:val="1"/>
          <w:numId w:val="6"/>
        </w:numPr>
        <w:rPr>
          <w:i/>
          <w:iCs/>
        </w:rPr>
      </w:pPr>
      <w:bookmarkStart w:id="55" w:name="_Toc213608296"/>
      <w:r>
        <w:t>Perancangan dan Pengembangan</w:t>
      </w:r>
      <w:bookmarkEnd w:id="55"/>
    </w:p>
    <w:p w14:paraId="3F4FFB14" w14:textId="55912F93" w:rsidR="00A47522" w:rsidRDefault="00A47522" w:rsidP="00A47522">
      <w:pPr>
        <w:pStyle w:val="Paragraf"/>
      </w:pPr>
      <w:r>
        <w:t xml:space="preserve">Tahap ketiga dalam DSRM adalah mendefinisikan perancangan dan pengembangan berdasarkan rancangan solusi yang telah didefinisikan sebelumnya. Pada tahap ini akan berfokus pada pengembangan metode </w:t>
      </w:r>
      <w:r w:rsidR="0013331D" w:rsidRPr="0013331D">
        <w:rPr>
          <w:i/>
          <w:iCs/>
        </w:rPr>
        <w:t>pre-processing</w:t>
      </w:r>
      <w:r>
        <w:t xml:space="preserve"> untuk mengatasi masalah oklusi </w:t>
      </w:r>
      <w:r w:rsidR="00406458">
        <w:t xml:space="preserve">wajah oleh tangan </w:t>
      </w:r>
      <w:r>
        <w:t xml:space="preserve">pada penerapan FER di LMS. Tabel III.3 merupakan tahapan </w:t>
      </w:r>
      <w:r w:rsidRPr="00A47522">
        <w:rPr>
          <w:i/>
          <w:iCs/>
        </w:rPr>
        <w:t>input</w:t>
      </w:r>
      <w:r>
        <w:t xml:space="preserve">, process, dan </w:t>
      </w:r>
      <w:r w:rsidRPr="00A47522">
        <w:rPr>
          <w:i/>
          <w:iCs/>
        </w:rPr>
        <w:t>output</w:t>
      </w:r>
      <w:r>
        <w:t xml:space="preserve"> pada tahap perancangan dan pengembangan.</w:t>
      </w:r>
    </w:p>
    <w:p w14:paraId="64D35DE6" w14:textId="1FE44DD4" w:rsidR="00A47522" w:rsidRPr="00FB5FB4" w:rsidRDefault="00A47522" w:rsidP="00FB5FB4">
      <w:pPr>
        <w:pStyle w:val="judulTabel"/>
      </w:pPr>
      <w:bookmarkStart w:id="56" w:name="_Toc213608587"/>
      <w:r w:rsidRPr="00FB5FB4">
        <w:t>Tabel III.</w:t>
      </w:r>
      <w:r w:rsidR="00E75C94">
        <w:fldChar w:fldCharType="begin"/>
      </w:r>
      <w:r w:rsidR="00E75C94">
        <w:instrText xml:space="preserve"> SEQ Tabel_III. \* ARABIC </w:instrText>
      </w:r>
      <w:r w:rsidR="00E75C94">
        <w:fldChar w:fldCharType="separate"/>
      </w:r>
      <w:r w:rsidR="003A7653">
        <w:rPr>
          <w:noProof/>
        </w:rPr>
        <w:t>3</w:t>
      </w:r>
      <w:r w:rsidR="00E75C94">
        <w:rPr>
          <w:noProof/>
        </w:rPr>
        <w:fldChar w:fldCharType="end"/>
      </w:r>
      <w:r w:rsidRPr="00FB5FB4">
        <w:t xml:space="preserve"> Tahap perancangan dan pengembangan</w:t>
      </w:r>
      <w:bookmarkEnd w:id="56"/>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A47522" w14:paraId="2C4AF494" w14:textId="77777777" w:rsidTr="00255228">
        <w:tc>
          <w:tcPr>
            <w:tcW w:w="1271" w:type="dxa"/>
          </w:tcPr>
          <w:p w14:paraId="7A60158D" w14:textId="77777777" w:rsidR="00A47522" w:rsidRDefault="00A47522" w:rsidP="00E52E46">
            <w:pPr>
              <w:pStyle w:val="Paragraf"/>
              <w:spacing w:after="0" w:line="240" w:lineRule="auto"/>
            </w:pPr>
            <w:r w:rsidRPr="00C7480C">
              <w:rPr>
                <w:i/>
                <w:iCs/>
              </w:rPr>
              <w:t>Input</w:t>
            </w:r>
          </w:p>
        </w:tc>
        <w:tc>
          <w:tcPr>
            <w:tcW w:w="6662" w:type="dxa"/>
          </w:tcPr>
          <w:p w14:paraId="79C8ED77" w14:textId="04D207A2" w:rsidR="00A47522" w:rsidRDefault="00A47522" w:rsidP="00E52E46">
            <w:pPr>
              <w:pStyle w:val="Paragraf"/>
              <w:spacing w:after="0" w:line="240" w:lineRule="auto"/>
            </w:pPr>
            <w:r>
              <w:t>Rancangan solusi</w:t>
            </w:r>
          </w:p>
        </w:tc>
      </w:tr>
      <w:tr w:rsidR="00A47522" w14:paraId="7FA0ECC7" w14:textId="77777777" w:rsidTr="00255228">
        <w:tc>
          <w:tcPr>
            <w:tcW w:w="1271" w:type="dxa"/>
          </w:tcPr>
          <w:p w14:paraId="52959F77" w14:textId="77777777" w:rsidR="00A47522" w:rsidRDefault="00A47522" w:rsidP="00E52E46">
            <w:pPr>
              <w:pStyle w:val="Paragraf"/>
              <w:spacing w:after="0" w:line="240" w:lineRule="auto"/>
            </w:pPr>
            <w:r>
              <w:t>Proses</w:t>
            </w:r>
          </w:p>
        </w:tc>
        <w:tc>
          <w:tcPr>
            <w:tcW w:w="6662" w:type="dxa"/>
          </w:tcPr>
          <w:p w14:paraId="741FB648" w14:textId="496ED7A7" w:rsidR="00A47522" w:rsidRDefault="00A47522" w:rsidP="00E52E46">
            <w:pPr>
              <w:pStyle w:val="Paragraf"/>
              <w:spacing w:after="0" w:line="240" w:lineRule="auto"/>
            </w:pPr>
            <w:r>
              <w:t xml:space="preserve">Pengembangan metode </w:t>
            </w:r>
            <w:r w:rsidR="0013331D" w:rsidRPr="0013331D">
              <w:rPr>
                <w:i/>
                <w:iCs/>
              </w:rPr>
              <w:t>pre-processing</w:t>
            </w:r>
            <w:r>
              <w:t xml:space="preserve"> untuk mengatasi masalah oklusi</w:t>
            </w:r>
            <w:r w:rsidR="00406458">
              <w:t xml:space="preserve"> wajah oleh tangan</w:t>
            </w:r>
            <w:r>
              <w:t xml:space="preserve"> pada penerapan FER di LMS</w:t>
            </w:r>
          </w:p>
        </w:tc>
      </w:tr>
      <w:tr w:rsidR="00A47522" w14:paraId="7CD3D502" w14:textId="77777777" w:rsidTr="00255228">
        <w:tc>
          <w:tcPr>
            <w:tcW w:w="1271" w:type="dxa"/>
          </w:tcPr>
          <w:p w14:paraId="5BA87B9D" w14:textId="77777777" w:rsidR="00A47522" w:rsidRDefault="00A47522" w:rsidP="00E52E46">
            <w:pPr>
              <w:pStyle w:val="Paragraf"/>
              <w:spacing w:after="0" w:line="240" w:lineRule="auto"/>
            </w:pPr>
            <w:r w:rsidRPr="00C7480C">
              <w:rPr>
                <w:i/>
                <w:iCs/>
              </w:rPr>
              <w:t>Output</w:t>
            </w:r>
          </w:p>
        </w:tc>
        <w:tc>
          <w:tcPr>
            <w:tcW w:w="6662" w:type="dxa"/>
          </w:tcPr>
          <w:p w14:paraId="699B1079" w14:textId="7C0A05B9" w:rsidR="00A47522" w:rsidRDefault="00406458" w:rsidP="00E52E46">
            <w:pPr>
              <w:pStyle w:val="Paragraf"/>
              <w:spacing w:after="0" w:line="240" w:lineRule="auto"/>
            </w:pPr>
            <w:r>
              <w:t xml:space="preserve">Metode </w:t>
            </w:r>
            <w:r w:rsidR="0013331D" w:rsidRPr="0013331D">
              <w:rPr>
                <w:i/>
                <w:iCs/>
              </w:rPr>
              <w:t>pre-processing</w:t>
            </w:r>
            <w:r>
              <w:t xml:space="preserve"> dapat mengatasi masalah oklusi wajah oleh tangan dalam penerapan FER</w:t>
            </w:r>
          </w:p>
        </w:tc>
      </w:tr>
    </w:tbl>
    <w:p w14:paraId="720D1D05" w14:textId="7DCE7D9F" w:rsidR="00DE16FB" w:rsidRDefault="00406458" w:rsidP="00DA7695">
      <w:pPr>
        <w:pStyle w:val="Paragraf"/>
        <w:spacing w:after="0"/>
        <w:rPr>
          <w:i/>
          <w:iCs/>
        </w:rPr>
      </w:pPr>
      <w:r>
        <w:lastRenderedPageBreak/>
        <w:t xml:space="preserve">Berdasarkan tabel III.3, </w:t>
      </w:r>
      <w:r w:rsidRPr="00406458">
        <w:rPr>
          <w:i/>
          <w:iCs/>
        </w:rPr>
        <w:t>input</w:t>
      </w:r>
      <w:r>
        <w:t xml:space="preserve"> pada tahap ini adalah berasal dari rancangan solusi pada bagian sebelumnya. Selanjutnya akan dilakukan pengembangan metode </w:t>
      </w:r>
      <w:r w:rsidR="0013331D" w:rsidRPr="0013331D">
        <w:rPr>
          <w:i/>
          <w:iCs/>
        </w:rPr>
        <w:t>pre-processing</w:t>
      </w:r>
      <w:r>
        <w:t xml:space="preserve"> untuk mengatasi masalah oklusi wajah oleh tangan pada penerapan FER di LMS. Pengembangan metode tersebut akan dilakukan dengan metode </w:t>
      </w:r>
      <w:r w:rsidR="00080B41">
        <w:rPr>
          <w:i/>
          <w:iCs/>
        </w:rPr>
        <w:t>design thinking.</w:t>
      </w:r>
    </w:p>
    <w:p w14:paraId="75B633AC" w14:textId="77777777" w:rsidR="00DA7695" w:rsidRPr="00DA7695" w:rsidRDefault="00DA7695" w:rsidP="00DA7695">
      <w:pPr>
        <w:pStyle w:val="Paragraf"/>
        <w:spacing w:after="0"/>
      </w:pPr>
    </w:p>
    <w:p w14:paraId="1BEF5F23" w14:textId="7104EC2A" w:rsidR="00DE514D" w:rsidRPr="00DE514D" w:rsidRDefault="00DE514D" w:rsidP="00745D0D">
      <w:pPr>
        <w:pStyle w:val="Judulbabsub1"/>
        <w:numPr>
          <w:ilvl w:val="1"/>
          <w:numId w:val="6"/>
        </w:numPr>
        <w:rPr>
          <w:i/>
          <w:iCs/>
        </w:rPr>
      </w:pPr>
      <w:bookmarkStart w:id="57" w:name="_Toc213608297"/>
      <w:r>
        <w:t>Demonstrasi</w:t>
      </w:r>
      <w:bookmarkEnd w:id="57"/>
    </w:p>
    <w:p w14:paraId="64E508BB" w14:textId="3E5BF10B" w:rsidR="00DE514D" w:rsidRDefault="00FB5FB4" w:rsidP="00FB5FB4">
      <w:pPr>
        <w:pStyle w:val="Paragraf"/>
      </w:pPr>
      <w:r>
        <w:t xml:space="preserve">Tahap keempat dalam metodologi DSRM adalah demonstrasi. Pada tahap ini akan berfokus pada uji coba terhadap model yang telah dikembangkan. Pada Tabel III.5 merupakan </w:t>
      </w:r>
      <w:r w:rsidRPr="00FB5FB4">
        <w:rPr>
          <w:i/>
          <w:iCs/>
        </w:rPr>
        <w:t>input</w:t>
      </w:r>
      <w:r>
        <w:t xml:space="preserve">, proses, dan </w:t>
      </w:r>
      <w:r w:rsidRPr="00FB5FB4">
        <w:rPr>
          <w:i/>
          <w:iCs/>
        </w:rPr>
        <w:t>output</w:t>
      </w:r>
      <w:r>
        <w:t xml:space="preserve"> pada tahap demonstrasi.</w:t>
      </w:r>
    </w:p>
    <w:p w14:paraId="76C2F360" w14:textId="7B4357E4" w:rsidR="00FB5FB4" w:rsidRDefault="00FB5FB4" w:rsidP="00FB5FB4">
      <w:pPr>
        <w:pStyle w:val="judulTabel"/>
      </w:pPr>
      <w:bookmarkStart w:id="58" w:name="_Toc213608588"/>
      <w:r>
        <w:t>Tabel III.</w:t>
      </w:r>
      <w:r w:rsidR="00E75C94">
        <w:fldChar w:fldCharType="begin"/>
      </w:r>
      <w:r w:rsidR="00E75C94">
        <w:instrText xml:space="preserve"> SEQ Tabel_III. \* ARABIC </w:instrText>
      </w:r>
      <w:r w:rsidR="00E75C94">
        <w:fldChar w:fldCharType="separate"/>
      </w:r>
      <w:r w:rsidR="003A7653">
        <w:rPr>
          <w:noProof/>
        </w:rPr>
        <w:t>4</w:t>
      </w:r>
      <w:r w:rsidR="00E75C94">
        <w:rPr>
          <w:noProof/>
        </w:rPr>
        <w:fldChar w:fldCharType="end"/>
      </w:r>
      <w:r>
        <w:t xml:space="preserve"> </w:t>
      </w:r>
      <w:r w:rsidR="000E441F">
        <w:t>Tahapan demonstrasi</w:t>
      </w:r>
      <w:bookmarkEnd w:id="58"/>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FB5FB4" w14:paraId="7E713D45" w14:textId="77777777" w:rsidTr="00255228">
        <w:tc>
          <w:tcPr>
            <w:tcW w:w="1271" w:type="dxa"/>
          </w:tcPr>
          <w:p w14:paraId="60174518" w14:textId="77777777" w:rsidR="00FB5FB4" w:rsidRDefault="00FB5FB4" w:rsidP="00E52E46">
            <w:pPr>
              <w:pStyle w:val="Paragraf"/>
              <w:spacing w:after="0" w:line="240" w:lineRule="auto"/>
            </w:pPr>
            <w:r w:rsidRPr="00C7480C">
              <w:rPr>
                <w:i/>
                <w:iCs/>
              </w:rPr>
              <w:t>Input</w:t>
            </w:r>
          </w:p>
        </w:tc>
        <w:tc>
          <w:tcPr>
            <w:tcW w:w="6662" w:type="dxa"/>
          </w:tcPr>
          <w:p w14:paraId="77C2923E" w14:textId="24662651" w:rsidR="00FB5FB4" w:rsidRDefault="00FB5FB4" w:rsidP="00E52E46">
            <w:pPr>
              <w:pStyle w:val="Paragraf"/>
              <w:spacing w:after="0" w:line="240" w:lineRule="auto"/>
            </w:pPr>
            <w:r>
              <w:t xml:space="preserve">Metode </w:t>
            </w:r>
            <w:r w:rsidR="0013331D" w:rsidRPr="0013331D">
              <w:rPr>
                <w:i/>
                <w:iCs/>
              </w:rPr>
              <w:t>pre-processing</w:t>
            </w:r>
            <w:r>
              <w:t xml:space="preserve"> dapat mengatasi masalah oklusi wajah oleh tangan dalam penerapan FER</w:t>
            </w:r>
          </w:p>
        </w:tc>
      </w:tr>
      <w:tr w:rsidR="00FB5FB4" w14:paraId="3A24D76B" w14:textId="77777777" w:rsidTr="00255228">
        <w:tc>
          <w:tcPr>
            <w:tcW w:w="1271" w:type="dxa"/>
          </w:tcPr>
          <w:p w14:paraId="59487DDF" w14:textId="77777777" w:rsidR="00FB5FB4" w:rsidRDefault="00FB5FB4" w:rsidP="00E52E46">
            <w:pPr>
              <w:pStyle w:val="Paragraf"/>
              <w:spacing w:after="0" w:line="240" w:lineRule="auto"/>
            </w:pPr>
            <w:r>
              <w:t>Proses</w:t>
            </w:r>
          </w:p>
        </w:tc>
        <w:tc>
          <w:tcPr>
            <w:tcW w:w="6662" w:type="dxa"/>
          </w:tcPr>
          <w:p w14:paraId="4D11ACF3" w14:textId="58D56915" w:rsidR="00FB5FB4" w:rsidRDefault="00FB5FB4" w:rsidP="00E52E46">
            <w:pPr>
              <w:pStyle w:val="Paragraf"/>
              <w:spacing w:after="0" w:line="240" w:lineRule="auto"/>
            </w:pPr>
            <w:r w:rsidRPr="00FB5FB4">
              <w:t xml:space="preserve">Uji coba </w:t>
            </w:r>
            <w:r>
              <w:t>metode</w:t>
            </w:r>
            <w:r w:rsidRPr="00FB5FB4">
              <w:t xml:space="preserve"> yang telah dikembangkan</w:t>
            </w:r>
          </w:p>
        </w:tc>
      </w:tr>
      <w:tr w:rsidR="00FB5FB4" w14:paraId="716BDB3E" w14:textId="77777777" w:rsidTr="00255228">
        <w:tc>
          <w:tcPr>
            <w:tcW w:w="1271" w:type="dxa"/>
          </w:tcPr>
          <w:p w14:paraId="3269085A" w14:textId="77777777" w:rsidR="00FB5FB4" w:rsidRDefault="00FB5FB4" w:rsidP="00E52E46">
            <w:pPr>
              <w:pStyle w:val="Paragraf"/>
              <w:spacing w:after="0" w:line="240" w:lineRule="auto"/>
            </w:pPr>
            <w:r w:rsidRPr="00C7480C">
              <w:rPr>
                <w:i/>
                <w:iCs/>
              </w:rPr>
              <w:t>Output</w:t>
            </w:r>
          </w:p>
        </w:tc>
        <w:tc>
          <w:tcPr>
            <w:tcW w:w="6662" w:type="dxa"/>
          </w:tcPr>
          <w:p w14:paraId="02722E6E" w14:textId="3CA9E26C" w:rsidR="00FB5FB4" w:rsidRDefault="00FB5FB4" w:rsidP="00E52E46">
            <w:pPr>
              <w:pStyle w:val="Paragraf"/>
              <w:spacing w:after="0" w:line="240" w:lineRule="auto"/>
            </w:pPr>
            <w:r>
              <w:t>Data</w:t>
            </w:r>
            <w:r w:rsidR="00CD00F2">
              <w:t xml:space="preserve"> emosi wajah siswa</w:t>
            </w:r>
          </w:p>
        </w:tc>
      </w:tr>
    </w:tbl>
    <w:p w14:paraId="65513D5A" w14:textId="7C6BCCE2" w:rsidR="00FB5FB4" w:rsidRDefault="00FB5FB4" w:rsidP="00CD00F2">
      <w:pPr>
        <w:pStyle w:val="Paragraf"/>
        <w:spacing w:before="240" w:after="0"/>
      </w:pPr>
      <w:r>
        <w:t>Berdasarkan Tabel III.</w:t>
      </w:r>
      <w:r w:rsidR="00A47065">
        <w:t>5</w:t>
      </w:r>
      <w:r>
        <w:t xml:space="preserve">, input pada tahapan ini yaitu </w:t>
      </w:r>
      <w:r w:rsidR="00A47065">
        <w:t xml:space="preserve">metode </w:t>
      </w:r>
      <w:r w:rsidR="0013331D" w:rsidRPr="0013331D">
        <w:rPr>
          <w:i/>
          <w:iCs/>
        </w:rPr>
        <w:t>pre-processing</w:t>
      </w:r>
      <w:r>
        <w:t xml:space="preserve"> yang telah dikembangkan pada hasil tahapan perancangan dan pengembangan. Berdasarkan input tersebut, dilakukan uji coba terhadap </w:t>
      </w:r>
      <w:r w:rsidR="000E441F">
        <w:t>metode</w:t>
      </w:r>
      <w:r>
        <w:t xml:space="preserve"> yang telah dibangun. Hasil dari tahapan demonstrasi adalah mendapatkan </w:t>
      </w:r>
      <w:r w:rsidR="000E441F">
        <w:t xml:space="preserve">data </w:t>
      </w:r>
      <w:r w:rsidR="000E441F" w:rsidRPr="000E441F">
        <w:rPr>
          <w:i/>
          <w:iCs/>
        </w:rPr>
        <w:t>engagement</w:t>
      </w:r>
      <w:r w:rsidR="000E441F">
        <w:t xml:space="preserve"> siswa yang dapat digunakan sebagai bahan evaluasi oleh pengajar ketika melakukan pembelajaran daring menggunakan LMS.</w:t>
      </w:r>
    </w:p>
    <w:p w14:paraId="7D83B63C" w14:textId="77777777" w:rsidR="00DA7695" w:rsidRPr="00DE514D" w:rsidRDefault="00DA7695" w:rsidP="00CD00F2">
      <w:pPr>
        <w:pStyle w:val="Paragraf"/>
        <w:spacing w:after="0"/>
      </w:pPr>
    </w:p>
    <w:p w14:paraId="5A5E9FFE" w14:textId="55E08EAA" w:rsidR="00DE514D" w:rsidRPr="00DE514D" w:rsidRDefault="00DE514D" w:rsidP="00745D0D">
      <w:pPr>
        <w:pStyle w:val="Judulbabsub1"/>
        <w:numPr>
          <w:ilvl w:val="1"/>
          <w:numId w:val="6"/>
        </w:numPr>
        <w:rPr>
          <w:i/>
          <w:iCs/>
        </w:rPr>
      </w:pPr>
      <w:bookmarkStart w:id="59" w:name="_Toc213608298"/>
      <w:r>
        <w:t>Evaluasi</w:t>
      </w:r>
      <w:bookmarkEnd w:id="59"/>
    </w:p>
    <w:p w14:paraId="28C7EE72" w14:textId="06D6168C" w:rsidR="00F348DD" w:rsidRDefault="00CD00F2" w:rsidP="00CD00F2">
      <w:pPr>
        <w:pStyle w:val="Paragraf"/>
      </w:pPr>
      <w:r>
        <w:t xml:space="preserve">Tahap kelima dari DSRM yaitu tahap evaluasi. Pada tahap ini akan berfokus pada pengukuran performa dari model yang telah dikembangkan. Pada Tabel III.6 merupakan tahapan </w:t>
      </w:r>
      <w:r w:rsidRPr="00CD00F2">
        <w:rPr>
          <w:i/>
          <w:iCs/>
        </w:rPr>
        <w:t>input</w:t>
      </w:r>
      <w:r>
        <w:t xml:space="preserve">, proses, dan </w:t>
      </w:r>
      <w:r w:rsidRPr="00CD00F2">
        <w:rPr>
          <w:i/>
          <w:iCs/>
        </w:rPr>
        <w:t>output</w:t>
      </w:r>
      <w:r>
        <w:t xml:space="preserve"> pada tahap evaluasi.</w:t>
      </w:r>
    </w:p>
    <w:p w14:paraId="4634648E" w14:textId="5D0E1395" w:rsidR="00CD00F2" w:rsidRDefault="00CD00F2" w:rsidP="00CD00F2">
      <w:pPr>
        <w:pStyle w:val="judulTabel"/>
      </w:pPr>
      <w:bookmarkStart w:id="60" w:name="_Toc213608589"/>
      <w:r>
        <w:t>Tabel III.</w:t>
      </w:r>
      <w:r w:rsidR="00E75C94">
        <w:fldChar w:fldCharType="begin"/>
      </w:r>
      <w:r w:rsidR="00E75C94">
        <w:instrText xml:space="preserve"> SEQ Tabel_III. \* ARABIC </w:instrText>
      </w:r>
      <w:r w:rsidR="00E75C94">
        <w:fldChar w:fldCharType="separate"/>
      </w:r>
      <w:r w:rsidR="003A7653">
        <w:rPr>
          <w:noProof/>
        </w:rPr>
        <w:t>5</w:t>
      </w:r>
      <w:r w:rsidR="00E75C94">
        <w:rPr>
          <w:noProof/>
        </w:rPr>
        <w:fldChar w:fldCharType="end"/>
      </w:r>
      <w:r>
        <w:t xml:space="preserve"> Tahap evaluasi</w:t>
      </w:r>
      <w:bookmarkEnd w:id="60"/>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CD00F2" w14:paraId="27BEDFF7" w14:textId="77777777" w:rsidTr="00255228">
        <w:tc>
          <w:tcPr>
            <w:tcW w:w="1271" w:type="dxa"/>
          </w:tcPr>
          <w:p w14:paraId="2469FC58" w14:textId="77777777" w:rsidR="00CD00F2" w:rsidRDefault="00CD00F2" w:rsidP="00E52E46">
            <w:pPr>
              <w:pStyle w:val="Paragraf"/>
              <w:spacing w:after="0" w:line="240" w:lineRule="auto"/>
            </w:pPr>
            <w:r w:rsidRPr="00C7480C">
              <w:rPr>
                <w:i/>
                <w:iCs/>
              </w:rPr>
              <w:t>Input</w:t>
            </w:r>
          </w:p>
        </w:tc>
        <w:tc>
          <w:tcPr>
            <w:tcW w:w="6662" w:type="dxa"/>
          </w:tcPr>
          <w:p w14:paraId="11027E95" w14:textId="3137C44D" w:rsidR="00CD00F2" w:rsidRPr="00CD00F2" w:rsidRDefault="00CD00F2" w:rsidP="00E52E46">
            <w:pPr>
              <w:pStyle w:val="Paragraf"/>
              <w:spacing w:after="0" w:line="240" w:lineRule="auto"/>
              <w:rPr>
                <w:i/>
                <w:iCs/>
              </w:rPr>
            </w:pPr>
            <w:r>
              <w:t xml:space="preserve">Data </w:t>
            </w:r>
            <w:r w:rsidR="00146717">
              <w:t>emosi wajah siswa</w:t>
            </w:r>
          </w:p>
        </w:tc>
      </w:tr>
      <w:tr w:rsidR="00CD00F2" w14:paraId="1052194F" w14:textId="77777777" w:rsidTr="00255228">
        <w:tc>
          <w:tcPr>
            <w:tcW w:w="1271" w:type="dxa"/>
          </w:tcPr>
          <w:p w14:paraId="60A2C54B" w14:textId="77777777" w:rsidR="00CD00F2" w:rsidRDefault="00CD00F2" w:rsidP="00E52E46">
            <w:pPr>
              <w:pStyle w:val="Paragraf"/>
              <w:spacing w:after="0" w:line="240" w:lineRule="auto"/>
            </w:pPr>
            <w:r>
              <w:t>Proses</w:t>
            </w:r>
          </w:p>
        </w:tc>
        <w:tc>
          <w:tcPr>
            <w:tcW w:w="6662" w:type="dxa"/>
          </w:tcPr>
          <w:p w14:paraId="5F77C1C9" w14:textId="5D309616" w:rsidR="00CD00F2" w:rsidRDefault="00CD00F2" w:rsidP="00E52E46">
            <w:pPr>
              <w:pStyle w:val="Paragraf"/>
              <w:spacing w:after="0" w:line="240" w:lineRule="auto"/>
            </w:pPr>
            <w:r>
              <w:t xml:space="preserve">Evaluasi probabilitas </w:t>
            </w:r>
            <w:r w:rsidR="00146717">
              <w:t>emosi wajah siswa</w:t>
            </w:r>
          </w:p>
        </w:tc>
      </w:tr>
      <w:tr w:rsidR="00CD00F2" w14:paraId="34E5F23A" w14:textId="77777777" w:rsidTr="00255228">
        <w:tc>
          <w:tcPr>
            <w:tcW w:w="1271" w:type="dxa"/>
          </w:tcPr>
          <w:p w14:paraId="38A1A4A5" w14:textId="77777777" w:rsidR="00CD00F2" w:rsidRDefault="00CD00F2" w:rsidP="00E52E46">
            <w:pPr>
              <w:pStyle w:val="Paragraf"/>
              <w:spacing w:after="0" w:line="240" w:lineRule="auto"/>
            </w:pPr>
            <w:r w:rsidRPr="00C7480C">
              <w:rPr>
                <w:i/>
                <w:iCs/>
              </w:rPr>
              <w:t>Output</w:t>
            </w:r>
          </w:p>
        </w:tc>
        <w:tc>
          <w:tcPr>
            <w:tcW w:w="6662" w:type="dxa"/>
          </w:tcPr>
          <w:p w14:paraId="2C362995" w14:textId="1C74CC7D" w:rsidR="00CD00F2" w:rsidRDefault="00146717" w:rsidP="00E52E46">
            <w:pPr>
              <w:pStyle w:val="Paragraf"/>
              <w:spacing w:after="0" w:line="240" w:lineRule="auto"/>
            </w:pPr>
            <w:r>
              <w:t>Persentase pengaruh terhadap probabilitas emosi wajah siswa setelah menerapkan motode usulan</w:t>
            </w:r>
          </w:p>
        </w:tc>
      </w:tr>
    </w:tbl>
    <w:p w14:paraId="4DDBDA59" w14:textId="66AEFDFB" w:rsidR="00CD00F2" w:rsidRDefault="00146717" w:rsidP="0053697E">
      <w:pPr>
        <w:pStyle w:val="Paragraf"/>
        <w:spacing w:before="240" w:after="0"/>
      </w:pPr>
      <w:r>
        <w:t xml:space="preserve">Proses pada tabel III.6 adalah mengevaluasi data emosi wajah siswa hasil proses demonstrasi untuk mengetahui perubahan probabilitas emosi setelah menerapkan </w:t>
      </w:r>
      <w:r>
        <w:lastRenderedPageBreak/>
        <w:t xml:space="preserve">metode usulan. Evaluasi akan dilakukan dengan membandingkan probabilitas emosi pada data wajah dengan keadaan </w:t>
      </w:r>
      <w:r w:rsidRPr="00146717">
        <w:rPr>
          <w:i/>
          <w:iCs/>
        </w:rPr>
        <w:t>baseline</w:t>
      </w:r>
      <w:r>
        <w:t xml:space="preserve"> dan data wajah setelah diterapkan proses </w:t>
      </w:r>
      <w:r w:rsidR="0013331D" w:rsidRPr="0013331D">
        <w:rPr>
          <w:i/>
          <w:iCs/>
        </w:rPr>
        <w:t>pre-processing</w:t>
      </w:r>
      <w:r>
        <w:t xml:space="preserve"> dengan metode usulan.</w:t>
      </w:r>
    </w:p>
    <w:p w14:paraId="1F22FF73" w14:textId="77777777" w:rsidR="0053697E" w:rsidRPr="00DE514D" w:rsidRDefault="0053697E" w:rsidP="0053697E">
      <w:pPr>
        <w:pStyle w:val="Paragraf"/>
        <w:spacing w:after="0"/>
      </w:pPr>
    </w:p>
    <w:p w14:paraId="4C50798E" w14:textId="4DDCF6A8" w:rsidR="00DE514D" w:rsidRPr="00DE514D" w:rsidRDefault="00DE514D" w:rsidP="00745D0D">
      <w:pPr>
        <w:pStyle w:val="Judulbabsub1"/>
        <w:numPr>
          <w:ilvl w:val="1"/>
          <w:numId w:val="6"/>
        </w:numPr>
        <w:rPr>
          <w:i/>
          <w:iCs/>
        </w:rPr>
      </w:pPr>
      <w:bookmarkStart w:id="61" w:name="_Toc213608299"/>
      <w:r>
        <w:t>Komunikasi</w:t>
      </w:r>
      <w:bookmarkEnd w:id="61"/>
    </w:p>
    <w:p w14:paraId="30EF6565" w14:textId="174B5F00" w:rsidR="00DE514D" w:rsidRPr="00DE514D" w:rsidRDefault="0053697E" w:rsidP="0053697E">
      <w:pPr>
        <w:pStyle w:val="Paragraf"/>
      </w:pPr>
      <w:r>
        <w:t xml:space="preserve">Tahap terakhir dalam DSRM adalah komunikasi. Pada tahap ini akan berfokus pada dokumentasi hasil yang kemudian dikomunikasikan dalam bentuk tulisan ilmiah. Tabel III.7 merupakan tahapan </w:t>
      </w:r>
      <w:r w:rsidRPr="00462F4E">
        <w:rPr>
          <w:i/>
          <w:iCs/>
        </w:rPr>
        <w:t>input</w:t>
      </w:r>
      <w:r>
        <w:t xml:space="preserve">, </w:t>
      </w:r>
      <w:r w:rsidRPr="00462F4E">
        <w:t>proses</w:t>
      </w:r>
      <w:r>
        <w:t xml:space="preserve">, dan </w:t>
      </w:r>
      <w:r w:rsidRPr="00462F4E">
        <w:rPr>
          <w:i/>
          <w:iCs/>
        </w:rPr>
        <w:t>output</w:t>
      </w:r>
      <w:r>
        <w:t xml:space="preserve"> pada tahap komunikasi.</w:t>
      </w:r>
    </w:p>
    <w:p w14:paraId="1A965315" w14:textId="1A4F027A" w:rsidR="0053697E" w:rsidRDefault="0053697E" w:rsidP="0053697E">
      <w:pPr>
        <w:pStyle w:val="judulTabel"/>
      </w:pPr>
      <w:bookmarkStart w:id="62" w:name="_Toc213608590"/>
      <w:r>
        <w:t>Tabel III.</w:t>
      </w:r>
      <w:r w:rsidR="00E75C94">
        <w:fldChar w:fldCharType="begin"/>
      </w:r>
      <w:r w:rsidR="00E75C94">
        <w:instrText xml:space="preserve"> SEQ Tabel_III. \* ARABIC </w:instrText>
      </w:r>
      <w:r w:rsidR="00E75C94">
        <w:fldChar w:fldCharType="separate"/>
      </w:r>
      <w:r w:rsidR="003A7653">
        <w:rPr>
          <w:noProof/>
        </w:rPr>
        <w:t>6</w:t>
      </w:r>
      <w:r w:rsidR="00E75C94">
        <w:rPr>
          <w:noProof/>
        </w:rPr>
        <w:fldChar w:fldCharType="end"/>
      </w:r>
      <w:r>
        <w:t xml:space="preserve"> Tahap komunikasi</w:t>
      </w:r>
      <w:bookmarkEnd w:id="62"/>
    </w:p>
    <w:tbl>
      <w:tblPr>
        <w:tblStyle w:val="TableGridLight"/>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662"/>
      </w:tblGrid>
      <w:tr w:rsidR="0053697E" w14:paraId="37688E68" w14:textId="77777777" w:rsidTr="00255228">
        <w:tc>
          <w:tcPr>
            <w:tcW w:w="1271" w:type="dxa"/>
          </w:tcPr>
          <w:p w14:paraId="099146F1" w14:textId="77777777" w:rsidR="0053697E" w:rsidRDefault="0053697E" w:rsidP="00E52E46">
            <w:pPr>
              <w:pStyle w:val="Paragraf"/>
              <w:spacing w:after="0" w:line="240" w:lineRule="auto"/>
            </w:pPr>
            <w:r w:rsidRPr="00C7480C">
              <w:rPr>
                <w:i/>
                <w:iCs/>
              </w:rPr>
              <w:t>Input</w:t>
            </w:r>
          </w:p>
        </w:tc>
        <w:tc>
          <w:tcPr>
            <w:tcW w:w="6662" w:type="dxa"/>
          </w:tcPr>
          <w:p w14:paraId="2E1BF99A" w14:textId="77777777" w:rsidR="0053697E" w:rsidRPr="0053697E" w:rsidRDefault="0053697E" w:rsidP="00E52E46">
            <w:pPr>
              <w:pStyle w:val="Paragraf"/>
              <w:numPr>
                <w:ilvl w:val="0"/>
                <w:numId w:val="12"/>
              </w:numPr>
              <w:spacing w:after="0" w:line="240" w:lineRule="auto"/>
              <w:ind w:left="179" w:hanging="179"/>
              <w:rPr>
                <w:i/>
                <w:iCs/>
              </w:rPr>
            </w:pPr>
            <w:r>
              <w:t>Rancangan solusi</w:t>
            </w:r>
          </w:p>
          <w:p w14:paraId="74CCEFA2" w14:textId="77777777" w:rsidR="0053697E" w:rsidRPr="0053697E" w:rsidRDefault="0053697E" w:rsidP="00E52E46">
            <w:pPr>
              <w:pStyle w:val="Paragraf"/>
              <w:numPr>
                <w:ilvl w:val="0"/>
                <w:numId w:val="12"/>
              </w:numPr>
              <w:spacing w:after="0" w:line="240" w:lineRule="auto"/>
              <w:ind w:left="179" w:hanging="179"/>
              <w:rPr>
                <w:i/>
                <w:iCs/>
              </w:rPr>
            </w:pPr>
            <w:r>
              <w:t>Metode preprocessing data wajah dengan memanfaatkan bagian setengah wajah</w:t>
            </w:r>
          </w:p>
          <w:p w14:paraId="255B3763" w14:textId="5B005B1D" w:rsidR="0053697E" w:rsidRPr="00CD00F2" w:rsidRDefault="0053697E" w:rsidP="00E52E46">
            <w:pPr>
              <w:pStyle w:val="Paragraf"/>
              <w:numPr>
                <w:ilvl w:val="0"/>
                <w:numId w:val="12"/>
              </w:numPr>
              <w:spacing w:after="0" w:line="240" w:lineRule="auto"/>
              <w:ind w:left="179" w:hanging="179"/>
              <w:rPr>
                <w:i/>
                <w:iCs/>
              </w:rPr>
            </w:pPr>
            <w:r>
              <w:t xml:space="preserve">Hasil evaluasi perubahan probabilitas emosi sebelum dan sesudah menerapkan metode usulan </w:t>
            </w:r>
          </w:p>
        </w:tc>
      </w:tr>
      <w:tr w:rsidR="0053697E" w14:paraId="3E78C4C7" w14:textId="77777777" w:rsidTr="00255228">
        <w:tc>
          <w:tcPr>
            <w:tcW w:w="1271" w:type="dxa"/>
          </w:tcPr>
          <w:p w14:paraId="412C0386" w14:textId="77777777" w:rsidR="0053697E" w:rsidRDefault="0053697E" w:rsidP="00E52E46">
            <w:pPr>
              <w:pStyle w:val="Paragraf"/>
              <w:spacing w:after="0" w:line="240" w:lineRule="auto"/>
            </w:pPr>
            <w:r>
              <w:t>Proses</w:t>
            </w:r>
          </w:p>
        </w:tc>
        <w:tc>
          <w:tcPr>
            <w:tcW w:w="6662" w:type="dxa"/>
          </w:tcPr>
          <w:p w14:paraId="508FFA0E" w14:textId="198807FA" w:rsidR="0053697E" w:rsidRDefault="00E65584" w:rsidP="00E52E46">
            <w:pPr>
              <w:pStyle w:val="Paragraf"/>
              <w:spacing w:after="0" w:line="240" w:lineRule="auto"/>
            </w:pPr>
            <w:r w:rsidRPr="00E65584">
              <w:t>Penyusunan dokumen ilmiah</w:t>
            </w:r>
          </w:p>
        </w:tc>
      </w:tr>
      <w:tr w:rsidR="0053697E" w14:paraId="4D209BD3" w14:textId="77777777" w:rsidTr="00255228">
        <w:tc>
          <w:tcPr>
            <w:tcW w:w="1271" w:type="dxa"/>
          </w:tcPr>
          <w:p w14:paraId="3A21CA07" w14:textId="77777777" w:rsidR="0053697E" w:rsidRDefault="0053697E" w:rsidP="00E52E46">
            <w:pPr>
              <w:pStyle w:val="Paragraf"/>
              <w:spacing w:after="0" w:line="240" w:lineRule="auto"/>
            </w:pPr>
            <w:r w:rsidRPr="00C7480C">
              <w:rPr>
                <w:i/>
                <w:iCs/>
              </w:rPr>
              <w:t>Output</w:t>
            </w:r>
          </w:p>
        </w:tc>
        <w:tc>
          <w:tcPr>
            <w:tcW w:w="6662" w:type="dxa"/>
          </w:tcPr>
          <w:p w14:paraId="2690395D" w14:textId="77777777" w:rsidR="0053697E" w:rsidRPr="00E65584" w:rsidRDefault="00E65584" w:rsidP="00E52E46">
            <w:pPr>
              <w:pStyle w:val="Paragraf"/>
              <w:numPr>
                <w:ilvl w:val="0"/>
                <w:numId w:val="12"/>
              </w:numPr>
              <w:spacing w:after="0" w:line="240" w:lineRule="auto"/>
              <w:ind w:left="179" w:hanging="179"/>
              <w:rPr>
                <w:i/>
                <w:iCs/>
              </w:rPr>
            </w:pPr>
            <w:r>
              <w:t>Tesis</w:t>
            </w:r>
          </w:p>
          <w:p w14:paraId="3D50502D" w14:textId="439D3FD6" w:rsidR="00E65584" w:rsidRPr="00E65584" w:rsidRDefault="00E65584" w:rsidP="00E52E46">
            <w:pPr>
              <w:pStyle w:val="Paragraf"/>
              <w:numPr>
                <w:ilvl w:val="0"/>
                <w:numId w:val="12"/>
              </w:numPr>
              <w:spacing w:after="0" w:line="240" w:lineRule="auto"/>
              <w:ind w:left="179" w:hanging="179"/>
              <w:rPr>
                <w:i/>
                <w:iCs/>
              </w:rPr>
            </w:pPr>
            <w:r>
              <w:t>Paper</w:t>
            </w:r>
          </w:p>
        </w:tc>
      </w:tr>
    </w:tbl>
    <w:p w14:paraId="44C0DE03" w14:textId="117A426F" w:rsidR="0053697E" w:rsidRDefault="00462F4E" w:rsidP="00462F4E">
      <w:pPr>
        <w:pStyle w:val="Paragraf"/>
        <w:spacing w:before="240"/>
        <w:rPr>
          <w:szCs w:val="24"/>
        </w:rPr>
      </w:pPr>
      <w:r w:rsidRPr="00462F4E">
        <w:rPr>
          <w:szCs w:val="24"/>
        </w:rPr>
        <w:t>Berdasarkan Tabel III.</w:t>
      </w:r>
      <w:r>
        <w:rPr>
          <w:szCs w:val="24"/>
        </w:rPr>
        <w:t>7</w:t>
      </w:r>
      <w:r w:rsidRPr="00462F4E">
        <w:rPr>
          <w:szCs w:val="24"/>
        </w:rPr>
        <w:t xml:space="preserve">, </w:t>
      </w:r>
      <w:r w:rsidRPr="00462F4E">
        <w:rPr>
          <w:i/>
          <w:iCs/>
          <w:szCs w:val="24"/>
        </w:rPr>
        <w:t>input</w:t>
      </w:r>
      <w:r w:rsidRPr="00462F4E">
        <w:rPr>
          <w:szCs w:val="24"/>
        </w:rPr>
        <w:t xml:space="preserve"> pada tahap evaluasi diperoleh dari seluruh tahapan</w:t>
      </w:r>
      <w:r>
        <w:rPr>
          <w:szCs w:val="24"/>
        </w:rPr>
        <w:t xml:space="preserve"> </w:t>
      </w:r>
      <w:r w:rsidRPr="00462F4E">
        <w:rPr>
          <w:szCs w:val="24"/>
        </w:rPr>
        <w:t>sebelumnya yang kemudian akan dilakukan penyusunan dokumen ilmiah yang</w:t>
      </w:r>
      <w:r>
        <w:rPr>
          <w:szCs w:val="24"/>
        </w:rPr>
        <w:t xml:space="preserve"> </w:t>
      </w:r>
      <w:r w:rsidRPr="00462F4E">
        <w:rPr>
          <w:szCs w:val="24"/>
        </w:rPr>
        <w:t xml:space="preserve">menghasilkan dokumen tesis dan </w:t>
      </w:r>
      <w:r>
        <w:rPr>
          <w:szCs w:val="24"/>
        </w:rPr>
        <w:t xml:space="preserve">publikasi </w:t>
      </w:r>
      <w:r w:rsidRPr="00462F4E">
        <w:rPr>
          <w:i/>
          <w:iCs/>
          <w:szCs w:val="24"/>
        </w:rPr>
        <w:t>paper</w:t>
      </w:r>
      <w:r>
        <w:rPr>
          <w:szCs w:val="24"/>
        </w:rPr>
        <w:t>.</w:t>
      </w:r>
    </w:p>
    <w:p w14:paraId="6A2B5FEC" w14:textId="77777777" w:rsidR="0053697E" w:rsidRDefault="0053697E" w:rsidP="00EF4781">
      <w:pPr>
        <w:pStyle w:val="Paragraf"/>
        <w:rPr>
          <w:szCs w:val="24"/>
        </w:rPr>
      </w:pPr>
    </w:p>
    <w:p w14:paraId="47CE9C29" w14:textId="7F16DB93" w:rsidR="003F3BA6" w:rsidRPr="005C77E7" w:rsidRDefault="00A14252" w:rsidP="00745D0D">
      <w:pPr>
        <w:pStyle w:val="judulBab15"/>
        <w:numPr>
          <w:ilvl w:val="0"/>
          <w:numId w:val="6"/>
        </w:numPr>
        <w:ind w:left="709" w:hanging="709"/>
      </w:pPr>
      <w:r w:rsidRPr="005C77E7">
        <w:br w:type="page"/>
      </w:r>
      <w:bookmarkStart w:id="63" w:name="_Toc213608300"/>
      <w:r w:rsidR="003F3BA6">
        <w:lastRenderedPageBreak/>
        <w:t>Analisis dan Desain</w:t>
      </w:r>
      <w:r w:rsidR="00C669BC">
        <w:t xml:space="preserve"> Awal</w:t>
      </w:r>
      <w:bookmarkEnd w:id="63"/>
    </w:p>
    <w:p w14:paraId="7A870486" w14:textId="77777777" w:rsidR="00A14252" w:rsidRPr="003F3BA6" w:rsidRDefault="00A14252" w:rsidP="003F3BA6">
      <w:pPr>
        <w:pStyle w:val="judulBab15"/>
        <w:jc w:val="left"/>
        <w:rPr>
          <w:sz w:val="24"/>
          <w:szCs w:val="20"/>
        </w:rPr>
      </w:pPr>
    </w:p>
    <w:p w14:paraId="1CA800EE" w14:textId="77777777" w:rsidR="00DA7695" w:rsidRDefault="00DA7695" w:rsidP="00DA7695">
      <w:pPr>
        <w:pStyle w:val="Paragraf"/>
        <w:spacing w:after="0"/>
      </w:pPr>
      <w:bookmarkStart w:id="64" w:name="_Toc442848975"/>
      <w:bookmarkStart w:id="65" w:name="_Toc442852377"/>
      <w:bookmarkStart w:id="66" w:name="_Toc457203492"/>
      <w:r>
        <w:t xml:space="preserve">Bagian ini akan menjelaskan gambaran penelitian yang akan dilakukan. Pada bagian ini juga akan dijelaskan lingkungan yang akan di analisis dan kondisi-kondisi kapan FER akan digunakan untuk menentukan </w:t>
      </w:r>
      <w:r w:rsidRPr="003F3BA6">
        <w:rPr>
          <w:i/>
          <w:iCs/>
        </w:rPr>
        <w:t>engagement</w:t>
      </w:r>
      <w:r>
        <w:t xml:space="preserve"> dari siswa.</w:t>
      </w:r>
    </w:p>
    <w:p w14:paraId="743877A2" w14:textId="77777777" w:rsidR="00DA7695" w:rsidRPr="005C77E7" w:rsidRDefault="00DA7695" w:rsidP="00DA7695">
      <w:pPr>
        <w:pStyle w:val="Paragraf"/>
        <w:spacing w:after="0"/>
      </w:pPr>
    </w:p>
    <w:p w14:paraId="35528580" w14:textId="77777777" w:rsidR="00DA7695" w:rsidRPr="00DE514D" w:rsidRDefault="00DA7695" w:rsidP="00745D0D">
      <w:pPr>
        <w:pStyle w:val="Judulbabsub1"/>
        <w:numPr>
          <w:ilvl w:val="1"/>
          <w:numId w:val="6"/>
        </w:numPr>
        <w:rPr>
          <w:i/>
          <w:iCs/>
        </w:rPr>
      </w:pPr>
      <w:bookmarkStart w:id="67" w:name="_Toc212162865"/>
      <w:bookmarkStart w:id="68" w:name="_Toc213608301"/>
      <w:bookmarkEnd w:id="64"/>
      <w:bookmarkEnd w:id="65"/>
      <w:bookmarkEnd w:id="66"/>
      <w:r>
        <w:t>Lingkungan Penerapan</w:t>
      </w:r>
      <w:bookmarkEnd w:id="67"/>
      <w:bookmarkEnd w:id="68"/>
    </w:p>
    <w:p w14:paraId="39D85EE2" w14:textId="77777777" w:rsidR="00DA7695" w:rsidRPr="009A415C" w:rsidRDefault="00DA7695" w:rsidP="00DA7695">
      <w:pPr>
        <w:pStyle w:val="Paragraf"/>
      </w:pPr>
      <w:r>
        <w:t xml:space="preserve">Lingkungan penerapan penelitian ini adalah lingkungan pembelajaran daring dengan memanfaatkan </w:t>
      </w:r>
      <w:r w:rsidRPr="004A0E15">
        <w:rPr>
          <w:i/>
          <w:iCs/>
        </w:rPr>
        <w:t>platform</w:t>
      </w:r>
      <w:r>
        <w:t xml:space="preserve"> </w:t>
      </w:r>
      <w:r w:rsidRPr="003F3BA6">
        <w:rPr>
          <w:i/>
          <w:iCs/>
        </w:rPr>
        <w:t>learning management system</w:t>
      </w:r>
      <w:r>
        <w:t xml:space="preserve">. Lalu, kondisi penerapan  </w:t>
      </w:r>
      <w:r w:rsidRPr="003F3BA6">
        <w:rPr>
          <w:i/>
          <w:iCs/>
        </w:rPr>
        <w:t>facial expressions recognition</w:t>
      </w:r>
      <w:r>
        <w:t xml:space="preserve"> pada </w:t>
      </w:r>
      <w:r w:rsidRPr="003F3BA6">
        <w:rPr>
          <w:i/>
          <w:iCs/>
        </w:rPr>
        <w:t>learning management system</w:t>
      </w:r>
      <w:r>
        <w:rPr>
          <w:lang w:val="es-ES"/>
        </w:rPr>
        <w:t xml:space="preserve"> adalah khusus pada kondisi pembelajaran </w:t>
      </w:r>
      <w:r w:rsidRPr="003F3BA6">
        <w:rPr>
          <w:i/>
          <w:iCs/>
          <w:lang w:val="es-ES"/>
        </w:rPr>
        <w:t>asynchrounous</w:t>
      </w:r>
      <w:r>
        <w:rPr>
          <w:i/>
          <w:iCs/>
          <w:lang w:val="es-ES"/>
        </w:rPr>
        <w:t xml:space="preserve"> </w:t>
      </w:r>
      <w:r>
        <w:rPr>
          <w:lang w:val="es-ES"/>
        </w:rPr>
        <w:t>yang mewajibkan siswa untuk menonton video rekaman pembelajaran yang diberikan oleh pemateri seperti apa yang tertera pada gambar IV.1</w:t>
      </w:r>
    </w:p>
    <w:p w14:paraId="3CBCE6B5" w14:textId="77777777" w:rsidR="00DA7695" w:rsidRDefault="00DA7695" w:rsidP="00DA7695">
      <w:pPr>
        <w:pStyle w:val="Paragraf"/>
        <w:keepNext/>
        <w:spacing w:after="0"/>
        <w:jc w:val="center"/>
      </w:pPr>
      <w:r>
        <w:rPr>
          <w:noProof/>
        </w:rPr>
        <w:drawing>
          <wp:inline distT="0" distB="0" distL="0" distR="0" wp14:anchorId="758F103D" wp14:editId="0C6EF6D7">
            <wp:extent cx="3718063" cy="3147543"/>
            <wp:effectExtent l="19050" t="19050" r="15875"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ab 4.png"/>
                    <pic:cNvPicPr/>
                  </pic:nvPicPr>
                  <pic:blipFill rotWithShape="1">
                    <a:blip r:embed="rId25" cstate="print">
                      <a:extLst>
                        <a:ext uri="{28A0092B-C50C-407E-A947-70E740481C1C}">
                          <a14:useLocalDpi xmlns:a14="http://schemas.microsoft.com/office/drawing/2010/main" val="0"/>
                        </a:ext>
                      </a:extLst>
                    </a:blip>
                    <a:srcRect l="21473" t="6174" r="21838" b="8503"/>
                    <a:stretch/>
                  </pic:blipFill>
                  <pic:spPr bwMode="auto">
                    <a:xfrm>
                      <a:off x="0" y="0"/>
                      <a:ext cx="3726122" cy="315436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7F7214E" w14:textId="1E3855B7" w:rsidR="00DA7695" w:rsidRDefault="00DA7695" w:rsidP="008A7150">
      <w:pPr>
        <w:pStyle w:val="JudulGambar"/>
        <w:spacing w:after="0"/>
      </w:pPr>
      <w:bookmarkStart w:id="69" w:name="_Toc210151788"/>
      <w:bookmarkStart w:id="70" w:name="_Toc213715567"/>
      <w:r>
        <w:t>Gambar IV.</w:t>
      </w:r>
      <w:r w:rsidR="00E75C94">
        <w:fldChar w:fldCharType="begin"/>
      </w:r>
      <w:r w:rsidR="00E75C94">
        <w:instrText xml:space="preserve"> SEQ Gambar_IV. \* ARABIC </w:instrText>
      </w:r>
      <w:r w:rsidR="00E75C94">
        <w:fldChar w:fldCharType="separate"/>
      </w:r>
      <w:r w:rsidR="003A7653">
        <w:rPr>
          <w:noProof/>
        </w:rPr>
        <w:t>1</w:t>
      </w:r>
      <w:r w:rsidR="00E75C94">
        <w:rPr>
          <w:noProof/>
        </w:rPr>
        <w:fldChar w:fldCharType="end"/>
      </w:r>
      <w:r>
        <w:t xml:space="preserve"> Alur penerapan mekanisme umpan balik pada LMS</w:t>
      </w:r>
      <w:bookmarkEnd w:id="69"/>
      <w:bookmarkEnd w:id="70"/>
    </w:p>
    <w:p w14:paraId="4EC58108" w14:textId="77777777" w:rsidR="00DA7695" w:rsidRPr="00652D03" w:rsidRDefault="00DA7695" w:rsidP="00745D0D">
      <w:pPr>
        <w:pStyle w:val="Judulbabsub1"/>
        <w:numPr>
          <w:ilvl w:val="1"/>
          <w:numId w:val="6"/>
        </w:numPr>
        <w:spacing w:before="240"/>
        <w:rPr>
          <w:i/>
          <w:iCs/>
        </w:rPr>
      </w:pPr>
      <w:bookmarkStart w:id="71" w:name="_Toc212162866"/>
      <w:bookmarkStart w:id="72" w:name="_Toc213608302"/>
      <w:r>
        <w:t>Analisis Kebutuhan Sistem</w:t>
      </w:r>
      <w:bookmarkEnd w:id="71"/>
      <w:bookmarkEnd w:id="72"/>
    </w:p>
    <w:p w14:paraId="09F3E5A1" w14:textId="77777777" w:rsidR="00DA7695" w:rsidRDefault="00DA7695" w:rsidP="00DA7695">
      <w:pPr>
        <w:pStyle w:val="Paragraf"/>
      </w:pPr>
      <w:r>
        <w:t xml:space="preserve">Dalam analisis kebutuhan sistem ini, akan dibahas secara mendalam mengenai kebutuhan fungsional, non-fungsional, serta kebutuhan pengguna yang mendasari integrasi metode usulan dengan </w:t>
      </w:r>
      <w:r w:rsidRPr="00652D03">
        <w:rPr>
          <w:i/>
          <w:iCs/>
        </w:rPr>
        <w:t>Learning Management System</w:t>
      </w:r>
      <w:r>
        <w:t xml:space="preserve"> (LMS), guna </w:t>
      </w:r>
      <w:r>
        <w:lastRenderedPageBreak/>
        <w:t xml:space="preserve">memastikan pemantauan emosi siswa yang efektif dan memberikan umpan balik yang konstruktif bagi pengajar dalam proses pembelajaran </w:t>
      </w:r>
      <w:r w:rsidRPr="003F3BA6">
        <w:rPr>
          <w:i/>
          <w:iCs/>
          <w:lang w:val="es-ES"/>
        </w:rPr>
        <w:t>asynchrounous</w:t>
      </w:r>
      <w:r>
        <w:rPr>
          <w:i/>
          <w:iCs/>
          <w:lang w:val="es-ES"/>
        </w:rPr>
        <w:t>.</w:t>
      </w:r>
    </w:p>
    <w:p w14:paraId="6CBCFD2B" w14:textId="77777777" w:rsidR="00DA7695" w:rsidRPr="00652D03" w:rsidRDefault="00DA7695" w:rsidP="00745D0D">
      <w:pPr>
        <w:pStyle w:val="Judulbabsub1"/>
        <w:numPr>
          <w:ilvl w:val="2"/>
          <w:numId w:val="6"/>
        </w:numPr>
        <w:spacing w:before="240"/>
        <w:rPr>
          <w:i/>
          <w:iCs/>
        </w:rPr>
      </w:pPr>
      <w:bookmarkStart w:id="73" w:name="_Toc212162867"/>
      <w:bookmarkStart w:id="74" w:name="_Toc213608303"/>
      <w:r w:rsidRPr="00B672DA">
        <w:t>Kebutuhan Fungsional</w:t>
      </w:r>
      <w:bookmarkEnd w:id="73"/>
      <w:bookmarkEnd w:id="74"/>
    </w:p>
    <w:p w14:paraId="294956DB" w14:textId="77777777" w:rsidR="00DA7695" w:rsidRPr="00652D03" w:rsidRDefault="00DA7695" w:rsidP="00DA7695">
      <w:pPr>
        <w:pStyle w:val="Paragraf"/>
      </w:pPr>
      <w:r w:rsidRPr="00652D03">
        <w:t>Kebutuhan fungsional sistem ini mencakup serangkaian fitur dan fungsi yang harus ada untuk memastikan sistem dapat berjalan sesuai dengan tujuan yang diinginkan, mendukung proses operasional, dan memberikan hasil yang diharapkan.</w:t>
      </w:r>
      <w:r>
        <w:t xml:space="preserve"> Adapun kebutuhan fungsional dari sistem yang akan dibuat adalah:</w:t>
      </w:r>
    </w:p>
    <w:p w14:paraId="7D95C953" w14:textId="77777777" w:rsidR="00DA7695" w:rsidRDefault="00DA7695" w:rsidP="00745D0D">
      <w:pPr>
        <w:pStyle w:val="Paragraf"/>
        <w:numPr>
          <w:ilvl w:val="0"/>
          <w:numId w:val="16"/>
        </w:numPr>
      </w:pPr>
      <w:r w:rsidRPr="00B672DA">
        <w:t xml:space="preserve">Pengenalan </w:t>
      </w:r>
      <w:r>
        <w:t>e</w:t>
      </w:r>
      <w:r w:rsidRPr="00B672DA">
        <w:t xml:space="preserve">kspresi </w:t>
      </w:r>
      <w:r>
        <w:t>w</w:t>
      </w:r>
      <w:r w:rsidRPr="00B672DA">
        <w:t>ajah</w:t>
      </w:r>
      <w:r>
        <w:t xml:space="preserve"> (FER), dimana s</w:t>
      </w:r>
      <w:r w:rsidRPr="00B672DA">
        <w:t>istem harus dapat mengenali ekspresi wajah siswa bahkan ketika wajah tertutup sebagian oleh tangan atau miring</w:t>
      </w:r>
      <w:r>
        <w:t xml:space="preserve"> dengan </w:t>
      </w:r>
      <w:r w:rsidRPr="00B672DA">
        <w:t xml:space="preserve">penerapan metode yang memanfaatkan setengah bagian wajah yang kemudian digabungkan untuk membentuk wajah yang seolah-olah </w:t>
      </w:r>
      <w:r>
        <w:t>menghadap ke depan.</w:t>
      </w:r>
    </w:p>
    <w:p w14:paraId="76597713" w14:textId="5B6EF9F4" w:rsidR="00DA7695" w:rsidRDefault="00DA7695" w:rsidP="00745D0D">
      <w:pPr>
        <w:pStyle w:val="Paragraf"/>
        <w:numPr>
          <w:ilvl w:val="0"/>
          <w:numId w:val="16"/>
        </w:numPr>
      </w:pPr>
      <w:r>
        <w:t>Kesimpulan</w:t>
      </w:r>
      <w:r w:rsidRPr="00B672DA">
        <w:t xml:space="preserve"> </w:t>
      </w:r>
      <w:r w:rsidRPr="00DA7695">
        <w:rPr>
          <w:i/>
          <w:iCs/>
        </w:rPr>
        <w:t>Engagement</w:t>
      </w:r>
      <w:r>
        <w:t>, b</w:t>
      </w:r>
      <w:r w:rsidRPr="00B672DA">
        <w:t xml:space="preserve">erdasarkan </w:t>
      </w:r>
      <w:r>
        <w:t>hasil dari FER</w:t>
      </w:r>
      <w:r w:rsidRPr="00B672DA">
        <w:t>, sistem harus dapat memberikan analisis</w:t>
      </w:r>
      <w:r w:rsidR="00F52300">
        <w:t xml:space="preserve"> </w:t>
      </w:r>
      <w:r w:rsidR="00F52300" w:rsidRPr="00F52300">
        <w:rPr>
          <w:i/>
          <w:iCs/>
        </w:rPr>
        <w:t>engagement</w:t>
      </w:r>
      <w:r w:rsidRPr="00DA7695">
        <w:rPr>
          <w:color w:val="FF0000"/>
        </w:rPr>
        <w:t xml:space="preserve"> </w:t>
      </w:r>
      <w:r w:rsidRPr="00B672DA">
        <w:t xml:space="preserve">siswa, yang dapat digunakan oleh </w:t>
      </w:r>
      <w:r>
        <w:t>pengajar</w:t>
      </w:r>
      <w:r w:rsidRPr="00B672DA">
        <w:t xml:space="preserve"> untuk menilai seberapa baik </w:t>
      </w:r>
      <w:r>
        <w:t xml:space="preserve">tingkat </w:t>
      </w:r>
      <w:r w:rsidR="00F52300" w:rsidRPr="00F52300">
        <w:rPr>
          <w:i/>
          <w:iCs/>
        </w:rPr>
        <w:t>engagement</w:t>
      </w:r>
      <w:r w:rsidR="00F52300" w:rsidRPr="00DA7695">
        <w:rPr>
          <w:color w:val="FF0000"/>
        </w:rPr>
        <w:t xml:space="preserve"> </w:t>
      </w:r>
      <w:r w:rsidRPr="00B672DA">
        <w:t xml:space="preserve">siswa dalam pembelajaran </w:t>
      </w:r>
      <w:r>
        <w:t>daring</w:t>
      </w:r>
      <w:r w:rsidRPr="00B672DA">
        <w:t>.</w:t>
      </w:r>
    </w:p>
    <w:p w14:paraId="613A12E7" w14:textId="77777777" w:rsidR="00DA7695" w:rsidRDefault="00DA7695" w:rsidP="00745D0D">
      <w:pPr>
        <w:pStyle w:val="Paragraf"/>
        <w:numPr>
          <w:ilvl w:val="0"/>
          <w:numId w:val="16"/>
        </w:numPr>
      </w:pPr>
      <w:r w:rsidRPr="00B672DA">
        <w:t>Integrasi dengan</w:t>
      </w:r>
      <w:r>
        <w:t xml:space="preserve"> </w:t>
      </w:r>
      <w:r w:rsidRPr="005B1A6F">
        <w:rPr>
          <w:i/>
          <w:iCs/>
        </w:rPr>
        <w:t>Learning Management System</w:t>
      </w:r>
      <w:r>
        <w:t xml:space="preserve"> (LMS), yaitu</w:t>
      </w:r>
      <w:r w:rsidRPr="00B672DA">
        <w:t xml:space="preserve"> Sistem FER harus terintegrasi dengan platform LMS yang digunakan untuk pembelajaran </w:t>
      </w:r>
      <w:r>
        <w:t>daring</w:t>
      </w:r>
      <w:r w:rsidRPr="00B672DA">
        <w:t xml:space="preserve">, memungkinkan pemantauan emosi </w:t>
      </w:r>
      <w:r>
        <w:t xml:space="preserve">tepat setelah </w:t>
      </w:r>
      <w:r w:rsidRPr="00B672DA">
        <w:t>sesi pembelajaran</w:t>
      </w:r>
      <w:r>
        <w:t xml:space="preserve"> berakhir</w:t>
      </w:r>
      <w:r w:rsidRPr="00B672DA">
        <w:t xml:space="preserve"> dan memberikan umpan balik kepada pengajar.</w:t>
      </w:r>
    </w:p>
    <w:p w14:paraId="0BF423A1" w14:textId="50A2C4E8" w:rsidR="00DA7695" w:rsidRDefault="00DA7695" w:rsidP="00745D0D">
      <w:pPr>
        <w:pStyle w:val="Paragraf"/>
        <w:numPr>
          <w:ilvl w:val="0"/>
          <w:numId w:val="16"/>
        </w:numPr>
      </w:pPr>
      <w:r w:rsidRPr="00B672DA">
        <w:t xml:space="preserve">Penyimpanan dan </w:t>
      </w:r>
      <w:r>
        <w:t>p</w:t>
      </w:r>
      <w:r w:rsidRPr="00B672DA">
        <w:t xml:space="preserve">engelolaan </w:t>
      </w:r>
      <w:r>
        <w:t>d</w:t>
      </w:r>
      <w:r w:rsidRPr="00B672DA">
        <w:t>ata</w:t>
      </w:r>
      <w:r>
        <w:t>, dimana</w:t>
      </w:r>
      <w:r w:rsidRPr="00B672DA">
        <w:t xml:space="preserve"> </w:t>
      </w:r>
      <w:r>
        <w:t>d</w:t>
      </w:r>
      <w:r w:rsidRPr="00B672DA">
        <w:t xml:space="preserve">ata emosi yang terkumpul dari setiap sesi pembelajaran harus disimpan dan dikelola dengan baik, memungkinkan untuk analisis jangka panjang mengenai pola </w:t>
      </w:r>
      <w:r w:rsidR="00F52300" w:rsidRPr="00F52300">
        <w:rPr>
          <w:i/>
          <w:iCs/>
        </w:rPr>
        <w:t>engagement</w:t>
      </w:r>
      <w:r w:rsidR="00F52300" w:rsidRPr="00DA7695">
        <w:rPr>
          <w:color w:val="FF0000"/>
        </w:rPr>
        <w:t xml:space="preserve"> </w:t>
      </w:r>
      <w:r w:rsidRPr="00B672DA">
        <w:t>siswa.</w:t>
      </w:r>
    </w:p>
    <w:p w14:paraId="300786B2" w14:textId="630B761A" w:rsidR="00DA7695" w:rsidRDefault="00DA7695" w:rsidP="00745D0D">
      <w:pPr>
        <w:pStyle w:val="Paragraf"/>
        <w:numPr>
          <w:ilvl w:val="0"/>
          <w:numId w:val="16"/>
        </w:numPr>
      </w:pPr>
      <w:r w:rsidRPr="00B672DA">
        <w:t xml:space="preserve">Umpan </w:t>
      </w:r>
      <w:r>
        <w:t>b</w:t>
      </w:r>
      <w:r w:rsidRPr="00B672DA">
        <w:t>alik</w:t>
      </w:r>
      <w:r>
        <w:t>, dimana s</w:t>
      </w:r>
      <w:r w:rsidRPr="00B672DA">
        <w:t xml:space="preserve">istem harus mampu memberikan umpan balik kepada pengajar </w:t>
      </w:r>
      <w:r>
        <w:t>berdasarkan data</w:t>
      </w:r>
      <w:r w:rsidRPr="00B672DA">
        <w:t xml:space="preserve"> siswa tentang tingkat </w:t>
      </w:r>
      <w:r w:rsidR="00F52300" w:rsidRPr="00F52300">
        <w:rPr>
          <w:i/>
          <w:iCs/>
        </w:rPr>
        <w:t>engagement</w:t>
      </w:r>
      <w:r w:rsidR="00F52300" w:rsidRPr="00DA7695">
        <w:rPr>
          <w:color w:val="FF0000"/>
        </w:rPr>
        <w:t xml:space="preserve"> </w:t>
      </w:r>
      <w:r>
        <w:t>dari data hasil</w:t>
      </w:r>
      <w:r w:rsidRPr="00B672DA">
        <w:t xml:space="preserve"> analisis emosi yang dilakukan.</w:t>
      </w:r>
    </w:p>
    <w:p w14:paraId="49BEB629" w14:textId="345F2042" w:rsidR="003B56B3" w:rsidRDefault="003B56B3" w:rsidP="003B56B3">
      <w:pPr>
        <w:pStyle w:val="Paragraf"/>
      </w:pPr>
    </w:p>
    <w:p w14:paraId="406543E4" w14:textId="77777777" w:rsidR="003B56B3" w:rsidRDefault="003B56B3" w:rsidP="003B56B3">
      <w:pPr>
        <w:pStyle w:val="Paragraf"/>
      </w:pPr>
    </w:p>
    <w:p w14:paraId="0C7B0EDF" w14:textId="77777777" w:rsidR="00DA7695" w:rsidRPr="00640458" w:rsidRDefault="00DA7695" w:rsidP="00745D0D">
      <w:pPr>
        <w:pStyle w:val="Judulbabsub1"/>
        <w:numPr>
          <w:ilvl w:val="2"/>
          <w:numId w:val="6"/>
        </w:numPr>
        <w:spacing w:before="240"/>
        <w:rPr>
          <w:i/>
          <w:iCs/>
        </w:rPr>
      </w:pPr>
      <w:bookmarkStart w:id="75" w:name="_Toc212162868"/>
      <w:bookmarkStart w:id="76" w:name="_Toc213608304"/>
      <w:r w:rsidRPr="00B672DA">
        <w:lastRenderedPageBreak/>
        <w:t xml:space="preserve">Kebutuhan </w:t>
      </w:r>
      <w:r>
        <w:t>Non-</w:t>
      </w:r>
      <w:r w:rsidRPr="00B672DA">
        <w:t>Fungsional</w:t>
      </w:r>
      <w:bookmarkEnd w:id="75"/>
      <w:bookmarkEnd w:id="76"/>
    </w:p>
    <w:p w14:paraId="1C2C8191" w14:textId="1A136530" w:rsidR="00DA7695" w:rsidRDefault="00DA7695" w:rsidP="00462E5A">
      <w:pPr>
        <w:pStyle w:val="Paragraf"/>
      </w:pPr>
      <w:r w:rsidRPr="00640458">
        <w:t>Kebutuhan non-fungsional sistem ini mencakup aspek-aspek yang mendukung kinerja,</w:t>
      </w:r>
      <w:r>
        <w:t xml:space="preserve"> dan </w:t>
      </w:r>
      <w:r w:rsidRPr="00640458">
        <w:t>kualitas pengalaman pengguna, seperti tingkat akurasi</w:t>
      </w:r>
      <w:r>
        <w:t xml:space="preserve"> yang harus lebih tinggi saat menerapkan metode usulan atau minimal menyamai akurasi model yang digunakan</w:t>
      </w:r>
      <w:r w:rsidRPr="00640458">
        <w:t xml:space="preserve">, </w:t>
      </w:r>
      <w:r>
        <w:t xml:space="preserve">serta </w:t>
      </w:r>
      <w:r w:rsidRPr="00640458">
        <w:t xml:space="preserve">kecepatan </w:t>
      </w:r>
      <w:r>
        <w:t xml:space="preserve">pemrosesan untuk menjaga kualitas pengalaman pengguna saat menggunakan sistemnya. Adapun kebutuhan non-fungsional dari sistem yang akan dibuat adalah </w:t>
      </w:r>
      <w:r w:rsidR="00462E5A">
        <w:t>a</w:t>
      </w:r>
      <w:r w:rsidRPr="00B672DA">
        <w:t xml:space="preserve">kurasi dan </w:t>
      </w:r>
      <w:r>
        <w:t>k</w:t>
      </w:r>
      <w:r w:rsidRPr="00B672DA">
        <w:t>eandalan</w:t>
      </w:r>
      <w:r>
        <w:t>, dimana s</w:t>
      </w:r>
      <w:r w:rsidRPr="00B672DA">
        <w:t>istem harus memiliki tingkat akurasi yang tinggi dalam mendeteksi ekspresi wajah dan mengidentifikasi emosi, bahkan dalam kondisi wajah yang tertutup sebagian atau miring. Kinerja sistem harus konsisten dan dapat diandalkan dalam berbagai posisi wajah.</w:t>
      </w:r>
    </w:p>
    <w:p w14:paraId="72734C0C" w14:textId="77777777" w:rsidR="00DA7695" w:rsidRPr="00200132" w:rsidRDefault="00DA7695" w:rsidP="00745D0D">
      <w:pPr>
        <w:pStyle w:val="Judulbabsub1"/>
        <w:numPr>
          <w:ilvl w:val="2"/>
          <w:numId w:val="6"/>
        </w:numPr>
        <w:spacing w:before="240"/>
        <w:rPr>
          <w:i/>
          <w:iCs/>
        </w:rPr>
      </w:pPr>
      <w:bookmarkStart w:id="77" w:name="_Toc212162869"/>
      <w:bookmarkStart w:id="78" w:name="_Toc213608305"/>
      <w:r w:rsidRPr="00B672DA">
        <w:t xml:space="preserve">Kebutuhan </w:t>
      </w:r>
      <w:r>
        <w:t>Pengguna</w:t>
      </w:r>
      <w:bookmarkEnd w:id="77"/>
      <w:bookmarkEnd w:id="78"/>
    </w:p>
    <w:p w14:paraId="4C39674A" w14:textId="495E04E6" w:rsidR="00DA7695" w:rsidRDefault="00DA7695" w:rsidP="00DA7695">
      <w:pPr>
        <w:pStyle w:val="Paragraf"/>
        <w:rPr>
          <w:i/>
          <w:iCs/>
        </w:rPr>
      </w:pPr>
      <w:r>
        <w:t xml:space="preserve">Kebutuhan pengguna sistem ini mencakup kemampuan bagi siswa untuk menggunakan aplikasi dengan mudah dalam memantau ekspresi wajah mereka selama pembelajaran </w:t>
      </w:r>
      <w:r w:rsidR="00FB711B">
        <w:t>daring</w:t>
      </w:r>
      <w:r>
        <w:t xml:space="preserve">, bagi pengajar untuk mengakses analisis emosi dan tingkat </w:t>
      </w:r>
      <w:r w:rsidR="00F52300" w:rsidRPr="00F52300">
        <w:rPr>
          <w:i/>
          <w:iCs/>
        </w:rPr>
        <w:t>engagement</w:t>
      </w:r>
      <w:r w:rsidR="00F52300" w:rsidRPr="00DA7695">
        <w:rPr>
          <w:color w:val="FF0000"/>
        </w:rPr>
        <w:t xml:space="preserve"> </w:t>
      </w:r>
      <w:r>
        <w:t xml:space="preserve">siswa secara </w:t>
      </w:r>
      <w:r w:rsidRPr="00F52300">
        <w:rPr>
          <w:i/>
          <w:iCs/>
        </w:rPr>
        <w:t>real-time</w:t>
      </w:r>
      <w:r>
        <w:t>, serta bagi administrator untuk mengelola dan memelihara sistem secara efisien, memastikan integrasi yang lancar dengan platform pembelajaran yang ada. Adapun kebutuhan pengguna pada sistem yang dibuat antara lain :</w:t>
      </w:r>
    </w:p>
    <w:p w14:paraId="513C5055" w14:textId="74805C7E" w:rsidR="00DA7695" w:rsidRDefault="00DA7695" w:rsidP="00745D0D">
      <w:pPr>
        <w:pStyle w:val="Paragraf"/>
        <w:numPr>
          <w:ilvl w:val="0"/>
          <w:numId w:val="17"/>
        </w:numPr>
      </w:pPr>
      <w:r w:rsidRPr="00B672DA">
        <w:t xml:space="preserve">Siswa harus dapat menggunakan aplikasi LMS dengan mudah, dimana aplikasi secara otomatis memonitor ekspresi wajah mereka selama sesi pembelajaran dan memberikan umpan balik mengenai tingkat </w:t>
      </w:r>
      <w:r w:rsidR="00F52300" w:rsidRPr="00F52300">
        <w:rPr>
          <w:i/>
          <w:iCs/>
        </w:rPr>
        <w:t>engagement</w:t>
      </w:r>
      <w:r w:rsidR="00F52300" w:rsidRPr="00DA7695">
        <w:rPr>
          <w:color w:val="FF0000"/>
        </w:rPr>
        <w:t xml:space="preserve"> </w:t>
      </w:r>
      <w:r w:rsidRPr="00B672DA">
        <w:t>mereka.</w:t>
      </w:r>
    </w:p>
    <w:p w14:paraId="11E2AD8A" w14:textId="476B18F8" w:rsidR="00DA7695" w:rsidRDefault="00DA7695" w:rsidP="00745D0D">
      <w:pPr>
        <w:pStyle w:val="Paragraf"/>
        <w:numPr>
          <w:ilvl w:val="0"/>
          <w:numId w:val="17"/>
        </w:numPr>
      </w:pPr>
      <w:r w:rsidRPr="00B672DA">
        <w:t xml:space="preserve">Pengajar harus dapat melihat analisis emosi dan </w:t>
      </w:r>
      <w:r w:rsidR="00F937B3" w:rsidRPr="00F52300">
        <w:rPr>
          <w:i/>
          <w:iCs/>
        </w:rPr>
        <w:t>engagement</w:t>
      </w:r>
      <w:r w:rsidR="00F937B3" w:rsidRPr="00DA7695">
        <w:rPr>
          <w:color w:val="FF0000"/>
        </w:rPr>
        <w:t xml:space="preserve"> </w:t>
      </w:r>
      <w:r w:rsidRPr="00B672DA">
        <w:t xml:space="preserve">siswa dalam bentuk yang mudah dipahami, untuk dapat membuat penyesuaian pada pendekatan pengajaran mereka. Mereka juga harus dapat mengakses statistik yang menunjukkan pola </w:t>
      </w:r>
      <w:r w:rsidR="00F937B3" w:rsidRPr="00F52300">
        <w:rPr>
          <w:i/>
          <w:iCs/>
        </w:rPr>
        <w:t>engagement</w:t>
      </w:r>
      <w:r w:rsidR="00F937B3" w:rsidRPr="00DA7695">
        <w:rPr>
          <w:color w:val="FF0000"/>
        </w:rPr>
        <w:t xml:space="preserve"> </w:t>
      </w:r>
      <w:r w:rsidRPr="00B672DA">
        <w:t>siswa selama sesi pembelajaran.</w:t>
      </w:r>
    </w:p>
    <w:p w14:paraId="72A9C00D" w14:textId="7539AA61" w:rsidR="00670891" w:rsidRDefault="00670891" w:rsidP="00670891">
      <w:pPr>
        <w:pStyle w:val="Paragraf"/>
      </w:pPr>
    </w:p>
    <w:p w14:paraId="404A4E96" w14:textId="77777777" w:rsidR="00670891" w:rsidRDefault="00670891" w:rsidP="00670891">
      <w:pPr>
        <w:pStyle w:val="Paragraf"/>
      </w:pPr>
    </w:p>
    <w:p w14:paraId="642EEF64" w14:textId="77777777" w:rsidR="00DA7695" w:rsidRPr="00200132" w:rsidRDefault="00DA7695" w:rsidP="00745D0D">
      <w:pPr>
        <w:pStyle w:val="Judulbabsub1"/>
        <w:numPr>
          <w:ilvl w:val="2"/>
          <w:numId w:val="6"/>
        </w:numPr>
        <w:spacing w:before="240"/>
        <w:rPr>
          <w:i/>
          <w:iCs/>
        </w:rPr>
      </w:pPr>
      <w:bookmarkStart w:id="79" w:name="_Toc212162870"/>
      <w:bookmarkStart w:id="80" w:name="_Toc213608306"/>
      <w:r w:rsidRPr="00B672DA">
        <w:lastRenderedPageBreak/>
        <w:t>Kebutuhan Perangkat Keras dan Perangkat Lunak</w:t>
      </w:r>
      <w:bookmarkEnd w:id="79"/>
      <w:bookmarkEnd w:id="80"/>
    </w:p>
    <w:p w14:paraId="77A2BFA4" w14:textId="77777777" w:rsidR="00DA7695" w:rsidRPr="00B672DA" w:rsidRDefault="00DA7695" w:rsidP="00DA7695">
      <w:pPr>
        <w:pStyle w:val="Paragraf"/>
      </w:pPr>
      <w:r w:rsidRPr="00B672DA">
        <w:t xml:space="preserve">Sistem harus dapat berjalan dengan baik pada perangkat keras umum yang digunakan siswa dan pengajar, seperti komputer dengan </w:t>
      </w:r>
      <w:r>
        <w:t xml:space="preserve">spesifikasi </w:t>
      </w:r>
      <w:r w:rsidRPr="00B672DA">
        <w:t>kamera yang cukup untuk mendeteksi ekspresi wajah.</w:t>
      </w:r>
    </w:p>
    <w:p w14:paraId="399F017F" w14:textId="2A52FCB7" w:rsidR="00DA7695" w:rsidRPr="00B672DA" w:rsidRDefault="00DA7695" w:rsidP="00DA7695">
      <w:pPr>
        <w:pStyle w:val="Paragraf"/>
      </w:pPr>
      <w:r>
        <w:t>Dari sisi perangkat lunak, s</w:t>
      </w:r>
      <w:r w:rsidRPr="00B672DA">
        <w:t xml:space="preserve">istem harus berbasis pada perangkat lunak yang mendukung pengenalan ekspresi wajah menggunakan teknik </w:t>
      </w:r>
      <w:r w:rsidR="00F94011" w:rsidRPr="00F94011">
        <w:rPr>
          <w:i/>
          <w:iCs/>
        </w:rPr>
        <w:t>computer</w:t>
      </w:r>
      <w:r w:rsidRPr="00B672DA">
        <w:t xml:space="preserve"> </w:t>
      </w:r>
      <w:r w:rsidRPr="00F94011">
        <w:rPr>
          <w:i/>
          <w:iCs/>
        </w:rPr>
        <w:t>vision</w:t>
      </w:r>
      <w:r w:rsidRPr="00B672DA">
        <w:t xml:space="preserve"> dan </w:t>
      </w:r>
      <w:r w:rsidRPr="00F94011">
        <w:rPr>
          <w:i/>
          <w:iCs/>
        </w:rPr>
        <w:t>machine learning</w:t>
      </w:r>
      <w:r>
        <w:t xml:space="preserve"> dan juga harus </w:t>
      </w:r>
      <w:r w:rsidRPr="00200132">
        <w:rPr>
          <w:i/>
          <w:iCs/>
        </w:rPr>
        <w:t>cross platform</w:t>
      </w:r>
      <w:r>
        <w:t>, sehingga tidak perlu melakukan pengaturan yang memberatkan pengguna.</w:t>
      </w:r>
      <w:r w:rsidRPr="00B672DA">
        <w:t xml:space="preserve"> </w:t>
      </w:r>
    </w:p>
    <w:p w14:paraId="240935FD" w14:textId="77777777" w:rsidR="00DA7695" w:rsidRPr="004152F4" w:rsidRDefault="00DA7695" w:rsidP="00745D0D">
      <w:pPr>
        <w:pStyle w:val="Judulbabsub1"/>
        <w:numPr>
          <w:ilvl w:val="1"/>
          <w:numId w:val="6"/>
        </w:numPr>
        <w:spacing w:before="240"/>
        <w:rPr>
          <w:i/>
          <w:iCs/>
        </w:rPr>
      </w:pPr>
      <w:bookmarkStart w:id="81" w:name="_Toc212162871"/>
      <w:bookmarkStart w:id="82" w:name="_Toc213608307"/>
      <w:r>
        <w:t>Analisis Desain</w:t>
      </w:r>
      <w:bookmarkEnd w:id="81"/>
      <w:bookmarkEnd w:id="82"/>
    </w:p>
    <w:p w14:paraId="1068DE04" w14:textId="77777777" w:rsidR="00DA7695" w:rsidRDefault="00DA7695" w:rsidP="00DA7695">
      <w:pPr>
        <w:pStyle w:val="Paragraf"/>
      </w:pPr>
      <w:r>
        <w:t>Berdasarkan tinjuan literatur yang sudah dilakukan, ada beberapa alternatif solusi yang bisa dilakukan dalam menyelesaikan permasalahan penelitian. Adapun analisisnya dijabarkan dalam tabel IV.1.</w:t>
      </w:r>
    </w:p>
    <w:p w14:paraId="2219EE49" w14:textId="14992F51" w:rsidR="00DA7695" w:rsidRDefault="00DA7695" w:rsidP="00DA7695">
      <w:pPr>
        <w:pStyle w:val="judulTabel"/>
      </w:pPr>
      <w:bookmarkStart w:id="83" w:name="_Toc210151804"/>
      <w:bookmarkStart w:id="84" w:name="_Toc213608591"/>
      <w:r>
        <w:t>Tabel IV.</w:t>
      </w:r>
      <w:r w:rsidR="00E75C94">
        <w:fldChar w:fldCharType="begin"/>
      </w:r>
      <w:r w:rsidR="00E75C94">
        <w:instrText xml:space="preserve"> SEQ Tabel_IV. \* ARABIC </w:instrText>
      </w:r>
      <w:r w:rsidR="00E75C94">
        <w:fldChar w:fldCharType="separate"/>
      </w:r>
      <w:r w:rsidR="003A7653">
        <w:rPr>
          <w:noProof/>
        </w:rPr>
        <w:t>1</w:t>
      </w:r>
      <w:r w:rsidR="00E75C94">
        <w:rPr>
          <w:noProof/>
        </w:rPr>
        <w:fldChar w:fldCharType="end"/>
      </w:r>
      <w:r>
        <w:t xml:space="preserve"> </w:t>
      </w:r>
      <w:r w:rsidR="00984A39">
        <w:t>A</w:t>
      </w:r>
      <w:r>
        <w:t>lternatif solusi untuk deteksi emosi siswa</w:t>
      </w:r>
      <w:bookmarkEnd w:id="83"/>
      <w:bookmarkEnd w:id="84"/>
    </w:p>
    <w:tbl>
      <w:tblPr>
        <w:tblStyle w:val="TableGridLight"/>
        <w:tblW w:w="7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7"/>
        <w:gridCol w:w="1323"/>
        <w:gridCol w:w="2805"/>
        <w:gridCol w:w="2610"/>
      </w:tblGrid>
      <w:tr w:rsidR="00DA7695" w14:paraId="00CE2EE3" w14:textId="77777777" w:rsidTr="00887A69">
        <w:tc>
          <w:tcPr>
            <w:tcW w:w="1177" w:type="dxa"/>
          </w:tcPr>
          <w:p w14:paraId="57D72E26" w14:textId="77777777" w:rsidR="00DA7695" w:rsidRDefault="00DA7695" w:rsidP="00E52E46">
            <w:pPr>
              <w:pStyle w:val="Paragraf"/>
              <w:spacing w:after="0" w:line="240" w:lineRule="auto"/>
              <w:jc w:val="left"/>
            </w:pPr>
            <w:r>
              <w:t>Modalitas</w:t>
            </w:r>
          </w:p>
        </w:tc>
        <w:tc>
          <w:tcPr>
            <w:tcW w:w="1323" w:type="dxa"/>
          </w:tcPr>
          <w:p w14:paraId="75125A84" w14:textId="77777777" w:rsidR="00DA7695" w:rsidRDefault="00DA7695" w:rsidP="00E52E46">
            <w:pPr>
              <w:pStyle w:val="Paragraf"/>
              <w:spacing w:after="0" w:line="240" w:lineRule="auto"/>
              <w:jc w:val="left"/>
            </w:pPr>
            <w:r>
              <w:t>Metode</w:t>
            </w:r>
          </w:p>
        </w:tc>
        <w:tc>
          <w:tcPr>
            <w:tcW w:w="2805" w:type="dxa"/>
          </w:tcPr>
          <w:p w14:paraId="5C277DAD" w14:textId="77777777" w:rsidR="00DA7695" w:rsidRPr="00CD00F2" w:rsidRDefault="00DA7695" w:rsidP="00E52E46">
            <w:pPr>
              <w:pStyle w:val="Paragraf"/>
              <w:spacing w:after="0" w:line="240" w:lineRule="auto"/>
              <w:jc w:val="left"/>
              <w:rPr>
                <w:i/>
                <w:iCs/>
              </w:rPr>
            </w:pPr>
            <w:r>
              <w:t xml:space="preserve"> Kelebihan</w:t>
            </w:r>
          </w:p>
        </w:tc>
        <w:tc>
          <w:tcPr>
            <w:tcW w:w="2610" w:type="dxa"/>
          </w:tcPr>
          <w:p w14:paraId="720D3C46" w14:textId="77777777" w:rsidR="00DA7695" w:rsidRDefault="00DA7695" w:rsidP="00E52E46">
            <w:pPr>
              <w:pStyle w:val="Paragraf"/>
              <w:spacing w:after="0" w:line="240" w:lineRule="auto"/>
              <w:jc w:val="left"/>
            </w:pPr>
            <w:r>
              <w:t>Kekurangan</w:t>
            </w:r>
          </w:p>
        </w:tc>
      </w:tr>
      <w:tr w:rsidR="00DA7695" w14:paraId="7AF17F09" w14:textId="77777777" w:rsidTr="00887A69">
        <w:tc>
          <w:tcPr>
            <w:tcW w:w="1177" w:type="dxa"/>
          </w:tcPr>
          <w:p w14:paraId="00E96BD9" w14:textId="77777777" w:rsidR="00DA7695" w:rsidRDefault="00DA7695" w:rsidP="00E52E46">
            <w:pPr>
              <w:pStyle w:val="Paragraf"/>
              <w:spacing w:after="0" w:line="240" w:lineRule="auto"/>
              <w:jc w:val="left"/>
            </w:pPr>
            <w:r>
              <w:t>Visual</w:t>
            </w:r>
          </w:p>
        </w:tc>
        <w:tc>
          <w:tcPr>
            <w:tcW w:w="1323" w:type="dxa"/>
          </w:tcPr>
          <w:p w14:paraId="15DB0BD9" w14:textId="77777777" w:rsidR="00DA7695" w:rsidRDefault="00DA7695" w:rsidP="00E52E46">
            <w:pPr>
              <w:pStyle w:val="Paragraf"/>
              <w:spacing w:after="0" w:line="240" w:lineRule="auto"/>
              <w:jc w:val="left"/>
            </w:pPr>
            <w:r>
              <w:t>Pengenalan Emosi Wajah</w:t>
            </w:r>
          </w:p>
        </w:tc>
        <w:tc>
          <w:tcPr>
            <w:tcW w:w="2805" w:type="dxa"/>
          </w:tcPr>
          <w:p w14:paraId="0F6242A9" w14:textId="4111E7A8" w:rsidR="00DA7695" w:rsidRDefault="00DA7695" w:rsidP="00E52E46">
            <w:pPr>
              <w:pStyle w:val="Paragraf"/>
              <w:spacing w:after="0" w:line="240" w:lineRule="auto"/>
              <w:jc w:val="left"/>
            </w:pPr>
            <w:r>
              <w:t xml:space="preserve">Model dan </w:t>
            </w:r>
            <w:r w:rsidR="003B56B3" w:rsidRPr="003B56B3">
              <w:rPr>
                <w:i/>
              </w:rPr>
              <w:t>dataset</w:t>
            </w:r>
            <w:r>
              <w:t xml:space="preserve"> publik sudah banyak, mudah untuk didapatkan dan dimodifikasi, pemrosesan relatif lebih ringan</w:t>
            </w:r>
          </w:p>
        </w:tc>
        <w:tc>
          <w:tcPr>
            <w:tcW w:w="2610" w:type="dxa"/>
          </w:tcPr>
          <w:p w14:paraId="47A408C6" w14:textId="77777777" w:rsidR="00DA7695" w:rsidRDefault="00DA7695" w:rsidP="00E52E46">
            <w:pPr>
              <w:pStyle w:val="Paragraf"/>
              <w:spacing w:after="0" w:line="240" w:lineRule="auto"/>
              <w:jc w:val="left"/>
            </w:pPr>
            <w:r>
              <w:t>Akurasi turun pada data wajah yang teroklusi</w:t>
            </w:r>
          </w:p>
        </w:tc>
      </w:tr>
      <w:tr w:rsidR="00DA7695" w14:paraId="4FBCB30A" w14:textId="77777777" w:rsidTr="00887A69">
        <w:tc>
          <w:tcPr>
            <w:tcW w:w="1177" w:type="dxa"/>
          </w:tcPr>
          <w:p w14:paraId="1DA38265" w14:textId="77777777" w:rsidR="00DA7695" w:rsidRDefault="00DA7695" w:rsidP="00E52E46">
            <w:pPr>
              <w:pStyle w:val="Paragraf"/>
              <w:spacing w:after="0" w:line="240" w:lineRule="auto"/>
              <w:jc w:val="left"/>
            </w:pPr>
            <w:r>
              <w:t>Audio</w:t>
            </w:r>
          </w:p>
        </w:tc>
        <w:tc>
          <w:tcPr>
            <w:tcW w:w="1323" w:type="dxa"/>
          </w:tcPr>
          <w:p w14:paraId="24CE1590" w14:textId="77777777" w:rsidR="00DA7695" w:rsidRPr="008E7E6C" w:rsidRDefault="00DA7695" w:rsidP="00E52E46">
            <w:pPr>
              <w:pStyle w:val="Paragraf"/>
              <w:spacing w:after="0" w:line="240" w:lineRule="auto"/>
              <w:jc w:val="left"/>
            </w:pPr>
            <w:r>
              <w:t>Pengenalan Emosi Suara</w:t>
            </w:r>
          </w:p>
        </w:tc>
        <w:tc>
          <w:tcPr>
            <w:tcW w:w="2805" w:type="dxa"/>
          </w:tcPr>
          <w:p w14:paraId="111E09FC" w14:textId="77777777" w:rsidR="00DA7695" w:rsidRPr="008E7E6C" w:rsidRDefault="00DA7695" w:rsidP="00E52E46">
            <w:pPr>
              <w:pStyle w:val="Paragraf"/>
              <w:spacing w:after="0" w:line="240" w:lineRule="auto"/>
              <w:jc w:val="left"/>
            </w:pPr>
            <w:r>
              <w:t>Akurasi pengenalan emosi baik</w:t>
            </w:r>
          </w:p>
        </w:tc>
        <w:tc>
          <w:tcPr>
            <w:tcW w:w="2610" w:type="dxa"/>
          </w:tcPr>
          <w:p w14:paraId="4871C5C3" w14:textId="77777777" w:rsidR="00DA7695" w:rsidRPr="008E7E6C" w:rsidRDefault="00DA7695" w:rsidP="00E52E46">
            <w:pPr>
              <w:pStyle w:val="Paragraf"/>
              <w:spacing w:after="0" w:line="240" w:lineRule="auto"/>
              <w:jc w:val="left"/>
            </w:pPr>
            <w:r>
              <w:t>Beban komputasi sedikit lebih berat</w:t>
            </w:r>
          </w:p>
        </w:tc>
      </w:tr>
      <w:tr w:rsidR="00DA7695" w14:paraId="1F5AD8EA" w14:textId="77777777" w:rsidTr="00887A69">
        <w:tc>
          <w:tcPr>
            <w:tcW w:w="1177" w:type="dxa"/>
          </w:tcPr>
          <w:p w14:paraId="152D6160" w14:textId="77777777" w:rsidR="00DA7695" w:rsidRDefault="00DA7695" w:rsidP="00E52E46">
            <w:pPr>
              <w:pStyle w:val="Paragraf"/>
              <w:spacing w:after="0" w:line="240" w:lineRule="auto"/>
              <w:jc w:val="left"/>
            </w:pPr>
            <w:r>
              <w:t>Teks</w:t>
            </w:r>
          </w:p>
        </w:tc>
        <w:tc>
          <w:tcPr>
            <w:tcW w:w="1323" w:type="dxa"/>
          </w:tcPr>
          <w:p w14:paraId="08FD5215" w14:textId="77777777" w:rsidR="00DA7695" w:rsidRDefault="00DA7695" w:rsidP="00E52E46">
            <w:pPr>
              <w:pStyle w:val="Paragraf"/>
              <w:spacing w:after="0" w:line="240" w:lineRule="auto"/>
              <w:jc w:val="left"/>
            </w:pPr>
            <w:r>
              <w:t>Analisis Sentimen</w:t>
            </w:r>
          </w:p>
        </w:tc>
        <w:tc>
          <w:tcPr>
            <w:tcW w:w="2805" w:type="dxa"/>
          </w:tcPr>
          <w:p w14:paraId="79429790" w14:textId="77777777" w:rsidR="00DA7695" w:rsidRPr="008E7E6C" w:rsidRDefault="00DA7695" w:rsidP="00E52E46">
            <w:pPr>
              <w:pStyle w:val="Paragraf"/>
              <w:spacing w:after="0" w:line="240" w:lineRule="auto"/>
              <w:jc w:val="left"/>
            </w:pPr>
            <w:r>
              <w:t>Beban komputasi ringan karena hanya memproses teks</w:t>
            </w:r>
          </w:p>
        </w:tc>
        <w:tc>
          <w:tcPr>
            <w:tcW w:w="2610" w:type="dxa"/>
          </w:tcPr>
          <w:p w14:paraId="0ABD6866" w14:textId="77777777" w:rsidR="00DA7695" w:rsidRPr="008E7E6C" w:rsidRDefault="00DA7695" w:rsidP="00E52E46">
            <w:pPr>
              <w:pStyle w:val="Paragraf"/>
              <w:spacing w:after="0" w:line="240" w:lineRule="auto"/>
              <w:jc w:val="left"/>
            </w:pPr>
            <w:r>
              <w:t>Hanya bisa menentukan emosi positf dan negatif, juga seringnya muncul emosi palsu dalam tulisan</w:t>
            </w:r>
          </w:p>
        </w:tc>
      </w:tr>
      <w:tr w:rsidR="00DA7695" w14:paraId="0418273A" w14:textId="77777777" w:rsidTr="00887A69">
        <w:tc>
          <w:tcPr>
            <w:tcW w:w="1177" w:type="dxa"/>
          </w:tcPr>
          <w:p w14:paraId="7B4043E6" w14:textId="77777777" w:rsidR="00DA7695" w:rsidRDefault="00DA7695" w:rsidP="00E52E46">
            <w:pPr>
              <w:pStyle w:val="Paragraf"/>
              <w:spacing w:line="240" w:lineRule="auto"/>
              <w:jc w:val="left"/>
            </w:pPr>
            <w:r>
              <w:t>Sinyal Tubuh</w:t>
            </w:r>
          </w:p>
        </w:tc>
        <w:tc>
          <w:tcPr>
            <w:tcW w:w="1323" w:type="dxa"/>
          </w:tcPr>
          <w:p w14:paraId="6B79C5EA" w14:textId="77777777" w:rsidR="00DA7695" w:rsidRDefault="00DA7695" w:rsidP="00E52E46">
            <w:pPr>
              <w:pStyle w:val="Paragraf"/>
              <w:spacing w:after="0" w:line="240" w:lineRule="auto"/>
              <w:jc w:val="left"/>
            </w:pPr>
            <w:r>
              <w:t>Jam Tangan Pintar atau perangkat Sensor</w:t>
            </w:r>
          </w:p>
        </w:tc>
        <w:tc>
          <w:tcPr>
            <w:tcW w:w="2805" w:type="dxa"/>
          </w:tcPr>
          <w:p w14:paraId="39AA897C" w14:textId="77777777" w:rsidR="00DA7695" w:rsidRPr="008E7E6C" w:rsidRDefault="00DA7695" w:rsidP="00E52E46">
            <w:pPr>
              <w:pStyle w:val="Paragraf"/>
              <w:spacing w:after="0" w:line="240" w:lineRule="auto"/>
              <w:jc w:val="left"/>
            </w:pPr>
            <w:r>
              <w:t>Akurasi lebih akurat</w:t>
            </w:r>
          </w:p>
        </w:tc>
        <w:tc>
          <w:tcPr>
            <w:tcW w:w="2610" w:type="dxa"/>
          </w:tcPr>
          <w:p w14:paraId="5E692E0A" w14:textId="77777777" w:rsidR="00DA7695" w:rsidRPr="008E7E6C" w:rsidRDefault="00DA7695" w:rsidP="00E52E46">
            <w:pPr>
              <w:pStyle w:val="Paragraf"/>
              <w:spacing w:after="0" w:line="240" w:lineRule="auto"/>
              <w:jc w:val="left"/>
            </w:pPr>
            <w:r>
              <w:t xml:space="preserve">Memerlukan </w:t>
            </w:r>
            <w:r w:rsidRPr="008E7E6C">
              <w:rPr>
                <w:i/>
                <w:iCs/>
              </w:rPr>
              <w:t>resource</w:t>
            </w:r>
            <w:r>
              <w:rPr>
                <w:i/>
                <w:iCs/>
              </w:rPr>
              <w:t>s</w:t>
            </w:r>
            <w:r>
              <w:t xml:space="preserve"> yang banyak dan tidak murah</w:t>
            </w:r>
          </w:p>
        </w:tc>
      </w:tr>
      <w:tr w:rsidR="00DA7695" w14:paraId="36DDFD5E" w14:textId="77777777" w:rsidTr="00887A69">
        <w:tc>
          <w:tcPr>
            <w:tcW w:w="1177" w:type="dxa"/>
          </w:tcPr>
          <w:p w14:paraId="2DA59DA2" w14:textId="77777777" w:rsidR="00DA7695" w:rsidRDefault="00DA7695" w:rsidP="00E52E46">
            <w:pPr>
              <w:pStyle w:val="Paragraf"/>
              <w:spacing w:after="0" w:line="240" w:lineRule="auto"/>
              <w:jc w:val="left"/>
            </w:pPr>
            <w:r>
              <w:t>Multi-Modal</w:t>
            </w:r>
          </w:p>
        </w:tc>
        <w:tc>
          <w:tcPr>
            <w:tcW w:w="1323" w:type="dxa"/>
          </w:tcPr>
          <w:p w14:paraId="459D2738" w14:textId="77777777" w:rsidR="00DA7695" w:rsidRDefault="00DA7695" w:rsidP="00E52E46">
            <w:pPr>
              <w:pStyle w:val="Paragraf"/>
              <w:spacing w:after="0" w:line="240" w:lineRule="auto"/>
              <w:jc w:val="left"/>
            </w:pPr>
            <w:r>
              <w:t xml:space="preserve">FER + Analisis Sentimen </w:t>
            </w:r>
          </w:p>
        </w:tc>
        <w:tc>
          <w:tcPr>
            <w:tcW w:w="2805" w:type="dxa"/>
          </w:tcPr>
          <w:p w14:paraId="38F6613E" w14:textId="77777777" w:rsidR="00DA7695" w:rsidRPr="008E7E6C" w:rsidRDefault="00DA7695" w:rsidP="00E52E46">
            <w:pPr>
              <w:pStyle w:val="Paragraf"/>
              <w:spacing w:after="0" w:line="240" w:lineRule="auto"/>
              <w:jc w:val="left"/>
            </w:pPr>
            <w:r>
              <w:t>Akurasi lebih akurat</w:t>
            </w:r>
          </w:p>
        </w:tc>
        <w:tc>
          <w:tcPr>
            <w:tcW w:w="2610" w:type="dxa"/>
          </w:tcPr>
          <w:p w14:paraId="5EFD4F74" w14:textId="77777777" w:rsidR="00DA7695" w:rsidRPr="008E7E6C" w:rsidRDefault="00DA7695" w:rsidP="00E52E46">
            <w:pPr>
              <w:pStyle w:val="Paragraf"/>
              <w:spacing w:after="0" w:line="240" w:lineRule="auto"/>
              <w:jc w:val="left"/>
            </w:pPr>
            <w:r>
              <w:t>Beban komputasi bisa bertambah sehingga bisa menambah waktu pemrosesan</w:t>
            </w:r>
          </w:p>
        </w:tc>
      </w:tr>
    </w:tbl>
    <w:p w14:paraId="7D4DCC05" w14:textId="77777777" w:rsidR="00DA7695" w:rsidRDefault="00DA7695" w:rsidP="00DA7695">
      <w:pPr>
        <w:pStyle w:val="Paragraf"/>
        <w:spacing w:before="240"/>
      </w:pPr>
      <w:r>
        <w:t xml:space="preserve">Dihubungkan dengan analisis kebutuhan sistem pada sub bab IV.2, pemilihan modalitas yang tepat untuk dijadikan solusi penelitian adalah modalitas visual </w:t>
      </w:r>
      <w:r>
        <w:lastRenderedPageBreak/>
        <w:t>dengan metode pengenalan emosi wajah yang mana pemrosesannya bisa lebih ringan dan murah dibandingkan dengan modalitas lain dengan tetap menjaga akurasi pengenalan emosinya.</w:t>
      </w:r>
    </w:p>
    <w:p w14:paraId="2C98E9F5" w14:textId="77777777" w:rsidR="00DA7695" w:rsidRPr="00A559E7" w:rsidRDefault="00DA7695" w:rsidP="00DA7695">
      <w:pPr>
        <w:pStyle w:val="Paragraf"/>
        <w:spacing w:before="240"/>
      </w:pPr>
      <w:r>
        <w:t xml:space="preserve">Untuk memenuhi kebutuhan minimal perangkat keras dan perangkat lunak sistem sesuai dengan penjelasan pada sub bab IV.2.4, sistem akan dibuat dengan berbasis web menggunakan </w:t>
      </w:r>
      <w:r>
        <w:rPr>
          <w:i/>
          <w:iCs/>
        </w:rPr>
        <w:t>f</w:t>
      </w:r>
      <w:r w:rsidRPr="00A559E7">
        <w:rPr>
          <w:i/>
          <w:iCs/>
        </w:rPr>
        <w:t>lask</w:t>
      </w:r>
      <w:r>
        <w:t xml:space="preserve"> yaitu </w:t>
      </w:r>
      <w:r w:rsidRPr="00A559E7">
        <w:rPr>
          <w:i/>
          <w:iCs/>
        </w:rPr>
        <w:t>python</w:t>
      </w:r>
      <w:r>
        <w:t xml:space="preserve"> sebagai </w:t>
      </w:r>
      <w:r w:rsidRPr="00A559E7">
        <w:rPr>
          <w:i/>
          <w:iCs/>
        </w:rPr>
        <w:t>back-end</w:t>
      </w:r>
      <w:r>
        <w:t xml:space="preserve"> dan </w:t>
      </w:r>
      <w:r w:rsidRPr="00A559E7">
        <w:rPr>
          <w:i/>
          <w:iCs/>
        </w:rPr>
        <w:t>html+css+js</w:t>
      </w:r>
      <w:r>
        <w:t xml:space="preserve"> sebagai </w:t>
      </w:r>
      <w:r w:rsidRPr="00A559E7">
        <w:rPr>
          <w:i/>
          <w:iCs/>
        </w:rPr>
        <w:t>front-end</w:t>
      </w:r>
      <w:r>
        <w:t xml:space="preserve">. Penggunakan </w:t>
      </w:r>
      <w:r w:rsidRPr="00A559E7">
        <w:rPr>
          <w:i/>
          <w:iCs/>
        </w:rPr>
        <w:t>flask</w:t>
      </w:r>
      <w:r>
        <w:rPr>
          <w:i/>
          <w:iCs/>
        </w:rPr>
        <w:t xml:space="preserve"> </w:t>
      </w:r>
      <w:r>
        <w:t xml:space="preserve">akan memudahkan integrasi antara </w:t>
      </w:r>
      <w:r w:rsidRPr="00A559E7">
        <w:rPr>
          <w:i/>
          <w:iCs/>
        </w:rPr>
        <w:t>front-end</w:t>
      </w:r>
      <w:r>
        <w:t xml:space="preserve"> dan </w:t>
      </w:r>
      <w:r w:rsidRPr="00A559E7">
        <w:rPr>
          <w:i/>
          <w:iCs/>
        </w:rPr>
        <w:t>back-end</w:t>
      </w:r>
      <w:r>
        <w:t xml:space="preserve"> dan bisa diakses melalui sebuah aplikasi </w:t>
      </w:r>
      <w:r w:rsidRPr="00A559E7">
        <w:rPr>
          <w:i/>
          <w:iCs/>
        </w:rPr>
        <w:t>browser</w:t>
      </w:r>
      <w:r>
        <w:rPr>
          <w:i/>
          <w:iCs/>
        </w:rPr>
        <w:t xml:space="preserve"> </w:t>
      </w:r>
      <w:r>
        <w:t xml:space="preserve">sehingga pengguna tidak perlu melakukan pengaturan apapun dalam menggunakannya. </w:t>
      </w:r>
    </w:p>
    <w:p w14:paraId="01542583" w14:textId="77777777" w:rsidR="00DA7695" w:rsidRPr="00DE514D" w:rsidRDefault="00DA7695" w:rsidP="00745D0D">
      <w:pPr>
        <w:pStyle w:val="Judulbabsub1"/>
        <w:numPr>
          <w:ilvl w:val="1"/>
          <w:numId w:val="6"/>
        </w:numPr>
        <w:spacing w:before="240"/>
        <w:rPr>
          <w:i/>
          <w:iCs/>
        </w:rPr>
      </w:pPr>
      <w:bookmarkStart w:id="85" w:name="_Toc212162872"/>
      <w:bookmarkStart w:id="86" w:name="_Toc213608308"/>
      <w:r>
        <w:t>Analisis Wajah</w:t>
      </w:r>
      <w:bookmarkEnd w:id="85"/>
      <w:bookmarkEnd w:id="86"/>
    </w:p>
    <w:p w14:paraId="142FCD56" w14:textId="33326A92" w:rsidR="00DA7695" w:rsidRDefault="00DA7695" w:rsidP="00DA7695">
      <w:pPr>
        <w:pStyle w:val="Paragraf"/>
      </w:pPr>
      <w:r>
        <w:t xml:space="preserve">Ada beberapa parameter untuk menentukan </w:t>
      </w:r>
      <w:r w:rsidRPr="00036591">
        <w:rPr>
          <w:i/>
          <w:iCs/>
        </w:rPr>
        <w:t>engagement</w:t>
      </w:r>
      <w:r>
        <w:t xml:space="preserve"> siswa, pertama adalah arah kepala (</w:t>
      </w:r>
      <w:r w:rsidRPr="00D55696">
        <w:rPr>
          <w:i/>
          <w:iCs/>
        </w:rPr>
        <w:t>head pose</w:t>
      </w:r>
      <w:r>
        <w:t>), lalu arah pandangan mata (</w:t>
      </w:r>
      <w:r w:rsidRPr="00D55696">
        <w:rPr>
          <w:i/>
          <w:iCs/>
        </w:rPr>
        <w:t>eye gaze</w:t>
      </w:r>
      <w:r>
        <w:t>), dan emosi wajah. Sebagai contoh, gambar IV.</w:t>
      </w:r>
      <w:r w:rsidR="008A7150">
        <w:t>2</w:t>
      </w:r>
      <w:r>
        <w:t xml:space="preserve"> memperlihatkan hasil analisis wajah menggunakan tiga parameter yang digunakan (mata, kepala, emosi) dari sebuah proses ekstraksi wajah baik yang bisa berasal dari gambar maupun video.</w:t>
      </w:r>
    </w:p>
    <w:p w14:paraId="08E51F4F" w14:textId="77777777" w:rsidR="00DA7695" w:rsidRDefault="00DA7695" w:rsidP="00DA7695">
      <w:pPr>
        <w:pStyle w:val="Paragraf"/>
        <w:keepNext/>
        <w:spacing w:after="0"/>
      </w:pPr>
      <w:r>
        <w:rPr>
          <w:noProof/>
        </w:rPr>
        <w:drawing>
          <wp:inline distT="0" distB="0" distL="0" distR="0" wp14:anchorId="18004131" wp14:editId="5CD1B949">
            <wp:extent cx="5037455" cy="2716530"/>
            <wp:effectExtent l="19050" t="19050" r="10795" b="266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acess.jpg"/>
                    <pic:cNvPicPr/>
                  </pic:nvPicPr>
                  <pic:blipFill>
                    <a:blip r:embed="rId26">
                      <a:extLst>
                        <a:ext uri="{28A0092B-C50C-407E-A947-70E740481C1C}">
                          <a14:useLocalDpi xmlns:a14="http://schemas.microsoft.com/office/drawing/2010/main" val="0"/>
                        </a:ext>
                      </a:extLst>
                    </a:blip>
                    <a:stretch>
                      <a:fillRect/>
                    </a:stretch>
                  </pic:blipFill>
                  <pic:spPr>
                    <a:xfrm>
                      <a:off x="0" y="0"/>
                      <a:ext cx="5037455" cy="2716530"/>
                    </a:xfrm>
                    <a:prstGeom prst="rect">
                      <a:avLst/>
                    </a:prstGeom>
                    <a:ln w="3175">
                      <a:solidFill>
                        <a:schemeClr val="tx1"/>
                      </a:solidFill>
                    </a:ln>
                  </pic:spPr>
                </pic:pic>
              </a:graphicData>
            </a:graphic>
          </wp:inline>
        </w:drawing>
      </w:r>
    </w:p>
    <w:p w14:paraId="58EEC81E" w14:textId="6314517E" w:rsidR="00DA7695" w:rsidRDefault="00DA7695" w:rsidP="00DA7695">
      <w:pPr>
        <w:pStyle w:val="JudulGambar"/>
        <w:ind w:left="1418" w:hanging="1418"/>
        <w:jc w:val="both"/>
      </w:pPr>
      <w:bookmarkStart w:id="87" w:name="_Toc210151789"/>
      <w:bookmarkStart w:id="88" w:name="_Toc213715568"/>
      <w:r>
        <w:t>Gambar IV.</w:t>
      </w:r>
      <w:r w:rsidR="00E75C94">
        <w:fldChar w:fldCharType="begin"/>
      </w:r>
      <w:r w:rsidR="00E75C94">
        <w:instrText xml:space="preserve"> SEQ Gambar_IV. \* ARABIC </w:instrText>
      </w:r>
      <w:r w:rsidR="00E75C94">
        <w:fldChar w:fldCharType="separate"/>
      </w:r>
      <w:r w:rsidR="003A7653">
        <w:rPr>
          <w:noProof/>
        </w:rPr>
        <w:t>2</w:t>
      </w:r>
      <w:r w:rsidR="00E75C94">
        <w:rPr>
          <w:noProof/>
        </w:rPr>
        <w:fldChar w:fldCharType="end"/>
      </w:r>
      <w:r>
        <w:tab/>
        <w:t>Contoh hasil analisis wajah dengan paramater arah pandangan mata, arah kepala, dan emosi wajah</w:t>
      </w:r>
      <w:bookmarkEnd w:id="87"/>
      <w:bookmarkEnd w:id="88"/>
    </w:p>
    <w:p w14:paraId="5B8001BF" w14:textId="31D15845" w:rsidR="00DA7695" w:rsidRDefault="00DA7695" w:rsidP="00DA7695">
      <w:pPr>
        <w:pStyle w:val="Paragraf"/>
        <w:spacing w:before="240"/>
      </w:pPr>
      <w:r>
        <w:t>Adapun penggunaan pendekatan FER tidak selalu pada setiap gambar yang di eksekusi, contoh: jika kondisi kepala dan mata sedang menatap ke samping (tidak melihat layar minitor) seperti pada gambar IV.</w:t>
      </w:r>
      <w:r w:rsidR="008A7150">
        <w:t>3</w:t>
      </w:r>
      <w:r>
        <w:t xml:space="preserve">, maka sistem akan langsung </w:t>
      </w:r>
      <w:r>
        <w:lastRenderedPageBreak/>
        <w:t xml:space="preserve">menyimpulkan bahwa siswa tersebut dalam keadaan tidak fokus tanpa harus dilakukan proses pengenalan emosi wajah. </w:t>
      </w:r>
    </w:p>
    <w:p w14:paraId="58CFF29F" w14:textId="77777777" w:rsidR="00DA7695" w:rsidRDefault="00DA7695" w:rsidP="00DA7695">
      <w:pPr>
        <w:pStyle w:val="Paragraf"/>
        <w:jc w:val="center"/>
      </w:pPr>
      <w:bookmarkStart w:id="89" w:name="_Toc192793472"/>
      <w:r>
        <w:rPr>
          <w:noProof/>
        </w:rPr>
        <w:drawing>
          <wp:inline distT="0" distB="0" distL="0" distR="0" wp14:anchorId="74BE001B" wp14:editId="3816FCCD">
            <wp:extent cx="1864071" cy="1864071"/>
            <wp:effectExtent l="19050" t="19050" r="22225" b="222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alistic_portrait.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76796" cy="1876796"/>
                    </a:xfrm>
                    <a:prstGeom prst="rect">
                      <a:avLst/>
                    </a:prstGeom>
                    <a:ln w="3175">
                      <a:solidFill>
                        <a:schemeClr val="tx1"/>
                      </a:solidFill>
                    </a:ln>
                  </pic:spPr>
                </pic:pic>
              </a:graphicData>
            </a:graphic>
          </wp:inline>
        </w:drawing>
      </w:r>
      <w:bookmarkEnd w:id="89"/>
    </w:p>
    <w:p w14:paraId="659262E6" w14:textId="40F92BC2" w:rsidR="00DA7695" w:rsidRDefault="00DA7695" w:rsidP="00E17D82">
      <w:pPr>
        <w:pStyle w:val="JudulGambar"/>
        <w:ind w:left="1418" w:hanging="1418"/>
        <w:jc w:val="both"/>
      </w:pPr>
      <w:bookmarkStart w:id="90" w:name="_Toc210151790"/>
      <w:bookmarkStart w:id="91" w:name="_Toc213715569"/>
      <w:r w:rsidRPr="00DD1C01">
        <w:rPr>
          <w:rStyle w:val="JudulGambarChar"/>
        </w:rPr>
        <w:t>Gambar IV.</w:t>
      </w:r>
      <w:r w:rsidRPr="00DD1C01">
        <w:rPr>
          <w:rStyle w:val="JudulGambarChar"/>
        </w:rPr>
        <w:fldChar w:fldCharType="begin"/>
      </w:r>
      <w:r w:rsidRPr="00DD1C01">
        <w:rPr>
          <w:rStyle w:val="JudulGambarChar"/>
        </w:rPr>
        <w:instrText xml:space="preserve"> SEQ Gambar_IV. \* ARABIC </w:instrText>
      </w:r>
      <w:r w:rsidRPr="00DD1C01">
        <w:rPr>
          <w:rStyle w:val="JudulGambarChar"/>
        </w:rPr>
        <w:fldChar w:fldCharType="separate"/>
      </w:r>
      <w:r w:rsidR="003A7653">
        <w:rPr>
          <w:rStyle w:val="JudulGambarChar"/>
          <w:noProof/>
        </w:rPr>
        <w:t>3</w:t>
      </w:r>
      <w:r w:rsidRPr="00DD1C01">
        <w:rPr>
          <w:rStyle w:val="JudulGambarChar"/>
        </w:rPr>
        <w:fldChar w:fldCharType="end"/>
      </w:r>
      <w:r w:rsidRPr="00DD1C01">
        <w:rPr>
          <w:rStyle w:val="JudulGambarChar"/>
        </w:rPr>
        <w:t xml:space="preserve"> </w:t>
      </w:r>
      <w:r>
        <w:rPr>
          <w:rStyle w:val="JudulGambarChar"/>
        </w:rPr>
        <w:tab/>
      </w:r>
      <w:r w:rsidRPr="00DD1C01">
        <w:rPr>
          <w:rStyle w:val="JudulGambarChar"/>
        </w:rPr>
        <w:t xml:space="preserve">Contoh kondisi </w:t>
      </w:r>
      <w:r>
        <w:rPr>
          <w:rStyle w:val="JudulGambarChar"/>
        </w:rPr>
        <w:t xml:space="preserve">wajah yang </w:t>
      </w:r>
      <w:r w:rsidRPr="00DD1C01">
        <w:rPr>
          <w:rStyle w:val="JudulGambarChar"/>
        </w:rPr>
        <w:t xml:space="preserve">arah kepala dan mata tidak menghadap monitor </w:t>
      </w:r>
      <w:r>
        <w:rPr>
          <w:rStyle w:val="JudulGambarChar"/>
        </w:rPr>
        <w:t xml:space="preserve">atau </w:t>
      </w:r>
      <w:r w:rsidRPr="00DD1C01">
        <w:rPr>
          <w:rStyle w:val="JudulGambarChar"/>
        </w:rPr>
        <w:t>menghadap</w:t>
      </w:r>
      <w:r>
        <w:t xml:space="preserve"> kesamping (gambar dibuat dengan AI)</w:t>
      </w:r>
      <w:bookmarkEnd w:id="90"/>
      <w:bookmarkEnd w:id="91"/>
    </w:p>
    <w:p w14:paraId="3BE8EE3E" w14:textId="2780AC07" w:rsidR="00DA7695" w:rsidRPr="00FC16EB" w:rsidRDefault="00DA7695" w:rsidP="00745D0D">
      <w:pPr>
        <w:pStyle w:val="Judulbabsub1"/>
        <w:numPr>
          <w:ilvl w:val="1"/>
          <w:numId w:val="6"/>
        </w:numPr>
        <w:spacing w:before="240"/>
        <w:rPr>
          <w:i/>
          <w:iCs/>
        </w:rPr>
      </w:pPr>
      <w:bookmarkStart w:id="92" w:name="_Toc212162873"/>
      <w:bookmarkStart w:id="93" w:name="_Toc213608309"/>
      <w:r>
        <w:t>Desain Solusi</w:t>
      </w:r>
      <w:bookmarkEnd w:id="92"/>
      <w:bookmarkEnd w:id="93"/>
    </w:p>
    <w:p w14:paraId="0E5455A6" w14:textId="397C77D6" w:rsidR="00FC16EB" w:rsidRPr="009A4DB7" w:rsidRDefault="00FC16EB" w:rsidP="00FC16EB">
      <w:pPr>
        <w:pStyle w:val="Paragraf"/>
      </w:pPr>
      <w:r>
        <w:t>Bagian ini akan membahas tentang desain solusi yang diperlukan untuk membuat keseluruhan sistem mulai dari desain solusi umum, desain metode usulan, desain tampilan antarmuka, hingga desain pengujian dalam penelitian ini.</w:t>
      </w:r>
    </w:p>
    <w:p w14:paraId="77A0963C" w14:textId="683CDFD9" w:rsidR="009A4DB7" w:rsidRPr="008E5CF6" w:rsidRDefault="009A4DB7" w:rsidP="00745D0D">
      <w:pPr>
        <w:pStyle w:val="Judulbabsub1"/>
        <w:numPr>
          <w:ilvl w:val="2"/>
          <w:numId w:val="6"/>
        </w:numPr>
        <w:spacing w:before="240"/>
        <w:rPr>
          <w:i/>
          <w:iCs/>
        </w:rPr>
      </w:pPr>
      <w:bookmarkStart w:id="94" w:name="_Toc213608310"/>
      <w:r>
        <w:t>Desain Solusi Umum</w:t>
      </w:r>
      <w:bookmarkEnd w:id="94"/>
    </w:p>
    <w:p w14:paraId="3408839C" w14:textId="3DB715F8" w:rsidR="008A7150" w:rsidRDefault="00DA7695" w:rsidP="005267B9">
      <w:pPr>
        <w:pStyle w:val="Paragraf"/>
      </w:pPr>
      <w:r>
        <w:t xml:space="preserve">Adapun gambaran umum </w:t>
      </w:r>
      <w:r w:rsidR="006F5C01">
        <w:t>desain keseluruhan sistem</w:t>
      </w:r>
      <w:r>
        <w:t xml:space="preserve"> yang </w:t>
      </w:r>
      <w:r w:rsidR="006F5C01">
        <w:t>dibuat</w:t>
      </w:r>
      <w:r>
        <w:t xml:space="preserve"> dapat dilihat pada gambar IV.</w:t>
      </w:r>
      <w:r w:rsidR="008A7150">
        <w:t>4</w:t>
      </w:r>
      <w:r>
        <w:t>.</w:t>
      </w:r>
    </w:p>
    <w:p w14:paraId="4D4DA805" w14:textId="1ED09B30" w:rsidR="00DA7695" w:rsidRDefault="009A4DB7" w:rsidP="009A4DB7">
      <w:pPr>
        <w:pStyle w:val="Paragraf"/>
        <w:keepNext/>
        <w:spacing w:after="0"/>
      </w:pPr>
      <w:r>
        <w:rPr>
          <w:noProof/>
        </w:rPr>
        <w:drawing>
          <wp:inline distT="0" distB="0" distL="0" distR="0" wp14:anchorId="43DE51F6" wp14:editId="33D131B5">
            <wp:extent cx="5037455" cy="6584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5nov.png"/>
                    <pic:cNvPicPr/>
                  </pic:nvPicPr>
                  <pic:blipFill>
                    <a:blip r:embed="rId28">
                      <a:extLst>
                        <a:ext uri="{28A0092B-C50C-407E-A947-70E740481C1C}">
                          <a14:useLocalDpi xmlns:a14="http://schemas.microsoft.com/office/drawing/2010/main" val="0"/>
                        </a:ext>
                      </a:extLst>
                    </a:blip>
                    <a:stretch>
                      <a:fillRect/>
                    </a:stretch>
                  </pic:blipFill>
                  <pic:spPr>
                    <a:xfrm>
                      <a:off x="0" y="0"/>
                      <a:ext cx="5037455" cy="658495"/>
                    </a:xfrm>
                    <a:prstGeom prst="rect">
                      <a:avLst/>
                    </a:prstGeom>
                  </pic:spPr>
                </pic:pic>
              </a:graphicData>
            </a:graphic>
          </wp:inline>
        </w:drawing>
      </w:r>
    </w:p>
    <w:p w14:paraId="3733A45B" w14:textId="7B6A6A0D" w:rsidR="00DA7695" w:rsidRDefault="00DA7695" w:rsidP="00DA7695">
      <w:pPr>
        <w:pStyle w:val="JudulGambar"/>
      </w:pPr>
      <w:bookmarkStart w:id="95" w:name="_Toc210151791"/>
      <w:bookmarkStart w:id="96" w:name="_Toc213715570"/>
      <w:r>
        <w:t>Gambar IV.</w:t>
      </w:r>
      <w:r w:rsidR="00E75C94">
        <w:fldChar w:fldCharType="begin"/>
      </w:r>
      <w:r w:rsidR="00E75C94">
        <w:instrText xml:space="preserve"> SEQ Gambar_IV. \* ARABIC </w:instrText>
      </w:r>
      <w:r w:rsidR="00E75C94">
        <w:fldChar w:fldCharType="separate"/>
      </w:r>
      <w:r w:rsidR="003A7653">
        <w:rPr>
          <w:noProof/>
        </w:rPr>
        <w:t>4</w:t>
      </w:r>
      <w:r w:rsidR="00E75C94">
        <w:rPr>
          <w:noProof/>
        </w:rPr>
        <w:fldChar w:fldCharType="end"/>
      </w:r>
      <w:r>
        <w:t xml:space="preserve"> </w:t>
      </w:r>
      <w:r w:rsidRPr="00D52BC1">
        <w:t>Gambaran umum ajuan solusi</w:t>
      </w:r>
      <w:bookmarkEnd w:id="95"/>
      <w:r w:rsidR="006F5C01">
        <w:t xml:space="preserve"> sistem</w:t>
      </w:r>
      <w:bookmarkEnd w:id="96"/>
    </w:p>
    <w:p w14:paraId="19C8CB21" w14:textId="593BEC10" w:rsidR="008A7150" w:rsidRPr="009A4DB7" w:rsidRDefault="008A7150" w:rsidP="008A7150">
      <w:pPr>
        <w:pStyle w:val="Paragraf"/>
        <w:spacing w:before="240"/>
      </w:pPr>
      <w:r>
        <w:t xml:space="preserve">Proses teknis dari ajuan penelitian ini mulai dari proses deteksi wajah, pre-processing, klasifikasi emosi oleh model FER, analisis </w:t>
      </w:r>
      <w:r w:rsidRPr="007F5BEC">
        <w:rPr>
          <w:i/>
          <w:iCs/>
        </w:rPr>
        <w:t>engagement</w:t>
      </w:r>
      <w:r>
        <w:rPr>
          <w:i/>
          <w:iCs/>
        </w:rPr>
        <w:t xml:space="preserve">, </w:t>
      </w:r>
      <w:r>
        <w:t xml:space="preserve">dan keluaran akhirnya berupa kesimpulan </w:t>
      </w:r>
      <w:r w:rsidRPr="007F5BEC">
        <w:rPr>
          <w:i/>
          <w:iCs/>
        </w:rPr>
        <w:t>engagement</w:t>
      </w:r>
      <w:r>
        <w:rPr>
          <w:i/>
          <w:iCs/>
        </w:rPr>
        <w:t xml:space="preserve"> </w:t>
      </w:r>
      <w:r>
        <w:t>siswa</w:t>
      </w:r>
      <w:r w:rsidR="002B49F6">
        <w:t xml:space="preserve">. </w:t>
      </w:r>
      <w:r>
        <w:t>Walaupun keseluruhan sistem akan dibuat sesuai dengan gambar IV.</w:t>
      </w:r>
      <w:r w:rsidR="009A4DB7">
        <w:t>4</w:t>
      </w:r>
      <w:r>
        <w:t xml:space="preserve">, namun fokus penelitian ini hanya pada bagian </w:t>
      </w:r>
      <w:r w:rsidRPr="007F5BEC">
        <w:rPr>
          <w:i/>
          <w:iCs/>
        </w:rPr>
        <w:t>pre-processing</w:t>
      </w:r>
      <w:r>
        <w:t xml:space="preserve"> saja, sehingga pengujiannya juga akan berfokus pada implikasi yang dihasilkan dari metode usulan pada bagian </w:t>
      </w:r>
      <w:r w:rsidRPr="007F5BEC">
        <w:rPr>
          <w:i/>
          <w:iCs/>
        </w:rPr>
        <w:t>pre-processing.</w:t>
      </w:r>
      <w:r w:rsidR="009A4DB7">
        <w:t xml:space="preserve"> Adapun detail teknis yang menjadi fokus penelitian ini dijelaskan pada gambar IV.5.</w:t>
      </w:r>
    </w:p>
    <w:p w14:paraId="66C905BA" w14:textId="77777777" w:rsidR="00AF3FB3" w:rsidRDefault="00AF3FB3" w:rsidP="00FC16EB">
      <w:pPr>
        <w:pStyle w:val="Paragraf"/>
        <w:keepNext/>
        <w:spacing w:before="240"/>
        <w:jc w:val="center"/>
      </w:pPr>
      <w:r>
        <w:rPr>
          <w:noProof/>
        </w:rPr>
        <w:lastRenderedPageBreak/>
        <w:drawing>
          <wp:inline distT="0" distB="0" distL="0" distR="0" wp14:anchorId="09C75AF0" wp14:editId="5512A9C6">
            <wp:extent cx="3952755" cy="1572034"/>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_tesis4nov.drawio.png"/>
                    <pic:cNvPicPr/>
                  </pic:nvPicPr>
                  <pic:blipFill>
                    <a:blip r:embed="rId29">
                      <a:extLst>
                        <a:ext uri="{28A0092B-C50C-407E-A947-70E740481C1C}">
                          <a14:useLocalDpi xmlns:a14="http://schemas.microsoft.com/office/drawing/2010/main" val="0"/>
                        </a:ext>
                      </a:extLst>
                    </a:blip>
                    <a:stretch>
                      <a:fillRect/>
                    </a:stretch>
                  </pic:blipFill>
                  <pic:spPr>
                    <a:xfrm>
                      <a:off x="0" y="0"/>
                      <a:ext cx="3986930" cy="1585626"/>
                    </a:xfrm>
                    <a:prstGeom prst="rect">
                      <a:avLst/>
                    </a:prstGeom>
                  </pic:spPr>
                </pic:pic>
              </a:graphicData>
            </a:graphic>
          </wp:inline>
        </w:drawing>
      </w:r>
    </w:p>
    <w:p w14:paraId="2FA17DF1" w14:textId="5D3BF401" w:rsidR="008A7150" w:rsidRDefault="00AF3FB3" w:rsidP="00E66E85">
      <w:pPr>
        <w:pStyle w:val="JudulGambar"/>
        <w:spacing w:after="0"/>
        <w:rPr>
          <w:i/>
          <w:iCs/>
        </w:rPr>
      </w:pPr>
      <w:bookmarkStart w:id="97" w:name="_Toc213715571"/>
      <w:r>
        <w:t>Gambar IV.</w:t>
      </w:r>
      <w:r w:rsidR="00E75C94">
        <w:fldChar w:fldCharType="begin"/>
      </w:r>
      <w:r w:rsidR="00E75C94">
        <w:instrText xml:space="preserve"> SEQ Gambar_IV. \* ARABIC </w:instrText>
      </w:r>
      <w:r w:rsidR="00E75C94">
        <w:fldChar w:fldCharType="separate"/>
      </w:r>
      <w:r w:rsidR="003A7653">
        <w:rPr>
          <w:noProof/>
        </w:rPr>
        <w:t>5</w:t>
      </w:r>
      <w:r w:rsidR="00E75C94">
        <w:rPr>
          <w:noProof/>
        </w:rPr>
        <w:fldChar w:fldCharType="end"/>
      </w:r>
      <w:r>
        <w:t xml:space="preserve"> Detail teknis dan fokus penelitian pada bagian </w:t>
      </w:r>
      <w:r w:rsidRPr="00AF3FB3">
        <w:rPr>
          <w:i/>
          <w:iCs/>
        </w:rPr>
        <w:t>pre-processing</w:t>
      </w:r>
      <w:bookmarkEnd w:id="97"/>
    </w:p>
    <w:p w14:paraId="3C1710BB" w14:textId="77777777" w:rsidR="00E66E85" w:rsidRPr="00E66E85" w:rsidRDefault="00E66E85" w:rsidP="00E66E85">
      <w:pPr>
        <w:pStyle w:val="JudulGambar"/>
        <w:spacing w:after="0"/>
      </w:pPr>
    </w:p>
    <w:p w14:paraId="5EFCCED0" w14:textId="7CD15EA9" w:rsidR="00E66E85" w:rsidRPr="008E5CF6" w:rsidRDefault="00955DE6" w:rsidP="00745D0D">
      <w:pPr>
        <w:pStyle w:val="Judulbabsub1"/>
        <w:numPr>
          <w:ilvl w:val="2"/>
          <w:numId w:val="6"/>
        </w:numPr>
        <w:rPr>
          <w:i/>
          <w:iCs/>
        </w:rPr>
      </w:pPr>
      <w:bookmarkStart w:id="98" w:name="_Toc213608311"/>
      <w:r>
        <w:t>Desain</w:t>
      </w:r>
      <w:r w:rsidR="00B02E10">
        <w:t xml:space="preserve"> </w:t>
      </w:r>
      <w:r w:rsidR="00C93ED7">
        <w:t>Algoritma</w:t>
      </w:r>
      <w:r w:rsidR="009A45B4">
        <w:t xml:space="preserve"> Program</w:t>
      </w:r>
      <w:bookmarkEnd w:id="98"/>
    </w:p>
    <w:p w14:paraId="5334F70C" w14:textId="438156CB" w:rsidR="00DA7695" w:rsidRDefault="00E66E85" w:rsidP="00DA7695">
      <w:pPr>
        <w:pStyle w:val="Paragraf"/>
        <w:spacing w:before="240"/>
      </w:pPr>
      <w:r>
        <w:t>Pe</w:t>
      </w:r>
      <w:r w:rsidR="00DA7695">
        <w:t xml:space="preserve">ngenalan emosi wajah hanya diterapkan ketika mata dan kepala masih terdeteksi dalam keadaan melihat monitor. Lebih lengkapnya </w:t>
      </w:r>
      <w:r w:rsidR="00C93ED7">
        <w:t xml:space="preserve">desain </w:t>
      </w:r>
      <w:r w:rsidR="00DA7695">
        <w:t xml:space="preserve">algoritma untuk menentukan </w:t>
      </w:r>
      <w:r w:rsidR="00DA7695" w:rsidRPr="00074198">
        <w:rPr>
          <w:i/>
          <w:iCs/>
        </w:rPr>
        <w:t>engagement</w:t>
      </w:r>
      <w:r w:rsidR="00DA7695">
        <w:t xml:space="preserve"> siswa dapat dilihat pada</w:t>
      </w:r>
      <w:r w:rsidR="00C93ED7">
        <w:t xml:space="preserve"> diagram alir</w:t>
      </w:r>
      <w:r w:rsidR="00DA7695">
        <w:t xml:space="preserve"> gambar IV.</w:t>
      </w:r>
      <w:r w:rsidR="003C6952">
        <w:t>6</w:t>
      </w:r>
      <w:r w:rsidR="00DA7695">
        <w:t>.</w:t>
      </w:r>
    </w:p>
    <w:p w14:paraId="6E958979" w14:textId="6CF8F1D9" w:rsidR="009B2B04" w:rsidRDefault="00664CAA" w:rsidP="009B2B04">
      <w:pPr>
        <w:pStyle w:val="Paragraf"/>
        <w:keepNext/>
        <w:spacing w:after="0"/>
        <w:jc w:val="center"/>
      </w:pPr>
      <w:r>
        <w:rPr>
          <w:noProof/>
        </w:rPr>
        <w:drawing>
          <wp:inline distT="0" distB="0" distL="0" distR="0" wp14:anchorId="25630DB1" wp14:editId="46575CC0">
            <wp:extent cx="4442121" cy="47282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py of algo.drawio.png"/>
                    <pic:cNvPicPr/>
                  </pic:nvPicPr>
                  <pic:blipFill>
                    <a:blip r:embed="rId30">
                      <a:extLst>
                        <a:ext uri="{28A0092B-C50C-407E-A947-70E740481C1C}">
                          <a14:useLocalDpi xmlns:a14="http://schemas.microsoft.com/office/drawing/2010/main" val="0"/>
                        </a:ext>
                      </a:extLst>
                    </a:blip>
                    <a:stretch>
                      <a:fillRect/>
                    </a:stretch>
                  </pic:blipFill>
                  <pic:spPr>
                    <a:xfrm>
                      <a:off x="0" y="0"/>
                      <a:ext cx="4464785" cy="4752381"/>
                    </a:xfrm>
                    <a:prstGeom prst="rect">
                      <a:avLst/>
                    </a:prstGeom>
                  </pic:spPr>
                </pic:pic>
              </a:graphicData>
            </a:graphic>
          </wp:inline>
        </w:drawing>
      </w:r>
    </w:p>
    <w:p w14:paraId="54ADEB2E" w14:textId="6E09B09B" w:rsidR="00DA7695" w:rsidRDefault="009B2B04" w:rsidP="009B2B04">
      <w:pPr>
        <w:pStyle w:val="JudulGambar"/>
        <w:tabs>
          <w:tab w:val="left" w:pos="1418"/>
        </w:tabs>
        <w:ind w:left="1418" w:hanging="1418"/>
        <w:jc w:val="both"/>
      </w:pPr>
      <w:bookmarkStart w:id="99" w:name="_Toc213715572"/>
      <w:r>
        <w:t>Gambar IV.</w:t>
      </w:r>
      <w:r w:rsidR="00E75C94">
        <w:fldChar w:fldCharType="begin"/>
      </w:r>
      <w:r w:rsidR="00E75C94">
        <w:instrText xml:space="preserve"> SEQ Gambar_IV. \* ARABIC </w:instrText>
      </w:r>
      <w:r w:rsidR="00E75C94">
        <w:fldChar w:fldCharType="separate"/>
      </w:r>
      <w:r w:rsidR="003A7653">
        <w:rPr>
          <w:noProof/>
        </w:rPr>
        <w:t>6</w:t>
      </w:r>
      <w:r w:rsidR="00E75C94">
        <w:rPr>
          <w:noProof/>
        </w:rPr>
        <w:fldChar w:fldCharType="end"/>
      </w:r>
      <w:r>
        <w:t xml:space="preserve"> </w:t>
      </w:r>
      <w:r>
        <w:tab/>
      </w:r>
      <w:r w:rsidRPr="00FB33A3">
        <w:t xml:space="preserve">Diagram alir algoritma kondisi penggunaan FER untuk menentukan </w:t>
      </w:r>
      <w:r w:rsidRPr="009B2B04">
        <w:rPr>
          <w:i/>
          <w:iCs/>
        </w:rPr>
        <w:t>engagement</w:t>
      </w:r>
      <w:r w:rsidRPr="00FB33A3">
        <w:t xml:space="preserve"> siswa</w:t>
      </w:r>
      <w:bookmarkEnd w:id="99"/>
    </w:p>
    <w:p w14:paraId="2F242A24" w14:textId="053F0AEA" w:rsidR="00DA7695" w:rsidRDefault="00DA7695" w:rsidP="00DA7695">
      <w:pPr>
        <w:pStyle w:val="Paragraf"/>
        <w:spacing w:before="240" w:after="0"/>
      </w:pPr>
      <w:r>
        <w:lastRenderedPageBreak/>
        <w:t>Penjelasan diagram alir pada gambar IV.</w:t>
      </w:r>
      <w:r w:rsidR="009B2B04">
        <w:t>6</w:t>
      </w:r>
      <w:r>
        <w:t xml:space="preserve"> adalah sebagai berikut:</w:t>
      </w:r>
    </w:p>
    <w:p w14:paraId="1971662C" w14:textId="1F030A1F" w:rsidR="00DA7695" w:rsidRDefault="00DA7695" w:rsidP="00745D0D">
      <w:pPr>
        <w:pStyle w:val="Paragraf"/>
        <w:numPr>
          <w:ilvl w:val="0"/>
          <w:numId w:val="14"/>
        </w:numPr>
        <w:spacing w:after="0"/>
      </w:pPr>
      <w:r>
        <w:t xml:space="preserve">Video rekaman wajah siswa diekstrak dan diproses </w:t>
      </w:r>
      <w:r w:rsidR="00783D5E">
        <w:t>satu</w:t>
      </w:r>
      <w:r>
        <w:t xml:space="preserve"> </w:t>
      </w:r>
      <w:r w:rsidRPr="00074198">
        <w:rPr>
          <w:i/>
          <w:iCs/>
        </w:rPr>
        <w:t>frame</w:t>
      </w:r>
      <w:r>
        <w:rPr>
          <w:i/>
          <w:iCs/>
        </w:rPr>
        <w:t xml:space="preserve"> </w:t>
      </w:r>
      <w:r>
        <w:t>per detik</w:t>
      </w:r>
      <w:r>
        <w:rPr>
          <w:i/>
          <w:iCs/>
        </w:rPr>
        <w:t>.</w:t>
      </w:r>
    </w:p>
    <w:p w14:paraId="2E695737" w14:textId="1094BFF4" w:rsidR="00DA7695" w:rsidRDefault="00DA7695" w:rsidP="00745D0D">
      <w:pPr>
        <w:pStyle w:val="Paragraf"/>
        <w:numPr>
          <w:ilvl w:val="0"/>
          <w:numId w:val="14"/>
        </w:numPr>
        <w:spacing w:after="0"/>
      </w:pPr>
      <w:r>
        <w:t xml:space="preserve">Kumpulan </w:t>
      </w:r>
      <w:r w:rsidRPr="00FC18EF">
        <w:rPr>
          <w:i/>
          <w:iCs/>
        </w:rPr>
        <w:t>frame</w:t>
      </w:r>
      <w:r>
        <w:t xml:space="preserve"> tersebut diproses satu per satu selama panjang video untuk dianalisis</w:t>
      </w:r>
      <w:r w:rsidR="008A42A6">
        <w:t>.</w:t>
      </w:r>
    </w:p>
    <w:p w14:paraId="1A43996C" w14:textId="3594AB77" w:rsidR="00DA7695" w:rsidRDefault="00DA7695" w:rsidP="00745D0D">
      <w:pPr>
        <w:pStyle w:val="Paragraf"/>
        <w:numPr>
          <w:ilvl w:val="0"/>
          <w:numId w:val="14"/>
        </w:numPr>
        <w:spacing w:after="0"/>
      </w:pPr>
      <w:r>
        <w:t xml:space="preserve">Proses pertama pada satu </w:t>
      </w:r>
      <w:r w:rsidRPr="006D7839">
        <w:rPr>
          <w:i/>
          <w:iCs/>
        </w:rPr>
        <w:t>frame</w:t>
      </w:r>
      <w:r>
        <w:t xml:space="preserve"> adalah dengan melakukan deteksi wajah</w:t>
      </w:r>
      <w:r w:rsidR="008A42A6">
        <w:t>.</w:t>
      </w:r>
    </w:p>
    <w:p w14:paraId="424A533B" w14:textId="04EBBFB1" w:rsidR="00664CAA" w:rsidRDefault="00664CAA" w:rsidP="00664CAA">
      <w:pPr>
        <w:pStyle w:val="Paragraf"/>
        <w:numPr>
          <w:ilvl w:val="0"/>
          <w:numId w:val="14"/>
        </w:numPr>
        <w:spacing w:after="0"/>
      </w:pPr>
      <w:r>
        <w:t xml:space="preserve">Data wajah yang selanjutnya dilakukan proses deteksi arah mata, arah kepala melihat, dan deteksi emosi dengan FER, yang masing-masing hasilnya akan diberikan bobot sesuai dengan literatur </w:t>
      </w:r>
      <w:r>
        <w:fldChar w:fldCharType="begin" w:fldLock="1"/>
      </w:r>
      <w:r w:rsidR="006E0A81">
        <w:instrText>ADDIN CSL_CITATION {"citationItems":[{"id":"ITEM-1","itemData":{"DOI":"10.1109/ACCESS.2024.3353053","ISSN":"21693536","abstract":"Learner engagement is a significant factor determining the success of implementing an intelligent educational network. Currently the use of Massive Open Online Courses has increased because of the flexibility offered by such online learning systems. The COVID period has encouraged practitioners to continue to engage in new ways of online and hybrid teaching. However, monitoring student engagement and keeping the right level of interaction in an online classroom is challenging for teachers. In this paper we propose an engagement recognition model by combining the image traits obtained from a camera, such as facial emotions, gaze tracking with head pose estimation and eye blinking rate. In the first step, a face recognition model was implemented. The next stage involved training the facial emotion recognition model using deep learning convolutional neural network with the datasets FER 2013.The classified emotions were assigned weights corresponding to the academic affective states. Subsequently, by using the Dlib's face detector and shape predicting algorithm, the gaze direction with head pose estimation, eyes blinking rate and status of the eye (closed or open) were identified. Combining all these modalities obtained from the image traits, we propose an engagement recognition system. The experimental results of the proposed system were validated by the quiz score obtained at the end of each session. This model can be used for real time video processing of the student's affective state. The teacher can obtain a detailed analytics of engagement statics on a spreadsheet at the end of the session thus facilitating the necessary follow-up actions.","author":[{"dropping-particle":"","family":"Sukumaran","given":"Ajitha","non-dropping-particle":"","parse-names":false,"suffix":""},{"dropping-particle":"","family":"Manoharan","given":"Arun","non-dropping-particle":"","parse-names":false,"suffix":""}],"container-title":"IEEE Access","id":"ITEM-1","issue":"December 2023","issued":{"date-parts":[["2024"]]},"page":"25228-25244","publisher":"IEEE","title":"Multimodal Engagement Recognition From Image Traits Using Deep Learning Techniques","type":"article-journal","volume":"12"},"uris":["http://www.mendeley.com/documents/?uuid=4cb67fb5-892a-4c3a-9eec-68fac52a5b08"]}],"mendeley":{"formattedCitation":"(Sukumaran &amp; Manoharan, 2024)","plainTextFormattedCitation":"(Sukumaran &amp; Manoharan, 2024)","previouslyFormattedCitation":"(Sukumaran &amp; Manoharan, 2024)"},"properties":{"noteIndex":0},"schema":"https://github.com/citation-style-language/schema/raw/master/csl-citation.json"}</w:instrText>
      </w:r>
      <w:r>
        <w:fldChar w:fldCharType="separate"/>
      </w:r>
      <w:r w:rsidRPr="00664CAA">
        <w:rPr>
          <w:noProof/>
        </w:rPr>
        <w:t>(Sukumaran &amp; Manoharan, 2024)</w:t>
      </w:r>
      <w:r>
        <w:fldChar w:fldCharType="end"/>
      </w:r>
      <w:r>
        <w:t>.</w:t>
      </w:r>
    </w:p>
    <w:p w14:paraId="7DFD1F53" w14:textId="4B00B574" w:rsidR="00664CAA" w:rsidRDefault="00664CAA" w:rsidP="00664CAA">
      <w:pPr>
        <w:pStyle w:val="Paragraf"/>
        <w:numPr>
          <w:ilvl w:val="0"/>
          <w:numId w:val="14"/>
        </w:numPr>
        <w:spacing w:after="0"/>
      </w:pPr>
      <w:r>
        <w:t>Bobot ketika kepala atau arah pandangan melihat lurus ke layar adalah 1, dan ketika tidak melihat lurus ke layar maka bobotnya 0.</w:t>
      </w:r>
    </w:p>
    <w:p w14:paraId="753DFE66" w14:textId="6F8BBBA7" w:rsidR="00664CAA" w:rsidRDefault="00664CAA" w:rsidP="00664CAA">
      <w:pPr>
        <w:pStyle w:val="Paragraf"/>
        <w:numPr>
          <w:ilvl w:val="0"/>
          <w:numId w:val="14"/>
        </w:numPr>
        <w:spacing w:after="0"/>
      </w:pPr>
      <w:r>
        <w:t>Bobot ketika mata terbuka adalah 2.5, dan ketika tertutup adalah 0.</w:t>
      </w:r>
    </w:p>
    <w:p w14:paraId="5EAADE1E" w14:textId="46D7326F" w:rsidR="00664CAA" w:rsidRDefault="00664CAA" w:rsidP="00664CAA">
      <w:pPr>
        <w:pStyle w:val="Paragraf"/>
        <w:numPr>
          <w:ilvl w:val="0"/>
          <w:numId w:val="14"/>
        </w:numPr>
        <w:spacing w:after="0"/>
      </w:pPr>
      <w:r>
        <w:t xml:space="preserve">Bobot emosinya antara lain </w:t>
      </w:r>
      <w:r w:rsidRPr="00664CAA">
        <w:rPr>
          <w:i/>
          <w:iCs/>
        </w:rPr>
        <w:t>angry</w:t>
      </w:r>
      <w:r>
        <w:t xml:space="preserve"> 0.1, </w:t>
      </w:r>
      <w:r w:rsidRPr="00664CAA">
        <w:rPr>
          <w:i/>
          <w:iCs/>
        </w:rPr>
        <w:t>disgust</w:t>
      </w:r>
      <w:r>
        <w:t xml:space="preserve"> 0.9, </w:t>
      </w:r>
      <w:r w:rsidRPr="00664CAA">
        <w:rPr>
          <w:i/>
          <w:iCs/>
        </w:rPr>
        <w:t>fear</w:t>
      </w:r>
      <w:r>
        <w:t xml:space="preserve"> 0.5, </w:t>
      </w:r>
      <w:r w:rsidRPr="00664CAA">
        <w:rPr>
          <w:i/>
          <w:iCs/>
        </w:rPr>
        <w:t>happy</w:t>
      </w:r>
      <w:r>
        <w:t xml:space="preserve"> 1.1, </w:t>
      </w:r>
      <w:r w:rsidRPr="00664CAA">
        <w:rPr>
          <w:i/>
          <w:iCs/>
        </w:rPr>
        <w:t>neutral</w:t>
      </w:r>
      <w:r>
        <w:t xml:space="preserve"> 1.4, </w:t>
      </w:r>
      <w:r w:rsidRPr="00664CAA">
        <w:rPr>
          <w:i/>
          <w:iCs/>
        </w:rPr>
        <w:t>sad</w:t>
      </w:r>
      <w:r>
        <w:t xml:space="preserve"> 0.3, </w:t>
      </w:r>
      <w:r w:rsidRPr="00664CAA">
        <w:rPr>
          <w:i/>
          <w:iCs/>
        </w:rPr>
        <w:t>suprised</w:t>
      </w:r>
      <w:r>
        <w:t xml:space="preserve"> 0.7. </w:t>
      </w:r>
    </w:p>
    <w:p w14:paraId="43500FFD" w14:textId="200427E7" w:rsidR="00896030" w:rsidRDefault="00896030" w:rsidP="00443DE7">
      <w:pPr>
        <w:pStyle w:val="Paragraf"/>
        <w:numPr>
          <w:ilvl w:val="0"/>
          <w:numId w:val="14"/>
        </w:numPr>
        <w:spacing w:after="0"/>
      </w:pPr>
      <w:r>
        <w:t xml:space="preserve">Bobot pada poin 5, 6, dan 7 dijumlahkan, total hasilnya (EI) akan diklasifikasikan menjadi </w:t>
      </w:r>
      <w:r w:rsidRPr="00896030">
        <w:rPr>
          <w:i/>
          <w:iCs/>
        </w:rPr>
        <w:t>engagement</w:t>
      </w:r>
      <w:r>
        <w:t xml:space="preserve"> </w:t>
      </w:r>
      <w:r>
        <w:rPr>
          <w:i/>
          <w:iCs/>
        </w:rPr>
        <w:t>status</w:t>
      </w:r>
      <w:r>
        <w:t xml:space="preserve"> dari siswa dengan aturan jika EI lebih besar sama dengan 4.5 maka statusnya adalah </w:t>
      </w:r>
      <w:r w:rsidRPr="00896030">
        <w:rPr>
          <w:b/>
          <w:bCs/>
          <w:i/>
          <w:iCs/>
        </w:rPr>
        <w:t>highly engagement</w:t>
      </w:r>
      <w:r>
        <w:t xml:space="preserve">, jika EI lebih kecil dari 4.5 dan lebih besar sama dengan 4 maka statusnya adalah </w:t>
      </w:r>
      <w:r w:rsidRPr="00896030">
        <w:rPr>
          <w:b/>
          <w:bCs/>
          <w:i/>
          <w:iCs/>
        </w:rPr>
        <w:t>confused</w:t>
      </w:r>
      <w:r>
        <w:t xml:space="preserve">, </w:t>
      </w:r>
      <w:r>
        <w:t xml:space="preserve">jika EI </w:t>
      </w:r>
      <w:r>
        <w:t>lebih kecil dari</w:t>
      </w:r>
      <w:r>
        <w:t xml:space="preserve"> 4 dan lebih besar sama dengan </w:t>
      </w:r>
      <w:r>
        <w:t>2.5</w:t>
      </w:r>
      <w:r>
        <w:t xml:space="preserve"> maka statusnya adalah </w:t>
      </w:r>
      <w:r w:rsidRPr="00896030">
        <w:rPr>
          <w:b/>
          <w:bCs/>
          <w:i/>
          <w:iCs/>
        </w:rPr>
        <w:t>boredom</w:t>
      </w:r>
      <w:r>
        <w:t>,</w:t>
      </w:r>
      <w:r>
        <w:t xml:space="preserve"> jika EI </w:t>
      </w:r>
      <w:r>
        <w:t xml:space="preserve">lebih kecil dari </w:t>
      </w:r>
      <w:r>
        <w:t xml:space="preserve">2.5 dan lebih besar dari 0 maka statusnya </w:t>
      </w:r>
      <w:r w:rsidRPr="00896030">
        <w:rPr>
          <w:b/>
          <w:bCs/>
          <w:i/>
          <w:iCs/>
        </w:rPr>
        <w:t>sleepy</w:t>
      </w:r>
      <w:r>
        <w:t xml:space="preserve">, dan jika EI sama dengan 0 maka statusnya </w:t>
      </w:r>
      <w:r w:rsidRPr="00896030">
        <w:rPr>
          <w:b/>
          <w:bCs/>
          <w:i/>
          <w:iCs/>
        </w:rPr>
        <w:t>very not engaged</w:t>
      </w:r>
      <w:r>
        <w:t>.</w:t>
      </w:r>
    </w:p>
    <w:p w14:paraId="6E1DF48C" w14:textId="19A5FEDF" w:rsidR="00DA7695" w:rsidRDefault="00DA7695" w:rsidP="00745D0D">
      <w:pPr>
        <w:pStyle w:val="Paragraf"/>
        <w:numPr>
          <w:ilvl w:val="0"/>
          <w:numId w:val="14"/>
        </w:numPr>
        <w:spacing w:after="0"/>
      </w:pPr>
      <w:r>
        <w:t>Proses akan diiterasi sebanyak frame yang tersedia hasil dari proses pada poin 1</w:t>
      </w:r>
      <w:r w:rsidR="008A42A6">
        <w:t>.</w:t>
      </w:r>
    </w:p>
    <w:p w14:paraId="0E467AF6" w14:textId="6A8A57F7" w:rsidR="009B2B04" w:rsidRDefault="009B2B04" w:rsidP="00745D0D">
      <w:pPr>
        <w:pStyle w:val="Paragraf"/>
        <w:numPr>
          <w:ilvl w:val="0"/>
          <w:numId w:val="14"/>
        </w:numPr>
        <w:spacing w:after="0"/>
      </w:pPr>
      <w:r>
        <w:t xml:space="preserve">Ketika semua </w:t>
      </w:r>
      <w:r w:rsidRPr="00C27E6A">
        <w:rPr>
          <w:i/>
          <w:iCs/>
        </w:rPr>
        <w:t>frame</w:t>
      </w:r>
      <w:r>
        <w:t xml:space="preserve"> sudah diproses maka proses terakhir adalah menganalisis seluruh data </w:t>
      </w:r>
      <w:r w:rsidR="00C27E6A" w:rsidRPr="00C27E6A">
        <w:rPr>
          <w:i/>
          <w:iCs/>
        </w:rPr>
        <w:t xml:space="preserve">engagement </w:t>
      </w:r>
      <w:r w:rsidR="00C27E6A">
        <w:rPr>
          <w:i/>
          <w:iCs/>
        </w:rPr>
        <w:t>index</w:t>
      </w:r>
      <w:r>
        <w:t xml:space="preserve"> menggunakan LLM untuk mendapatkan kesimpulan akhir dan </w:t>
      </w:r>
      <w:r w:rsidRPr="009B2B04">
        <w:rPr>
          <w:i/>
          <w:iCs/>
        </w:rPr>
        <w:t>insight</w:t>
      </w:r>
      <w:r>
        <w:rPr>
          <w:i/>
          <w:iCs/>
        </w:rPr>
        <w:t xml:space="preserve"> </w:t>
      </w:r>
      <w:r>
        <w:t xml:space="preserve">yang berupa analisis </w:t>
      </w:r>
      <w:r w:rsidRPr="009B2B04">
        <w:rPr>
          <w:i/>
          <w:iCs/>
        </w:rPr>
        <w:t>engagement</w:t>
      </w:r>
      <w:r>
        <w:rPr>
          <w:i/>
          <w:iCs/>
        </w:rPr>
        <w:t xml:space="preserve"> </w:t>
      </w:r>
      <w:r>
        <w:t>siswa juga sedikit saran perbaikan atas materi yang diberikan oleh pengajar</w:t>
      </w:r>
      <w:r w:rsidR="00FC17FA">
        <w:t>, dan proses selesai</w:t>
      </w:r>
      <w:r w:rsidR="00A53B18">
        <w:t>.</w:t>
      </w:r>
    </w:p>
    <w:p w14:paraId="1E77AFFA" w14:textId="7601A659" w:rsidR="00DA7695" w:rsidRDefault="009D61CB" w:rsidP="00C92F08">
      <w:pPr>
        <w:pStyle w:val="Paragraf"/>
      </w:pPr>
      <w:r>
        <w:t>Hasil akhir</w:t>
      </w:r>
      <w:r w:rsidR="00DA7695">
        <w:t xml:space="preserve"> dari </w:t>
      </w:r>
      <w:r>
        <w:t>seluruh proses tersebut akan disajikan dalam bentuk grafik, sehingga memudahkan untuk melakukan analisis mendalam terhadap masing-masing hasil dari siswa.</w:t>
      </w:r>
    </w:p>
    <w:p w14:paraId="0EE5A708" w14:textId="1ED5F078" w:rsidR="00DA7695" w:rsidRDefault="00E43640" w:rsidP="004374FE">
      <w:pPr>
        <w:pStyle w:val="Paragraf"/>
        <w:keepNext/>
        <w:spacing w:before="240"/>
      </w:pPr>
      <w:r>
        <w:rPr>
          <w:noProof/>
        </w:rPr>
        <w:lastRenderedPageBreak/>
        <w:drawing>
          <wp:inline distT="0" distB="0" distL="0" distR="0" wp14:anchorId="1076E7FD" wp14:editId="4314EF15">
            <wp:extent cx="5037455" cy="39833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roposedmethod.drawio.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37455" cy="3983355"/>
                    </a:xfrm>
                    <a:prstGeom prst="rect">
                      <a:avLst/>
                    </a:prstGeom>
                  </pic:spPr>
                </pic:pic>
              </a:graphicData>
            </a:graphic>
          </wp:inline>
        </w:drawing>
      </w:r>
    </w:p>
    <w:p w14:paraId="1B4585EC" w14:textId="4136CDF3" w:rsidR="00DA7695" w:rsidRDefault="00DA7695" w:rsidP="00DA7695">
      <w:pPr>
        <w:pStyle w:val="JudulGambar"/>
        <w:ind w:left="1440" w:hanging="1440"/>
        <w:jc w:val="both"/>
      </w:pPr>
      <w:bookmarkStart w:id="100" w:name="_Toc210151794"/>
      <w:bookmarkStart w:id="101" w:name="_Toc213715573"/>
      <w:r>
        <w:t>Gambar IV.</w:t>
      </w:r>
      <w:r w:rsidR="00E75C94">
        <w:fldChar w:fldCharType="begin"/>
      </w:r>
      <w:r w:rsidR="00E75C94">
        <w:instrText xml:space="preserve"> SEQ Gambar_IV. \* ARABIC </w:instrText>
      </w:r>
      <w:r w:rsidR="00E75C94">
        <w:fldChar w:fldCharType="separate"/>
      </w:r>
      <w:r w:rsidR="003A7653">
        <w:rPr>
          <w:noProof/>
        </w:rPr>
        <w:t>7</w:t>
      </w:r>
      <w:r w:rsidR="00E75C94">
        <w:rPr>
          <w:noProof/>
        </w:rPr>
        <w:fldChar w:fldCharType="end"/>
      </w:r>
      <w:r>
        <w:tab/>
      </w:r>
      <w:r w:rsidRPr="006E1681">
        <w:t xml:space="preserve">Skema metode usulan dalam penanganan masalah oklusi </w:t>
      </w:r>
      <w:r w:rsidR="004374FE">
        <w:t xml:space="preserve">dan wajah </w:t>
      </w:r>
      <w:r w:rsidR="004374FE" w:rsidRPr="004374FE">
        <w:rPr>
          <w:i/>
          <w:iCs/>
        </w:rPr>
        <w:t>non-frontal</w:t>
      </w:r>
      <w:r w:rsidR="004374FE">
        <w:t xml:space="preserve"> </w:t>
      </w:r>
      <w:r w:rsidRPr="006E1681">
        <w:t>pada wajah</w:t>
      </w:r>
      <w:bookmarkEnd w:id="100"/>
      <w:bookmarkEnd w:id="101"/>
    </w:p>
    <w:p w14:paraId="552F620F" w14:textId="77777777" w:rsidR="00DA7695" w:rsidRDefault="00DA7695" w:rsidP="00DA7695">
      <w:pPr>
        <w:pStyle w:val="Paragraf"/>
        <w:spacing w:before="240"/>
      </w:pPr>
      <w:r>
        <w:t>Penjelasan pada gambar IV.7 adalah sebagai berikut:</w:t>
      </w:r>
    </w:p>
    <w:p w14:paraId="3215D43A" w14:textId="76C24F96" w:rsidR="00FC18EF" w:rsidRDefault="007E2A9E" w:rsidP="00FC18EF">
      <w:pPr>
        <w:pStyle w:val="Paragraf"/>
        <w:numPr>
          <w:ilvl w:val="0"/>
          <w:numId w:val="13"/>
        </w:numPr>
        <w:spacing w:after="0"/>
      </w:pPr>
      <w:r>
        <w:t>Proses dimulai dari g</w:t>
      </w:r>
      <w:r w:rsidR="00FC18EF">
        <w:t xml:space="preserve">ambar </w:t>
      </w:r>
      <w:r w:rsidR="00FC18EF" w:rsidRPr="00FC18EF">
        <w:rPr>
          <w:i/>
          <w:iCs/>
        </w:rPr>
        <w:t>input</w:t>
      </w:r>
      <w:r w:rsidR="00FC18EF">
        <w:t xml:space="preserve"> </w:t>
      </w:r>
      <w:r>
        <w:t>yang</w:t>
      </w:r>
      <w:r w:rsidR="00FC18EF">
        <w:t xml:space="preserve"> akan dilakukan proses deteksi wajah, jika wajah tidak terdeteksi maka proses langsung akan selesai, dan jika wajah terdeteksi maka akan dilanjutkan pada proses selanjutnya.</w:t>
      </w:r>
    </w:p>
    <w:p w14:paraId="15D1C38D" w14:textId="5ED4A3F0" w:rsidR="00DA7695" w:rsidRDefault="00FC18EF" w:rsidP="00745D0D">
      <w:pPr>
        <w:pStyle w:val="Paragraf"/>
        <w:numPr>
          <w:ilvl w:val="0"/>
          <w:numId w:val="13"/>
        </w:numPr>
        <w:spacing w:after="0"/>
      </w:pPr>
      <w:r>
        <w:t>Selanjutnya</w:t>
      </w:r>
      <w:r w:rsidR="00DA7695">
        <w:rPr>
          <w:i/>
          <w:iCs/>
        </w:rPr>
        <w:t xml:space="preserve"> </w:t>
      </w:r>
      <w:r w:rsidR="00DA7695">
        <w:t xml:space="preserve">akan dilakukan penyesuaian arah </w:t>
      </w:r>
      <w:r w:rsidR="00DA7695" w:rsidRPr="00546CA0">
        <w:rPr>
          <w:i/>
          <w:iCs/>
        </w:rPr>
        <w:t>roll</w:t>
      </w:r>
      <w:r w:rsidR="00DA7695">
        <w:t xml:space="preserve"> kepala, sehingga kepala yang miring akan dibuat tegak lurus.</w:t>
      </w:r>
    </w:p>
    <w:p w14:paraId="1EA2179D" w14:textId="6FBCFD3D" w:rsidR="00887A69" w:rsidRDefault="00887A69" w:rsidP="00745D0D">
      <w:pPr>
        <w:pStyle w:val="Paragraf"/>
        <w:numPr>
          <w:ilvl w:val="0"/>
          <w:numId w:val="13"/>
        </w:numPr>
        <w:spacing w:after="0"/>
      </w:pPr>
      <w:r>
        <w:t xml:space="preserve">Proses selanjutnya adalah deteksi tangan, jika ada tangan terdeteksi maka akan dilakukan </w:t>
      </w:r>
      <w:r w:rsidRPr="00887A69">
        <w:rPr>
          <w:i/>
          <w:iCs/>
        </w:rPr>
        <w:t>landmarking</w:t>
      </w:r>
      <w:r>
        <w:t xml:space="preserve"> pada objek tangan dan wajah</w:t>
      </w:r>
      <w:r w:rsidR="004D702A">
        <w:t>,</w:t>
      </w:r>
      <w:r>
        <w:t xml:space="preserve"> namun jika tidak ada tangan yang terdeteksi maka </w:t>
      </w:r>
      <w:r w:rsidRPr="00887A69">
        <w:rPr>
          <w:i/>
          <w:iCs/>
        </w:rPr>
        <w:t>landmarking</w:t>
      </w:r>
      <w:r>
        <w:rPr>
          <w:i/>
          <w:iCs/>
        </w:rPr>
        <w:t xml:space="preserve"> </w:t>
      </w:r>
      <w:r>
        <w:t>hanya dilakukan pada objek wajah saja.</w:t>
      </w:r>
    </w:p>
    <w:p w14:paraId="2B47B37E" w14:textId="7004EC4C" w:rsidR="00DA7695" w:rsidRDefault="004D702A" w:rsidP="00745D0D">
      <w:pPr>
        <w:pStyle w:val="Paragraf"/>
        <w:numPr>
          <w:ilvl w:val="0"/>
          <w:numId w:val="13"/>
        </w:numPr>
        <w:spacing w:after="0"/>
      </w:pPr>
      <w:r>
        <w:t xml:space="preserve">Hasil </w:t>
      </w:r>
      <w:r w:rsidRPr="004D702A">
        <w:rPr>
          <w:i/>
          <w:iCs/>
        </w:rPr>
        <w:t>landmarking</w:t>
      </w:r>
      <w:r>
        <w:rPr>
          <w:i/>
          <w:iCs/>
        </w:rPr>
        <w:t xml:space="preserve"> </w:t>
      </w:r>
      <w:r>
        <w:t xml:space="preserve">selanjutnya akan dilakukan </w:t>
      </w:r>
      <w:r w:rsidRPr="004D702A">
        <w:rPr>
          <w:i/>
          <w:iCs/>
        </w:rPr>
        <w:t>masking</w:t>
      </w:r>
      <w:r>
        <w:rPr>
          <w:i/>
          <w:iCs/>
        </w:rPr>
        <w:t xml:space="preserve"> </w:t>
      </w:r>
      <w:r>
        <w:t>untuk membentuk objek, wajah diakan dibuat objek dengan warna putih, dan tangan akan dibuat objek berwarna merah</w:t>
      </w:r>
      <w:r w:rsidR="00DA7695">
        <w:t>.</w:t>
      </w:r>
    </w:p>
    <w:p w14:paraId="07EA2177" w14:textId="7A045CBC" w:rsidR="004D702A" w:rsidRDefault="004D702A" w:rsidP="00745D0D">
      <w:pPr>
        <w:pStyle w:val="Paragraf"/>
        <w:numPr>
          <w:ilvl w:val="0"/>
          <w:numId w:val="13"/>
        </w:numPr>
        <w:spacing w:after="0"/>
      </w:pPr>
      <w:r>
        <w:lastRenderedPageBreak/>
        <w:t>Gambar objek yang hanya wajah saja maupun yang merupakan gabungan objek tangan dan wajah selanjutnya akan dibagi dua berdasarkan titik tengah wajah, sehingga menghasilkan bagian wajah kiri dan wajah kanan.</w:t>
      </w:r>
    </w:p>
    <w:p w14:paraId="146698E0" w14:textId="4D4EDFF4" w:rsidR="004D702A" w:rsidRDefault="004D702A" w:rsidP="00745D0D">
      <w:pPr>
        <w:pStyle w:val="Paragraf"/>
        <w:numPr>
          <w:ilvl w:val="0"/>
          <w:numId w:val="13"/>
        </w:numPr>
        <w:spacing w:after="0"/>
      </w:pPr>
      <w:r>
        <w:t xml:space="preserve">Selanjutnya adalah proses memilih bagian gambar wajah kiri ataupun kanan. Jika objeknya hanya wajah, maka proses pemilihannya adalah dengan memilih luas </w:t>
      </w:r>
      <w:r w:rsidRPr="004D702A">
        <w:rPr>
          <w:i/>
          <w:iCs/>
        </w:rPr>
        <w:t>pixel</w:t>
      </w:r>
      <w:r>
        <w:t xml:space="preserve"> putih yang lebih besar, namun jika objeknya merupakan gabungan wajah dan tangan, maka proses pemilihannya adalah bagian yang memiliki </w:t>
      </w:r>
      <w:r w:rsidRPr="004D702A">
        <w:rPr>
          <w:i/>
          <w:iCs/>
        </w:rPr>
        <w:t>pixel</w:t>
      </w:r>
      <w:r>
        <w:t xml:space="preserve"> merah yang lebih sedikit ataupun bagian yang tidak memiliki </w:t>
      </w:r>
      <w:r w:rsidRPr="004D702A">
        <w:rPr>
          <w:i/>
          <w:iCs/>
        </w:rPr>
        <w:t>pixel</w:t>
      </w:r>
      <w:r>
        <w:t xml:space="preserve"> merah sama sekali.</w:t>
      </w:r>
    </w:p>
    <w:p w14:paraId="65F27652" w14:textId="317BCE82" w:rsidR="002F5928" w:rsidRDefault="002F5928" w:rsidP="00745D0D">
      <w:pPr>
        <w:pStyle w:val="Paragraf"/>
        <w:numPr>
          <w:ilvl w:val="0"/>
          <w:numId w:val="13"/>
        </w:numPr>
        <w:spacing w:after="0"/>
      </w:pPr>
      <w:r>
        <w:t xml:space="preserve">Bagian gambar wajah yang terpilih dilakukan proses </w:t>
      </w:r>
      <w:r w:rsidRPr="002F5928">
        <w:rPr>
          <w:i/>
          <w:iCs/>
        </w:rPr>
        <w:t>flip</w:t>
      </w:r>
      <w:r>
        <w:t xml:space="preserve"> dan </w:t>
      </w:r>
      <w:r w:rsidRPr="002F5928">
        <w:rPr>
          <w:i/>
          <w:iCs/>
        </w:rPr>
        <w:t>combine</w:t>
      </w:r>
      <w:r>
        <w:t xml:space="preserve"> sehingga hasilnya akan membentuk wajah yang seolah menghadap ke depan dan tanpa adanya oklusi tangan.</w:t>
      </w:r>
    </w:p>
    <w:p w14:paraId="75AE193B" w14:textId="03D52A95" w:rsidR="002F5928" w:rsidRDefault="00C665F0" w:rsidP="00745D0D">
      <w:pPr>
        <w:pStyle w:val="Paragraf"/>
        <w:numPr>
          <w:ilvl w:val="0"/>
          <w:numId w:val="13"/>
        </w:numPr>
        <w:spacing w:after="0"/>
      </w:pPr>
      <w:r>
        <w:t>Proses s</w:t>
      </w:r>
      <w:r w:rsidR="002F5928">
        <w:t xml:space="preserve">elesai. </w:t>
      </w:r>
    </w:p>
    <w:p w14:paraId="0E4C9777" w14:textId="2E860194" w:rsidR="00DA7695" w:rsidRPr="00D413E8" w:rsidRDefault="00DA7695" w:rsidP="00DA7695">
      <w:pPr>
        <w:pStyle w:val="Paragraf"/>
        <w:spacing w:before="240"/>
      </w:pPr>
      <w:r>
        <w:t>Wajah dari hasil metode usulan pada gambar IV.</w:t>
      </w:r>
      <w:r w:rsidR="00D413E8">
        <w:t>8</w:t>
      </w:r>
      <w:r>
        <w:t xml:space="preserve"> akan dilakukan proses FER sesuai dengan gambar IV.5 dengan memanfaatkan model FER yang sudah ada untuk mendapatkan data emosi wajah dari siswa. Hasil data emosi wajah siswa akan digabungkan dengan data arah pandangan mata dan data arah kepala menghadap untuk disimpulkan </w:t>
      </w:r>
      <w:r w:rsidRPr="004E422D">
        <w:rPr>
          <w:i/>
          <w:iCs/>
        </w:rPr>
        <w:t>engagement</w:t>
      </w:r>
      <w:r>
        <w:t xml:space="preserve"> dari siswa yang melakukan pembelajaran daring dengan materi </w:t>
      </w:r>
      <w:r w:rsidRPr="004E422D">
        <w:rPr>
          <w:i/>
          <w:iCs/>
        </w:rPr>
        <w:t>asynchronous</w:t>
      </w:r>
      <w:r>
        <w:rPr>
          <w:i/>
          <w:iCs/>
        </w:rPr>
        <w:t xml:space="preserve"> </w:t>
      </w:r>
      <w:r w:rsidRPr="004E422D">
        <w:t>video</w:t>
      </w:r>
      <w:r>
        <w:rPr>
          <w:i/>
          <w:iCs/>
        </w:rPr>
        <w:t>.</w:t>
      </w:r>
    </w:p>
    <w:p w14:paraId="2B5B65F5" w14:textId="77777777" w:rsidR="00DA7695" w:rsidRPr="002459A8" w:rsidRDefault="00DA7695" w:rsidP="00745D0D">
      <w:pPr>
        <w:pStyle w:val="Judulbabsub1"/>
        <w:numPr>
          <w:ilvl w:val="1"/>
          <w:numId w:val="6"/>
        </w:numPr>
        <w:spacing w:before="240"/>
        <w:rPr>
          <w:i/>
          <w:iCs/>
        </w:rPr>
      </w:pPr>
      <w:bookmarkStart w:id="102" w:name="_Toc212162874"/>
      <w:bookmarkStart w:id="103" w:name="_Toc213608312"/>
      <w:r>
        <w:t>Desain Pengujian</w:t>
      </w:r>
      <w:bookmarkEnd w:id="102"/>
      <w:bookmarkEnd w:id="103"/>
    </w:p>
    <w:p w14:paraId="6C63248B" w14:textId="77777777" w:rsidR="00DA7695" w:rsidRDefault="00DA7695" w:rsidP="00DA7695">
      <w:pPr>
        <w:pStyle w:val="Paragraf"/>
      </w:pPr>
      <w:r>
        <w:t>Pengujian akan dilakukan dengan membandingkan akurasi pengenalan emosi wajah pada wajah yang tanpa dilakukan pre-processing dengan metode usulan dan data wajah yang dilakukan pre-processing dengan metode usulan. Hal tersebut untuk mendapatkan seberapa besar pengaruh dari metode yang diusulkan dalam meningkatkan akurasi pada wajah yang teroklusi. Adapun langkah-langkah pengujiannya adalah sebagai berikut :</w:t>
      </w:r>
    </w:p>
    <w:p w14:paraId="327DDFB5" w14:textId="417F2C16" w:rsidR="00DA7695" w:rsidRDefault="00DA7695" w:rsidP="00745D0D">
      <w:pPr>
        <w:pStyle w:val="Paragraf"/>
        <w:numPr>
          <w:ilvl w:val="0"/>
          <w:numId w:val="18"/>
        </w:numPr>
      </w:pPr>
      <w:r>
        <w:t xml:space="preserve">Mengumpulkan </w:t>
      </w:r>
      <w:r w:rsidR="003B56B3" w:rsidRPr="003B56B3">
        <w:rPr>
          <w:i/>
        </w:rPr>
        <w:t>dataset</w:t>
      </w:r>
      <w:r>
        <w:t xml:space="preserve"> publik </w:t>
      </w:r>
      <w:r w:rsidR="006C14E2">
        <w:t xml:space="preserve">FER </w:t>
      </w:r>
      <w:r>
        <w:t>yang tersedia</w:t>
      </w:r>
      <w:r w:rsidR="006C14E2">
        <w:t>.</w:t>
      </w:r>
    </w:p>
    <w:p w14:paraId="21FBFC4C" w14:textId="7759D704" w:rsidR="00DA7695" w:rsidRDefault="00DA7695" w:rsidP="00745D0D">
      <w:pPr>
        <w:pStyle w:val="Paragraf"/>
        <w:numPr>
          <w:ilvl w:val="0"/>
          <w:numId w:val="18"/>
        </w:numPr>
      </w:pPr>
      <w:r>
        <w:t xml:space="preserve">Membersihkan </w:t>
      </w:r>
      <w:r w:rsidR="003B56B3" w:rsidRPr="003B56B3">
        <w:rPr>
          <w:i/>
        </w:rPr>
        <w:t>dataset</w:t>
      </w:r>
      <w:r>
        <w:t xml:space="preserve"> yang terkumpul seperti menghapus gambar yang tidak sesuai dengan label emosinya dengan menggunakan tools </w:t>
      </w:r>
      <w:r w:rsidRPr="003B206B">
        <w:rPr>
          <w:i/>
          <w:iCs/>
        </w:rPr>
        <w:t>py-feat</w:t>
      </w:r>
      <w:r>
        <w:t xml:space="preserve"> </w:t>
      </w:r>
      <w:r>
        <w:fldChar w:fldCharType="begin" w:fldLock="1"/>
      </w:r>
      <w:r>
        <w:instrText>ADDIN CSL_CITATION {"citationItems":[{"id":"ITEM-1","itemData":{"DOI":"10.1007/s42761-023-00191-4","ISBN":"0123456789","ISSN":"2662205X","abstract":"Studying facial expressions is a notoriously difficult endeavor. Recent advances in the field of affective computing have yielded impressive progress in automatically detecting facial expressions from pictures and videos. However, much of this work has yet to be widely disseminated in social science domains such as psychology. Current state-of-the-art models require considerable domain expertise that is not traditionally incorporated into social science training programs. Furthermore, there is a notable absence of user-friendly and open-source software that provides a comprehensive set of tools and functions that support facial expression research. In this paper, we introduce Py-Feat, an open-source Python toolbox that provides support for detecting, preprocessing, analyzing, and visualizing facial expression data. Py-Feat makes it easy for domain experts to disseminate and benchmark computer vision models and also for end users to quickly process, analyze, and visualize face expression data. We hope this platform will facilitate increased use of facial expression data in human behavior research.","author":[{"dropping-particle":"","family":"Cheong","given":"Jin Hyun","non-dropping-particle":"","parse-names":false,"suffix":""},{"dropping-particle":"","family":"Jolly","given":"Eshin","non-dropping-particle":"","parse-names":false,"suffix":""},{"dropping-particle":"","family":"Xie","given":"Tiankang","non-dropping-particle":"","parse-names":false,"suffix":""},{"dropping-particle":"","family":"Byrne","given":"Sophie","non-dropping-particle":"","parse-names":false,"suffix":""},{"dropping-particle":"","family":"Kenney","given":"Matthew","non-dropping-particle":"","parse-names":false,"suffix":""},{"dropping-particle":"","family":"Chang","given":"Luke J.","non-dropping-particle":"","parse-names":false,"suffix":""}],"container-title":"Affective Science","id":"ITEM-1","issue":"4","issued":{"date-parts":[["2023"]]},"page":"781-796","publisher":"Springer International Publishing","title":"Py-Feat: Python Facial Expression Analysis Toolbox","type":"article-journal","volume":"4"},"uris":["http://www.mendeley.com/documents/?uuid=c458a166-5d6f-4086-8cad-917f99ed8761"]}],"mendeley":{"formattedCitation":"(Cheong dkk., 2023)","plainTextFormattedCitation":"(Cheong dkk., 2023)","previouslyFormattedCitation":"(Cheong dkk., 2023)"},"properties":{"noteIndex":0},"schema":"https://github.com/citation-style-language/schema/raw/master/csl-citation.json"}</w:instrText>
      </w:r>
      <w:r>
        <w:fldChar w:fldCharType="separate"/>
      </w:r>
      <w:r w:rsidRPr="00106494">
        <w:rPr>
          <w:noProof/>
        </w:rPr>
        <w:t>(Cheong dkk., 2023)</w:t>
      </w:r>
      <w:r>
        <w:fldChar w:fldCharType="end"/>
      </w:r>
      <w:r w:rsidR="000651CF">
        <w:t>.</w:t>
      </w:r>
    </w:p>
    <w:p w14:paraId="5285BCB5" w14:textId="14ACC6A8" w:rsidR="003757F8" w:rsidRDefault="003757F8" w:rsidP="00745D0D">
      <w:pPr>
        <w:pStyle w:val="Paragraf"/>
        <w:numPr>
          <w:ilvl w:val="0"/>
          <w:numId w:val="18"/>
        </w:numPr>
      </w:pPr>
      <w:r>
        <w:lastRenderedPageBreak/>
        <w:t xml:space="preserve">Memisahkan data wajah yang lurus dan kondisi </w:t>
      </w:r>
      <w:r w:rsidRPr="003757F8">
        <w:rPr>
          <w:i/>
          <w:iCs/>
        </w:rPr>
        <w:t>non-frontal</w:t>
      </w:r>
      <w:r>
        <w:rPr>
          <w:i/>
          <w:iCs/>
        </w:rPr>
        <w:t>.</w:t>
      </w:r>
    </w:p>
    <w:p w14:paraId="5B0AA568" w14:textId="055BF16A" w:rsidR="00DA7695" w:rsidRDefault="00DA7695" w:rsidP="00745D0D">
      <w:pPr>
        <w:pStyle w:val="Paragraf"/>
        <w:numPr>
          <w:ilvl w:val="0"/>
          <w:numId w:val="18"/>
        </w:numPr>
      </w:pPr>
      <w:r>
        <w:t>Data</w:t>
      </w:r>
      <w:r w:rsidR="003757F8">
        <w:t xml:space="preserve"> wajah lurus </w:t>
      </w:r>
      <w:r>
        <w:t>yang sudah bersih kemudian dilakukan augmentasi berupa penambahan objek tangan sintesis pada sebagian wajah dan hasilnya dilabeli dengan “</w:t>
      </w:r>
      <w:r w:rsidR="009F7428" w:rsidRPr="009F7428">
        <w:rPr>
          <w:i/>
          <w:iCs/>
        </w:rPr>
        <w:t>Dataset</w:t>
      </w:r>
      <w:r>
        <w:t xml:space="preserve"> </w:t>
      </w:r>
      <w:r w:rsidRPr="00833D99">
        <w:rPr>
          <w:i/>
          <w:iCs/>
        </w:rPr>
        <w:t>Before</w:t>
      </w:r>
      <w:r>
        <w:t>”</w:t>
      </w:r>
      <w:r w:rsidR="000651CF">
        <w:t>.</w:t>
      </w:r>
    </w:p>
    <w:p w14:paraId="427870A8" w14:textId="1E499A98" w:rsidR="00DA7695" w:rsidRDefault="00DA7695" w:rsidP="00745D0D">
      <w:pPr>
        <w:pStyle w:val="Paragraf"/>
        <w:numPr>
          <w:ilvl w:val="0"/>
          <w:numId w:val="18"/>
        </w:numPr>
      </w:pPr>
      <w:r>
        <w:t>“</w:t>
      </w:r>
      <w:r w:rsidR="009F7428" w:rsidRPr="009F7428">
        <w:rPr>
          <w:i/>
          <w:iCs/>
        </w:rPr>
        <w:t>Dataset</w:t>
      </w:r>
      <w:r>
        <w:t xml:space="preserve"> </w:t>
      </w:r>
      <w:r w:rsidRPr="00833D99">
        <w:rPr>
          <w:i/>
          <w:iCs/>
        </w:rPr>
        <w:t>Before</w:t>
      </w:r>
      <w:r>
        <w:t>” lalu dilakukan proses dengan metode usulan, dan hasilnya akan dilabeli dengan “</w:t>
      </w:r>
      <w:r w:rsidR="009F7428" w:rsidRPr="009F7428">
        <w:rPr>
          <w:i/>
        </w:rPr>
        <w:t>Dataset</w:t>
      </w:r>
      <w:r>
        <w:t xml:space="preserve"> </w:t>
      </w:r>
      <w:r w:rsidRPr="00833D99">
        <w:rPr>
          <w:i/>
          <w:iCs/>
        </w:rPr>
        <w:t>After</w:t>
      </w:r>
      <w:r>
        <w:t>”</w:t>
      </w:r>
      <w:r w:rsidR="000651CF">
        <w:t>.</w:t>
      </w:r>
    </w:p>
    <w:p w14:paraId="2186A9C3" w14:textId="40D9435F" w:rsidR="00DA7695" w:rsidRDefault="009F7428" w:rsidP="00745D0D">
      <w:pPr>
        <w:pStyle w:val="Paragraf"/>
        <w:numPr>
          <w:ilvl w:val="0"/>
          <w:numId w:val="18"/>
        </w:numPr>
      </w:pPr>
      <w:r w:rsidRPr="009F7428">
        <w:rPr>
          <w:i/>
          <w:iCs/>
        </w:rPr>
        <w:t>Dataset</w:t>
      </w:r>
      <w:r w:rsidR="00DA7695">
        <w:t xml:space="preserve"> </w:t>
      </w:r>
      <w:r w:rsidR="00DA7695" w:rsidRPr="00833D99">
        <w:rPr>
          <w:i/>
          <w:iCs/>
        </w:rPr>
        <w:t>before</w:t>
      </w:r>
      <w:r w:rsidR="00DA7695">
        <w:t xml:space="preserve"> dan after pada poin 4 masing-masing akan dilakukan pengujian akurasi dengan 4 model yaitu CNN, DeepFace, Facelib, dan SVM</w:t>
      </w:r>
      <w:r w:rsidR="000651CF">
        <w:t>.</w:t>
      </w:r>
    </w:p>
    <w:p w14:paraId="462B5151" w14:textId="665C1F6A" w:rsidR="00DA7695" w:rsidRDefault="00DA7695" w:rsidP="00745D0D">
      <w:pPr>
        <w:pStyle w:val="Paragraf"/>
        <w:numPr>
          <w:ilvl w:val="0"/>
          <w:numId w:val="18"/>
        </w:numPr>
      </w:pPr>
      <w:r>
        <w:t xml:space="preserve">Hasil akurasi pada </w:t>
      </w:r>
      <w:r w:rsidR="003B56B3" w:rsidRPr="003B56B3">
        <w:rPr>
          <w:i/>
        </w:rPr>
        <w:t>dataset</w:t>
      </w:r>
      <w:r>
        <w:t xml:space="preserve"> before dan after akan dibandingkan dan dihitung selisihnya untuk melihat pengaruhnya yang bisa jadi naik dan bisa jadi turun</w:t>
      </w:r>
      <w:r w:rsidR="000651CF">
        <w:t>.</w:t>
      </w:r>
    </w:p>
    <w:p w14:paraId="06DB621A" w14:textId="5947DEB8" w:rsidR="00DA7695" w:rsidRDefault="00DA7695" w:rsidP="00745D0D">
      <w:pPr>
        <w:pStyle w:val="Paragraf"/>
        <w:numPr>
          <w:ilvl w:val="0"/>
          <w:numId w:val="18"/>
        </w:numPr>
      </w:pPr>
      <w:r>
        <w:t>Hasil akurasi juga akan diuji per kelas emosi, sehingga tampak emosi mana yang paling berdampak setelah dilakukan pemrosesan dengan metode usulan</w:t>
      </w:r>
      <w:r w:rsidR="000651CF">
        <w:t>.</w:t>
      </w:r>
    </w:p>
    <w:p w14:paraId="353811DC" w14:textId="38771758" w:rsidR="00E33480" w:rsidRDefault="009F7428" w:rsidP="00E33480">
      <w:pPr>
        <w:pStyle w:val="Paragraf"/>
      </w:pPr>
      <w:r w:rsidRPr="009F7428">
        <w:rPr>
          <w:i/>
        </w:rPr>
        <w:t>Dataset</w:t>
      </w:r>
      <w:r w:rsidR="00E33480">
        <w:t xml:space="preserve"> yang akan digunakan dalam pengujian adalah </w:t>
      </w:r>
      <w:r w:rsidR="003B56B3" w:rsidRPr="003B56B3">
        <w:rPr>
          <w:i/>
        </w:rPr>
        <w:t>dataset</w:t>
      </w:r>
      <w:r w:rsidR="00E33480">
        <w:t xml:space="preserve"> FER publik gabungan dari Affectnet dan RafDb. Untuk memenhi kebutuhan data wajah yang tertutup tangan, maka data wajah lurus yang diseleksi dari gabungan </w:t>
      </w:r>
      <w:r w:rsidR="003B56B3" w:rsidRPr="003B56B3">
        <w:rPr>
          <w:i/>
        </w:rPr>
        <w:t>dataset</w:t>
      </w:r>
      <w:r w:rsidR="00E33480">
        <w:t xml:space="preserve"> tersebut akan dilakukan proses penambahan tangan sintesis, hasilnya merupakan representasi kemungkinan terburuk pada kondisi wajah tertutup sebagian oleh tangan (vertikal). Adapun prosesnya dapat dilihat pada gambar IV.8.</w:t>
      </w:r>
    </w:p>
    <w:p w14:paraId="15CB0993" w14:textId="77777777" w:rsidR="00E33480" w:rsidRDefault="00E33480" w:rsidP="00E33480">
      <w:pPr>
        <w:pStyle w:val="Paragraf"/>
        <w:keepNext/>
        <w:jc w:val="center"/>
      </w:pPr>
      <w:r>
        <w:rPr>
          <w:noProof/>
        </w:rPr>
        <w:drawing>
          <wp:inline distT="0" distB="0" distL="0" distR="0" wp14:anchorId="51ED2A49" wp14:editId="17DC02EA">
            <wp:extent cx="4404694" cy="189246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5.png"/>
                    <pic:cNvPicPr/>
                  </pic:nvPicPr>
                  <pic:blipFill rotWithShape="1">
                    <a:blip r:embed="rId32" cstate="print">
                      <a:extLst>
                        <a:ext uri="{28A0092B-C50C-407E-A947-70E740481C1C}">
                          <a14:useLocalDpi xmlns:a14="http://schemas.microsoft.com/office/drawing/2010/main" val="0"/>
                        </a:ext>
                      </a:extLst>
                    </a:blip>
                    <a:srcRect l="18695" t="21089" r="17304" b="30022"/>
                    <a:stretch/>
                  </pic:blipFill>
                  <pic:spPr bwMode="auto">
                    <a:xfrm>
                      <a:off x="0" y="0"/>
                      <a:ext cx="4473640" cy="1922084"/>
                    </a:xfrm>
                    <a:prstGeom prst="rect">
                      <a:avLst/>
                    </a:prstGeom>
                    <a:ln>
                      <a:noFill/>
                    </a:ln>
                    <a:extLst>
                      <a:ext uri="{53640926-AAD7-44D8-BBD7-CCE9431645EC}">
                        <a14:shadowObscured xmlns:a14="http://schemas.microsoft.com/office/drawing/2010/main"/>
                      </a:ext>
                    </a:extLst>
                  </pic:spPr>
                </pic:pic>
              </a:graphicData>
            </a:graphic>
          </wp:inline>
        </w:drawing>
      </w:r>
    </w:p>
    <w:p w14:paraId="6D0472A7" w14:textId="7828784C" w:rsidR="00E33480" w:rsidRDefault="00E33480" w:rsidP="003757F8">
      <w:pPr>
        <w:pStyle w:val="JudulGambar"/>
        <w:ind w:left="1418" w:hanging="1418"/>
        <w:jc w:val="both"/>
      </w:pPr>
      <w:bookmarkStart w:id="104" w:name="_Toc213715574"/>
      <w:r>
        <w:t>Gambar IV.</w:t>
      </w:r>
      <w:r w:rsidR="00E75C94">
        <w:fldChar w:fldCharType="begin"/>
      </w:r>
      <w:r w:rsidR="00E75C94">
        <w:instrText xml:space="preserve"> SEQ Gambar_IV. \* ARABIC </w:instrText>
      </w:r>
      <w:r w:rsidR="00E75C94">
        <w:fldChar w:fldCharType="separate"/>
      </w:r>
      <w:r w:rsidR="003A7653">
        <w:rPr>
          <w:noProof/>
        </w:rPr>
        <w:t>8</w:t>
      </w:r>
      <w:r w:rsidR="00E75C94">
        <w:rPr>
          <w:noProof/>
        </w:rPr>
        <w:fldChar w:fldCharType="end"/>
      </w:r>
      <w:r>
        <w:t xml:space="preserve"> Proses penambahan tangan sintesis</w:t>
      </w:r>
      <w:r w:rsidR="003757F8">
        <w:t>, (a) gambar asli, (b) tangan sintesis, (c) hasil augmentasi</w:t>
      </w:r>
      <w:bookmarkEnd w:id="104"/>
    </w:p>
    <w:p w14:paraId="17BFD924" w14:textId="4071F6D2" w:rsidR="003757F8" w:rsidRDefault="003757F8" w:rsidP="00A65BE6">
      <w:pPr>
        <w:pStyle w:val="Paragraf"/>
        <w:spacing w:before="240" w:after="0"/>
      </w:pPr>
      <w:r>
        <w:lastRenderedPageBreak/>
        <w:t>Pada akhirnya data wajah yang akan digunakan dalam pengujian ini adalah data wajah yang teroklusi dengan tangan sebagian, dan data wajah yang miring (</w:t>
      </w:r>
      <w:r w:rsidRPr="003757F8">
        <w:rPr>
          <w:i/>
          <w:iCs/>
        </w:rPr>
        <w:t>non-frontal</w:t>
      </w:r>
      <w:r>
        <w:t>) sesuai dengan gambar IV.9.</w:t>
      </w:r>
    </w:p>
    <w:p w14:paraId="6FD1B732" w14:textId="06FB2D5D" w:rsidR="003757F8" w:rsidRDefault="003757F8" w:rsidP="00A65BE6">
      <w:pPr>
        <w:pStyle w:val="Paragraf"/>
        <w:keepNext/>
        <w:spacing w:after="0"/>
        <w:jc w:val="center"/>
      </w:pPr>
      <w:r>
        <w:rPr>
          <w:noProof/>
        </w:rPr>
        <w:drawing>
          <wp:inline distT="0" distB="0" distL="0" distR="0" wp14:anchorId="758F6BA7" wp14:editId="36C5DEBC">
            <wp:extent cx="5095666" cy="742384"/>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6.png"/>
                    <pic:cNvPicPr/>
                  </pic:nvPicPr>
                  <pic:blipFill rotWithShape="1">
                    <a:blip r:embed="rId33">
                      <a:extLst>
                        <a:ext uri="{28A0092B-C50C-407E-A947-70E740481C1C}">
                          <a14:useLocalDpi xmlns:a14="http://schemas.microsoft.com/office/drawing/2010/main" val="0"/>
                        </a:ext>
                      </a:extLst>
                    </a:blip>
                    <a:srcRect l="18334" t="25562" r="17310" b="57768"/>
                    <a:stretch/>
                  </pic:blipFill>
                  <pic:spPr bwMode="auto">
                    <a:xfrm>
                      <a:off x="0" y="0"/>
                      <a:ext cx="5131035" cy="747537"/>
                    </a:xfrm>
                    <a:prstGeom prst="rect">
                      <a:avLst/>
                    </a:prstGeom>
                    <a:ln>
                      <a:noFill/>
                    </a:ln>
                    <a:extLst>
                      <a:ext uri="{53640926-AAD7-44D8-BBD7-CCE9431645EC}">
                        <a14:shadowObscured xmlns:a14="http://schemas.microsoft.com/office/drawing/2010/main"/>
                      </a:ext>
                    </a:extLst>
                  </pic:spPr>
                </pic:pic>
              </a:graphicData>
            </a:graphic>
          </wp:inline>
        </w:drawing>
      </w:r>
    </w:p>
    <w:p w14:paraId="6D07ECE6" w14:textId="64182286" w:rsidR="00E42E23" w:rsidRDefault="00E42E23" w:rsidP="00E42E23">
      <w:pPr>
        <w:pStyle w:val="Paragraf"/>
        <w:keepNext/>
        <w:jc w:val="center"/>
      </w:pPr>
      <w:r>
        <w:rPr>
          <w:noProof/>
        </w:rPr>
        <w:drawing>
          <wp:inline distT="0" distB="0" distL="0" distR="0" wp14:anchorId="0CF148F9" wp14:editId="16A0199E">
            <wp:extent cx="5115208" cy="65151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6.png"/>
                    <pic:cNvPicPr/>
                  </pic:nvPicPr>
                  <pic:blipFill rotWithShape="1">
                    <a:blip r:embed="rId34" cstate="print">
                      <a:extLst>
                        <a:ext uri="{28A0092B-C50C-407E-A947-70E740481C1C}">
                          <a14:useLocalDpi xmlns:a14="http://schemas.microsoft.com/office/drawing/2010/main" val="0"/>
                        </a:ext>
                      </a:extLst>
                    </a:blip>
                    <a:srcRect l="18334" t="45305" r="17310" b="39885"/>
                    <a:stretch/>
                  </pic:blipFill>
                  <pic:spPr bwMode="auto">
                    <a:xfrm>
                      <a:off x="0" y="0"/>
                      <a:ext cx="5122008" cy="652376"/>
                    </a:xfrm>
                    <a:prstGeom prst="rect">
                      <a:avLst/>
                    </a:prstGeom>
                    <a:ln>
                      <a:noFill/>
                    </a:ln>
                    <a:extLst>
                      <a:ext uri="{53640926-AAD7-44D8-BBD7-CCE9431645EC}">
                        <a14:shadowObscured xmlns:a14="http://schemas.microsoft.com/office/drawing/2010/main"/>
                      </a:ext>
                    </a:extLst>
                  </pic:spPr>
                </pic:pic>
              </a:graphicData>
            </a:graphic>
          </wp:inline>
        </w:drawing>
      </w:r>
    </w:p>
    <w:p w14:paraId="6F16BEBD" w14:textId="1526408B" w:rsidR="003757F8" w:rsidRPr="00E33480" w:rsidRDefault="003757F8" w:rsidP="003757F8">
      <w:pPr>
        <w:pStyle w:val="JudulGambar"/>
        <w:ind w:left="1418" w:hanging="1418"/>
        <w:jc w:val="both"/>
      </w:pPr>
      <w:bookmarkStart w:id="105" w:name="_Toc213715575"/>
      <w:r>
        <w:t>Gambar IV.</w:t>
      </w:r>
      <w:r w:rsidR="00E75C94">
        <w:fldChar w:fldCharType="begin"/>
      </w:r>
      <w:r w:rsidR="00E75C94">
        <w:instrText xml:space="preserve"> SEQ Gambar_IV. \* ARABIC </w:instrText>
      </w:r>
      <w:r w:rsidR="00E75C94">
        <w:fldChar w:fldCharType="separate"/>
      </w:r>
      <w:r w:rsidR="003A7653">
        <w:rPr>
          <w:noProof/>
        </w:rPr>
        <w:t>9</w:t>
      </w:r>
      <w:r w:rsidR="00E75C94">
        <w:rPr>
          <w:noProof/>
        </w:rPr>
        <w:fldChar w:fldCharType="end"/>
      </w:r>
      <w:r>
        <w:t xml:space="preserve"> Data wajah untuk pengujian, (a) wajah dengan oklusi tangan, (b) wajah non-frontal</w:t>
      </w:r>
      <w:bookmarkEnd w:id="105"/>
    </w:p>
    <w:p w14:paraId="294F3279" w14:textId="77777777" w:rsidR="00DA7695" w:rsidRPr="00D073AC" w:rsidRDefault="00DA7695" w:rsidP="00745D0D">
      <w:pPr>
        <w:pStyle w:val="Judulbabsub1"/>
        <w:numPr>
          <w:ilvl w:val="1"/>
          <w:numId w:val="6"/>
        </w:numPr>
        <w:spacing w:before="240"/>
        <w:rPr>
          <w:i/>
          <w:iCs/>
        </w:rPr>
      </w:pPr>
      <w:bookmarkStart w:id="106" w:name="_Toc212162875"/>
      <w:bookmarkStart w:id="107" w:name="_Toc213608313"/>
      <w:r>
        <w:t>Pengembangan</w:t>
      </w:r>
      <w:bookmarkEnd w:id="106"/>
      <w:bookmarkEnd w:id="107"/>
    </w:p>
    <w:p w14:paraId="5E501A2E" w14:textId="77777777" w:rsidR="00DA7695" w:rsidRDefault="00DA7695" w:rsidP="00DA7695">
      <w:pPr>
        <w:pStyle w:val="Paragraf"/>
      </w:pPr>
      <w:r>
        <w:t xml:space="preserve">Sistem keseluruhan akan dibuat dengan berbasis aplikasi web. Menggunakan </w:t>
      </w:r>
      <w:r w:rsidRPr="00D073AC">
        <w:rPr>
          <w:i/>
          <w:iCs/>
        </w:rPr>
        <w:t>flask</w:t>
      </w:r>
      <w:r>
        <w:t xml:space="preserve"> sebagai </w:t>
      </w:r>
      <w:r w:rsidRPr="00D073AC">
        <w:rPr>
          <w:i/>
          <w:iCs/>
        </w:rPr>
        <w:t>back-end</w:t>
      </w:r>
      <w:r>
        <w:t xml:space="preserve"> dan </w:t>
      </w:r>
      <w:r w:rsidRPr="00D073AC">
        <w:rPr>
          <w:i/>
          <w:iCs/>
        </w:rPr>
        <w:t>html css js</w:t>
      </w:r>
      <w:r>
        <w:t xml:space="preserve"> sebagai </w:t>
      </w:r>
      <w:r w:rsidRPr="00D073AC">
        <w:rPr>
          <w:i/>
          <w:iCs/>
        </w:rPr>
        <w:t>front-end</w:t>
      </w:r>
      <w:r>
        <w:t xml:space="preserve"> untuk mendukung sistem yang bisa diakses dengan </w:t>
      </w:r>
      <w:r w:rsidRPr="00D073AC">
        <w:rPr>
          <w:i/>
          <w:iCs/>
        </w:rPr>
        <w:t>cross-platform</w:t>
      </w:r>
      <w:r>
        <w:t>.</w:t>
      </w:r>
    </w:p>
    <w:p w14:paraId="420948D4" w14:textId="77777777" w:rsidR="00DA7695" w:rsidRPr="00D073AC" w:rsidRDefault="00DA7695" w:rsidP="00745D0D">
      <w:pPr>
        <w:pStyle w:val="Judulbabsub1"/>
        <w:numPr>
          <w:ilvl w:val="2"/>
          <w:numId w:val="6"/>
        </w:numPr>
        <w:spacing w:before="240"/>
        <w:rPr>
          <w:i/>
          <w:iCs/>
        </w:rPr>
      </w:pPr>
      <w:bookmarkStart w:id="108" w:name="_Toc212162876"/>
      <w:bookmarkStart w:id="109" w:name="_Toc213608314"/>
      <w:r>
        <w:t>Perangkat Keras</w:t>
      </w:r>
      <w:bookmarkEnd w:id="108"/>
      <w:bookmarkEnd w:id="109"/>
    </w:p>
    <w:p w14:paraId="793BB8FD" w14:textId="77777777" w:rsidR="00DA7695" w:rsidRPr="00D073AC" w:rsidRDefault="00DA7695" w:rsidP="00DA7695">
      <w:pPr>
        <w:pStyle w:val="Paragraf"/>
      </w:pPr>
      <w:r>
        <w:t xml:space="preserve">Perangkat keras yang digunakan dalam penelitian ini menggunakan sebuah </w:t>
      </w:r>
      <w:r w:rsidRPr="00D073AC">
        <w:rPr>
          <w:i/>
          <w:iCs/>
        </w:rPr>
        <w:t>personal computer</w:t>
      </w:r>
      <w:r>
        <w:rPr>
          <w:i/>
          <w:iCs/>
        </w:rPr>
        <w:t xml:space="preserve"> </w:t>
      </w:r>
      <w:r>
        <w:t xml:space="preserve">dengan spesifikasi CPU Ryzen 5 </w:t>
      </w:r>
      <w:r w:rsidRPr="00D073AC">
        <w:t xml:space="preserve">5600X </w:t>
      </w:r>
      <w:r>
        <w:t xml:space="preserve">dengan </w:t>
      </w:r>
      <w:r w:rsidRPr="00D073AC">
        <w:rPr>
          <w:i/>
          <w:iCs/>
        </w:rPr>
        <w:t>6 cores 12 threads 3.7Ghz Up to 4.6Ghz</w:t>
      </w:r>
      <w:r>
        <w:t xml:space="preserve">, GPU Nvidia 3060 12Gb yang digunakan untuk melakukan pelatihan model untuk pengujian data, dan RAM DDR4 16Gb. Spesifikasi tersebut tergolong pada kategori </w:t>
      </w:r>
      <w:r w:rsidRPr="00DB2F33">
        <w:rPr>
          <w:i/>
          <w:iCs/>
        </w:rPr>
        <w:t>mid-range</w:t>
      </w:r>
      <w:r>
        <w:t xml:space="preserve">, dan cukup untuk melakukan sebuah pelatihan data ataupun tugas </w:t>
      </w:r>
      <w:r w:rsidRPr="00DB2F33">
        <w:rPr>
          <w:i/>
          <w:iCs/>
        </w:rPr>
        <w:t>computer vision</w:t>
      </w:r>
      <w:r>
        <w:t xml:space="preserve"> lainnya.</w:t>
      </w:r>
    </w:p>
    <w:p w14:paraId="0334C929" w14:textId="77777777" w:rsidR="00DA7695" w:rsidRPr="00DB2F33" w:rsidRDefault="00DA7695" w:rsidP="00745D0D">
      <w:pPr>
        <w:pStyle w:val="Judulbabsub1"/>
        <w:numPr>
          <w:ilvl w:val="2"/>
          <w:numId w:val="6"/>
        </w:numPr>
        <w:spacing w:before="240"/>
        <w:rPr>
          <w:i/>
          <w:iCs/>
        </w:rPr>
      </w:pPr>
      <w:bookmarkStart w:id="110" w:name="_Toc212162877"/>
      <w:bookmarkStart w:id="111" w:name="_Toc213608315"/>
      <w:r>
        <w:t>Perangkat Lunak</w:t>
      </w:r>
      <w:bookmarkEnd w:id="110"/>
      <w:bookmarkEnd w:id="111"/>
    </w:p>
    <w:p w14:paraId="1B15D821" w14:textId="681E3246" w:rsidR="00DA7695" w:rsidRDefault="00DA7695" w:rsidP="00DA7695">
      <w:pPr>
        <w:pStyle w:val="Paragraf"/>
      </w:pPr>
      <w:r>
        <w:t xml:space="preserve">Perangkat lunak yang digunakan dalam pengembangan sistem antara lain, sistem operasi Windows 11, aplikasi VSCode untuk melakukan programming, dan Jupyter Notebook untuk melakukan analisis hasil. Python dengan library Flask digunakan sebagai </w:t>
      </w:r>
      <w:r w:rsidRPr="00DB2F33">
        <w:rPr>
          <w:i/>
          <w:iCs/>
        </w:rPr>
        <w:t>back</w:t>
      </w:r>
      <w:r>
        <w:t>-</w:t>
      </w:r>
      <w:r w:rsidRPr="00DB2F33">
        <w:rPr>
          <w:i/>
          <w:iCs/>
        </w:rPr>
        <w:t>end</w:t>
      </w:r>
      <w:r>
        <w:t xml:space="preserve"> karena kemampuannya dalam mengintegrasikan </w:t>
      </w:r>
      <w:r w:rsidRPr="00DB2F33">
        <w:rPr>
          <w:i/>
          <w:iCs/>
        </w:rPr>
        <w:t>python</w:t>
      </w:r>
      <w:r>
        <w:t xml:space="preserve"> dengan tugas pemrosesan </w:t>
      </w:r>
      <w:r w:rsidRPr="00DB2F33">
        <w:rPr>
          <w:i/>
          <w:iCs/>
        </w:rPr>
        <w:t>computer vision</w:t>
      </w:r>
      <w:r>
        <w:t xml:space="preserve"> dan </w:t>
      </w:r>
      <w:r w:rsidRPr="00DB2F33">
        <w:rPr>
          <w:i/>
          <w:iCs/>
        </w:rPr>
        <w:t>html-css-js</w:t>
      </w:r>
      <w:r>
        <w:t xml:space="preserve"> sebagai media yang bertugas sebagai </w:t>
      </w:r>
      <w:r w:rsidRPr="00DB2F33">
        <w:rPr>
          <w:i/>
          <w:iCs/>
        </w:rPr>
        <w:t>interface</w:t>
      </w:r>
      <w:r>
        <w:rPr>
          <w:i/>
          <w:iCs/>
        </w:rPr>
        <w:t xml:space="preserve"> </w:t>
      </w:r>
      <w:r>
        <w:t xml:space="preserve">sistem. </w:t>
      </w:r>
      <w:r w:rsidRPr="00DB2F33">
        <w:rPr>
          <w:i/>
          <w:iCs/>
        </w:rPr>
        <w:t>Database</w:t>
      </w:r>
      <w:r>
        <w:t xml:space="preserve"> yang digunakan adalah </w:t>
      </w:r>
      <w:r>
        <w:rPr>
          <w:i/>
          <w:iCs/>
        </w:rPr>
        <w:t>mysql</w:t>
      </w:r>
      <w:r>
        <w:t xml:space="preserve">, karena data pada sistem ini masih terstruktur sehingga </w:t>
      </w:r>
      <w:r w:rsidRPr="00DB2F33">
        <w:rPr>
          <w:i/>
          <w:iCs/>
        </w:rPr>
        <w:t>mysql</w:t>
      </w:r>
      <w:r>
        <w:t xml:space="preserve"> dinilai cukup untuk melakukan tugasnya dengan baik.</w:t>
      </w:r>
    </w:p>
    <w:p w14:paraId="46C11032" w14:textId="1C88C722" w:rsidR="005E3D0D" w:rsidRDefault="005E3D0D" w:rsidP="005E3D0D">
      <w:pPr>
        <w:pStyle w:val="Judulbabsub1"/>
        <w:numPr>
          <w:ilvl w:val="3"/>
          <w:numId w:val="6"/>
        </w:numPr>
        <w:spacing w:before="240"/>
        <w:rPr>
          <w:i/>
          <w:iCs/>
        </w:rPr>
      </w:pPr>
      <w:bookmarkStart w:id="112" w:name="_Toc213608316"/>
      <w:r>
        <w:lastRenderedPageBreak/>
        <w:t xml:space="preserve">Desain Halaman </w:t>
      </w:r>
      <w:r w:rsidRPr="005E3D0D">
        <w:rPr>
          <w:i/>
          <w:iCs/>
        </w:rPr>
        <w:t>Login</w:t>
      </w:r>
      <w:bookmarkEnd w:id="112"/>
    </w:p>
    <w:p w14:paraId="464C2750" w14:textId="54096A8F" w:rsidR="002C3152" w:rsidRPr="00A50EC6" w:rsidRDefault="002C3152" w:rsidP="002C3152">
      <w:pPr>
        <w:pStyle w:val="Paragraf"/>
      </w:pPr>
      <w:r w:rsidRPr="002C3152">
        <w:t xml:space="preserve">Halaman login dibuat dengan tampilan yang sederhana dan mudah digunakan, sehingga pengguna dapat mengakses sistem tanpa kesulitan. Penempatan elemen seperti kolom username, password, serta tombol masuk diatur secara jelas untuk memudahkan proses autentikasi. </w:t>
      </w:r>
      <w:r>
        <w:t>Adapun hasil rancangan halama</w:t>
      </w:r>
      <w:r w:rsidR="00AE05E2">
        <w:t>n</w:t>
      </w:r>
      <w:r>
        <w:t xml:space="preserve"> </w:t>
      </w:r>
      <w:r w:rsidRPr="00AE05E2">
        <w:rPr>
          <w:i/>
          <w:iCs/>
        </w:rPr>
        <w:t>login</w:t>
      </w:r>
      <w:r>
        <w:t xml:space="preserve"> pada penelitian ini dapat dilihat pada gambar IV.</w:t>
      </w:r>
      <w:r w:rsidR="00B134C9">
        <w:t>10</w:t>
      </w:r>
      <w:r>
        <w:t>.</w:t>
      </w:r>
    </w:p>
    <w:p w14:paraId="73FC31B0" w14:textId="77777777" w:rsidR="002C3152" w:rsidRDefault="00A50EC6" w:rsidP="00A65BE6">
      <w:pPr>
        <w:pStyle w:val="Paragraf"/>
        <w:keepNext/>
        <w:spacing w:after="0"/>
        <w:jc w:val="center"/>
      </w:pPr>
      <w:r>
        <w:rPr>
          <w:noProof/>
        </w:rPr>
        <w:drawing>
          <wp:inline distT="0" distB="0" distL="0" distR="0" wp14:anchorId="2DEAC1DE" wp14:editId="0F63B9AD">
            <wp:extent cx="3350276" cy="2036758"/>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6449" t="23857" r="25112" b="23788"/>
                    <a:stretch/>
                  </pic:blipFill>
                  <pic:spPr bwMode="auto">
                    <a:xfrm>
                      <a:off x="0" y="0"/>
                      <a:ext cx="3351686" cy="2037615"/>
                    </a:xfrm>
                    <a:prstGeom prst="rect">
                      <a:avLst/>
                    </a:prstGeom>
                    <a:ln>
                      <a:noFill/>
                    </a:ln>
                    <a:extLst>
                      <a:ext uri="{53640926-AAD7-44D8-BBD7-CCE9431645EC}">
                        <a14:shadowObscured xmlns:a14="http://schemas.microsoft.com/office/drawing/2010/main"/>
                      </a:ext>
                    </a:extLst>
                  </pic:spPr>
                </pic:pic>
              </a:graphicData>
            </a:graphic>
          </wp:inline>
        </w:drawing>
      </w:r>
    </w:p>
    <w:p w14:paraId="3A514DE0" w14:textId="06C3F370" w:rsidR="00A50EC6" w:rsidRPr="005E3D0D" w:rsidRDefault="002C3152" w:rsidP="002C3152">
      <w:pPr>
        <w:pStyle w:val="JudulGambar"/>
      </w:pPr>
      <w:bookmarkStart w:id="113" w:name="_Toc213715576"/>
      <w:r>
        <w:t>Gambar IV.</w:t>
      </w:r>
      <w:r w:rsidR="00E75C94">
        <w:fldChar w:fldCharType="begin"/>
      </w:r>
      <w:r w:rsidR="00E75C94">
        <w:instrText xml:space="preserve"> SEQ Gambar_IV. \* ARABIC </w:instrText>
      </w:r>
      <w:r w:rsidR="00E75C94">
        <w:fldChar w:fldCharType="separate"/>
      </w:r>
      <w:r w:rsidR="003A7653">
        <w:rPr>
          <w:noProof/>
        </w:rPr>
        <w:t>10</w:t>
      </w:r>
      <w:r w:rsidR="00E75C94">
        <w:rPr>
          <w:noProof/>
        </w:rPr>
        <w:fldChar w:fldCharType="end"/>
      </w:r>
      <w:r>
        <w:t xml:space="preserve"> Rancangan desain halaman </w:t>
      </w:r>
      <w:r w:rsidRPr="002C3152">
        <w:rPr>
          <w:i/>
          <w:iCs/>
        </w:rPr>
        <w:t>login</w:t>
      </w:r>
      <w:bookmarkEnd w:id="113"/>
    </w:p>
    <w:p w14:paraId="2B37490B" w14:textId="5C25596C" w:rsidR="005E3D0D" w:rsidRDefault="005E3D0D" w:rsidP="005E3D0D">
      <w:pPr>
        <w:pStyle w:val="Judulbabsub1"/>
        <w:numPr>
          <w:ilvl w:val="3"/>
          <w:numId w:val="6"/>
        </w:numPr>
        <w:spacing w:before="240"/>
        <w:rPr>
          <w:i/>
          <w:iCs/>
        </w:rPr>
      </w:pPr>
      <w:bookmarkStart w:id="114" w:name="_Toc213608317"/>
      <w:r>
        <w:t xml:space="preserve">Desain Halaman </w:t>
      </w:r>
      <w:r w:rsidRPr="005E3D0D">
        <w:rPr>
          <w:i/>
          <w:iCs/>
        </w:rPr>
        <w:t>Asynchronous Learning</w:t>
      </w:r>
      <w:bookmarkEnd w:id="114"/>
    </w:p>
    <w:p w14:paraId="1FE47647" w14:textId="1358EA57" w:rsidR="00A50EC6" w:rsidRDefault="002C3152" w:rsidP="00A50EC6">
      <w:pPr>
        <w:pStyle w:val="Paragraf"/>
      </w:pPr>
      <w:r>
        <w:t xml:space="preserve">Halaman </w:t>
      </w:r>
      <w:r w:rsidRPr="002C3152">
        <w:rPr>
          <w:i/>
          <w:iCs/>
        </w:rPr>
        <w:t>asynchronous</w:t>
      </w:r>
      <w:r>
        <w:t xml:space="preserve"> </w:t>
      </w:r>
      <w:r w:rsidRPr="002C3152">
        <w:rPr>
          <w:i/>
          <w:iCs/>
        </w:rPr>
        <w:t>learning</w:t>
      </w:r>
      <w:r>
        <w:rPr>
          <w:i/>
          <w:iCs/>
        </w:rPr>
        <w:t xml:space="preserve"> </w:t>
      </w:r>
      <w:r>
        <w:t xml:space="preserve">akan berisi beberapa elemen, yaitu </w:t>
      </w:r>
      <w:r w:rsidRPr="002C3152">
        <w:rPr>
          <w:i/>
          <w:iCs/>
        </w:rPr>
        <w:t>frame</w:t>
      </w:r>
      <w:r>
        <w:t xml:space="preserve"> video pembelajaran, </w:t>
      </w:r>
      <w:r w:rsidRPr="002C3152">
        <w:rPr>
          <w:i/>
          <w:iCs/>
        </w:rPr>
        <w:t>frame</w:t>
      </w:r>
      <w:r>
        <w:rPr>
          <w:i/>
          <w:iCs/>
        </w:rPr>
        <w:t xml:space="preserve"> </w:t>
      </w:r>
      <w:r>
        <w:t xml:space="preserve">tampilan dari </w:t>
      </w:r>
      <w:r w:rsidRPr="002C3152">
        <w:rPr>
          <w:i/>
          <w:iCs/>
        </w:rPr>
        <w:t>webcam</w:t>
      </w:r>
      <w:r>
        <w:t>, dan tombol navigasi untuk memulai dan menyelesaikan video pembelajaran. Adapun hasil rancangan halama</w:t>
      </w:r>
      <w:r w:rsidR="00AE05E2">
        <w:t>n</w:t>
      </w:r>
      <w:r>
        <w:t xml:space="preserve"> </w:t>
      </w:r>
      <w:r w:rsidR="00AE05E2" w:rsidRPr="0008621D">
        <w:rPr>
          <w:i/>
          <w:iCs/>
        </w:rPr>
        <w:t>asynchronous</w:t>
      </w:r>
      <w:r w:rsidR="00AE05E2" w:rsidRPr="0043369F">
        <w:t xml:space="preserve"> </w:t>
      </w:r>
      <w:r w:rsidR="00AE05E2" w:rsidRPr="0008621D">
        <w:rPr>
          <w:i/>
          <w:iCs/>
        </w:rPr>
        <w:t>learning</w:t>
      </w:r>
      <w:r w:rsidR="00AE05E2">
        <w:t xml:space="preserve"> </w:t>
      </w:r>
      <w:r>
        <w:t>pada penelitian ini dapat dilihat pada gambar IV.</w:t>
      </w:r>
      <w:r w:rsidR="00E33480">
        <w:t>1</w:t>
      </w:r>
      <w:r w:rsidR="00B134C9">
        <w:t>1</w:t>
      </w:r>
      <w:r>
        <w:t>.</w:t>
      </w:r>
    </w:p>
    <w:p w14:paraId="20195B3C" w14:textId="77777777" w:rsidR="0008621D" w:rsidRDefault="0008621D" w:rsidP="0008621D">
      <w:pPr>
        <w:pStyle w:val="Paragraf"/>
        <w:keepNext/>
        <w:jc w:val="center"/>
      </w:pPr>
      <w:r>
        <w:rPr>
          <w:noProof/>
        </w:rPr>
        <w:drawing>
          <wp:inline distT="0" distB="0" distL="0" distR="0" wp14:anchorId="6D957002" wp14:editId="7D8D3CA7">
            <wp:extent cx="4450466" cy="2501293"/>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962" t="18294" r="18060" b="17776"/>
                    <a:stretch/>
                  </pic:blipFill>
                  <pic:spPr bwMode="auto">
                    <a:xfrm>
                      <a:off x="0" y="0"/>
                      <a:ext cx="4476163" cy="2515736"/>
                    </a:xfrm>
                    <a:prstGeom prst="rect">
                      <a:avLst/>
                    </a:prstGeom>
                    <a:ln>
                      <a:noFill/>
                    </a:ln>
                    <a:extLst>
                      <a:ext uri="{53640926-AAD7-44D8-BBD7-CCE9431645EC}">
                        <a14:shadowObscured xmlns:a14="http://schemas.microsoft.com/office/drawing/2010/main"/>
                      </a:ext>
                    </a:extLst>
                  </pic:spPr>
                </pic:pic>
              </a:graphicData>
            </a:graphic>
          </wp:inline>
        </w:drawing>
      </w:r>
    </w:p>
    <w:p w14:paraId="33F18CAA" w14:textId="65D91D1A" w:rsidR="002C3152" w:rsidRPr="002C3152" w:rsidRDefault="0008621D" w:rsidP="0008621D">
      <w:pPr>
        <w:pStyle w:val="JudulGambar"/>
      </w:pPr>
      <w:bookmarkStart w:id="115" w:name="_Toc213715577"/>
      <w:r>
        <w:t>Gambar IV.</w:t>
      </w:r>
      <w:r w:rsidR="00E75C94">
        <w:fldChar w:fldCharType="begin"/>
      </w:r>
      <w:r w:rsidR="00E75C94">
        <w:instrText xml:space="preserve"> SEQ Gambar_IV. \* ARABIC </w:instrText>
      </w:r>
      <w:r w:rsidR="00E75C94">
        <w:fldChar w:fldCharType="separate"/>
      </w:r>
      <w:r w:rsidR="003A7653">
        <w:rPr>
          <w:noProof/>
        </w:rPr>
        <w:t>11</w:t>
      </w:r>
      <w:r w:rsidR="00E75C94">
        <w:rPr>
          <w:noProof/>
        </w:rPr>
        <w:fldChar w:fldCharType="end"/>
      </w:r>
      <w:r>
        <w:t xml:space="preserve"> Rancangan h</w:t>
      </w:r>
      <w:r w:rsidRPr="0043369F">
        <w:t xml:space="preserve">alaman </w:t>
      </w:r>
      <w:r w:rsidRPr="0008621D">
        <w:rPr>
          <w:i/>
          <w:iCs/>
        </w:rPr>
        <w:t>asynchronous</w:t>
      </w:r>
      <w:r w:rsidRPr="0043369F">
        <w:t xml:space="preserve"> </w:t>
      </w:r>
      <w:r w:rsidRPr="0008621D">
        <w:rPr>
          <w:i/>
          <w:iCs/>
        </w:rPr>
        <w:t>learning</w:t>
      </w:r>
      <w:bookmarkEnd w:id="115"/>
    </w:p>
    <w:p w14:paraId="480B0074" w14:textId="5D179882" w:rsidR="005E3D0D" w:rsidRPr="00DB2F33" w:rsidRDefault="005E3D0D" w:rsidP="005E3D0D">
      <w:pPr>
        <w:pStyle w:val="Judulbabsub1"/>
        <w:numPr>
          <w:ilvl w:val="3"/>
          <w:numId w:val="6"/>
        </w:numPr>
        <w:spacing w:before="240"/>
        <w:rPr>
          <w:i/>
          <w:iCs/>
        </w:rPr>
      </w:pPr>
      <w:bookmarkStart w:id="116" w:name="_Toc213608318"/>
      <w:r>
        <w:lastRenderedPageBreak/>
        <w:t>Desain Halaman Analisis Emosi</w:t>
      </w:r>
      <w:bookmarkEnd w:id="116"/>
    </w:p>
    <w:p w14:paraId="697BA049" w14:textId="6CCEDF7A" w:rsidR="005E3D0D" w:rsidRPr="00446A06" w:rsidRDefault="00446A06" w:rsidP="00A50EC6">
      <w:pPr>
        <w:pStyle w:val="Paragraf"/>
      </w:pPr>
      <w:r>
        <w:t xml:space="preserve">Halaman ini akan berisi data berupa grafik tentang analisis emosi siswa berdasarkan hasil dari penilaian sistem saat siswa sedang mengakses materi pada </w:t>
      </w:r>
      <w:r w:rsidRPr="0008621D">
        <w:rPr>
          <w:i/>
          <w:iCs/>
        </w:rPr>
        <w:t>asynchronous</w:t>
      </w:r>
      <w:r w:rsidRPr="0043369F">
        <w:t xml:space="preserve"> </w:t>
      </w:r>
      <w:r w:rsidRPr="0008621D">
        <w:rPr>
          <w:i/>
          <w:iCs/>
        </w:rPr>
        <w:t>learning</w:t>
      </w:r>
      <w:r>
        <w:rPr>
          <w:i/>
          <w:iCs/>
        </w:rPr>
        <w:t>.</w:t>
      </w:r>
      <w:r>
        <w:t xml:space="preserve"> Pada bagian ini akan ditampilkan analisis kefokusan, tingkat </w:t>
      </w:r>
      <w:r w:rsidRPr="00446A06">
        <w:rPr>
          <w:i/>
          <w:iCs/>
        </w:rPr>
        <w:t>engagement</w:t>
      </w:r>
      <w:r>
        <w:t xml:space="preserve">, emosi dominan, hingga sedikit masukan umpan balik kepada pengajar </w:t>
      </w:r>
      <w:r w:rsidR="00AE05E2">
        <w:t>terhadap materi yang diberikan. Adapun hasil rancangan halaman</w:t>
      </w:r>
      <w:r w:rsidR="00AE05E2" w:rsidRPr="00AE05E2">
        <w:t xml:space="preserve"> analisis emosi </w:t>
      </w:r>
      <w:r w:rsidR="00AE05E2">
        <w:t>pada penelitian ini dapat dilihat pada gambar IV.1</w:t>
      </w:r>
      <w:r w:rsidR="00E2395F">
        <w:t>2</w:t>
      </w:r>
      <w:r w:rsidR="00AE05E2">
        <w:t>.</w:t>
      </w:r>
    </w:p>
    <w:p w14:paraId="346AABCA" w14:textId="77777777" w:rsidR="00F94BCF" w:rsidRDefault="00446A06" w:rsidP="00F94BCF">
      <w:pPr>
        <w:pStyle w:val="Paragraf"/>
        <w:keepNext/>
        <w:jc w:val="center"/>
      </w:pPr>
      <w:r>
        <w:rPr>
          <w:noProof/>
        </w:rPr>
        <w:drawing>
          <wp:inline distT="0" distB="0" distL="0" distR="0" wp14:anchorId="12B0C454" wp14:editId="77373DF5">
            <wp:extent cx="5018334" cy="2838340"/>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9760" t="9887" r="11192" b="10625"/>
                    <a:stretch/>
                  </pic:blipFill>
                  <pic:spPr bwMode="auto">
                    <a:xfrm>
                      <a:off x="0" y="0"/>
                      <a:ext cx="5046837" cy="2854461"/>
                    </a:xfrm>
                    <a:prstGeom prst="rect">
                      <a:avLst/>
                    </a:prstGeom>
                    <a:ln>
                      <a:noFill/>
                    </a:ln>
                    <a:extLst>
                      <a:ext uri="{53640926-AAD7-44D8-BBD7-CCE9431645EC}">
                        <a14:shadowObscured xmlns:a14="http://schemas.microsoft.com/office/drawing/2010/main"/>
                      </a:ext>
                    </a:extLst>
                  </pic:spPr>
                </pic:pic>
              </a:graphicData>
            </a:graphic>
          </wp:inline>
        </w:drawing>
      </w:r>
    </w:p>
    <w:p w14:paraId="50073C5F" w14:textId="0AC6FE23" w:rsidR="00446A06" w:rsidRPr="00A50EC6" w:rsidRDefault="00F94BCF" w:rsidP="00F94BCF">
      <w:pPr>
        <w:pStyle w:val="JudulGambar"/>
      </w:pPr>
      <w:bookmarkStart w:id="117" w:name="_Toc213715578"/>
      <w:r>
        <w:t>Gambar IV.</w:t>
      </w:r>
      <w:r w:rsidR="00E75C94">
        <w:fldChar w:fldCharType="begin"/>
      </w:r>
      <w:r w:rsidR="00E75C94">
        <w:instrText xml:space="preserve"> SEQ Gambar_IV. \* ARABIC </w:instrText>
      </w:r>
      <w:r w:rsidR="00E75C94">
        <w:fldChar w:fldCharType="separate"/>
      </w:r>
      <w:r w:rsidR="003A7653">
        <w:rPr>
          <w:noProof/>
        </w:rPr>
        <w:t>12</w:t>
      </w:r>
      <w:r w:rsidR="00E75C94">
        <w:rPr>
          <w:noProof/>
        </w:rPr>
        <w:fldChar w:fldCharType="end"/>
      </w:r>
      <w:r>
        <w:t xml:space="preserve"> Rancangan halaman analisis emosi</w:t>
      </w:r>
      <w:bookmarkEnd w:id="117"/>
    </w:p>
    <w:p w14:paraId="3011203D" w14:textId="77777777" w:rsidR="00DA7695" w:rsidRPr="00DB2F33" w:rsidRDefault="00DA7695" w:rsidP="00745D0D">
      <w:pPr>
        <w:pStyle w:val="Judulbabsub1"/>
        <w:numPr>
          <w:ilvl w:val="2"/>
          <w:numId w:val="6"/>
        </w:numPr>
        <w:spacing w:before="240"/>
        <w:rPr>
          <w:i/>
          <w:iCs/>
        </w:rPr>
      </w:pPr>
      <w:bookmarkStart w:id="118" w:name="_Toc212162878"/>
      <w:bookmarkStart w:id="119" w:name="_Toc213608319"/>
      <w:r>
        <w:t>Pengembangan Metode Usulan</w:t>
      </w:r>
      <w:bookmarkEnd w:id="118"/>
      <w:bookmarkEnd w:id="119"/>
    </w:p>
    <w:p w14:paraId="786E508E" w14:textId="2F15942A" w:rsidR="00DA7695" w:rsidRPr="00EE1CE2" w:rsidRDefault="00DA7695" w:rsidP="00DA7695">
      <w:pPr>
        <w:pStyle w:val="Paragraf"/>
      </w:pPr>
      <w:r>
        <w:t xml:space="preserve">Gambar yang akan diproses adalah hasil tangkapan kamera yang dilakukan pada pihak </w:t>
      </w:r>
      <w:r w:rsidRPr="00DB2F33">
        <w:rPr>
          <w:i/>
          <w:iCs/>
        </w:rPr>
        <w:t>front-end</w:t>
      </w:r>
      <w:r>
        <w:rPr>
          <w:i/>
          <w:iCs/>
        </w:rPr>
        <w:t xml:space="preserve">. </w:t>
      </w:r>
      <w:r>
        <w:t xml:space="preserve">Gambar tersebut akan dikirim ke </w:t>
      </w:r>
      <w:r w:rsidRPr="009801CA">
        <w:rPr>
          <w:i/>
          <w:iCs/>
        </w:rPr>
        <w:t>back-end</w:t>
      </w:r>
      <w:r>
        <w:t xml:space="preserve"> melalui </w:t>
      </w:r>
      <w:r w:rsidRPr="00DB2F33">
        <w:rPr>
          <w:i/>
          <w:iCs/>
        </w:rPr>
        <w:t>socket io</w:t>
      </w:r>
      <w:r>
        <w:t xml:space="preserve">, lalu dilakukan </w:t>
      </w:r>
      <w:r w:rsidRPr="00800CB0">
        <w:rPr>
          <w:i/>
          <w:iCs/>
        </w:rPr>
        <w:t>pre-processing</w:t>
      </w:r>
      <w:r>
        <w:t xml:space="preserve"> terlebih dahulu dengan metode usulan. Adapun langkah pada metode usulan ini dapat dilihat pada gambar IV.</w:t>
      </w:r>
      <w:r w:rsidR="00B134C9">
        <w:t>13</w:t>
      </w:r>
      <w:r>
        <w:t>.</w:t>
      </w:r>
    </w:p>
    <w:p w14:paraId="3B155ADC" w14:textId="77777777" w:rsidR="00DA7695" w:rsidRDefault="00DA7695" w:rsidP="00A65BE6">
      <w:pPr>
        <w:pStyle w:val="Paragraf"/>
        <w:keepNext/>
        <w:spacing w:after="0"/>
        <w:jc w:val="center"/>
      </w:pPr>
      <w:r>
        <w:rPr>
          <w:noProof/>
        </w:rPr>
        <w:drawing>
          <wp:inline distT="0" distB="0" distL="0" distR="0" wp14:anchorId="4AFD188A" wp14:editId="45CC5EE3">
            <wp:extent cx="4409955" cy="146953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l="11337" t="7112" r="8864"/>
                    <a:stretch/>
                  </pic:blipFill>
                  <pic:spPr bwMode="auto">
                    <a:xfrm>
                      <a:off x="0" y="0"/>
                      <a:ext cx="4467025" cy="1488554"/>
                    </a:xfrm>
                    <a:prstGeom prst="rect">
                      <a:avLst/>
                    </a:prstGeom>
                    <a:noFill/>
                    <a:ln>
                      <a:noFill/>
                    </a:ln>
                    <a:extLst>
                      <a:ext uri="{53640926-AAD7-44D8-BBD7-CCE9431645EC}">
                        <a14:shadowObscured xmlns:a14="http://schemas.microsoft.com/office/drawing/2010/main"/>
                      </a:ext>
                    </a:extLst>
                  </pic:spPr>
                </pic:pic>
              </a:graphicData>
            </a:graphic>
          </wp:inline>
        </w:drawing>
      </w:r>
    </w:p>
    <w:p w14:paraId="3D4B8CC1" w14:textId="1F93535D" w:rsidR="00DA7695" w:rsidRDefault="00DA7695" w:rsidP="00DA7695">
      <w:pPr>
        <w:pStyle w:val="JudulGambar"/>
      </w:pPr>
      <w:bookmarkStart w:id="120" w:name="_Toc210151795"/>
      <w:bookmarkStart w:id="121" w:name="_Toc213715579"/>
      <w:r>
        <w:t>Gambar IV.</w:t>
      </w:r>
      <w:r w:rsidR="00E75C94">
        <w:fldChar w:fldCharType="begin"/>
      </w:r>
      <w:r w:rsidR="00E75C94">
        <w:instrText xml:space="preserve"> SEQ Gambar_IV. \* ARABIC </w:instrText>
      </w:r>
      <w:r w:rsidR="00E75C94">
        <w:fldChar w:fldCharType="separate"/>
      </w:r>
      <w:r w:rsidR="003A7653">
        <w:rPr>
          <w:noProof/>
        </w:rPr>
        <w:t>13</w:t>
      </w:r>
      <w:r w:rsidR="00E75C94">
        <w:rPr>
          <w:noProof/>
        </w:rPr>
        <w:fldChar w:fldCharType="end"/>
      </w:r>
      <w:r>
        <w:t xml:space="preserve"> Langkah pada metode usulan</w:t>
      </w:r>
      <w:bookmarkEnd w:id="120"/>
      <w:bookmarkEnd w:id="121"/>
    </w:p>
    <w:p w14:paraId="166391FF" w14:textId="77777777" w:rsidR="00DA7695" w:rsidRPr="00293B52" w:rsidRDefault="00DA7695" w:rsidP="00DA7695">
      <w:pPr>
        <w:pStyle w:val="Paragraf"/>
        <w:spacing w:before="240"/>
      </w:pPr>
      <w:r>
        <w:lastRenderedPageBreak/>
        <w:t xml:space="preserve">Pada gambar IV.8 dapat dijelaskan bahwa gambar yang berupa wajah yang teroklusi objek tangan akan dilakukan konversi ke bentuk </w:t>
      </w:r>
      <w:r w:rsidRPr="00800CB0">
        <w:rPr>
          <w:i/>
          <w:iCs/>
        </w:rPr>
        <w:t>mesh</w:t>
      </w:r>
      <w:r>
        <w:rPr>
          <w:i/>
          <w:iCs/>
        </w:rPr>
        <w:t xml:space="preserve"> </w:t>
      </w:r>
      <w:r>
        <w:t xml:space="preserve">dengan memanfaatkan </w:t>
      </w:r>
      <w:r w:rsidRPr="00800CB0">
        <w:rPr>
          <w:i/>
          <w:iCs/>
        </w:rPr>
        <w:t>library mediapipe</w:t>
      </w:r>
      <w:r>
        <w:t>. Lalu gambar tersebut akan dikoreksi arah kepalanya (</w:t>
      </w:r>
      <w:r w:rsidRPr="00800CB0">
        <w:rPr>
          <w:i/>
          <w:iCs/>
        </w:rPr>
        <w:t>roll</w:t>
      </w:r>
      <w:r>
        <w:t>) yang dimana jika wajahnya miring (</w:t>
      </w:r>
      <w:r w:rsidRPr="00800CB0">
        <w:rPr>
          <w:i/>
          <w:iCs/>
        </w:rPr>
        <w:t>roll</w:t>
      </w:r>
      <w:r>
        <w:t xml:space="preserve">) akan diluruskan terlebih dahulu. Selanjutnya wajah yang sudah diluruskan akan dideteksi objek tangannya, jika ada tangan terdeteksi maka tangan tersebut akan dibuat menjadi </w:t>
      </w:r>
      <w:r w:rsidRPr="00800CB0">
        <w:rPr>
          <w:i/>
          <w:iCs/>
        </w:rPr>
        <w:t>blur</w:t>
      </w:r>
      <w:r>
        <w:t xml:space="preserve">. Wajah dan tangan tersebut dilakukan masking menjadi objek berbentuk objek putih untuk bagian wajah, dan objek merah untuk bagian tangan. Objek hasil </w:t>
      </w:r>
      <w:r w:rsidRPr="00800CB0">
        <w:rPr>
          <w:i/>
          <w:iCs/>
        </w:rPr>
        <w:t>masking</w:t>
      </w:r>
      <w:r>
        <w:t xml:space="preserve"> merah dan putih tersebut akan dibagi dua sesuai dengan titik tengah wajah. Hasil baginya akan dibandingkan dengan menghitung masing-masing luas pixel putihnya. Bagian yang diambil adalah bagian yang memiliki pixel putih lebih banyak dari bagian lainnya yang dimana hal tersebut berarti tidak ada atau objek oklusinya lebih sedikit. Berdasarkan objek </w:t>
      </w:r>
      <w:r w:rsidRPr="00800CB0">
        <w:rPr>
          <w:i/>
          <w:iCs/>
        </w:rPr>
        <w:t>masking</w:t>
      </w:r>
      <w:r>
        <w:t xml:space="preserve"> yang dipilih, kemudian wajah asli akan di-</w:t>
      </w:r>
      <w:r w:rsidRPr="00800CB0">
        <w:rPr>
          <w:i/>
          <w:iCs/>
        </w:rPr>
        <w:t>stretch</w:t>
      </w:r>
      <w:r>
        <w:rPr>
          <w:i/>
          <w:iCs/>
        </w:rPr>
        <w:t xml:space="preserve">ing </w:t>
      </w:r>
      <w:r>
        <w:t>ke bentuk masking putih yang telah diluruskan bagian tengahnya. Lalu bagian wajah asli yang telah di-</w:t>
      </w:r>
      <w:r w:rsidRPr="00293B52">
        <w:rPr>
          <w:i/>
          <w:iCs/>
        </w:rPr>
        <w:t>stretching</w:t>
      </w:r>
      <w:r>
        <w:t xml:space="preserve"> </w:t>
      </w:r>
      <w:r>
        <w:rPr>
          <w:i/>
          <w:iCs/>
        </w:rPr>
        <w:t xml:space="preserve"> </w:t>
      </w:r>
      <w:r>
        <w:t>tersebut diduplikasi dan dikombinasikan menjadi wajah yang seolah menghadap ke depan tanpa adanya tangan yang menutupi. Hasil wajah tersebutlah yang akan dilakukan proses FER dengan model-model FER yang telah ada.</w:t>
      </w:r>
    </w:p>
    <w:p w14:paraId="4F7D0927" w14:textId="0846C257" w:rsidR="00824E6E" w:rsidRDefault="00824E6E" w:rsidP="00DA7695">
      <w:pPr>
        <w:pStyle w:val="Paragraf"/>
        <w:spacing w:after="0"/>
      </w:pPr>
    </w:p>
    <w:p w14:paraId="2BD55C87" w14:textId="77777777" w:rsidR="00824E6E" w:rsidRDefault="00824E6E">
      <w:pPr>
        <w:rPr>
          <w:rFonts w:ascii="Times New Roman" w:hAnsi="Times New Roman"/>
          <w:sz w:val="24"/>
        </w:rPr>
      </w:pPr>
      <w:r>
        <w:br w:type="page"/>
      </w:r>
    </w:p>
    <w:p w14:paraId="325B8899" w14:textId="2205F62B" w:rsidR="00824E6E" w:rsidRPr="0033030C" w:rsidRDefault="00824E6E" w:rsidP="0033030C">
      <w:pPr>
        <w:pStyle w:val="judulBab15"/>
        <w:numPr>
          <w:ilvl w:val="0"/>
          <w:numId w:val="6"/>
        </w:numPr>
        <w:ind w:left="709" w:hanging="709"/>
      </w:pPr>
      <w:bookmarkStart w:id="122" w:name="_Toc213608320"/>
      <w:r w:rsidRPr="0033030C">
        <w:lastRenderedPageBreak/>
        <w:t xml:space="preserve">Hasil dan </w:t>
      </w:r>
      <w:r w:rsidR="00642CA4" w:rsidRPr="0033030C">
        <w:t>Evaluasi</w:t>
      </w:r>
      <w:bookmarkEnd w:id="122"/>
    </w:p>
    <w:p w14:paraId="3802CAB3" w14:textId="2FD0AB59" w:rsidR="00642CA4" w:rsidRPr="00642CA4" w:rsidRDefault="00642CA4" w:rsidP="00642CA4">
      <w:pPr>
        <w:pStyle w:val="Paragraf"/>
        <w:spacing w:before="240"/>
      </w:pPr>
      <w:r>
        <w:t>Bab ini membahas hasil dari penerapan solusi yang telah dirancang. Selain itu, pada bagian ini juga akan dijelaskan evaluasi sesuai dengan rancangan rencana evaluasi pada bab sebelumnya Setiap tahapan pengembangan dijelaskan secara detail dalam subbab masing-masing.</w:t>
      </w:r>
    </w:p>
    <w:p w14:paraId="48660C25" w14:textId="0954B3F2" w:rsidR="0049149D" w:rsidRPr="00DD094D" w:rsidRDefault="0049149D" w:rsidP="0049149D">
      <w:pPr>
        <w:pStyle w:val="Judulbabsub1"/>
        <w:numPr>
          <w:ilvl w:val="1"/>
          <w:numId w:val="6"/>
        </w:numPr>
        <w:rPr>
          <w:i/>
          <w:iCs/>
        </w:rPr>
      </w:pPr>
      <w:bookmarkStart w:id="123" w:name="_Toc213608321"/>
      <w:r>
        <w:t>Hasil Metode Usulan</w:t>
      </w:r>
      <w:bookmarkEnd w:id="123"/>
    </w:p>
    <w:p w14:paraId="118805F6" w14:textId="246B0708" w:rsidR="00DD094D" w:rsidRPr="00DD094D" w:rsidRDefault="00DD094D" w:rsidP="00DD094D">
      <w:pPr>
        <w:pStyle w:val="Paragraf"/>
      </w:pPr>
      <w:r>
        <w:t xml:space="preserve">Bagian ini menyajikan hasil penerapan metode usulan terhadap data uji yang berupa wajah dengan oklusi tangan dan wajah yang tidak menghadap ke depan. Gambar V.1 menunjukkan hasil dimana gambar </w:t>
      </w:r>
      <w:r>
        <w:rPr>
          <w:i/>
          <w:iCs/>
        </w:rPr>
        <w:t>input</w:t>
      </w:r>
      <w:r>
        <w:t xml:space="preserve"> adalah data yang diujikan, dan gambar </w:t>
      </w:r>
      <w:r>
        <w:rPr>
          <w:i/>
          <w:iCs/>
        </w:rPr>
        <w:t xml:space="preserve">output </w:t>
      </w:r>
      <w:r>
        <w:t xml:space="preserve">adalah hasil dari penerapan metode usulan. </w:t>
      </w:r>
    </w:p>
    <w:p w14:paraId="2CEA7FD7" w14:textId="77777777" w:rsidR="00DD094D" w:rsidRDefault="00CA666A" w:rsidP="00A6030F">
      <w:pPr>
        <w:pStyle w:val="Paragraf"/>
        <w:keepNext/>
        <w:spacing w:after="0"/>
        <w:jc w:val="center"/>
      </w:pPr>
      <w:r>
        <w:rPr>
          <w:noProof/>
        </w:rPr>
        <w:drawing>
          <wp:inline distT="0" distB="0" distL="0" distR="0" wp14:anchorId="1F2D9DAD" wp14:editId="3DB13BA1">
            <wp:extent cx="4982375" cy="3283931"/>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7.png"/>
                    <pic:cNvPicPr/>
                  </pic:nvPicPr>
                  <pic:blipFill rotWithShape="1">
                    <a:blip r:embed="rId39" cstate="print">
                      <a:extLst>
                        <a:ext uri="{28A0092B-C50C-407E-A947-70E740481C1C}">
                          <a14:useLocalDpi xmlns:a14="http://schemas.microsoft.com/office/drawing/2010/main" val="0"/>
                        </a:ext>
                      </a:extLst>
                    </a:blip>
                    <a:srcRect l="5157" t="2253" r="13402" b="2314"/>
                    <a:stretch/>
                  </pic:blipFill>
                  <pic:spPr bwMode="auto">
                    <a:xfrm>
                      <a:off x="0" y="0"/>
                      <a:ext cx="4995124" cy="3292334"/>
                    </a:xfrm>
                    <a:prstGeom prst="rect">
                      <a:avLst/>
                    </a:prstGeom>
                    <a:ln>
                      <a:noFill/>
                    </a:ln>
                    <a:extLst>
                      <a:ext uri="{53640926-AAD7-44D8-BBD7-CCE9431645EC}">
                        <a14:shadowObscured xmlns:a14="http://schemas.microsoft.com/office/drawing/2010/main"/>
                      </a:ext>
                    </a:extLst>
                  </pic:spPr>
                </pic:pic>
              </a:graphicData>
            </a:graphic>
          </wp:inline>
        </w:drawing>
      </w:r>
    </w:p>
    <w:p w14:paraId="40958106" w14:textId="4EB8F71F" w:rsidR="00CA666A" w:rsidRDefault="00DD094D" w:rsidP="00DD094D">
      <w:pPr>
        <w:pStyle w:val="JudulGambar"/>
        <w:ind w:left="1276" w:hanging="1276"/>
        <w:jc w:val="both"/>
      </w:pPr>
      <w:bookmarkStart w:id="124" w:name="_Toc213715580"/>
      <w:r>
        <w:t>Gambar V.</w:t>
      </w:r>
      <w:r w:rsidR="00E75C94">
        <w:fldChar w:fldCharType="begin"/>
      </w:r>
      <w:r w:rsidR="00E75C94">
        <w:instrText xml:space="preserve"> SEQ Gambar_V. \* ARABIC </w:instrText>
      </w:r>
      <w:r w:rsidR="00E75C94">
        <w:fldChar w:fldCharType="separate"/>
      </w:r>
      <w:r w:rsidR="003A7653">
        <w:rPr>
          <w:noProof/>
        </w:rPr>
        <w:t>1</w:t>
      </w:r>
      <w:r w:rsidR="00E75C94">
        <w:rPr>
          <w:noProof/>
        </w:rPr>
        <w:fldChar w:fldCharType="end"/>
      </w:r>
      <w:r>
        <w:t xml:space="preserve"> Hasil percobaan metode usulan, (a) data wajah dengan oklusi tangan, (b) wajah dalam keadaan non-frontal</w:t>
      </w:r>
      <w:bookmarkEnd w:id="124"/>
    </w:p>
    <w:p w14:paraId="2D623FF7" w14:textId="375EF06C" w:rsidR="00DD094D" w:rsidRDefault="006B1291" w:rsidP="007571BA">
      <w:pPr>
        <w:pStyle w:val="Paragraf"/>
        <w:spacing w:before="240"/>
      </w:pPr>
      <w:r w:rsidRPr="006B1291">
        <w:t xml:space="preserve">Gambar </w:t>
      </w:r>
      <w:r>
        <w:t>V.1</w:t>
      </w:r>
      <w:r w:rsidRPr="006B1291">
        <w:t xml:space="preserve"> berisi dua subbagian (a) dan (b) yang masing-masing memperlihatkan contoh data wajah dari tujuh kategori emosi: </w:t>
      </w:r>
      <w:r w:rsidRPr="006B1291">
        <w:rPr>
          <w:i/>
          <w:iCs/>
        </w:rPr>
        <w:t>angry, disgust, fear, happy, neutral, sad,</w:t>
      </w:r>
      <w:r w:rsidRPr="006B1291">
        <w:t xml:space="preserve"> dan </w:t>
      </w:r>
      <w:r w:rsidRPr="006B1291">
        <w:rPr>
          <w:i/>
          <w:iCs/>
        </w:rPr>
        <w:t>surprise</w:t>
      </w:r>
      <w:r w:rsidRPr="006B1291">
        <w:t xml:space="preserve">. </w:t>
      </w:r>
      <w:r>
        <w:t xml:space="preserve">Hasilnya </w:t>
      </w:r>
      <w:r w:rsidR="007571BA">
        <w:t>menunjukkan</w:t>
      </w:r>
      <w:r w:rsidRPr="006B1291">
        <w:t xml:space="preserve"> </w:t>
      </w:r>
      <w:r w:rsidR="007571BA">
        <w:t>keberhasilan</w:t>
      </w:r>
      <w:r w:rsidRPr="006B1291">
        <w:t xml:space="preserve"> metode usulan melakukan </w:t>
      </w:r>
      <w:r>
        <w:t>frontalisasi</w:t>
      </w:r>
      <w:r w:rsidRPr="006B1291">
        <w:t xml:space="preserve"> atau transformasi terhadap wajah sehingga orientasi dan struktur wajah menjadi lebih seragam dan frontal tanpa menghilangkan </w:t>
      </w:r>
      <w:r>
        <w:t>fitur yang penting untuk FER</w:t>
      </w:r>
      <w:r w:rsidRPr="006B1291">
        <w:t xml:space="preserve"> pada citra asli.</w:t>
      </w:r>
    </w:p>
    <w:p w14:paraId="239CCB57" w14:textId="3F733193" w:rsidR="006B1291" w:rsidRDefault="006B1291" w:rsidP="00DD094D">
      <w:pPr>
        <w:pStyle w:val="Paragraf"/>
      </w:pPr>
    </w:p>
    <w:p w14:paraId="75D05C80" w14:textId="4DE80339" w:rsidR="006B1291" w:rsidRPr="006B1291" w:rsidRDefault="00E42E23" w:rsidP="00DD094D">
      <w:pPr>
        <w:pStyle w:val="Paragraf"/>
      </w:pPr>
      <w:r>
        <w:t xml:space="preserve">Penilaian keberhasilan metode usulan adalah dengan membandingkan emosi pada gambar sebelum diterapkan metode usulan dan gambar setelah diterapkan metode usulan. </w:t>
      </w:r>
    </w:p>
    <w:p w14:paraId="137DFC82" w14:textId="77777777" w:rsidR="00E42E23" w:rsidRDefault="00CA666A" w:rsidP="00E42E23">
      <w:pPr>
        <w:pStyle w:val="Paragraf"/>
        <w:keepNext/>
        <w:jc w:val="center"/>
      </w:pPr>
      <w:r>
        <w:rPr>
          <w:noProof/>
        </w:rPr>
        <w:drawing>
          <wp:inline distT="0" distB="0" distL="0" distR="0" wp14:anchorId="0EC30FE2" wp14:editId="47CEE40F">
            <wp:extent cx="5037455" cy="2516864"/>
            <wp:effectExtent l="19050" t="19050" r="10795" b="171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a.png"/>
                    <pic:cNvPicPr/>
                  </pic:nvPicPr>
                  <pic:blipFill rotWithShape="1">
                    <a:blip r:embed="rId40" cstate="print">
                      <a:extLst>
                        <a:ext uri="{28A0092B-C50C-407E-A947-70E740481C1C}">
                          <a14:useLocalDpi xmlns:a14="http://schemas.microsoft.com/office/drawing/2010/main" val="0"/>
                        </a:ext>
                      </a:extLst>
                    </a:blip>
                    <a:srcRect b="11171"/>
                    <a:stretch/>
                  </pic:blipFill>
                  <pic:spPr bwMode="auto">
                    <a:xfrm>
                      <a:off x="0" y="0"/>
                      <a:ext cx="5037455" cy="251686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DFAA0D4" w14:textId="30BBD957" w:rsidR="00642CA4" w:rsidRPr="00E42E23" w:rsidRDefault="00E42E23" w:rsidP="00E42E23">
      <w:pPr>
        <w:pStyle w:val="JudulGambar"/>
        <w:ind w:left="1276" w:hanging="1276"/>
        <w:jc w:val="both"/>
      </w:pPr>
      <w:bookmarkStart w:id="125" w:name="_Toc213715581"/>
      <w:r>
        <w:t>Gambar V.</w:t>
      </w:r>
      <w:r w:rsidR="00E75C94">
        <w:fldChar w:fldCharType="begin"/>
      </w:r>
      <w:r w:rsidR="00E75C94">
        <w:instrText xml:space="preserve"> SEQ Gambar_V. \* ARABIC </w:instrText>
      </w:r>
      <w:r w:rsidR="00E75C94">
        <w:fldChar w:fldCharType="separate"/>
      </w:r>
      <w:r w:rsidR="003A7653">
        <w:rPr>
          <w:noProof/>
        </w:rPr>
        <w:t>2</w:t>
      </w:r>
      <w:r w:rsidR="00E75C94">
        <w:rPr>
          <w:noProof/>
        </w:rPr>
        <w:fldChar w:fldCharType="end"/>
      </w:r>
      <w:r>
        <w:t xml:space="preserve"> Perbandingan probabilitas emosi pada gambar sebelum dan sesudah diterapk</w:t>
      </w:r>
      <w:r>
        <w:rPr>
          <w:noProof/>
        </w:rPr>
        <w:t>an metode usulan</w:t>
      </w:r>
      <w:bookmarkEnd w:id="125"/>
    </w:p>
    <w:p w14:paraId="4F9736AA" w14:textId="0F51D8D0" w:rsidR="00E42E23" w:rsidRPr="00E42E23" w:rsidRDefault="00E42E23" w:rsidP="00256F1E">
      <w:pPr>
        <w:pStyle w:val="Paragraf"/>
      </w:pPr>
      <w:r>
        <w:t xml:space="preserve">Gambar V.2 menunjukkan pada gambar sebelum diterapkan metode usulan, hasil komposisi probabilitas emosinya menjadi ambigu sehingga hasil emosinya menjadi salah atau berbeda dengan emosi yang seharusnya. Namun, setelah gambar diterapkan metode usulan, maka emosinya menjadi benar atau sesuai dengan label emosi yang seharusnya disebabkan oleh probabilitas yang awalnya ambigu menjadi </w:t>
      </w:r>
      <w:r w:rsidRPr="00E42E23">
        <w:rPr>
          <w:i/>
          <w:iCs/>
        </w:rPr>
        <w:t>confidence</w:t>
      </w:r>
      <w:r>
        <w:rPr>
          <w:i/>
          <w:iCs/>
        </w:rPr>
        <w:t xml:space="preserve"> </w:t>
      </w:r>
      <w:r>
        <w:t xml:space="preserve">terhadap label emosi yang seharusnya. </w:t>
      </w:r>
    </w:p>
    <w:p w14:paraId="3AB03198" w14:textId="19C9CDB2" w:rsidR="000E56AB" w:rsidRPr="00B75220" w:rsidRDefault="00E42E23" w:rsidP="00BA2119">
      <w:pPr>
        <w:pStyle w:val="Judulbabsub1"/>
        <w:numPr>
          <w:ilvl w:val="2"/>
          <w:numId w:val="6"/>
        </w:numPr>
        <w:rPr>
          <w:i/>
          <w:iCs/>
        </w:rPr>
      </w:pPr>
      <w:bookmarkStart w:id="126" w:name="_Toc213608322"/>
      <w:r>
        <w:t xml:space="preserve">Hasil </w:t>
      </w:r>
      <w:r w:rsidR="00B75220">
        <w:t>pada Wajah yang Tertutup Oklusi Tangan</w:t>
      </w:r>
      <w:r w:rsidR="00BB0526">
        <w:t xml:space="preserve"> (Vertikal)</w:t>
      </w:r>
      <w:bookmarkEnd w:id="126"/>
    </w:p>
    <w:p w14:paraId="3CD48228" w14:textId="3D2E48DE" w:rsidR="000E56AB" w:rsidRPr="00256F1E" w:rsidRDefault="00B75220" w:rsidP="00256F1E">
      <w:pPr>
        <w:pStyle w:val="Paragraf"/>
      </w:pPr>
      <w:r>
        <w:t xml:space="preserve">Pada bagian ini akan disajikan hasil pengukuran akurasi </w:t>
      </w:r>
      <w:r w:rsidRPr="00E42E23">
        <w:rPr>
          <w:i/>
          <w:iCs/>
        </w:rPr>
        <w:t>before</w:t>
      </w:r>
      <w:r>
        <w:t xml:space="preserve"> dan </w:t>
      </w:r>
      <w:r w:rsidRPr="00E42E23">
        <w:rPr>
          <w:i/>
          <w:iCs/>
        </w:rPr>
        <w:t>after</w:t>
      </w:r>
      <w:r>
        <w:rPr>
          <w:i/>
          <w:iCs/>
        </w:rPr>
        <w:t xml:space="preserve"> </w:t>
      </w:r>
      <w:r w:rsidR="00241905">
        <w:t xml:space="preserve">wajah dengan oklusi tangan sebagian </w:t>
      </w:r>
      <w:r w:rsidR="00513DE2">
        <w:t>menggunakan</w:t>
      </w:r>
      <w:r w:rsidR="00241905">
        <w:t xml:space="preserve"> 4</w:t>
      </w:r>
      <w:r>
        <w:t xml:space="preserve"> model </w:t>
      </w:r>
      <w:r w:rsidR="00241905">
        <w:t xml:space="preserve">yaitu </w:t>
      </w:r>
      <w:r>
        <w:t>CNN, DeepFace, FaceLib, dan SVM sebagai validasi.</w:t>
      </w:r>
    </w:p>
    <w:p w14:paraId="3F922028" w14:textId="642A6B98" w:rsidR="000E56AB" w:rsidRPr="00C16A0B" w:rsidRDefault="00B75220" w:rsidP="00C16A0B">
      <w:pPr>
        <w:pStyle w:val="Paragraf"/>
        <w:numPr>
          <w:ilvl w:val="0"/>
          <w:numId w:val="21"/>
        </w:numPr>
        <w:spacing w:after="0"/>
        <w:rPr>
          <w:b/>
          <w:bCs/>
          <w:i/>
          <w:iCs/>
        </w:rPr>
      </w:pPr>
      <w:r w:rsidRPr="00B75220">
        <w:rPr>
          <w:b/>
          <w:bCs/>
          <w:i/>
          <w:iCs/>
        </w:rPr>
        <w:t xml:space="preserve">Hasil </w:t>
      </w:r>
      <w:r w:rsidR="009D4D79">
        <w:rPr>
          <w:b/>
          <w:bCs/>
          <w:i/>
          <w:iCs/>
        </w:rPr>
        <w:t>Evaluasi</w:t>
      </w:r>
      <w:r w:rsidRPr="00B75220">
        <w:rPr>
          <w:b/>
          <w:bCs/>
          <w:i/>
          <w:iCs/>
        </w:rPr>
        <w:t xml:space="preserve"> pada Model CNN</w:t>
      </w:r>
    </w:p>
    <w:p w14:paraId="4A6E8634" w14:textId="36DDD713" w:rsidR="00C16A0B" w:rsidRPr="00C16A0B" w:rsidRDefault="00C16A0B" w:rsidP="00C16A0B">
      <w:pPr>
        <w:pStyle w:val="Paragraf"/>
        <w:ind w:left="709"/>
      </w:pPr>
      <w:r>
        <w:t xml:space="preserve">Hasil pengujian dengan model CNN pada tabel V.1 menunjukkan bahwa metode usulan berhasil menaikkan </w:t>
      </w:r>
      <w:r w:rsidR="00136E40">
        <w:t xml:space="preserve">akurasi </w:t>
      </w:r>
      <w:r>
        <w:t xml:space="preserve">seluruh label emosi </w:t>
      </w:r>
      <w:r w:rsidR="00136E40">
        <w:t xml:space="preserve">pada </w:t>
      </w:r>
      <w:r>
        <w:t xml:space="preserve">wajah </w:t>
      </w:r>
      <w:r w:rsidR="00136E40">
        <w:t xml:space="preserve">yang teroklusi tangan sebagian (vertikal) dengan </w:t>
      </w:r>
      <w:r>
        <w:t xml:space="preserve">rata-rata kenaikan </w:t>
      </w:r>
      <w:r w:rsidR="00136E40">
        <w:t xml:space="preserve">keseluruhan </w:t>
      </w:r>
      <w:r>
        <w:t xml:space="preserve">sebesar 33.79%. </w:t>
      </w:r>
    </w:p>
    <w:p w14:paraId="2C550791" w14:textId="6F849142" w:rsidR="009D4D79" w:rsidRDefault="009D4D79" w:rsidP="009D4D79">
      <w:pPr>
        <w:pStyle w:val="judulTabel"/>
        <w:tabs>
          <w:tab w:val="left" w:pos="1843"/>
        </w:tabs>
        <w:ind w:left="1839" w:hanging="1130"/>
      </w:pPr>
      <w:bookmarkStart w:id="127" w:name="_Toc213608592"/>
      <w:r>
        <w:lastRenderedPageBreak/>
        <w:t>Tabel V.</w:t>
      </w:r>
      <w:r w:rsidR="00E75C94">
        <w:fldChar w:fldCharType="begin"/>
      </w:r>
      <w:r w:rsidR="00E75C94">
        <w:instrText xml:space="preserve"> SEQ Tabel_V. \* ARABIC </w:instrText>
      </w:r>
      <w:r w:rsidR="00E75C94">
        <w:fldChar w:fldCharType="separate"/>
      </w:r>
      <w:r w:rsidR="003A7653">
        <w:rPr>
          <w:noProof/>
        </w:rPr>
        <w:t>1</w:t>
      </w:r>
      <w:r w:rsidR="00E75C94">
        <w:rPr>
          <w:noProof/>
        </w:rPr>
        <w:fldChar w:fldCharType="end"/>
      </w:r>
      <w:r>
        <w:t xml:space="preserve"> Hasil akurasi data wajah dengan oklusi tangan </w:t>
      </w:r>
      <w:r w:rsidR="001513BF">
        <w:t xml:space="preserve">dengan </w:t>
      </w:r>
      <w:r>
        <w:t>CNN</w:t>
      </w:r>
      <w:bookmarkEnd w:id="127"/>
    </w:p>
    <w:tbl>
      <w:tblPr>
        <w:tblStyle w:val="TableGridLight"/>
        <w:tblW w:w="7229" w:type="dxa"/>
        <w:tblInd w:w="699" w:type="dxa"/>
        <w:tblLayout w:type="fixed"/>
        <w:tblLook w:val="04A0" w:firstRow="1" w:lastRow="0" w:firstColumn="1" w:lastColumn="0" w:noHBand="0" w:noVBand="1"/>
      </w:tblPr>
      <w:tblGrid>
        <w:gridCol w:w="1029"/>
        <w:gridCol w:w="1655"/>
        <w:gridCol w:w="1143"/>
        <w:gridCol w:w="1134"/>
        <w:gridCol w:w="870"/>
        <w:gridCol w:w="1398"/>
      </w:tblGrid>
      <w:tr w:rsidR="00F205AD" w:rsidRPr="00BA2119" w14:paraId="7E6109CA" w14:textId="77777777" w:rsidTr="000302F5">
        <w:trPr>
          <w:trHeight w:val="442"/>
        </w:trPr>
        <w:tc>
          <w:tcPr>
            <w:tcW w:w="1029" w:type="dxa"/>
          </w:tcPr>
          <w:p w14:paraId="63E88063" w14:textId="5836A762" w:rsidR="000E56AB" w:rsidRPr="00BA2119" w:rsidRDefault="00F205AD" w:rsidP="006F7D61">
            <w:pPr>
              <w:pStyle w:val="Paragraf"/>
              <w:spacing w:after="0" w:line="240" w:lineRule="auto"/>
              <w:jc w:val="center"/>
            </w:pPr>
            <w:r>
              <w:t>Emosi</w:t>
            </w:r>
          </w:p>
        </w:tc>
        <w:tc>
          <w:tcPr>
            <w:tcW w:w="1655" w:type="dxa"/>
          </w:tcPr>
          <w:p w14:paraId="69923858" w14:textId="7B89956C" w:rsidR="000E56AB" w:rsidRPr="00BA2119" w:rsidRDefault="006F7D61" w:rsidP="006F7D61">
            <w:pPr>
              <w:pStyle w:val="Paragraf"/>
              <w:spacing w:after="0" w:line="240" w:lineRule="auto"/>
              <w:jc w:val="center"/>
            </w:pPr>
            <w:r>
              <w:t xml:space="preserve">Jumlah </w:t>
            </w:r>
            <w:r w:rsidR="00F205AD">
              <w:t>Wajah terdeteksi</w:t>
            </w:r>
            <w:r w:rsidR="000E56AB" w:rsidRPr="00BA2119">
              <w:t xml:space="preserve"> (%)</w:t>
            </w:r>
          </w:p>
        </w:tc>
        <w:tc>
          <w:tcPr>
            <w:tcW w:w="1143" w:type="dxa"/>
          </w:tcPr>
          <w:p w14:paraId="298874C4" w14:textId="00149712" w:rsidR="000E56AB" w:rsidRPr="00BA2119" w:rsidRDefault="00F205AD" w:rsidP="006F7D61">
            <w:pPr>
              <w:pStyle w:val="Paragraf"/>
              <w:spacing w:after="0" w:line="240" w:lineRule="auto"/>
              <w:jc w:val="center"/>
            </w:pPr>
            <w:r>
              <w:t>Sebelum</w:t>
            </w:r>
            <w:r w:rsidR="006F7D61" w:rsidRPr="006F7D61">
              <w:rPr>
                <w:vertAlign w:val="superscript"/>
              </w:rPr>
              <w:t>a</w:t>
            </w:r>
            <w:r>
              <w:t xml:space="preserve"> </w:t>
            </w:r>
            <w:r w:rsidR="000E56AB" w:rsidRPr="00BA2119">
              <w:t xml:space="preserve"> (%)</w:t>
            </w:r>
          </w:p>
        </w:tc>
        <w:tc>
          <w:tcPr>
            <w:tcW w:w="1134" w:type="dxa"/>
          </w:tcPr>
          <w:p w14:paraId="72F45326" w14:textId="2EE38462" w:rsidR="000E56AB" w:rsidRPr="00BA2119" w:rsidRDefault="00F205AD" w:rsidP="006F7D61">
            <w:pPr>
              <w:pStyle w:val="Paragraf"/>
              <w:spacing w:after="0" w:line="240" w:lineRule="auto"/>
              <w:jc w:val="center"/>
            </w:pPr>
            <w:r>
              <w:t>Setelah</w:t>
            </w:r>
            <w:r w:rsidR="006F7D61" w:rsidRPr="006F7D61">
              <w:rPr>
                <w:vertAlign w:val="superscript"/>
              </w:rPr>
              <w:t>b</w:t>
            </w:r>
            <w:r>
              <w:t xml:space="preserve"> </w:t>
            </w:r>
            <w:r w:rsidR="000E56AB" w:rsidRPr="00BA2119">
              <w:t>(%)</w:t>
            </w:r>
          </w:p>
        </w:tc>
        <w:tc>
          <w:tcPr>
            <w:tcW w:w="870" w:type="dxa"/>
          </w:tcPr>
          <w:p w14:paraId="69068776" w14:textId="77777777" w:rsidR="00F205AD" w:rsidRDefault="00F205AD" w:rsidP="006F7D61">
            <w:pPr>
              <w:pStyle w:val="Paragraf"/>
              <w:spacing w:after="0" w:line="240" w:lineRule="auto"/>
              <w:jc w:val="center"/>
            </w:pPr>
            <w:r>
              <w:t>Selisih</w:t>
            </w:r>
          </w:p>
          <w:p w14:paraId="2226D1BE" w14:textId="509B7641" w:rsidR="000E56AB" w:rsidRPr="00BA2119" w:rsidRDefault="00F205AD" w:rsidP="006F7D61">
            <w:pPr>
              <w:pStyle w:val="Paragraf"/>
              <w:spacing w:after="0" w:line="240" w:lineRule="auto"/>
              <w:jc w:val="center"/>
            </w:pPr>
            <w:r>
              <w:t>(</w:t>
            </w:r>
            <w:r w:rsidR="006F7D61">
              <w:t xml:space="preserve">b </w:t>
            </w:r>
            <w:r>
              <w:t>-</w:t>
            </w:r>
            <w:r w:rsidR="006F7D61">
              <w:t xml:space="preserve"> a</w:t>
            </w:r>
            <w:r>
              <w:t>)</w:t>
            </w:r>
          </w:p>
        </w:tc>
        <w:tc>
          <w:tcPr>
            <w:tcW w:w="1398" w:type="dxa"/>
          </w:tcPr>
          <w:p w14:paraId="46492018" w14:textId="6FDD9709" w:rsidR="000E56AB" w:rsidRPr="00BA2119" w:rsidRDefault="00F205AD" w:rsidP="006F7D61">
            <w:pPr>
              <w:pStyle w:val="Paragraf"/>
              <w:spacing w:after="0" w:line="240" w:lineRule="auto"/>
              <w:jc w:val="center"/>
            </w:pPr>
            <w:r>
              <w:t>Kesimpulan</w:t>
            </w:r>
          </w:p>
        </w:tc>
      </w:tr>
      <w:tr w:rsidR="00F205AD" w:rsidRPr="00BA2119" w14:paraId="5F4A36AF" w14:textId="77777777" w:rsidTr="000302F5">
        <w:tc>
          <w:tcPr>
            <w:tcW w:w="1029" w:type="dxa"/>
          </w:tcPr>
          <w:p w14:paraId="6BC178C0" w14:textId="77777777" w:rsidR="000E56AB" w:rsidRPr="00BA2119" w:rsidRDefault="000E56AB" w:rsidP="00801513">
            <w:pPr>
              <w:pStyle w:val="Paragraf"/>
              <w:spacing w:after="0" w:line="240" w:lineRule="auto"/>
              <w:jc w:val="left"/>
            </w:pPr>
            <w:r w:rsidRPr="00BA2119">
              <w:t>Angry</w:t>
            </w:r>
          </w:p>
        </w:tc>
        <w:tc>
          <w:tcPr>
            <w:tcW w:w="1655" w:type="dxa"/>
          </w:tcPr>
          <w:p w14:paraId="78424D04" w14:textId="77777777" w:rsidR="000E56AB" w:rsidRPr="00BA2119" w:rsidRDefault="000E56AB" w:rsidP="006F7D61">
            <w:pPr>
              <w:pStyle w:val="Paragraf"/>
              <w:spacing w:after="0" w:line="240" w:lineRule="auto"/>
              <w:jc w:val="center"/>
            </w:pPr>
            <w:r w:rsidRPr="00BA2119">
              <w:t>100</w:t>
            </w:r>
          </w:p>
        </w:tc>
        <w:tc>
          <w:tcPr>
            <w:tcW w:w="1143" w:type="dxa"/>
          </w:tcPr>
          <w:p w14:paraId="2291889E" w14:textId="77777777" w:rsidR="000E56AB" w:rsidRPr="00BA2119" w:rsidRDefault="000E56AB" w:rsidP="006F7D61">
            <w:pPr>
              <w:pStyle w:val="Paragraf"/>
              <w:spacing w:after="0" w:line="240" w:lineRule="auto"/>
              <w:jc w:val="center"/>
            </w:pPr>
            <w:r w:rsidRPr="00BA2119">
              <w:t>34.00</w:t>
            </w:r>
          </w:p>
        </w:tc>
        <w:tc>
          <w:tcPr>
            <w:tcW w:w="1134" w:type="dxa"/>
          </w:tcPr>
          <w:p w14:paraId="4432DA1C" w14:textId="77777777" w:rsidR="000E56AB" w:rsidRPr="00BA2119" w:rsidRDefault="000E56AB" w:rsidP="006F7D61">
            <w:pPr>
              <w:pStyle w:val="Paragraf"/>
              <w:spacing w:after="0" w:line="240" w:lineRule="auto"/>
              <w:jc w:val="center"/>
            </w:pPr>
            <w:r w:rsidRPr="00BA2119">
              <w:t>74.00</w:t>
            </w:r>
          </w:p>
        </w:tc>
        <w:tc>
          <w:tcPr>
            <w:tcW w:w="870" w:type="dxa"/>
          </w:tcPr>
          <w:p w14:paraId="6DE62D4D" w14:textId="77777777" w:rsidR="000E56AB" w:rsidRPr="00BA2119" w:rsidRDefault="000E56AB" w:rsidP="006F7D61">
            <w:pPr>
              <w:pStyle w:val="Paragraf"/>
              <w:spacing w:after="0" w:line="240" w:lineRule="auto"/>
              <w:jc w:val="center"/>
            </w:pPr>
            <w:r w:rsidRPr="00BA2119">
              <w:t>40.00</w:t>
            </w:r>
          </w:p>
        </w:tc>
        <w:tc>
          <w:tcPr>
            <w:tcW w:w="1398" w:type="dxa"/>
          </w:tcPr>
          <w:p w14:paraId="3264C79A" w14:textId="5831C765" w:rsidR="000E56AB" w:rsidRPr="00BA2119" w:rsidRDefault="000302F5" w:rsidP="006F7D61">
            <w:pPr>
              <w:pStyle w:val="Paragraf"/>
              <w:spacing w:after="0" w:line="240" w:lineRule="auto"/>
              <w:jc w:val="center"/>
            </w:pPr>
            <w:r>
              <w:t>Naik</w:t>
            </w:r>
          </w:p>
        </w:tc>
      </w:tr>
      <w:tr w:rsidR="00F205AD" w:rsidRPr="00BA2119" w14:paraId="7255F30B" w14:textId="77777777" w:rsidTr="000302F5">
        <w:tc>
          <w:tcPr>
            <w:tcW w:w="1029" w:type="dxa"/>
          </w:tcPr>
          <w:p w14:paraId="3D20CC50" w14:textId="77777777" w:rsidR="000E56AB" w:rsidRPr="00BA2119" w:rsidRDefault="000E56AB" w:rsidP="00801513">
            <w:pPr>
              <w:pStyle w:val="Paragraf"/>
              <w:spacing w:after="0" w:line="240" w:lineRule="auto"/>
              <w:jc w:val="left"/>
            </w:pPr>
            <w:r w:rsidRPr="00BA2119">
              <w:t>Disgust</w:t>
            </w:r>
          </w:p>
        </w:tc>
        <w:tc>
          <w:tcPr>
            <w:tcW w:w="1655" w:type="dxa"/>
          </w:tcPr>
          <w:p w14:paraId="2E4AF2C1" w14:textId="77777777" w:rsidR="000E56AB" w:rsidRPr="00BA2119" w:rsidRDefault="000E56AB" w:rsidP="006F7D61">
            <w:pPr>
              <w:pStyle w:val="Paragraf"/>
              <w:spacing w:after="0" w:line="240" w:lineRule="auto"/>
              <w:jc w:val="center"/>
            </w:pPr>
            <w:r w:rsidRPr="00BA2119">
              <w:t>100</w:t>
            </w:r>
          </w:p>
        </w:tc>
        <w:tc>
          <w:tcPr>
            <w:tcW w:w="1143" w:type="dxa"/>
          </w:tcPr>
          <w:p w14:paraId="0C4F99DA" w14:textId="77777777" w:rsidR="000E56AB" w:rsidRPr="00BA2119" w:rsidRDefault="000E56AB" w:rsidP="006F7D61">
            <w:pPr>
              <w:pStyle w:val="Paragraf"/>
              <w:spacing w:after="0" w:line="240" w:lineRule="auto"/>
              <w:jc w:val="center"/>
            </w:pPr>
            <w:r w:rsidRPr="00BA2119">
              <w:t>2.00</w:t>
            </w:r>
          </w:p>
        </w:tc>
        <w:tc>
          <w:tcPr>
            <w:tcW w:w="1134" w:type="dxa"/>
          </w:tcPr>
          <w:p w14:paraId="64CDFB76" w14:textId="77777777" w:rsidR="000E56AB" w:rsidRPr="00BA2119" w:rsidRDefault="000E56AB" w:rsidP="006F7D61">
            <w:pPr>
              <w:pStyle w:val="Paragraf"/>
              <w:spacing w:after="0" w:line="240" w:lineRule="auto"/>
              <w:jc w:val="center"/>
            </w:pPr>
            <w:r w:rsidRPr="00BA2119">
              <w:t>45.50</w:t>
            </w:r>
          </w:p>
        </w:tc>
        <w:tc>
          <w:tcPr>
            <w:tcW w:w="870" w:type="dxa"/>
          </w:tcPr>
          <w:p w14:paraId="4D34D1B5" w14:textId="77777777" w:rsidR="000E56AB" w:rsidRPr="00BA2119" w:rsidRDefault="000E56AB" w:rsidP="006F7D61">
            <w:pPr>
              <w:pStyle w:val="Paragraf"/>
              <w:spacing w:after="0" w:line="240" w:lineRule="auto"/>
              <w:jc w:val="center"/>
            </w:pPr>
            <w:r w:rsidRPr="00BA2119">
              <w:t>43.50</w:t>
            </w:r>
          </w:p>
        </w:tc>
        <w:tc>
          <w:tcPr>
            <w:tcW w:w="1398" w:type="dxa"/>
          </w:tcPr>
          <w:p w14:paraId="7E5DDF8C" w14:textId="77630E99" w:rsidR="000E56AB" w:rsidRPr="00BA2119" w:rsidRDefault="000302F5" w:rsidP="006F7D61">
            <w:pPr>
              <w:pStyle w:val="Paragraf"/>
              <w:spacing w:after="0" w:line="240" w:lineRule="auto"/>
              <w:jc w:val="center"/>
            </w:pPr>
            <w:r>
              <w:t>Naik</w:t>
            </w:r>
          </w:p>
        </w:tc>
      </w:tr>
      <w:tr w:rsidR="00F205AD" w:rsidRPr="00BA2119" w14:paraId="0E404419" w14:textId="77777777" w:rsidTr="000302F5">
        <w:tc>
          <w:tcPr>
            <w:tcW w:w="1029" w:type="dxa"/>
          </w:tcPr>
          <w:p w14:paraId="6659F07E" w14:textId="77777777" w:rsidR="000E56AB" w:rsidRPr="00BA2119" w:rsidRDefault="000E56AB" w:rsidP="00801513">
            <w:pPr>
              <w:pStyle w:val="Paragraf"/>
              <w:spacing w:after="0" w:line="240" w:lineRule="auto"/>
              <w:jc w:val="left"/>
            </w:pPr>
            <w:r w:rsidRPr="00BA2119">
              <w:t>Fear</w:t>
            </w:r>
          </w:p>
        </w:tc>
        <w:tc>
          <w:tcPr>
            <w:tcW w:w="1655" w:type="dxa"/>
          </w:tcPr>
          <w:p w14:paraId="236C0996" w14:textId="77777777" w:rsidR="000E56AB" w:rsidRPr="00BA2119" w:rsidRDefault="000E56AB" w:rsidP="006F7D61">
            <w:pPr>
              <w:pStyle w:val="Paragraf"/>
              <w:spacing w:after="0" w:line="240" w:lineRule="auto"/>
              <w:jc w:val="center"/>
            </w:pPr>
            <w:r w:rsidRPr="00BA2119">
              <w:t>100</w:t>
            </w:r>
          </w:p>
        </w:tc>
        <w:tc>
          <w:tcPr>
            <w:tcW w:w="1143" w:type="dxa"/>
          </w:tcPr>
          <w:p w14:paraId="02B883FB" w14:textId="77777777" w:rsidR="000E56AB" w:rsidRPr="00BA2119" w:rsidRDefault="000E56AB" w:rsidP="006F7D61">
            <w:pPr>
              <w:pStyle w:val="Paragraf"/>
              <w:spacing w:after="0" w:line="240" w:lineRule="auto"/>
              <w:jc w:val="center"/>
            </w:pPr>
            <w:r w:rsidRPr="00BA2119">
              <w:t>37.50</w:t>
            </w:r>
          </w:p>
        </w:tc>
        <w:tc>
          <w:tcPr>
            <w:tcW w:w="1134" w:type="dxa"/>
          </w:tcPr>
          <w:p w14:paraId="7BABE868" w14:textId="77777777" w:rsidR="000E56AB" w:rsidRPr="00BA2119" w:rsidRDefault="000E56AB" w:rsidP="006F7D61">
            <w:pPr>
              <w:pStyle w:val="Paragraf"/>
              <w:spacing w:after="0" w:line="240" w:lineRule="auto"/>
              <w:jc w:val="center"/>
            </w:pPr>
            <w:r w:rsidRPr="00BA2119">
              <w:t>56.50</w:t>
            </w:r>
          </w:p>
        </w:tc>
        <w:tc>
          <w:tcPr>
            <w:tcW w:w="870" w:type="dxa"/>
          </w:tcPr>
          <w:p w14:paraId="0CFFCEC7" w14:textId="77777777" w:rsidR="000E56AB" w:rsidRPr="00BA2119" w:rsidRDefault="000E56AB" w:rsidP="006F7D61">
            <w:pPr>
              <w:pStyle w:val="Paragraf"/>
              <w:spacing w:after="0" w:line="240" w:lineRule="auto"/>
              <w:jc w:val="center"/>
            </w:pPr>
            <w:r w:rsidRPr="00BA2119">
              <w:t>19.00</w:t>
            </w:r>
          </w:p>
        </w:tc>
        <w:tc>
          <w:tcPr>
            <w:tcW w:w="1398" w:type="dxa"/>
          </w:tcPr>
          <w:p w14:paraId="4CAC6F8D" w14:textId="1CF50299" w:rsidR="000E56AB" w:rsidRPr="00BA2119" w:rsidRDefault="000302F5" w:rsidP="006F7D61">
            <w:pPr>
              <w:pStyle w:val="Paragraf"/>
              <w:spacing w:after="0" w:line="240" w:lineRule="auto"/>
              <w:jc w:val="center"/>
            </w:pPr>
            <w:r>
              <w:t>Naik</w:t>
            </w:r>
          </w:p>
        </w:tc>
      </w:tr>
      <w:tr w:rsidR="00F205AD" w:rsidRPr="00BA2119" w14:paraId="762B8DD0" w14:textId="77777777" w:rsidTr="000302F5">
        <w:tc>
          <w:tcPr>
            <w:tcW w:w="1029" w:type="dxa"/>
          </w:tcPr>
          <w:p w14:paraId="52813EAF" w14:textId="77777777" w:rsidR="000E56AB" w:rsidRPr="00BA2119" w:rsidRDefault="000E56AB" w:rsidP="00801513">
            <w:pPr>
              <w:pStyle w:val="Paragraf"/>
              <w:spacing w:after="0" w:line="240" w:lineRule="auto"/>
              <w:jc w:val="left"/>
            </w:pPr>
            <w:r w:rsidRPr="00BA2119">
              <w:t>Happy</w:t>
            </w:r>
          </w:p>
        </w:tc>
        <w:tc>
          <w:tcPr>
            <w:tcW w:w="1655" w:type="dxa"/>
          </w:tcPr>
          <w:p w14:paraId="434EA3FA" w14:textId="77777777" w:rsidR="000E56AB" w:rsidRPr="00BA2119" w:rsidRDefault="000E56AB" w:rsidP="006F7D61">
            <w:pPr>
              <w:pStyle w:val="Paragraf"/>
              <w:spacing w:after="0" w:line="240" w:lineRule="auto"/>
              <w:jc w:val="center"/>
            </w:pPr>
            <w:r w:rsidRPr="00BA2119">
              <w:t>100</w:t>
            </w:r>
          </w:p>
        </w:tc>
        <w:tc>
          <w:tcPr>
            <w:tcW w:w="1143" w:type="dxa"/>
          </w:tcPr>
          <w:p w14:paraId="3AF596F2" w14:textId="77777777" w:rsidR="000E56AB" w:rsidRPr="00BA2119" w:rsidRDefault="000E56AB" w:rsidP="006F7D61">
            <w:pPr>
              <w:pStyle w:val="Paragraf"/>
              <w:spacing w:after="0" w:line="240" w:lineRule="auto"/>
              <w:jc w:val="center"/>
            </w:pPr>
            <w:r w:rsidRPr="00BA2119">
              <w:t>33.50</w:t>
            </w:r>
          </w:p>
        </w:tc>
        <w:tc>
          <w:tcPr>
            <w:tcW w:w="1134" w:type="dxa"/>
          </w:tcPr>
          <w:p w14:paraId="7AAC95AE" w14:textId="77777777" w:rsidR="000E56AB" w:rsidRPr="00BA2119" w:rsidRDefault="000E56AB" w:rsidP="006F7D61">
            <w:pPr>
              <w:pStyle w:val="Paragraf"/>
              <w:spacing w:after="0" w:line="240" w:lineRule="auto"/>
              <w:jc w:val="center"/>
            </w:pPr>
            <w:r w:rsidRPr="00BA2119">
              <w:t>71.50</w:t>
            </w:r>
          </w:p>
        </w:tc>
        <w:tc>
          <w:tcPr>
            <w:tcW w:w="870" w:type="dxa"/>
          </w:tcPr>
          <w:p w14:paraId="49F73743" w14:textId="77777777" w:rsidR="000E56AB" w:rsidRPr="00BA2119" w:rsidRDefault="000E56AB" w:rsidP="006F7D61">
            <w:pPr>
              <w:pStyle w:val="Paragraf"/>
              <w:spacing w:after="0" w:line="240" w:lineRule="auto"/>
              <w:jc w:val="center"/>
            </w:pPr>
            <w:r w:rsidRPr="00BA2119">
              <w:t>38.00</w:t>
            </w:r>
          </w:p>
        </w:tc>
        <w:tc>
          <w:tcPr>
            <w:tcW w:w="1398" w:type="dxa"/>
          </w:tcPr>
          <w:p w14:paraId="2C0FD357" w14:textId="5D044887" w:rsidR="000E56AB" w:rsidRPr="00BA2119" w:rsidRDefault="000302F5" w:rsidP="006F7D61">
            <w:pPr>
              <w:pStyle w:val="Paragraf"/>
              <w:spacing w:after="0" w:line="240" w:lineRule="auto"/>
              <w:jc w:val="center"/>
            </w:pPr>
            <w:r>
              <w:t>Naik</w:t>
            </w:r>
          </w:p>
        </w:tc>
      </w:tr>
      <w:tr w:rsidR="00F205AD" w:rsidRPr="00BA2119" w14:paraId="77071684" w14:textId="77777777" w:rsidTr="000302F5">
        <w:tc>
          <w:tcPr>
            <w:tcW w:w="1029" w:type="dxa"/>
          </w:tcPr>
          <w:p w14:paraId="7FEC6343" w14:textId="77777777" w:rsidR="000E56AB" w:rsidRPr="00BA2119" w:rsidRDefault="000E56AB" w:rsidP="00801513">
            <w:pPr>
              <w:pStyle w:val="Paragraf"/>
              <w:spacing w:after="0" w:line="240" w:lineRule="auto"/>
              <w:jc w:val="left"/>
            </w:pPr>
            <w:r w:rsidRPr="00BA2119">
              <w:t>Neutral</w:t>
            </w:r>
          </w:p>
        </w:tc>
        <w:tc>
          <w:tcPr>
            <w:tcW w:w="1655" w:type="dxa"/>
          </w:tcPr>
          <w:p w14:paraId="2AA9078A" w14:textId="77777777" w:rsidR="000E56AB" w:rsidRPr="00BA2119" w:rsidRDefault="000E56AB" w:rsidP="006F7D61">
            <w:pPr>
              <w:pStyle w:val="Paragraf"/>
              <w:spacing w:after="0" w:line="240" w:lineRule="auto"/>
              <w:jc w:val="center"/>
            </w:pPr>
            <w:r w:rsidRPr="00BA2119">
              <w:t>100</w:t>
            </w:r>
          </w:p>
        </w:tc>
        <w:tc>
          <w:tcPr>
            <w:tcW w:w="1143" w:type="dxa"/>
          </w:tcPr>
          <w:p w14:paraId="3192F8E6" w14:textId="77777777" w:rsidR="000E56AB" w:rsidRPr="00BA2119" w:rsidRDefault="000E56AB" w:rsidP="006F7D61">
            <w:pPr>
              <w:pStyle w:val="Paragraf"/>
              <w:spacing w:after="0" w:line="240" w:lineRule="auto"/>
              <w:jc w:val="center"/>
            </w:pPr>
            <w:r w:rsidRPr="00BA2119">
              <w:t>2.00</w:t>
            </w:r>
          </w:p>
        </w:tc>
        <w:tc>
          <w:tcPr>
            <w:tcW w:w="1134" w:type="dxa"/>
          </w:tcPr>
          <w:p w14:paraId="6E635922" w14:textId="77777777" w:rsidR="000E56AB" w:rsidRPr="00BA2119" w:rsidRDefault="000E56AB" w:rsidP="006F7D61">
            <w:pPr>
              <w:pStyle w:val="Paragraf"/>
              <w:spacing w:after="0" w:line="240" w:lineRule="auto"/>
              <w:jc w:val="center"/>
            </w:pPr>
            <w:r w:rsidRPr="00BA2119">
              <w:t>61.50</w:t>
            </w:r>
          </w:p>
        </w:tc>
        <w:tc>
          <w:tcPr>
            <w:tcW w:w="870" w:type="dxa"/>
          </w:tcPr>
          <w:p w14:paraId="745F556D" w14:textId="77777777" w:rsidR="000E56AB" w:rsidRPr="00BA2119" w:rsidRDefault="000E56AB" w:rsidP="006F7D61">
            <w:pPr>
              <w:pStyle w:val="Paragraf"/>
              <w:spacing w:after="0" w:line="240" w:lineRule="auto"/>
              <w:jc w:val="center"/>
            </w:pPr>
            <w:r w:rsidRPr="00BA2119">
              <w:t>59.50</w:t>
            </w:r>
          </w:p>
        </w:tc>
        <w:tc>
          <w:tcPr>
            <w:tcW w:w="1398" w:type="dxa"/>
          </w:tcPr>
          <w:p w14:paraId="085D1BFB" w14:textId="48873D95" w:rsidR="000E56AB" w:rsidRPr="00BA2119" w:rsidRDefault="000302F5" w:rsidP="006F7D61">
            <w:pPr>
              <w:pStyle w:val="Paragraf"/>
              <w:spacing w:after="0" w:line="240" w:lineRule="auto"/>
              <w:jc w:val="center"/>
            </w:pPr>
            <w:r>
              <w:t>Naik</w:t>
            </w:r>
          </w:p>
        </w:tc>
      </w:tr>
      <w:tr w:rsidR="00F205AD" w:rsidRPr="00BA2119" w14:paraId="76EB250E" w14:textId="77777777" w:rsidTr="000302F5">
        <w:tc>
          <w:tcPr>
            <w:tcW w:w="1029" w:type="dxa"/>
          </w:tcPr>
          <w:p w14:paraId="65F7B7D8" w14:textId="77777777" w:rsidR="000E56AB" w:rsidRPr="00BA2119" w:rsidRDefault="000E56AB" w:rsidP="00801513">
            <w:pPr>
              <w:pStyle w:val="Paragraf"/>
              <w:spacing w:after="0" w:line="240" w:lineRule="auto"/>
              <w:jc w:val="left"/>
            </w:pPr>
            <w:r w:rsidRPr="00BA2119">
              <w:t>Sad</w:t>
            </w:r>
          </w:p>
        </w:tc>
        <w:tc>
          <w:tcPr>
            <w:tcW w:w="1655" w:type="dxa"/>
          </w:tcPr>
          <w:p w14:paraId="6B54B6E7" w14:textId="77777777" w:rsidR="000E56AB" w:rsidRPr="00BA2119" w:rsidRDefault="000E56AB" w:rsidP="006F7D61">
            <w:pPr>
              <w:pStyle w:val="Paragraf"/>
              <w:spacing w:after="0" w:line="240" w:lineRule="auto"/>
              <w:jc w:val="center"/>
            </w:pPr>
            <w:r w:rsidRPr="00BA2119">
              <w:t>100</w:t>
            </w:r>
          </w:p>
        </w:tc>
        <w:tc>
          <w:tcPr>
            <w:tcW w:w="1143" w:type="dxa"/>
          </w:tcPr>
          <w:p w14:paraId="2BF9A92A" w14:textId="77777777" w:rsidR="000E56AB" w:rsidRPr="00BA2119" w:rsidRDefault="000E56AB" w:rsidP="006F7D61">
            <w:pPr>
              <w:pStyle w:val="Paragraf"/>
              <w:spacing w:after="0" w:line="240" w:lineRule="auto"/>
              <w:jc w:val="center"/>
            </w:pPr>
            <w:r w:rsidRPr="00BA2119">
              <w:t>31.00</w:t>
            </w:r>
          </w:p>
        </w:tc>
        <w:tc>
          <w:tcPr>
            <w:tcW w:w="1134" w:type="dxa"/>
          </w:tcPr>
          <w:p w14:paraId="23DB83CE" w14:textId="77777777" w:rsidR="000E56AB" w:rsidRPr="00BA2119" w:rsidRDefault="000E56AB" w:rsidP="006F7D61">
            <w:pPr>
              <w:pStyle w:val="Paragraf"/>
              <w:spacing w:after="0" w:line="240" w:lineRule="auto"/>
              <w:jc w:val="center"/>
            </w:pPr>
            <w:r w:rsidRPr="00BA2119">
              <w:t>51.50</w:t>
            </w:r>
          </w:p>
        </w:tc>
        <w:tc>
          <w:tcPr>
            <w:tcW w:w="870" w:type="dxa"/>
          </w:tcPr>
          <w:p w14:paraId="375C3D9E" w14:textId="77777777" w:rsidR="000E56AB" w:rsidRPr="00BA2119" w:rsidRDefault="000E56AB" w:rsidP="006F7D61">
            <w:pPr>
              <w:pStyle w:val="Paragraf"/>
              <w:spacing w:after="0" w:line="240" w:lineRule="auto"/>
              <w:jc w:val="center"/>
            </w:pPr>
            <w:r w:rsidRPr="00BA2119">
              <w:t>20.50</w:t>
            </w:r>
          </w:p>
        </w:tc>
        <w:tc>
          <w:tcPr>
            <w:tcW w:w="1398" w:type="dxa"/>
          </w:tcPr>
          <w:p w14:paraId="68B4B0AF" w14:textId="0A452E5B" w:rsidR="000E56AB" w:rsidRPr="00BA2119" w:rsidRDefault="000302F5" w:rsidP="006F7D61">
            <w:pPr>
              <w:pStyle w:val="Paragraf"/>
              <w:spacing w:after="0" w:line="240" w:lineRule="auto"/>
              <w:jc w:val="center"/>
            </w:pPr>
            <w:r>
              <w:t>Naik</w:t>
            </w:r>
          </w:p>
        </w:tc>
      </w:tr>
      <w:tr w:rsidR="00F205AD" w:rsidRPr="00BA2119" w14:paraId="3F29B87B" w14:textId="77777777" w:rsidTr="000302F5">
        <w:tc>
          <w:tcPr>
            <w:tcW w:w="1029" w:type="dxa"/>
          </w:tcPr>
          <w:p w14:paraId="35F9711D" w14:textId="77777777" w:rsidR="000E56AB" w:rsidRPr="00BA2119" w:rsidRDefault="000E56AB" w:rsidP="00801513">
            <w:pPr>
              <w:pStyle w:val="Paragraf"/>
              <w:spacing w:after="0" w:line="240" w:lineRule="auto"/>
              <w:jc w:val="left"/>
            </w:pPr>
            <w:r w:rsidRPr="00BA2119">
              <w:t>Surprise</w:t>
            </w:r>
          </w:p>
        </w:tc>
        <w:tc>
          <w:tcPr>
            <w:tcW w:w="1655" w:type="dxa"/>
          </w:tcPr>
          <w:p w14:paraId="3D753615" w14:textId="77777777" w:rsidR="000E56AB" w:rsidRPr="00BA2119" w:rsidRDefault="000E56AB" w:rsidP="006F7D61">
            <w:pPr>
              <w:pStyle w:val="Paragraf"/>
              <w:spacing w:after="0" w:line="240" w:lineRule="auto"/>
              <w:jc w:val="center"/>
            </w:pPr>
            <w:r w:rsidRPr="00BA2119">
              <w:t>100</w:t>
            </w:r>
          </w:p>
        </w:tc>
        <w:tc>
          <w:tcPr>
            <w:tcW w:w="1143" w:type="dxa"/>
          </w:tcPr>
          <w:p w14:paraId="54A8A795" w14:textId="77777777" w:rsidR="000E56AB" w:rsidRPr="00BA2119" w:rsidRDefault="000E56AB" w:rsidP="006F7D61">
            <w:pPr>
              <w:pStyle w:val="Paragraf"/>
              <w:spacing w:after="0" w:line="240" w:lineRule="auto"/>
              <w:jc w:val="center"/>
            </w:pPr>
            <w:r w:rsidRPr="00BA2119">
              <w:t>33.00</w:t>
            </w:r>
          </w:p>
        </w:tc>
        <w:tc>
          <w:tcPr>
            <w:tcW w:w="1134" w:type="dxa"/>
          </w:tcPr>
          <w:p w14:paraId="6531E4CE" w14:textId="77777777" w:rsidR="000E56AB" w:rsidRPr="00BA2119" w:rsidRDefault="000E56AB" w:rsidP="006F7D61">
            <w:pPr>
              <w:pStyle w:val="Paragraf"/>
              <w:spacing w:after="0" w:line="240" w:lineRule="auto"/>
              <w:jc w:val="center"/>
            </w:pPr>
            <w:r w:rsidRPr="00BA2119">
              <w:t>49.00</w:t>
            </w:r>
          </w:p>
        </w:tc>
        <w:tc>
          <w:tcPr>
            <w:tcW w:w="870" w:type="dxa"/>
          </w:tcPr>
          <w:p w14:paraId="46239F55" w14:textId="77777777" w:rsidR="000E56AB" w:rsidRPr="00BA2119" w:rsidRDefault="000E56AB" w:rsidP="006F7D61">
            <w:pPr>
              <w:pStyle w:val="Paragraf"/>
              <w:spacing w:after="0" w:line="240" w:lineRule="auto"/>
              <w:jc w:val="center"/>
            </w:pPr>
            <w:r w:rsidRPr="00BA2119">
              <w:t>16.00</w:t>
            </w:r>
          </w:p>
        </w:tc>
        <w:tc>
          <w:tcPr>
            <w:tcW w:w="1398" w:type="dxa"/>
          </w:tcPr>
          <w:p w14:paraId="5FA45A51" w14:textId="52D1A906" w:rsidR="000E56AB" w:rsidRPr="00BA2119" w:rsidRDefault="000302F5" w:rsidP="006F7D61">
            <w:pPr>
              <w:pStyle w:val="Paragraf"/>
              <w:spacing w:after="0" w:line="240" w:lineRule="auto"/>
              <w:jc w:val="center"/>
            </w:pPr>
            <w:r>
              <w:t>Naik</w:t>
            </w:r>
          </w:p>
        </w:tc>
      </w:tr>
      <w:tr w:rsidR="000302F5" w:rsidRPr="00BA2119" w14:paraId="7BF99F86" w14:textId="77777777" w:rsidTr="002A67EA">
        <w:tc>
          <w:tcPr>
            <w:tcW w:w="4961" w:type="dxa"/>
            <w:gridSpan w:val="4"/>
          </w:tcPr>
          <w:p w14:paraId="10A83B9A" w14:textId="0DEC4C8F" w:rsidR="000302F5" w:rsidRPr="00136E40" w:rsidRDefault="000302F5" w:rsidP="006F7D61">
            <w:pPr>
              <w:pStyle w:val="Paragraf"/>
              <w:spacing w:after="0" w:line="240" w:lineRule="auto"/>
              <w:jc w:val="center"/>
              <w:rPr>
                <w:b/>
                <w:bCs/>
              </w:rPr>
            </w:pPr>
            <w:r w:rsidRPr="00136E40">
              <w:rPr>
                <w:b/>
                <w:bCs/>
              </w:rPr>
              <w:t>Rata-rata</w:t>
            </w:r>
          </w:p>
        </w:tc>
        <w:tc>
          <w:tcPr>
            <w:tcW w:w="870" w:type="dxa"/>
          </w:tcPr>
          <w:p w14:paraId="21034C74" w14:textId="77777777" w:rsidR="000302F5" w:rsidRPr="00136E40" w:rsidRDefault="000302F5" w:rsidP="006F7D61">
            <w:pPr>
              <w:pStyle w:val="Paragraf"/>
              <w:spacing w:after="0" w:line="240" w:lineRule="auto"/>
              <w:jc w:val="center"/>
              <w:rPr>
                <w:b/>
                <w:bCs/>
              </w:rPr>
            </w:pPr>
            <w:r w:rsidRPr="00136E40">
              <w:rPr>
                <w:b/>
                <w:bCs/>
              </w:rPr>
              <w:t>33.79</w:t>
            </w:r>
          </w:p>
        </w:tc>
        <w:tc>
          <w:tcPr>
            <w:tcW w:w="1398" w:type="dxa"/>
          </w:tcPr>
          <w:p w14:paraId="1698B8E3" w14:textId="03328504" w:rsidR="000302F5" w:rsidRPr="00136E40" w:rsidRDefault="000302F5" w:rsidP="006F7D61">
            <w:pPr>
              <w:pStyle w:val="Paragraf"/>
              <w:spacing w:after="0" w:line="240" w:lineRule="auto"/>
              <w:jc w:val="center"/>
              <w:rPr>
                <w:b/>
                <w:bCs/>
              </w:rPr>
            </w:pPr>
            <w:r w:rsidRPr="00136E40">
              <w:rPr>
                <w:b/>
                <w:bCs/>
              </w:rPr>
              <w:t>Naik</w:t>
            </w:r>
          </w:p>
        </w:tc>
      </w:tr>
    </w:tbl>
    <w:p w14:paraId="3269C753" w14:textId="1A9AC43A" w:rsidR="000E56AB" w:rsidRDefault="009D4D79" w:rsidP="009D4D79">
      <w:pPr>
        <w:pStyle w:val="Paragraf"/>
        <w:numPr>
          <w:ilvl w:val="0"/>
          <w:numId w:val="22"/>
        </w:numPr>
        <w:spacing w:after="0" w:line="240" w:lineRule="auto"/>
      </w:pPr>
      <w:r>
        <w:t>Akurasi sebelum penerapan metode usulan</w:t>
      </w:r>
    </w:p>
    <w:p w14:paraId="3E66A655" w14:textId="33854AEC" w:rsidR="009D4D79" w:rsidRDefault="009D4D79" w:rsidP="00147082">
      <w:pPr>
        <w:pStyle w:val="Paragraf"/>
        <w:numPr>
          <w:ilvl w:val="0"/>
          <w:numId w:val="22"/>
        </w:numPr>
        <w:spacing w:line="240" w:lineRule="auto"/>
      </w:pPr>
      <w:r>
        <w:t>Akurasi setelah penerapan metode usulan</w:t>
      </w:r>
    </w:p>
    <w:p w14:paraId="1B98142D" w14:textId="5C02AF05" w:rsidR="00147082" w:rsidRDefault="00147082" w:rsidP="00147082">
      <w:pPr>
        <w:pStyle w:val="Paragraf"/>
        <w:ind w:left="720"/>
      </w:pPr>
      <w:r>
        <w:t>Adapun visualisasi hasil pengujian</w:t>
      </w:r>
      <w:r w:rsidR="00904F5F">
        <w:t xml:space="preserve"> data sebelum dan sesudah penerapan metode usulan</w:t>
      </w:r>
      <w:r>
        <w:t xml:space="preserve"> dengan model CNN dapat dilihat pada gambar </w:t>
      </w:r>
      <w:r w:rsidR="00080556">
        <w:t>V.3.</w:t>
      </w:r>
    </w:p>
    <w:p w14:paraId="42CF0A85" w14:textId="77777777" w:rsidR="00147082" w:rsidRDefault="00147082" w:rsidP="00147082">
      <w:pPr>
        <w:pStyle w:val="Paragraf"/>
        <w:keepNext/>
        <w:spacing w:after="0"/>
        <w:ind w:left="709"/>
      </w:pPr>
      <w:r>
        <w:rPr>
          <w:noProof/>
        </w:rPr>
        <w:drawing>
          <wp:inline distT="0" distB="0" distL="0" distR="0" wp14:anchorId="6F86B313" wp14:editId="1715570F">
            <wp:extent cx="4618274" cy="298356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nn_frontal_per_class.png"/>
                    <pic:cNvPicPr/>
                  </pic:nvPicPr>
                  <pic:blipFill rotWithShape="1">
                    <a:blip r:embed="rId41" cstate="print">
                      <a:extLst>
                        <a:ext uri="{28A0092B-C50C-407E-A947-70E740481C1C}">
                          <a14:useLocalDpi xmlns:a14="http://schemas.microsoft.com/office/drawing/2010/main" val="0"/>
                        </a:ext>
                      </a:extLst>
                    </a:blip>
                    <a:srcRect l="9269" t="11183" r="9070" b="889"/>
                    <a:stretch/>
                  </pic:blipFill>
                  <pic:spPr bwMode="auto">
                    <a:xfrm>
                      <a:off x="0" y="0"/>
                      <a:ext cx="4794282" cy="3097267"/>
                    </a:xfrm>
                    <a:prstGeom prst="rect">
                      <a:avLst/>
                    </a:prstGeom>
                    <a:ln>
                      <a:noFill/>
                    </a:ln>
                    <a:extLst>
                      <a:ext uri="{53640926-AAD7-44D8-BBD7-CCE9431645EC}">
                        <a14:shadowObscured xmlns:a14="http://schemas.microsoft.com/office/drawing/2010/main"/>
                      </a:ext>
                    </a:extLst>
                  </pic:spPr>
                </pic:pic>
              </a:graphicData>
            </a:graphic>
          </wp:inline>
        </w:drawing>
      </w:r>
    </w:p>
    <w:p w14:paraId="3DDF7443" w14:textId="2FA44D44" w:rsidR="00147082" w:rsidRDefault="00147082" w:rsidP="00147082">
      <w:pPr>
        <w:pStyle w:val="JudulGambar"/>
        <w:ind w:left="1985" w:hanging="1276"/>
        <w:jc w:val="both"/>
      </w:pPr>
      <w:bookmarkStart w:id="128" w:name="_Toc213715582"/>
      <w:r>
        <w:t>Gambar V.</w:t>
      </w:r>
      <w:r w:rsidR="00E75C94">
        <w:fldChar w:fldCharType="begin"/>
      </w:r>
      <w:r w:rsidR="00E75C94">
        <w:instrText xml:space="preserve"> SEQ Gambar_V. \* ARABIC </w:instrText>
      </w:r>
      <w:r w:rsidR="00E75C94">
        <w:fldChar w:fldCharType="separate"/>
      </w:r>
      <w:r w:rsidR="003A7653">
        <w:rPr>
          <w:noProof/>
        </w:rPr>
        <w:t>3</w:t>
      </w:r>
      <w:r w:rsidR="00E75C94">
        <w:rPr>
          <w:noProof/>
        </w:rPr>
        <w:fldChar w:fldCharType="end"/>
      </w:r>
      <w:r>
        <w:t xml:space="preserve"> </w:t>
      </w:r>
      <w:r>
        <w:tab/>
        <w:t xml:space="preserve">Visualisasi perbandingan akurasi data sebelum dan sesudah </w:t>
      </w:r>
      <w:r>
        <w:rPr>
          <w:noProof/>
        </w:rPr>
        <w:t>penerapan metode usulan pada data wajah dengan oklusi tangan menggunakan model CNN</w:t>
      </w:r>
      <w:bookmarkEnd w:id="128"/>
    </w:p>
    <w:p w14:paraId="1CB0657E" w14:textId="77777777" w:rsidR="009D4D79" w:rsidRDefault="009D4D79" w:rsidP="009D4D79">
      <w:pPr>
        <w:pStyle w:val="Paragraf"/>
        <w:spacing w:after="0" w:line="240" w:lineRule="auto"/>
      </w:pPr>
    </w:p>
    <w:p w14:paraId="4BE105E4" w14:textId="6E784287" w:rsidR="009D4D79" w:rsidRPr="00B75220" w:rsidRDefault="009D4D79" w:rsidP="009B34DD">
      <w:pPr>
        <w:pStyle w:val="Paragraf"/>
        <w:numPr>
          <w:ilvl w:val="0"/>
          <w:numId w:val="21"/>
        </w:numPr>
        <w:spacing w:after="0"/>
        <w:rPr>
          <w:b/>
          <w:bCs/>
          <w:i/>
          <w:iCs/>
        </w:rPr>
      </w:pPr>
      <w:r w:rsidRPr="00B75220">
        <w:rPr>
          <w:b/>
          <w:bCs/>
          <w:i/>
          <w:iCs/>
        </w:rPr>
        <w:t xml:space="preserve">Hasil Akurasi pada Model </w:t>
      </w:r>
      <w:r w:rsidR="009B34DD">
        <w:rPr>
          <w:b/>
          <w:bCs/>
          <w:i/>
          <w:iCs/>
        </w:rPr>
        <w:t>DeepFace</w:t>
      </w:r>
    </w:p>
    <w:p w14:paraId="582B3D39" w14:textId="0654C66E" w:rsidR="000E56AB" w:rsidRDefault="009B34DD" w:rsidP="009B34DD">
      <w:pPr>
        <w:pStyle w:val="Paragraf"/>
        <w:ind w:left="720"/>
      </w:pPr>
      <w:r>
        <w:t xml:space="preserve">Hasil pengujian dengan model DeepFace pada tabel V.2 menunjukkan bahwa metode usulan berhasil menaikkan akurasi pada beberapa label emosi pada wajah yang teroklusi tangan sebagian (vertikal). Walaupun terdapat penurunan dan tetap pada emosi </w:t>
      </w:r>
      <w:r w:rsidR="00147082">
        <w:rPr>
          <w:i/>
          <w:iCs/>
        </w:rPr>
        <w:t>s</w:t>
      </w:r>
      <w:r w:rsidRPr="00F250D8">
        <w:rPr>
          <w:i/>
          <w:iCs/>
        </w:rPr>
        <w:t>urprise</w:t>
      </w:r>
      <w:r>
        <w:t xml:space="preserve"> dan </w:t>
      </w:r>
      <w:r w:rsidR="00147082">
        <w:rPr>
          <w:i/>
          <w:iCs/>
        </w:rPr>
        <w:t>f</w:t>
      </w:r>
      <w:r w:rsidRPr="00F250D8">
        <w:rPr>
          <w:i/>
          <w:iCs/>
        </w:rPr>
        <w:t>ear</w:t>
      </w:r>
      <w:r>
        <w:t>, namun secara keseluruhan hasi</w:t>
      </w:r>
      <w:r w:rsidR="00E52E46">
        <w:t>l</w:t>
      </w:r>
      <w:r>
        <w:t xml:space="preserve">nya mengalami kenaikan rata-rata sebesar </w:t>
      </w:r>
      <w:r w:rsidR="00E52E46">
        <w:t>14</w:t>
      </w:r>
      <w:r>
        <w:t>.</w:t>
      </w:r>
      <w:r w:rsidR="00E52E46">
        <w:t>2</w:t>
      </w:r>
      <w:r>
        <w:t xml:space="preserve">9%. </w:t>
      </w:r>
    </w:p>
    <w:p w14:paraId="30B61145" w14:textId="3555E19A" w:rsidR="00136E40" w:rsidRDefault="00136E40" w:rsidP="00CE5065">
      <w:pPr>
        <w:pStyle w:val="judulTabel"/>
        <w:ind w:left="709"/>
        <w:jc w:val="both"/>
      </w:pPr>
      <w:bookmarkStart w:id="129" w:name="_Toc213608593"/>
      <w:r>
        <w:lastRenderedPageBreak/>
        <w:t>Tabel V.</w:t>
      </w:r>
      <w:r w:rsidR="00E75C94">
        <w:fldChar w:fldCharType="begin"/>
      </w:r>
      <w:r w:rsidR="00E75C94">
        <w:instrText xml:space="preserve"> SEQ Tabel_V. \* ARABIC </w:instrText>
      </w:r>
      <w:r w:rsidR="00E75C94">
        <w:fldChar w:fldCharType="separate"/>
      </w:r>
      <w:r w:rsidR="003A7653">
        <w:rPr>
          <w:noProof/>
        </w:rPr>
        <w:t>2</w:t>
      </w:r>
      <w:r w:rsidR="00E75C94">
        <w:rPr>
          <w:noProof/>
        </w:rPr>
        <w:fldChar w:fldCharType="end"/>
      </w:r>
      <w:r>
        <w:t xml:space="preserve"> </w:t>
      </w:r>
      <w:r w:rsidRPr="00A734E3">
        <w:t xml:space="preserve">Hasil akurasi data wajah dengan oklusi tangan </w:t>
      </w:r>
      <w:r w:rsidR="00293FEC">
        <w:t xml:space="preserve">dengan </w:t>
      </w:r>
      <w:r>
        <w:t>DeepFace</w:t>
      </w:r>
      <w:bookmarkEnd w:id="129"/>
    </w:p>
    <w:tbl>
      <w:tblPr>
        <w:tblStyle w:val="TableGridLight"/>
        <w:tblW w:w="0" w:type="auto"/>
        <w:tblInd w:w="699" w:type="dxa"/>
        <w:tblLook w:val="04A0" w:firstRow="1" w:lastRow="0" w:firstColumn="1" w:lastColumn="0" w:noHBand="0" w:noVBand="1"/>
      </w:tblPr>
      <w:tblGrid>
        <w:gridCol w:w="1016"/>
        <w:gridCol w:w="1603"/>
        <w:gridCol w:w="1244"/>
        <w:gridCol w:w="1105"/>
        <w:gridCol w:w="870"/>
        <w:gridCol w:w="1376"/>
      </w:tblGrid>
      <w:tr w:rsidR="00136E40" w:rsidRPr="00BA2119" w14:paraId="77329315" w14:textId="77777777" w:rsidTr="000425D4">
        <w:trPr>
          <w:trHeight w:val="442"/>
          <w:tblHeader/>
        </w:trPr>
        <w:tc>
          <w:tcPr>
            <w:tcW w:w="0" w:type="auto"/>
          </w:tcPr>
          <w:p w14:paraId="1484F589" w14:textId="77777777" w:rsidR="00136E40" w:rsidRPr="00BA2119" w:rsidRDefault="00136E40" w:rsidP="000425D4">
            <w:pPr>
              <w:pStyle w:val="Paragraf"/>
              <w:spacing w:after="0" w:line="240" w:lineRule="auto"/>
              <w:jc w:val="center"/>
            </w:pPr>
            <w:r>
              <w:t>Emosi</w:t>
            </w:r>
          </w:p>
        </w:tc>
        <w:tc>
          <w:tcPr>
            <w:tcW w:w="0" w:type="auto"/>
          </w:tcPr>
          <w:p w14:paraId="4BCC57BE" w14:textId="2D53E844" w:rsidR="00136E40" w:rsidRPr="00BA2119" w:rsidRDefault="00136E40" w:rsidP="000425D4">
            <w:pPr>
              <w:pStyle w:val="Paragraf"/>
              <w:spacing w:after="0" w:line="240" w:lineRule="auto"/>
              <w:jc w:val="center"/>
            </w:pPr>
            <w:r>
              <w:t>Jumlah</w:t>
            </w:r>
            <w:r w:rsidR="000425D4">
              <w:t xml:space="preserve"> </w:t>
            </w:r>
            <w:r>
              <w:t>Wajah terdeteksi</w:t>
            </w:r>
            <w:r w:rsidRPr="00BA2119">
              <w:t xml:space="preserve"> (%)</w:t>
            </w:r>
          </w:p>
        </w:tc>
        <w:tc>
          <w:tcPr>
            <w:tcW w:w="0" w:type="auto"/>
          </w:tcPr>
          <w:p w14:paraId="794EFF18" w14:textId="77777777" w:rsidR="00136E40" w:rsidRPr="00BA2119" w:rsidRDefault="00136E40" w:rsidP="000425D4">
            <w:pPr>
              <w:pStyle w:val="Paragraf"/>
              <w:spacing w:after="0" w:line="240" w:lineRule="auto"/>
              <w:jc w:val="center"/>
            </w:pPr>
            <w:r>
              <w:t>Sebelum</w:t>
            </w:r>
            <w:r w:rsidRPr="006F7D61">
              <w:rPr>
                <w:vertAlign w:val="superscript"/>
              </w:rPr>
              <w:t>a</w:t>
            </w:r>
            <w:r>
              <w:t xml:space="preserve"> </w:t>
            </w:r>
            <w:r w:rsidRPr="00BA2119">
              <w:t xml:space="preserve"> (%)</w:t>
            </w:r>
          </w:p>
        </w:tc>
        <w:tc>
          <w:tcPr>
            <w:tcW w:w="0" w:type="auto"/>
          </w:tcPr>
          <w:p w14:paraId="669D2B36" w14:textId="77777777" w:rsidR="00136E40" w:rsidRPr="00BA2119" w:rsidRDefault="00136E40" w:rsidP="000425D4">
            <w:pPr>
              <w:pStyle w:val="Paragraf"/>
              <w:spacing w:after="0" w:line="240" w:lineRule="auto"/>
              <w:jc w:val="center"/>
            </w:pPr>
            <w:r>
              <w:t>Setelah</w:t>
            </w:r>
            <w:r w:rsidRPr="006F7D61">
              <w:rPr>
                <w:vertAlign w:val="superscript"/>
              </w:rPr>
              <w:t>b</w:t>
            </w:r>
            <w:r>
              <w:t xml:space="preserve"> </w:t>
            </w:r>
            <w:r w:rsidRPr="00BA2119">
              <w:t>(%)</w:t>
            </w:r>
          </w:p>
        </w:tc>
        <w:tc>
          <w:tcPr>
            <w:tcW w:w="0" w:type="auto"/>
          </w:tcPr>
          <w:p w14:paraId="368F9B3F" w14:textId="77777777" w:rsidR="00136E40" w:rsidRDefault="00136E40" w:rsidP="000425D4">
            <w:pPr>
              <w:pStyle w:val="Paragraf"/>
              <w:spacing w:after="0" w:line="240" w:lineRule="auto"/>
              <w:jc w:val="center"/>
            </w:pPr>
            <w:r>
              <w:t>Selisih</w:t>
            </w:r>
          </w:p>
          <w:p w14:paraId="3E43978E" w14:textId="77777777" w:rsidR="00136E40" w:rsidRPr="00BA2119" w:rsidRDefault="00136E40" w:rsidP="000425D4">
            <w:pPr>
              <w:pStyle w:val="Paragraf"/>
              <w:spacing w:after="0" w:line="240" w:lineRule="auto"/>
              <w:jc w:val="center"/>
            </w:pPr>
            <w:r>
              <w:t>(b - a)</w:t>
            </w:r>
          </w:p>
        </w:tc>
        <w:tc>
          <w:tcPr>
            <w:tcW w:w="0" w:type="auto"/>
          </w:tcPr>
          <w:p w14:paraId="4219E9FE" w14:textId="77777777" w:rsidR="00136E40" w:rsidRPr="00BA2119" w:rsidRDefault="00136E40" w:rsidP="000425D4">
            <w:pPr>
              <w:pStyle w:val="Paragraf"/>
              <w:spacing w:after="0" w:line="240" w:lineRule="auto"/>
              <w:jc w:val="center"/>
            </w:pPr>
            <w:r>
              <w:t>Kesimpulan</w:t>
            </w:r>
          </w:p>
        </w:tc>
      </w:tr>
      <w:tr w:rsidR="000E56AB" w:rsidRPr="00BE723A" w14:paraId="702D87AA" w14:textId="77777777" w:rsidTr="000425D4">
        <w:trPr>
          <w:tblHeader/>
        </w:trPr>
        <w:tc>
          <w:tcPr>
            <w:tcW w:w="0" w:type="auto"/>
          </w:tcPr>
          <w:p w14:paraId="352A7F46" w14:textId="77777777" w:rsidR="000E56AB" w:rsidRPr="00BE723A" w:rsidRDefault="000E56AB" w:rsidP="000425D4">
            <w:pPr>
              <w:pStyle w:val="Paragraf"/>
              <w:spacing w:after="0" w:line="240" w:lineRule="auto"/>
              <w:jc w:val="left"/>
            </w:pPr>
            <w:r>
              <w:t>Angry</w:t>
            </w:r>
          </w:p>
        </w:tc>
        <w:tc>
          <w:tcPr>
            <w:tcW w:w="0" w:type="auto"/>
          </w:tcPr>
          <w:p w14:paraId="3A616E6E" w14:textId="77777777" w:rsidR="000E56AB" w:rsidRDefault="000E56AB" w:rsidP="000425D4">
            <w:pPr>
              <w:pStyle w:val="Paragraf"/>
              <w:spacing w:after="0" w:line="240" w:lineRule="auto"/>
              <w:jc w:val="center"/>
            </w:pPr>
            <w:r>
              <w:t>100</w:t>
            </w:r>
          </w:p>
        </w:tc>
        <w:tc>
          <w:tcPr>
            <w:tcW w:w="0" w:type="auto"/>
          </w:tcPr>
          <w:p w14:paraId="46D64F2C" w14:textId="77777777" w:rsidR="000E56AB" w:rsidRPr="00BE723A" w:rsidRDefault="000E56AB" w:rsidP="000425D4">
            <w:pPr>
              <w:pStyle w:val="Paragraf"/>
              <w:spacing w:after="0" w:line="240" w:lineRule="auto"/>
              <w:jc w:val="center"/>
            </w:pPr>
            <w:r>
              <w:t>36.50</w:t>
            </w:r>
          </w:p>
        </w:tc>
        <w:tc>
          <w:tcPr>
            <w:tcW w:w="0" w:type="auto"/>
          </w:tcPr>
          <w:p w14:paraId="26A82354" w14:textId="77777777" w:rsidR="000E56AB" w:rsidRPr="00BE723A" w:rsidRDefault="000E56AB" w:rsidP="000425D4">
            <w:pPr>
              <w:pStyle w:val="Paragraf"/>
              <w:spacing w:after="0" w:line="240" w:lineRule="auto"/>
              <w:jc w:val="center"/>
            </w:pPr>
            <w:r>
              <w:t>38.00</w:t>
            </w:r>
          </w:p>
        </w:tc>
        <w:tc>
          <w:tcPr>
            <w:tcW w:w="0" w:type="auto"/>
          </w:tcPr>
          <w:p w14:paraId="1B6006EA" w14:textId="77777777" w:rsidR="000E56AB" w:rsidRPr="00BE723A" w:rsidRDefault="000E56AB" w:rsidP="000425D4">
            <w:pPr>
              <w:pStyle w:val="Paragraf"/>
              <w:spacing w:after="0" w:line="240" w:lineRule="auto"/>
              <w:jc w:val="center"/>
            </w:pPr>
            <w:r>
              <w:t>1.50</w:t>
            </w:r>
          </w:p>
        </w:tc>
        <w:tc>
          <w:tcPr>
            <w:tcW w:w="0" w:type="auto"/>
          </w:tcPr>
          <w:p w14:paraId="4DF5F7BA" w14:textId="59793005" w:rsidR="000E56AB" w:rsidRPr="00BE723A" w:rsidRDefault="000425D4" w:rsidP="000425D4">
            <w:pPr>
              <w:pStyle w:val="Paragraf"/>
              <w:spacing w:after="0" w:line="240" w:lineRule="auto"/>
              <w:jc w:val="center"/>
            </w:pPr>
            <w:r>
              <w:t>Naik</w:t>
            </w:r>
          </w:p>
        </w:tc>
      </w:tr>
      <w:tr w:rsidR="000E56AB" w:rsidRPr="00BE723A" w14:paraId="3D39FD2A" w14:textId="77777777" w:rsidTr="000425D4">
        <w:trPr>
          <w:tblHeader/>
        </w:trPr>
        <w:tc>
          <w:tcPr>
            <w:tcW w:w="0" w:type="auto"/>
          </w:tcPr>
          <w:p w14:paraId="1DBA7095" w14:textId="77777777" w:rsidR="000E56AB" w:rsidRPr="00BE723A" w:rsidRDefault="000E56AB" w:rsidP="000425D4">
            <w:pPr>
              <w:pStyle w:val="Paragraf"/>
              <w:spacing w:after="0" w:line="240" w:lineRule="auto"/>
              <w:jc w:val="left"/>
            </w:pPr>
            <w:r>
              <w:t>Disgust</w:t>
            </w:r>
          </w:p>
        </w:tc>
        <w:tc>
          <w:tcPr>
            <w:tcW w:w="0" w:type="auto"/>
          </w:tcPr>
          <w:p w14:paraId="147DC64B" w14:textId="77777777" w:rsidR="000E56AB" w:rsidRDefault="000E56AB" w:rsidP="000425D4">
            <w:pPr>
              <w:pStyle w:val="Paragraf"/>
              <w:spacing w:after="0" w:line="240" w:lineRule="auto"/>
              <w:jc w:val="center"/>
            </w:pPr>
            <w:r>
              <w:t>100</w:t>
            </w:r>
          </w:p>
        </w:tc>
        <w:tc>
          <w:tcPr>
            <w:tcW w:w="0" w:type="auto"/>
          </w:tcPr>
          <w:p w14:paraId="382CEDA2" w14:textId="77777777" w:rsidR="000E56AB" w:rsidRPr="00BE723A" w:rsidRDefault="000E56AB" w:rsidP="000425D4">
            <w:pPr>
              <w:pStyle w:val="Paragraf"/>
              <w:spacing w:after="0" w:line="240" w:lineRule="auto"/>
              <w:jc w:val="center"/>
            </w:pPr>
            <w:r>
              <w:t>2.00</w:t>
            </w:r>
          </w:p>
        </w:tc>
        <w:tc>
          <w:tcPr>
            <w:tcW w:w="0" w:type="auto"/>
          </w:tcPr>
          <w:p w14:paraId="2EA53725" w14:textId="77777777" w:rsidR="000E56AB" w:rsidRPr="00BE723A" w:rsidRDefault="000E56AB" w:rsidP="000425D4">
            <w:pPr>
              <w:pStyle w:val="Paragraf"/>
              <w:spacing w:after="0" w:line="240" w:lineRule="auto"/>
              <w:jc w:val="center"/>
            </w:pPr>
            <w:r>
              <w:t>9.00</w:t>
            </w:r>
          </w:p>
        </w:tc>
        <w:tc>
          <w:tcPr>
            <w:tcW w:w="0" w:type="auto"/>
          </w:tcPr>
          <w:p w14:paraId="1341515F" w14:textId="77777777" w:rsidR="000E56AB" w:rsidRPr="00BE723A" w:rsidRDefault="000E56AB" w:rsidP="000425D4">
            <w:pPr>
              <w:pStyle w:val="Paragraf"/>
              <w:spacing w:after="0" w:line="240" w:lineRule="auto"/>
              <w:jc w:val="center"/>
            </w:pPr>
            <w:r>
              <w:t>7.00</w:t>
            </w:r>
          </w:p>
        </w:tc>
        <w:tc>
          <w:tcPr>
            <w:tcW w:w="0" w:type="auto"/>
          </w:tcPr>
          <w:p w14:paraId="4BDB7590" w14:textId="32AD4F11" w:rsidR="000E56AB" w:rsidRPr="00BE723A" w:rsidRDefault="000425D4" w:rsidP="000425D4">
            <w:pPr>
              <w:pStyle w:val="Paragraf"/>
              <w:spacing w:after="0" w:line="240" w:lineRule="auto"/>
              <w:jc w:val="center"/>
            </w:pPr>
            <w:r>
              <w:t>Naik</w:t>
            </w:r>
          </w:p>
        </w:tc>
      </w:tr>
      <w:tr w:rsidR="000E56AB" w:rsidRPr="00BE723A" w14:paraId="6ABD7580" w14:textId="77777777" w:rsidTr="000425D4">
        <w:trPr>
          <w:tblHeader/>
        </w:trPr>
        <w:tc>
          <w:tcPr>
            <w:tcW w:w="0" w:type="auto"/>
          </w:tcPr>
          <w:p w14:paraId="74B204A7" w14:textId="77777777" w:rsidR="000E56AB" w:rsidRPr="00BE723A" w:rsidRDefault="000E56AB" w:rsidP="000425D4">
            <w:pPr>
              <w:pStyle w:val="Paragraf"/>
              <w:spacing w:after="0" w:line="240" w:lineRule="auto"/>
              <w:jc w:val="left"/>
            </w:pPr>
            <w:r>
              <w:t>Fear</w:t>
            </w:r>
          </w:p>
        </w:tc>
        <w:tc>
          <w:tcPr>
            <w:tcW w:w="0" w:type="auto"/>
          </w:tcPr>
          <w:p w14:paraId="6C69770C" w14:textId="77777777" w:rsidR="000E56AB" w:rsidRDefault="000E56AB" w:rsidP="000425D4">
            <w:pPr>
              <w:pStyle w:val="Paragraf"/>
              <w:spacing w:after="0" w:line="240" w:lineRule="auto"/>
              <w:jc w:val="center"/>
            </w:pPr>
            <w:r>
              <w:t>100</w:t>
            </w:r>
          </w:p>
        </w:tc>
        <w:tc>
          <w:tcPr>
            <w:tcW w:w="0" w:type="auto"/>
          </w:tcPr>
          <w:p w14:paraId="2508F548" w14:textId="77777777" w:rsidR="000E56AB" w:rsidRPr="00BE723A" w:rsidRDefault="000E56AB" w:rsidP="000425D4">
            <w:pPr>
              <w:pStyle w:val="Paragraf"/>
              <w:spacing w:after="0" w:line="240" w:lineRule="auto"/>
              <w:jc w:val="center"/>
            </w:pPr>
            <w:r>
              <w:t>26.50</w:t>
            </w:r>
          </w:p>
        </w:tc>
        <w:tc>
          <w:tcPr>
            <w:tcW w:w="0" w:type="auto"/>
          </w:tcPr>
          <w:p w14:paraId="63B6909D" w14:textId="77777777" w:rsidR="000E56AB" w:rsidRPr="00BE723A" w:rsidRDefault="000E56AB" w:rsidP="000425D4">
            <w:pPr>
              <w:pStyle w:val="Paragraf"/>
              <w:spacing w:after="0" w:line="240" w:lineRule="auto"/>
              <w:jc w:val="center"/>
            </w:pPr>
            <w:r>
              <w:t>26.50</w:t>
            </w:r>
          </w:p>
        </w:tc>
        <w:tc>
          <w:tcPr>
            <w:tcW w:w="0" w:type="auto"/>
          </w:tcPr>
          <w:p w14:paraId="6DD6BF7C" w14:textId="77777777" w:rsidR="000E56AB" w:rsidRPr="00BE723A" w:rsidRDefault="000E56AB" w:rsidP="000425D4">
            <w:pPr>
              <w:pStyle w:val="Paragraf"/>
              <w:spacing w:after="0" w:line="240" w:lineRule="auto"/>
              <w:jc w:val="center"/>
            </w:pPr>
            <w:r>
              <w:t>0.00</w:t>
            </w:r>
          </w:p>
        </w:tc>
        <w:tc>
          <w:tcPr>
            <w:tcW w:w="0" w:type="auto"/>
          </w:tcPr>
          <w:p w14:paraId="627CD9D4" w14:textId="4361E048" w:rsidR="000E56AB" w:rsidRPr="00BE723A" w:rsidRDefault="000425D4" w:rsidP="000425D4">
            <w:pPr>
              <w:pStyle w:val="Paragraf"/>
              <w:spacing w:after="0" w:line="240" w:lineRule="auto"/>
              <w:jc w:val="center"/>
            </w:pPr>
            <w:r>
              <w:t>Tetap</w:t>
            </w:r>
          </w:p>
        </w:tc>
      </w:tr>
      <w:tr w:rsidR="000E56AB" w:rsidRPr="00BE723A" w14:paraId="65BFE11A" w14:textId="77777777" w:rsidTr="000425D4">
        <w:trPr>
          <w:tblHeader/>
        </w:trPr>
        <w:tc>
          <w:tcPr>
            <w:tcW w:w="0" w:type="auto"/>
          </w:tcPr>
          <w:p w14:paraId="0151A764" w14:textId="77777777" w:rsidR="000E56AB" w:rsidRPr="00BE723A" w:rsidRDefault="000E56AB" w:rsidP="000425D4">
            <w:pPr>
              <w:pStyle w:val="Paragraf"/>
              <w:spacing w:after="0" w:line="240" w:lineRule="auto"/>
              <w:jc w:val="left"/>
            </w:pPr>
            <w:r>
              <w:t>Happy</w:t>
            </w:r>
          </w:p>
        </w:tc>
        <w:tc>
          <w:tcPr>
            <w:tcW w:w="0" w:type="auto"/>
          </w:tcPr>
          <w:p w14:paraId="348F4C6B" w14:textId="77777777" w:rsidR="000E56AB" w:rsidRDefault="000E56AB" w:rsidP="000425D4">
            <w:pPr>
              <w:pStyle w:val="Paragraf"/>
              <w:spacing w:after="0" w:line="240" w:lineRule="auto"/>
              <w:jc w:val="center"/>
            </w:pPr>
            <w:r>
              <w:t>100</w:t>
            </w:r>
          </w:p>
        </w:tc>
        <w:tc>
          <w:tcPr>
            <w:tcW w:w="0" w:type="auto"/>
          </w:tcPr>
          <w:p w14:paraId="78737B56" w14:textId="77777777" w:rsidR="000E56AB" w:rsidRPr="00BE723A" w:rsidRDefault="000E56AB" w:rsidP="000425D4">
            <w:pPr>
              <w:pStyle w:val="Paragraf"/>
              <w:spacing w:after="0" w:line="240" w:lineRule="auto"/>
              <w:jc w:val="center"/>
            </w:pPr>
            <w:r>
              <w:t>16.00</w:t>
            </w:r>
          </w:p>
        </w:tc>
        <w:tc>
          <w:tcPr>
            <w:tcW w:w="0" w:type="auto"/>
          </w:tcPr>
          <w:p w14:paraId="014F8F1D" w14:textId="77777777" w:rsidR="000E56AB" w:rsidRPr="00BE723A" w:rsidRDefault="000E56AB" w:rsidP="000425D4">
            <w:pPr>
              <w:pStyle w:val="Paragraf"/>
              <w:spacing w:after="0" w:line="240" w:lineRule="auto"/>
              <w:jc w:val="center"/>
            </w:pPr>
            <w:r>
              <w:t>70.00</w:t>
            </w:r>
          </w:p>
        </w:tc>
        <w:tc>
          <w:tcPr>
            <w:tcW w:w="0" w:type="auto"/>
          </w:tcPr>
          <w:p w14:paraId="643206F4" w14:textId="77777777" w:rsidR="000E56AB" w:rsidRPr="00BE723A" w:rsidRDefault="000E56AB" w:rsidP="000425D4">
            <w:pPr>
              <w:pStyle w:val="Paragraf"/>
              <w:spacing w:after="0" w:line="240" w:lineRule="auto"/>
              <w:jc w:val="center"/>
            </w:pPr>
            <w:r>
              <w:t>54.00</w:t>
            </w:r>
          </w:p>
        </w:tc>
        <w:tc>
          <w:tcPr>
            <w:tcW w:w="0" w:type="auto"/>
          </w:tcPr>
          <w:p w14:paraId="6E419A0D" w14:textId="08A293D6" w:rsidR="000E56AB" w:rsidRPr="00BE723A" w:rsidRDefault="000425D4" w:rsidP="000425D4">
            <w:pPr>
              <w:pStyle w:val="Paragraf"/>
              <w:spacing w:after="0" w:line="240" w:lineRule="auto"/>
              <w:jc w:val="center"/>
            </w:pPr>
            <w:r>
              <w:t>Naik</w:t>
            </w:r>
          </w:p>
        </w:tc>
      </w:tr>
      <w:tr w:rsidR="000E56AB" w:rsidRPr="00BE723A" w14:paraId="61B3A4C4" w14:textId="77777777" w:rsidTr="000425D4">
        <w:trPr>
          <w:tblHeader/>
        </w:trPr>
        <w:tc>
          <w:tcPr>
            <w:tcW w:w="0" w:type="auto"/>
          </w:tcPr>
          <w:p w14:paraId="0D2B905E" w14:textId="77777777" w:rsidR="000E56AB" w:rsidRPr="00BE723A" w:rsidRDefault="000E56AB" w:rsidP="000425D4">
            <w:pPr>
              <w:pStyle w:val="Paragraf"/>
              <w:spacing w:after="0" w:line="240" w:lineRule="auto"/>
              <w:jc w:val="left"/>
            </w:pPr>
            <w:r>
              <w:t>Neutral</w:t>
            </w:r>
          </w:p>
        </w:tc>
        <w:tc>
          <w:tcPr>
            <w:tcW w:w="0" w:type="auto"/>
          </w:tcPr>
          <w:p w14:paraId="5B4E2B88" w14:textId="77777777" w:rsidR="000E56AB" w:rsidRDefault="000E56AB" w:rsidP="000425D4">
            <w:pPr>
              <w:pStyle w:val="Paragraf"/>
              <w:spacing w:after="0" w:line="240" w:lineRule="auto"/>
              <w:jc w:val="center"/>
            </w:pPr>
            <w:r>
              <w:t>100</w:t>
            </w:r>
          </w:p>
        </w:tc>
        <w:tc>
          <w:tcPr>
            <w:tcW w:w="0" w:type="auto"/>
          </w:tcPr>
          <w:p w14:paraId="60E8E1E3" w14:textId="77777777" w:rsidR="000E56AB" w:rsidRPr="00BE723A" w:rsidRDefault="000E56AB" w:rsidP="000425D4">
            <w:pPr>
              <w:pStyle w:val="Paragraf"/>
              <w:spacing w:after="0" w:line="240" w:lineRule="auto"/>
              <w:jc w:val="center"/>
            </w:pPr>
            <w:r>
              <w:t>19.00</w:t>
            </w:r>
          </w:p>
        </w:tc>
        <w:tc>
          <w:tcPr>
            <w:tcW w:w="0" w:type="auto"/>
          </w:tcPr>
          <w:p w14:paraId="612EA75E" w14:textId="77777777" w:rsidR="000E56AB" w:rsidRPr="00BE723A" w:rsidRDefault="000E56AB" w:rsidP="000425D4">
            <w:pPr>
              <w:pStyle w:val="Paragraf"/>
              <w:spacing w:after="0" w:line="240" w:lineRule="auto"/>
              <w:jc w:val="center"/>
            </w:pPr>
            <w:r>
              <w:t>64.00</w:t>
            </w:r>
          </w:p>
        </w:tc>
        <w:tc>
          <w:tcPr>
            <w:tcW w:w="0" w:type="auto"/>
          </w:tcPr>
          <w:p w14:paraId="55D79C2F" w14:textId="77777777" w:rsidR="000E56AB" w:rsidRPr="00BE723A" w:rsidRDefault="000E56AB" w:rsidP="000425D4">
            <w:pPr>
              <w:pStyle w:val="Paragraf"/>
              <w:spacing w:after="0" w:line="240" w:lineRule="auto"/>
              <w:jc w:val="center"/>
            </w:pPr>
            <w:r>
              <w:t>45.00</w:t>
            </w:r>
          </w:p>
        </w:tc>
        <w:tc>
          <w:tcPr>
            <w:tcW w:w="0" w:type="auto"/>
          </w:tcPr>
          <w:p w14:paraId="4B8FAB83" w14:textId="3C52B717" w:rsidR="000E56AB" w:rsidRPr="00BE723A" w:rsidRDefault="000425D4" w:rsidP="000425D4">
            <w:pPr>
              <w:pStyle w:val="Paragraf"/>
              <w:spacing w:after="0" w:line="240" w:lineRule="auto"/>
              <w:jc w:val="center"/>
            </w:pPr>
            <w:r>
              <w:t>Naik</w:t>
            </w:r>
          </w:p>
        </w:tc>
      </w:tr>
      <w:tr w:rsidR="000E56AB" w:rsidRPr="00BE723A" w14:paraId="1C5FA23A" w14:textId="77777777" w:rsidTr="000425D4">
        <w:trPr>
          <w:tblHeader/>
        </w:trPr>
        <w:tc>
          <w:tcPr>
            <w:tcW w:w="0" w:type="auto"/>
          </w:tcPr>
          <w:p w14:paraId="43C4EDC9" w14:textId="77777777" w:rsidR="000E56AB" w:rsidRPr="00BE723A" w:rsidRDefault="000E56AB" w:rsidP="000425D4">
            <w:pPr>
              <w:pStyle w:val="Paragraf"/>
              <w:spacing w:after="0" w:line="240" w:lineRule="auto"/>
              <w:jc w:val="left"/>
            </w:pPr>
            <w:r>
              <w:t>Sad</w:t>
            </w:r>
          </w:p>
        </w:tc>
        <w:tc>
          <w:tcPr>
            <w:tcW w:w="0" w:type="auto"/>
          </w:tcPr>
          <w:p w14:paraId="74E31826" w14:textId="77777777" w:rsidR="000E56AB" w:rsidRDefault="000E56AB" w:rsidP="000425D4">
            <w:pPr>
              <w:pStyle w:val="Paragraf"/>
              <w:spacing w:after="0" w:line="240" w:lineRule="auto"/>
              <w:jc w:val="center"/>
            </w:pPr>
            <w:r>
              <w:t>100</w:t>
            </w:r>
          </w:p>
        </w:tc>
        <w:tc>
          <w:tcPr>
            <w:tcW w:w="0" w:type="auto"/>
          </w:tcPr>
          <w:p w14:paraId="47226BBB" w14:textId="77777777" w:rsidR="000E56AB" w:rsidRPr="00BE723A" w:rsidRDefault="000E56AB" w:rsidP="000425D4">
            <w:pPr>
              <w:pStyle w:val="Paragraf"/>
              <w:spacing w:after="0" w:line="240" w:lineRule="auto"/>
              <w:jc w:val="center"/>
            </w:pPr>
            <w:r>
              <w:t>29.50</w:t>
            </w:r>
          </w:p>
        </w:tc>
        <w:tc>
          <w:tcPr>
            <w:tcW w:w="0" w:type="auto"/>
          </w:tcPr>
          <w:p w14:paraId="0E8BBD94" w14:textId="77777777" w:rsidR="000E56AB" w:rsidRPr="00BE723A" w:rsidRDefault="000E56AB" w:rsidP="000425D4">
            <w:pPr>
              <w:pStyle w:val="Paragraf"/>
              <w:spacing w:after="0" w:line="240" w:lineRule="auto"/>
              <w:jc w:val="center"/>
            </w:pPr>
            <w:r>
              <w:t>35.50</w:t>
            </w:r>
          </w:p>
        </w:tc>
        <w:tc>
          <w:tcPr>
            <w:tcW w:w="0" w:type="auto"/>
          </w:tcPr>
          <w:p w14:paraId="21F485AC" w14:textId="77777777" w:rsidR="000E56AB" w:rsidRPr="00BE723A" w:rsidRDefault="000E56AB" w:rsidP="000425D4">
            <w:pPr>
              <w:pStyle w:val="Paragraf"/>
              <w:spacing w:after="0" w:line="240" w:lineRule="auto"/>
              <w:jc w:val="center"/>
            </w:pPr>
            <w:r>
              <w:t>6.00</w:t>
            </w:r>
          </w:p>
        </w:tc>
        <w:tc>
          <w:tcPr>
            <w:tcW w:w="0" w:type="auto"/>
          </w:tcPr>
          <w:p w14:paraId="3CB8E616" w14:textId="5789B6C6" w:rsidR="000E56AB" w:rsidRPr="00BE723A" w:rsidRDefault="000425D4" w:rsidP="000425D4">
            <w:pPr>
              <w:pStyle w:val="Paragraf"/>
              <w:spacing w:after="0" w:line="240" w:lineRule="auto"/>
              <w:jc w:val="center"/>
            </w:pPr>
            <w:r>
              <w:t>Naik</w:t>
            </w:r>
          </w:p>
        </w:tc>
      </w:tr>
      <w:tr w:rsidR="000E56AB" w:rsidRPr="00BE723A" w14:paraId="5664EBF3" w14:textId="77777777" w:rsidTr="000425D4">
        <w:trPr>
          <w:tblHeader/>
        </w:trPr>
        <w:tc>
          <w:tcPr>
            <w:tcW w:w="0" w:type="auto"/>
          </w:tcPr>
          <w:p w14:paraId="1BDF4272" w14:textId="77777777" w:rsidR="000E56AB" w:rsidRPr="00BE723A" w:rsidRDefault="000E56AB" w:rsidP="000425D4">
            <w:pPr>
              <w:pStyle w:val="Paragraf"/>
              <w:spacing w:after="0" w:line="240" w:lineRule="auto"/>
              <w:jc w:val="left"/>
            </w:pPr>
            <w:r>
              <w:t>Surprise</w:t>
            </w:r>
          </w:p>
        </w:tc>
        <w:tc>
          <w:tcPr>
            <w:tcW w:w="0" w:type="auto"/>
          </w:tcPr>
          <w:p w14:paraId="5F04CBCE" w14:textId="77777777" w:rsidR="000E56AB" w:rsidRDefault="000E56AB" w:rsidP="000425D4">
            <w:pPr>
              <w:pStyle w:val="Paragraf"/>
              <w:spacing w:after="0" w:line="240" w:lineRule="auto"/>
              <w:jc w:val="center"/>
            </w:pPr>
            <w:r>
              <w:t>100</w:t>
            </w:r>
          </w:p>
        </w:tc>
        <w:tc>
          <w:tcPr>
            <w:tcW w:w="0" w:type="auto"/>
          </w:tcPr>
          <w:p w14:paraId="560B871C" w14:textId="77777777" w:rsidR="000E56AB" w:rsidRPr="00BE723A" w:rsidRDefault="000E56AB" w:rsidP="000425D4">
            <w:pPr>
              <w:pStyle w:val="Paragraf"/>
              <w:spacing w:after="0" w:line="240" w:lineRule="auto"/>
              <w:jc w:val="center"/>
            </w:pPr>
            <w:r>
              <w:t>35.50</w:t>
            </w:r>
          </w:p>
        </w:tc>
        <w:tc>
          <w:tcPr>
            <w:tcW w:w="0" w:type="auto"/>
          </w:tcPr>
          <w:p w14:paraId="134B1EE2" w14:textId="77777777" w:rsidR="000E56AB" w:rsidRPr="00BE723A" w:rsidRDefault="000E56AB" w:rsidP="000425D4">
            <w:pPr>
              <w:pStyle w:val="Paragraf"/>
              <w:spacing w:after="0" w:line="240" w:lineRule="auto"/>
              <w:jc w:val="center"/>
            </w:pPr>
            <w:r>
              <w:t>22.00</w:t>
            </w:r>
          </w:p>
        </w:tc>
        <w:tc>
          <w:tcPr>
            <w:tcW w:w="0" w:type="auto"/>
          </w:tcPr>
          <w:p w14:paraId="43EC722F" w14:textId="77777777" w:rsidR="000E56AB" w:rsidRPr="00BE723A" w:rsidRDefault="000E56AB" w:rsidP="000425D4">
            <w:pPr>
              <w:pStyle w:val="Paragraf"/>
              <w:spacing w:after="0" w:line="240" w:lineRule="auto"/>
              <w:jc w:val="center"/>
            </w:pPr>
            <w:r>
              <w:t>-13.50</w:t>
            </w:r>
          </w:p>
        </w:tc>
        <w:tc>
          <w:tcPr>
            <w:tcW w:w="0" w:type="auto"/>
          </w:tcPr>
          <w:p w14:paraId="60E543BF" w14:textId="32A65CBE" w:rsidR="000E56AB" w:rsidRPr="00BE723A" w:rsidRDefault="000425D4" w:rsidP="000425D4">
            <w:pPr>
              <w:pStyle w:val="Paragraf"/>
              <w:spacing w:after="0" w:line="240" w:lineRule="auto"/>
              <w:jc w:val="center"/>
            </w:pPr>
            <w:r>
              <w:t>Turun</w:t>
            </w:r>
          </w:p>
        </w:tc>
      </w:tr>
      <w:tr w:rsidR="000425D4" w:rsidRPr="00BE723A" w14:paraId="7A0C3D48" w14:textId="77777777" w:rsidTr="000425D4">
        <w:trPr>
          <w:tblHeader/>
        </w:trPr>
        <w:tc>
          <w:tcPr>
            <w:tcW w:w="0" w:type="auto"/>
            <w:gridSpan w:val="4"/>
          </w:tcPr>
          <w:p w14:paraId="6123CA86" w14:textId="3DD91493" w:rsidR="000425D4" w:rsidRDefault="000425D4" w:rsidP="000425D4">
            <w:pPr>
              <w:pStyle w:val="Paragraf"/>
              <w:spacing w:after="0" w:line="240" w:lineRule="auto"/>
              <w:jc w:val="center"/>
            </w:pPr>
            <w:r>
              <w:rPr>
                <w:b/>
                <w:bCs/>
              </w:rPr>
              <w:t>Rata-rata</w:t>
            </w:r>
          </w:p>
        </w:tc>
        <w:tc>
          <w:tcPr>
            <w:tcW w:w="0" w:type="auto"/>
          </w:tcPr>
          <w:p w14:paraId="351D4FD8" w14:textId="77777777" w:rsidR="000425D4" w:rsidRPr="00733CB7" w:rsidRDefault="000425D4" w:rsidP="000425D4">
            <w:pPr>
              <w:pStyle w:val="Paragraf"/>
              <w:spacing w:after="0" w:line="240" w:lineRule="auto"/>
              <w:jc w:val="center"/>
              <w:rPr>
                <w:b/>
                <w:bCs/>
              </w:rPr>
            </w:pPr>
            <w:r>
              <w:rPr>
                <w:b/>
                <w:bCs/>
              </w:rPr>
              <w:t>14.29</w:t>
            </w:r>
          </w:p>
        </w:tc>
        <w:tc>
          <w:tcPr>
            <w:tcW w:w="0" w:type="auto"/>
          </w:tcPr>
          <w:p w14:paraId="408CF127" w14:textId="0B87EA7D" w:rsidR="000425D4" w:rsidRPr="00733CB7" w:rsidRDefault="000425D4" w:rsidP="000425D4">
            <w:pPr>
              <w:pStyle w:val="Paragraf"/>
              <w:spacing w:after="0" w:line="240" w:lineRule="auto"/>
              <w:jc w:val="center"/>
              <w:rPr>
                <w:b/>
                <w:bCs/>
              </w:rPr>
            </w:pPr>
            <w:r>
              <w:rPr>
                <w:b/>
                <w:bCs/>
              </w:rPr>
              <w:t>Naik</w:t>
            </w:r>
          </w:p>
        </w:tc>
      </w:tr>
    </w:tbl>
    <w:p w14:paraId="77D7D012" w14:textId="5AC09928" w:rsidR="00F669FF" w:rsidRDefault="00F669FF" w:rsidP="00F669FF">
      <w:pPr>
        <w:pStyle w:val="Paragraf"/>
        <w:numPr>
          <w:ilvl w:val="0"/>
          <w:numId w:val="23"/>
        </w:numPr>
        <w:spacing w:after="0" w:line="240" w:lineRule="auto"/>
      </w:pPr>
      <w:r>
        <w:t>Akurasi sebelum penerapan metode usulan</w:t>
      </w:r>
    </w:p>
    <w:p w14:paraId="5988C940" w14:textId="002C8428" w:rsidR="00080556" w:rsidRDefault="00F669FF" w:rsidP="00080556">
      <w:pPr>
        <w:pStyle w:val="Paragraf"/>
        <w:numPr>
          <w:ilvl w:val="0"/>
          <w:numId w:val="23"/>
        </w:numPr>
        <w:spacing w:after="0" w:line="240" w:lineRule="auto"/>
      </w:pPr>
      <w:r>
        <w:t>Akurasi setelah penerapan metode usulan</w:t>
      </w:r>
    </w:p>
    <w:p w14:paraId="2B1879AB" w14:textId="345543BB" w:rsidR="00080556" w:rsidRDefault="00080556" w:rsidP="00080556">
      <w:pPr>
        <w:pStyle w:val="Paragraf"/>
        <w:spacing w:before="240"/>
        <w:ind w:left="720"/>
      </w:pPr>
      <w:r>
        <w:t xml:space="preserve">Adapun visualisasi hasil pengujian </w:t>
      </w:r>
      <w:r w:rsidR="00904F5F">
        <w:t xml:space="preserve">data sebelum dan sesudah penerapan metode usulan </w:t>
      </w:r>
      <w:r>
        <w:t>dengan model DeepFace dapat dilihat pada gambar V.4.</w:t>
      </w:r>
    </w:p>
    <w:p w14:paraId="5F97CFAD" w14:textId="77777777" w:rsidR="00080556" w:rsidRDefault="00080556" w:rsidP="00080556">
      <w:pPr>
        <w:pStyle w:val="Paragraf"/>
        <w:keepNext/>
        <w:spacing w:after="0"/>
        <w:ind w:left="709"/>
      </w:pPr>
      <w:r>
        <w:rPr>
          <w:noProof/>
        </w:rPr>
        <w:drawing>
          <wp:inline distT="0" distB="0" distL="0" distR="0" wp14:anchorId="7DEB0C68" wp14:editId="6EFB7C15">
            <wp:extent cx="4582716" cy="2967537"/>
            <wp:effectExtent l="0" t="0" r="889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epface_frontal_per_class.png"/>
                    <pic:cNvPicPr/>
                  </pic:nvPicPr>
                  <pic:blipFill rotWithShape="1">
                    <a:blip r:embed="rId42" cstate="print">
                      <a:extLst>
                        <a:ext uri="{28A0092B-C50C-407E-A947-70E740481C1C}">
                          <a14:useLocalDpi xmlns:a14="http://schemas.microsoft.com/office/drawing/2010/main" val="0"/>
                        </a:ext>
                      </a:extLst>
                    </a:blip>
                    <a:srcRect l="9486" t="11269" r="9139" b="907"/>
                    <a:stretch/>
                  </pic:blipFill>
                  <pic:spPr bwMode="auto">
                    <a:xfrm>
                      <a:off x="0" y="0"/>
                      <a:ext cx="4689021" cy="3036375"/>
                    </a:xfrm>
                    <a:prstGeom prst="rect">
                      <a:avLst/>
                    </a:prstGeom>
                    <a:ln>
                      <a:noFill/>
                    </a:ln>
                    <a:extLst>
                      <a:ext uri="{53640926-AAD7-44D8-BBD7-CCE9431645EC}">
                        <a14:shadowObscured xmlns:a14="http://schemas.microsoft.com/office/drawing/2010/main"/>
                      </a:ext>
                    </a:extLst>
                  </pic:spPr>
                </pic:pic>
              </a:graphicData>
            </a:graphic>
          </wp:inline>
        </w:drawing>
      </w:r>
    </w:p>
    <w:p w14:paraId="126936AE" w14:textId="2ACFECCE" w:rsidR="00080556" w:rsidRDefault="00080556" w:rsidP="00D93051">
      <w:pPr>
        <w:pStyle w:val="JudulGambar"/>
        <w:ind w:left="1985" w:hanging="1276"/>
        <w:jc w:val="both"/>
      </w:pPr>
      <w:bookmarkStart w:id="130" w:name="_Toc213715583"/>
      <w:r>
        <w:t>Gambar V.</w:t>
      </w:r>
      <w:r w:rsidR="00E75C94">
        <w:fldChar w:fldCharType="begin"/>
      </w:r>
      <w:r w:rsidR="00E75C94">
        <w:instrText xml:space="preserve"> SEQ Gambar_V. \* ARABIC </w:instrText>
      </w:r>
      <w:r w:rsidR="00E75C94">
        <w:fldChar w:fldCharType="separate"/>
      </w:r>
      <w:r w:rsidR="003A7653">
        <w:rPr>
          <w:noProof/>
        </w:rPr>
        <w:t>4</w:t>
      </w:r>
      <w:r w:rsidR="00E75C94">
        <w:rPr>
          <w:noProof/>
        </w:rPr>
        <w:fldChar w:fldCharType="end"/>
      </w:r>
      <w:r>
        <w:t xml:space="preserve"> </w:t>
      </w:r>
      <w:r>
        <w:tab/>
      </w:r>
      <w:r w:rsidRPr="00E065D6">
        <w:t xml:space="preserve">Visualisasi perbandingan akurasi data sebelum dan sesudah penerapan metode usulan pada data wajah dengan oklusi tangan menggunakan model </w:t>
      </w:r>
      <w:r>
        <w:t>DeepFace</w:t>
      </w:r>
      <w:bookmarkEnd w:id="130"/>
    </w:p>
    <w:p w14:paraId="7B529B30" w14:textId="77777777" w:rsidR="00080556" w:rsidRDefault="00080556" w:rsidP="00080556">
      <w:pPr>
        <w:pStyle w:val="Paragraf"/>
        <w:spacing w:after="0" w:line="240" w:lineRule="auto"/>
        <w:ind w:left="720"/>
      </w:pPr>
    </w:p>
    <w:p w14:paraId="54867259" w14:textId="55574A58" w:rsidR="00F669FF" w:rsidRPr="00B75220" w:rsidRDefault="00F669FF" w:rsidP="00F669FF">
      <w:pPr>
        <w:pStyle w:val="Paragraf"/>
        <w:numPr>
          <w:ilvl w:val="0"/>
          <w:numId w:val="21"/>
        </w:numPr>
        <w:spacing w:after="0"/>
        <w:rPr>
          <w:b/>
          <w:bCs/>
          <w:i/>
          <w:iCs/>
        </w:rPr>
      </w:pPr>
      <w:r w:rsidRPr="00B75220">
        <w:rPr>
          <w:b/>
          <w:bCs/>
          <w:i/>
          <w:iCs/>
        </w:rPr>
        <w:t xml:space="preserve">Hasil Akurasi pada Model </w:t>
      </w:r>
      <w:r>
        <w:rPr>
          <w:b/>
          <w:bCs/>
          <w:i/>
          <w:iCs/>
        </w:rPr>
        <w:t>FaceLib</w:t>
      </w:r>
    </w:p>
    <w:p w14:paraId="560734FC" w14:textId="3848DC6D" w:rsidR="000E56AB" w:rsidRDefault="004F3013" w:rsidP="00A67712">
      <w:pPr>
        <w:pStyle w:val="Paragraf"/>
        <w:ind w:left="720"/>
      </w:pPr>
      <w:r>
        <w:t xml:space="preserve">Hasil tidak biasa ditunjukkan oleh FaceLib, dimana model ini tidak berhasil mendeteksi wajah pada kondisi tertutup tangan sebagian. Sehingga jumlah data yang diukur hanyalah sejumlah wajah yang terdeteksi oleh model FaceLib. </w:t>
      </w:r>
      <w:r w:rsidR="00A67712">
        <w:t xml:space="preserve">Hasil pengujian dengan model FaceLib pada tabel V.3 </w:t>
      </w:r>
      <w:r w:rsidR="00A67712">
        <w:lastRenderedPageBreak/>
        <w:t xml:space="preserve">menunjukkan bahwa metode usulan berhasil menaikkan akurasi pada beberapa label emosi pada wajah yang teroklusi tangan sebagian (vertikal). </w:t>
      </w:r>
      <w:r w:rsidR="00F250D8">
        <w:t>T</w:t>
      </w:r>
      <w:r w:rsidR="00A67712">
        <w:t xml:space="preserve">erdapat penurunan pada emosi </w:t>
      </w:r>
      <w:r w:rsidR="00A67712" w:rsidRPr="00F250D8">
        <w:rPr>
          <w:i/>
          <w:iCs/>
        </w:rPr>
        <w:t>Surprise</w:t>
      </w:r>
      <w:r w:rsidR="00A67712">
        <w:t xml:space="preserve">, </w:t>
      </w:r>
      <w:r w:rsidR="00F250D8">
        <w:t>walaupun demikian,</w:t>
      </w:r>
      <w:r w:rsidR="00A67712">
        <w:t xml:space="preserve"> secara keseluruhan hasilnya mengalami kenaikan rata-rata sebesar 1</w:t>
      </w:r>
      <w:r w:rsidR="00F250D8">
        <w:t>0</w:t>
      </w:r>
      <w:r w:rsidR="00A67712">
        <w:t>.</w:t>
      </w:r>
      <w:r w:rsidR="00F250D8">
        <w:t>66</w:t>
      </w:r>
      <w:r w:rsidR="00A67712">
        <w:t>%.</w:t>
      </w:r>
    </w:p>
    <w:p w14:paraId="2070A8E9" w14:textId="48183C3D" w:rsidR="00704E63" w:rsidRDefault="00704E63" w:rsidP="00704E63">
      <w:pPr>
        <w:pStyle w:val="judulTabel"/>
        <w:ind w:left="709"/>
      </w:pPr>
      <w:bookmarkStart w:id="131" w:name="_Toc213608594"/>
      <w:r>
        <w:t>Tabel V.</w:t>
      </w:r>
      <w:r w:rsidR="00E75C94">
        <w:fldChar w:fldCharType="begin"/>
      </w:r>
      <w:r w:rsidR="00E75C94">
        <w:instrText xml:space="preserve"> SEQ Tabel_V. \* ARABIC </w:instrText>
      </w:r>
      <w:r w:rsidR="00E75C94">
        <w:fldChar w:fldCharType="separate"/>
      </w:r>
      <w:r w:rsidR="003A7653">
        <w:rPr>
          <w:noProof/>
        </w:rPr>
        <w:t>3</w:t>
      </w:r>
      <w:r w:rsidR="00E75C94">
        <w:rPr>
          <w:noProof/>
        </w:rPr>
        <w:fldChar w:fldCharType="end"/>
      </w:r>
      <w:r>
        <w:t xml:space="preserve"> </w:t>
      </w:r>
      <w:r w:rsidRPr="00EB526B">
        <w:t xml:space="preserve">Hasil akurasi data wajah dengan oklusi tangan </w:t>
      </w:r>
      <w:r w:rsidR="00114344">
        <w:t xml:space="preserve">dengan </w:t>
      </w:r>
      <w:r>
        <w:t>FaceLib</w:t>
      </w:r>
      <w:bookmarkEnd w:id="131"/>
    </w:p>
    <w:tbl>
      <w:tblPr>
        <w:tblStyle w:val="TableGridLight"/>
        <w:tblW w:w="0" w:type="auto"/>
        <w:tblInd w:w="699" w:type="dxa"/>
        <w:tblLook w:val="04A0" w:firstRow="1" w:lastRow="0" w:firstColumn="1" w:lastColumn="0" w:noHBand="0" w:noVBand="1"/>
      </w:tblPr>
      <w:tblGrid>
        <w:gridCol w:w="1016"/>
        <w:gridCol w:w="1603"/>
        <w:gridCol w:w="1244"/>
        <w:gridCol w:w="1105"/>
        <w:gridCol w:w="870"/>
        <w:gridCol w:w="1376"/>
      </w:tblGrid>
      <w:tr w:rsidR="00A67712" w:rsidRPr="00BA2119" w14:paraId="043E7E4C" w14:textId="77777777" w:rsidTr="002A67EA">
        <w:trPr>
          <w:trHeight w:val="442"/>
          <w:tblHeader/>
        </w:trPr>
        <w:tc>
          <w:tcPr>
            <w:tcW w:w="0" w:type="auto"/>
          </w:tcPr>
          <w:p w14:paraId="7F48C411" w14:textId="77777777" w:rsidR="00A67712" w:rsidRPr="00BA2119" w:rsidRDefault="00A67712" w:rsidP="00A67712">
            <w:pPr>
              <w:pStyle w:val="Paragraf"/>
              <w:spacing w:after="0" w:line="240" w:lineRule="auto"/>
              <w:jc w:val="center"/>
            </w:pPr>
            <w:r>
              <w:t>Emosi</w:t>
            </w:r>
          </w:p>
        </w:tc>
        <w:tc>
          <w:tcPr>
            <w:tcW w:w="0" w:type="auto"/>
          </w:tcPr>
          <w:p w14:paraId="2596CE3E" w14:textId="77777777" w:rsidR="00A67712" w:rsidRPr="00BA2119" w:rsidRDefault="00A67712" w:rsidP="00A67712">
            <w:pPr>
              <w:pStyle w:val="Paragraf"/>
              <w:spacing w:after="0" w:line="240" w:lineRule="auto"/>
              <w:jc w:val="center"/>
            </w:pPr>
            <w:r>
              <w:t>Jumlah Wajah terdeteksi</w:t>
            </w:r>
            <w:r w:rsidRPr="00BA2119">
              <w:t xml:space="preserve"> (%)</w:t>
            </w:r>
          </w:p>
        </w:tc>
        <w:tc>
          <w:tcPr>
            <w:tcW w:w="0" w:type="auto"/>
          </w:tcPr>
          <w:p w14:paraId="2572E2FD" w14:textId="77777777" w:rsidR="00A67712" w:rsidRPr="00BA2119" w:rsidRDefault="00A67712" w:rsidP="00A67712">
            <w:pPr>
              <w:pStyle w:val="Paragraf"/>
              <w:spacing w:after="0" w:line="240" w:lineRule="auto"/>
              <w:jc w:val="center"/>
            </w:pPr>
            <w:r>
              <w:t>Sebelum</w:t>
            </w:r>
            <w:r w:rsidRPr="006F7D61">
              <w:rPr>
                <w:vertAlign w:val="superscript"/>
              </w:rPr>
              <w:t>a</w:t>
            </w:r>
            <w:r>
              <w:t xml:space="preserve"> </w:t>
            </w:r>
            <w:r w:rsidRPr="00BA2119">
              <w:t xml:space="preserve"> (%)</w:t>
            </w:r>
          </w:p>
        </w:tc>
        <w:tc>
          <w:tcPr>
            <w:tcW w:w="0" w:type="auto"/>
          </w:tcPr>
          <w:p w14:paraId="437ABBCF" w14:textId="77777777" w:rsidR="00A67712" w:rsidRPr="00BA2119" w:rsidRDefault="00A67712" w:rsidP="00A67712">
            <w:pPr>
              <w:pStyle w:val="Paragraf"/>
              <w:spacing w:after="0" w:line="240" w:lineRule="auto"/>
              <w:jc w:val="center"/>
            </w:pPr>
            <w:r>
              <w:t>Setelah</w:t>
            </w:r>
            <w:r w:rsidRPr="006F7D61">
              <w:rPr>
                <w:vertAlign w:val="superscript"/>
              </w:rPr>
              <w:t>b</w:t>
            </w:r>
            <w:r>
              <w:t xml:space="preserve"> </w:t>
            </w:r>
            <w:r w:rsidRPr="00BA2119">
              <w:t>(%)</w:t>
            </w:r>
          </w:p>
        </w:tc>
        <w:tc>
          <w:tcPr>
            <w:tcW w:w="0" w:type="auto"/>
          </w:tcPr>
          <w:p w14:paraId="5683BB01" w14:textId="77777777" w:rsidR="00A67712" w:rsidRDefault="00A67712" w:rsidP="00A67712">
            <w:pPr>
              <w:pStyle w:val="Paragraf"/>
              <w:spacing w:after="0" w:line="240" w:lineRule="auto"/>
              <w:jc w:val="center"/>
            </w:pPr>
            <w:r>
              <w:t>Selisih</w:t>
            </w:r>
          </w:p>
          <w:p w14:paraId="16AA0828" w14:textId="77777777" w:rsidR="00A67712" w:rsidRPr="00BA2119" w:rsidRDefault="00A67712" w:rsidP="00A67712">
            <w:pPr>
              <w:pStyle w:val="Paragraf"/>
              <w:spacing w:after="0" w:line="240" w:lineRule="auto"/>
              <w:jc w:val="center"/>
            </w:pPr>
            <w:r>
              <w:t>(b - a)</w:t>
            </w:r>
          </w:p>
        </w:tc>
        <w:tc>
          <w:tcPr>
            <w:tcW w:w="0" w:type="auto"/>
          </w:tcPr>
          <w:p w14:paraId="1407A480" w14:textId="77777777" w:rsidR="00A67712" w:rsidRPr="00BA2119" w:rsidRDefault="00A67712" w:rsidP="00A67712">
            <w:pPr>
              <w:pStyle w:val="Paragraf"/>
              <w:spacing w:after="0" w:line="240" w:lineRule="auto"/>
              <w:jc w:val="center"/>
            </w:pPr>
            <w:r>
              <w:t>Kesimpulan</w:t>
            </w:r>
          </w:p>
        </w:tc>
      </w:tr>
      <w:tr w:rsidR="000E56AB" w:rsidRPr="00BE723A" w14:paraId="4EDC90DA" w14:textId="77777777" w:rsidTr="00A67712">
        <w:tc>
          <w:tcPr>
            <w:tcW w:w="0" w:type="auto"/>
          </w:tcPr>
          <w:p w14:paraId="64E253BF" w14:textId="77777777" w:rsidR="000E56AB" w:rsidRPr="00BE723A" w:rsidRDefault="000E56AB" w:rsidP="00124B5E">
            <w:pPr>
              <w:pStyle w:val="Paragraf"/>
              <w:spacing w:after="0" w:line="240" w:lineRule="auto"/>
              <w:jc w:val="left"/>
            </w:pPr>
            <w:r>
              <w:t>Angry</w:t>
            </w:r>
          </w:p>
        </w:tc>
        <w:tc>
          <w:tcPr>
            <w:tcW w:w="0" w:type="auto"/>
          </w:tcPr>
          <w:p w14:paraId="59B3AB50" w14:textId="77777777" w:rsidR="000E56AB" w:rsidRDefault="000E56AB" w:rsidP="00A67712">
            <w:pPr>
              <w:pStyle w:val="Paragraf"/>
              <w:spacing w:after="0" w:line="240" w:lineRule="auto"/>
              <w:jc w:val="center"/>
            </w:pPr>
            <w:r>
              <w:t>76.00</w:t>
            </w:r>
          </w:p>
        </w:tc>
        <w:tc>
          <w:tcPr>
            <w:tcW w:w="0" w:type="auto"/>
          </w:tcPr>
          <w:p w14:paraId="5CC00F9A" w14:textId="77777777" w:rsidR="000E56AB" w:rsidRPr="00BE723A" w:rsidRDefault="000E56AB" w:rsidP="00A67712">
            <w:pPr>
              <w:pStyle w:val="Paragraf"/>
              <w:spacing w:after="0" w:line="240" w:lineRule="auto"/>
              <w:jc w:val="center"/>
            </w:pPr>
            <w:r>
              <w:t>40.79</w:t>
            </w:r>
          </w:p>
        </w:tc>
        <w:tc>
          <w:tcPr>
            <w:tcW w:w="0" w:type="auto"/>
          </w:tcPr>
          <w:p w14:paraId="4F23643B" w14:textId="77777777" w:rsidR="000E56AB" w:rsidRPr="00BE723A" w:rsidRDefault="000E56AB" w:rsidP="00A67712">
            <w:pPr>
              <w:pStyle w:val="Paragraf"/>
              <w:spacing w:after="0" w:line="240" w:lineRule="auto"/>
              <w:jc w:val="center"/>
            </w:pPr>
            <w:r>
              <w:t>50.00</w:t>
            </w:r>
          </w:p>
        </w:tc>
        <w:tc>
          <w:tcPr>
            <w:tcW w:w="0" w:type="auto"/>
          </w:tcPr>
          <w:p w14:paraId="1BC90ABF" w14:textId="77777777" w:rsidR="000E56AB" w:rsidRPr="00BE723A" w:rsidRDefault="000E56AB" w:rsidP="00A67712">
            <w:pPr>
              <w:pStyle w:val="Paragraf"/>
              <w:spacing w:after="0" w:line="240" w:lineRule="auto"/>
              <w:jc w:val="center"/>
            </w:pPr>
            <w:r>
              <w:t>9.21</w:t>
            </w:r>
          </w:p>
        </w:tc>
        <w:tc>
          <w:tcPr>
            <w:tcW w:w="0" w:type="auto"/>
          </w:tcPr>
          <w:p w14:paraId="0AADF6AA" w14:textId="3CFD059E" w:rsidR="000E56AB" w:rsidRPr="00BE723A" w:rsidRDefault="00A67712" w:rsidP="00A67712">
            <w:pPr>
              <w:pStyle w:val="Paragraf"/>
              <w:spacing w:after="0" w:line="240" w:lineRule="auto"/>
              <w:jc w:val="center"/>
            </w:pPr>
            <w:r>
              <w:t>Naik</w:t>
            </w:r>
          </w:p>
        </w:tc>
      </w:tr>
      <w:tr w:rsidR="000E56AB" w:rsidRPr="00BE723A" w14:paraId="1BE316C4" w14:textId="77777777" w:rsidTr="00A67712">
        <w:tc>
          <w:tcPr>
            <w:tcW w:w="0" w:type="auto"/>
          </w:tcPr>
          <w:p w14:paraId="7EADE4C4" w14:textId="77777777" w:rsidR="000E56AB" w:rsidRPr="00BE723A" w:rsidRDefault="000E56AB" w:rsidP="00124B5E">
            <w:pPr>
              <w:pStyle w:val="Paragraf"/>
              <w:spacing w:after="0" w:line="240" w:lineRule="auto"/>
              <w:jc w:val="left"/>
            </w:pPr>
            <w:r>
              <w:t>Disgust</w:t>
            </w:r>
          </w:p>
        </w:tc>
        <w:tc>
          <w:tcPr>
            <w:tcW w:w="0" w:type="auto"/>
          </w:tcPr>
          <w:p w14:paraId="702E30C8" w14:textId="77777777" w:rsidR="000E56AB" w:rsidRDefault="000E56AB" w:rsidP="00A67712">
            <w:pPr>
              <w:pStyle w:val="Paragraf"/>
              <w:spacing w:after="0" w:line="240" w:lineRule="auto"/>
              <w:jc w:val="center"/>
            </w:pPr>
            <w:r>
              <w:t>88.00</w:t>
            </w:r>
          </w:p>
        </w:tc>
        <w:tc>
          <w:tcPr>
            <w:tcW w:w="0" w:type="auto"/>
          </w:tcPr>
          <w:p w14:paraId="371252FB" w14:textId="77777777" w:rsidR="000E56AB" w:rsidRPr="00BE723A" w:rsidRDefault="000E56AB" w:rsidP="00A67712">
            <w:pPr>
              <w:pStyle w:val="Paragraf"/>
              <w:spacing w:after="0" w:line="240" w:lineRule="auto"/>
              <w:jc w:val="center"/>
            </w:pPr>
            <w:r>
              <w:t>3.41</w:t>
            </w:r>
          </w:p>
        </w:tc>
        <w:tc>
          <w:tcPr>
            <w:tcW w:w="0" w:type="auto"/>
          </w:tcPr>
          <w:p w14:paraId="5506376E" w14:textId="77777777" w:rsidR="000E56AB" w:rsidRPr="00BE723A" w:rsidRDefault="000E56AB" w:rsidP="00A67712">
            <w:pPr>
              <w:pStyle w:val="Paragraf"/>
              <w:spacing w:after="0" w:line="240" w:lineRule="auto"/>
              <w:jc w:val="center"/>
            </w:pPr>
            <w:r>
              <w:t>3.98</w:t>
            </w:r>
          </w:p>
        </w:tc>
        <w:tc>
          <w:tcPr>
            <w:tcW w:w="0" w:type="auto"/>
          </w:tcPr>
          <w:p w14:paraId="6A896567" w14:textId="77777777" w:rsidR="000E56AB" w:rsidRPr="00BE723A" w:rsidRDefault="000E56AB" w:rsidP="00A67712">
            <w:pPr>
              <w:pStyle w:val="Paragraf"/>
              <w:spacing w:after="0" w:line="240" w:lineRule="auto"/>
              <w:jc w:val="center"/>
            </w:pPr>
            <w:r>
              <w:t>0.57</w:t>
            </w:r>
          </w:p>
        </w:tc>
        <w:tc>
          <w:tcPr>
            <w:tcW w:w="0" w:type="auto"/>
          </w:tcPr>
          <w:p w14:paraId="34041695" w14:textId="298185C7" w:rsidR="000E56AB" w:rsidRPr="00BE723A" w:rsidRDefault="00A67712" w:rsidP="00A67712">
            <w:pPr>
              <w:pStyle w:val="Paragraf"/>
              <w:spacing w:after="0" w:line="240" w:lineRule="auto"/>
              <w:jc w:val="center"/>
            </w:pPr>
            <w:r>
              <w:t>Naik</w:t>
            </w:r>
          </w:p>
        </w:tc>
      </w:tr>
      <w:tr w:rsidR="000E56AB" w:rsidRPr="00BE723A" w14:paraId="0511D641" w14:textId="77777777" w:rsidTr="00A67712">
        <w:tc>
          <w:tcPr>
            <w:tcW w:w="0" w:type="auto"/>
          </w:tcPr>
          <w:p w14:paraId="71ED1F5D" w14:textId="77777777" w:rsidR="000E56AB" w:rsidRPr="00BE723A" w:rsidRDefault="000E56AB" w:rsidP="00124B5E">
            <w:pPr>
              <w:pStyle w:val="Paragraf"/>
              <w:spacing w:after="0" w:line="240" w:lineRule="auto"/>
              <w:jc w:val="left"/>
            </w:pPr>
            <w:r>
              <w:t>Fear</w:t>
            </w:r>
          </w:p>
        </w:tc>
        <w:tc>
          <w:tcPr>
            <w:tcW w:w="0" w:type="auto"/>
          </w:tcPr>
          <w:p w14:paraId="30D91B89" w14:textId="77777777" w:rsidR="000E56AB" w:rsidRDefault="000E56AB" w:rsidP="00A67712">
            <w:pPr>
              <w:pStyle w:val="Paragraf"/>
              <w:spacing w:after="0" w:line="240" w:lineRule="auto"/>
              <w:jc w:val="center"/>
            </w:pPr>
            <w:r>
              <w:t>99.50</w:t>
            </w:r>
          </w:p>
        </w:tc>
        <w:tc>
          <w:tcPr>
            <w:tcW w:w="0" w:type="auto"/>
          </w:tcPr>
          <w:p w14:paraId="14022E37" w14:textId="77777777" w:rsidR="000E56AB" w:rsidRPr="00BE723A" w:rsidRDefault="000E56AB" w:rsidP="00A67712">
            <w:pPr>
              <w:pStyle w:val="Paragraf"/>
              <w:spacing w:after="0" w:line="240" w:lineRule="auto"/>
              <w:jc w:val="center"/>
            </w:pPr>
            <w:r>
              <w:t>48.24</w:t>
            </w:r>
          </w:p>
        </w:tc>
        <w:tc>
          <w:tcPr>
            <w:tcW w:w="0" w:type="auto"/>
          </w:tcPr>
          <w:p w14:paraId="32B3A67C" w14:textId="77777777" w:rsidR="000E56AB" w:rsidRPr="00BE723A" w:rsidRDefault="000E56AB" w:rsidP="00A67712">
            <w:pPr>
              <w:pStyle w:val="Paragraf"/>
              <w:spacing w:after="0" w:line="240" w:lineRule="auto"/>
              <w:jc w:val="center"/>
            </w:pPr>
            <w:r>
              <w:t>65.83</w:t>
            </w:r>
          </w:p>
        </w:tc>
        <w:tc>
          <w:tcPr>
            <w:tcW w:w="0" w:type="auto"/>
          </w:tcPr>
          <w:p w14:paraId="3106A6DC" w14:textId="77777777" w:rsidR="000E56AB" w:rsidRPr="00BE723A" w:rsidRDefault="000E56AB" w:rsidP="00A67712">
            <w:pPr>
              <w:pStyle w:val="Paragraf"/>
              <w:spacing w:after="0" w:line="240" w:lineRule="auto"/>
              <w:jc w:val="center"/>
            </w:pPr>
            <w:r>
              <w:t>17.59</w:t>
            </w:r>
          </w:p>
        </w:tc>
        <w:tc>
          <w:tcPr>
            <w:tcW w:w="0" w:type="auto"/>
          </w:tcPr>
          <w:p w14:paraId="673C0828" w14:textId="369F1E9C" w:rsidR="000E56AB" w:rsidRPr="00BE723A" w:rsidRDefault="00A67712" w:rsidP="00A67712">
            <w:pPr>
              <w:pStyle w:val="Paragraf"/>
              <w:spacing w:after="0" w:line="240" w:lineRule="auto"/>
              <w:jc w:val="center"/>
            </w:pPr>
            <w:r>
              <w:t>Naik</w:t>
            </w:r>
          </w:p>
        </w:tc>
      </w:tr>
      <w:tr w:rsidR="000E56AB" w:rsidRPr="00BE723A" w14:paraId="432383BF" w14:textId="77777777" w:rsidTr="00A67712">
        <w:tc>
          <w:tcPr>
            <w:tcW w:w="0" w:type="auto"/>
          </w:tcPr>
          <w:p w14:paraId="1855286C" w14:textId="77777777" w:rsidR="000E56AB" w:rsidRPr="00BE723A" w:rsidRDefault="000E56AB" w:rsidP="00124B5E">
            <w:pPr>
              <w:pStyle w:val="Paragraf"/>
              <w:spacing w:after="0" w:line="240" w:lineRule="auto"/>
              <w:jc w:val="left"/>
            </w:pPr>
            <w:r>
              <w:t>Happy</w:t>
            </w:r>
          </w:p>
        </w:tc>
        <w:tc>
          <w:tcPr>
            <w:tcW w:w="0" w:type="auto"/>
          </w:tcPr>
          <w:p w14:paraId="15FC828A" w14:textId="77777777" w:rsidR="000E56AB" w:rsidRDefault="000E56AB" w:rsidP="00A67712">
            <w:pPr>
              <w:pStyle w:val="Paragraf"/>
              <w:spacing w:after="0" w:line="240" w:lineRule="auto"/>
              <w:jc w:val="center"/>
            </w:pPr>
            <w:r>
              <w:t>99.50</w:t>
            </w:r>
          </w:p>
        </w:tc>
        <w:tc>
          <w:tcPr>
            <w:tcW w:w="0" w:type="auto"/>
          </w:tcPr>
          <w:p w14:paraId="1328B0AB" w14:textId="77777777" w:rsidR="000E56AB" w:rsidRPr="00BE723A" w:rsidRDefault="000E56AB" w:rsidP="00A67712">
            <w:pPr>
              <w:pStyle w:val="Paragraf"/>
              <w:spacing w:after="0" w:line="240" w:lineRule="auto"/>
              <w:jc w:val="center"/>
            </w:pPr>
            <w:r>
              <w:t>45.23</w:t>
            </w:r>
          </w:p>
        </w:tc>
        <w:tc>
          <w:tcPr>
            <w:tcW w:w="0" w:type="auto"/>
          </w:tcPr>
          <w:p w14:paraId="1B0E3D01" w14:textId="77777777" w:rsidR="000E56AB" w:rsidRPr="00BE723A" w:rsidRDefault="000E56AB" w:rsidP="00A67712">
            <w:pPr>
              <w:pStyle w:val="Paragraf"/>
              <w:spacing w:after="0" w:line="240" w:lineRule="auto"/>
              <w:jc w:val="center"/>
            </w:pPr>
            <w:r>
              <w:t>77.39</w:t>
            </w:r>
          </w:p>
        </w:tc>
        <w:tc>
          <w:tcPr>
            <w:tcW w:w="0" w:type="auto"/>
          </w:tcPr>
          <w:p w14:paraId="0C4721A3" w14:textId="77777777" w:rsidR="000E56AB" w:rsidRPr="00BE723A" w:rsidRDefault="000E56AB" w:rsidP="00A67712">
            <w:pPr>
              <w:pStyle w:val="Paragraf"/>
              <w:spacing w:after="0" w:line="240" w:lineRule="auto"/>
              <w:jc w:val="center"/>
            </w:pPr>
            <w:r>
              <w:t>32.16</w:t>
            </w:r>
          </w:p>
        </w:tc>
        <w:tc>
          <w:tcPr>
            <w:tcW w:w="0" w:type="auto"/>
          </w:tcPr>
          <w:p w14:paraId="1FE22EA0" w14:textId="63A3C2FF" w:rsidR="000E56AB" w:rsidRPr="00BE723A" w:rsidRDefault="00A67712" w:rsidP="00A67712">
            <w:pPr>
              <w:pStyle w:val="Paragraf"/>
              <w:spacing w:after="0" w:line="240" w:lineRule="auto"/>
              <w:jc w:val="center"/>
            </w:pPr>
            <w:r>
              <w:t>Naik</w:t>
            </w:r>
          </w:p>
        </w:tc>
      </w:tr>
      <w:tr w:rsidR="000E56AB" w:rsidRPr="00BE723A" w14:paraId="07DB86ED" w14:textId="77777777" w:rsidTr="00A67712">
        <w:tc>
          <w:tcPr>
            <w:tcW w:w="0" w:type="auto"/>
          </w:tcPr>
          <w:p w14:paraId="44820523" w14:textId="77777777" w:rsidR="000E56AB" w:rsidRPr="00BE723A" w:rsidRDefault="000E56AB" w:rsidP="00124B5E">
            <w:pPr>
              <w:pStyle w:val="Paragraf"/>
              <w:spacing w:after="0" w:line="240" w:lineRule="auto"/>
              <w:jc w:val="left"/>
            </w:pPr>
            <w:r>
              <w:t>Neutral</w:t>
            </w:r>
          </w:p>
        </w:tc>
        <w:tc>
          <w:tcPr>
            <w:tcW w:w="0" w:type="auto"/>
          </w:tcPr>
          <w:p w14:paraId="4B0BE5E2" w14:textId="77777777" w:rsidR="000E56AB" w:rsidRDefault="000E56AB" w:rsidP="00A67712">
            <w:pPr>
              <w:pStyle w:val="Paragraf"/>
              <w:spacing w:after="0" w:line="240" w:lineRule="auto"/>
              <w:jc w:val="center"/>
            </w:pPr>
            <w:r>
              <w:t>99.50</w:t>
            </w:r>
          </w:p>
        </w:tc>
        <w:tc>
          <w:tcPr>
            <w:tcW w:w="0" w:type="auto"/>
          </w:tcPr>
          <w:p w14:paraId="227EE499" w14:textId="77777777" w:rsidR="000E56AB" w:rsidRPr="00BE723A" w:rsidRDefault="000E56AB" w:rsidP="00A67712">
            <w:pPr>
              <w:pStyle w:val="Paragraf"/>
              <w:spacing w:after="0" w:line="240" w:lineRule="auto"/>
              <w:jc w:val="center"/>
            </w:pPr>
            <w:r>
              <w:t>22.11</w:t>
            </w:r>
          </w:p>
        </w:tc>
        <w:tc>
          <w:tcPr>
            <w:tcW w:w="0" w:type="auto"/>
          </w:tcPr>
          <w:p w14:paraId="79147EB8" w14:textId="77777777" w:rsidR="000E56AB" w:rsidRPr="00BE723A" w:rsidRDefault="000E56AB" w:rsidP="00A67712">
            <w:pPr>
              <w:pStyle w:val="Paragraf"/>
              <w:spacing w:after="0" w:line="240" w:lineRule="auto"/>
              <w:jc w:val="center"/>
            </w:pPr>
            <w:r>
              <w:t>41.21</w:t>
            </w:r>
          </w:p>
        </w:tc>
        <w:tc>
          <w:tcPr>
            <w:tcW w:w="0" w:type="auto"/>
          </w:tcPr>
          <w:p w14:paraId="224E6171" w14:textId="77777777" w:rsidR="000E56AB" w:rsidRPr="00BE723A" w:rsidRDefault="000E56AB" w:rsidP="00A67712">
            <w:pPr>
              <w:pStyle w:val="Paragraf"/>
              <w:spacing w:after="0" w:line="240" w:lineRule="auto"/>
              <w:jc w:val="center"/>
            </w:pPr>
            <w:r>
              <w:t>19.10</w:t>
            </w:r>
          </w:p>
        </w:tc>
        <w:tc>
          <w:tcPr>
            <w:tcW w:w="0" w:type="auto"/>
          </w:tcPr>
          <w:p w14:paraId="33FCE49F" w14:textId="504A36FC" w:rsidR="000E56AB" w:rsidRPr="00BE723A" w:rsidRDefault="00A67712" w:rsidP="00A67712">
            <w:pPr>
              <w:pStyle w:val="Paragraf"/>
              <w:spacing w:after="0" w:line="240" w:lineRule="auto"/>
              <w:jc w:val="center"/>
            </w:pPr>
            <w:r>
              <w:t>Naik</w:t>
            </w:r>
          </w:p>
        </w:tc>
      </w:tr>
      <w:tr w:rsidR="000E56AB" w:rsidRPr="00BE723A" w14:paraId="60D61E5C" w14:textId="77777777" w:rsidTr="00A67712">
        <w:tc>
          <w:tcPr>
            <w:tcW w:w="0" w:type="auto"/>
          </w:tcPr>
          <w:p w14:paraId="0BD3D970" w14:textId="77777777" w:rsidR="000E56AB" w:rsidRPr="00BE723A" w:rsidRDefault="000E56AB" w:rsidP="00124B5E">
            <w:pPr>
              <w:pStyle w:val="Paragraf"/>
              <w:spacing w:after="0" w:line="240" w:lineRule="auto"/>
              <w:jc w:val="left"/>
            </w:pPr>
            <w:r>
              <w:t>Sad</w:t>
            </w:r>
          </w:p>
        </w:tc>
        <w:tc>
          <w:tcPr>
            <w:tcW w:w="0" w:type="auto"/>
          </w:tcPr>
          <w:p w14:paraId="59495F06" w14:textId="77777777" w:rsidR="000E56AB" w:rsidRDefault="000E56AB" w:rsidP="00A67712">
            <w:pPr>
              <w:pStyle w:val="Paragraf"/>
              <w:spacing w:after="0" w:line="240" w:lineRule="auto"/>
              <w:jc w:val="center"/>
            </w:pPr>
            <w:r>
              <w:t>99.50</w:t>
            </w:r>
          </w:p>
        </w:tc>
        <w:tc>
          <w:tcPr>
            <w:tcW w:w="0" w:type="auto"/>
          </w:tcPr>
          <w:p w14:paraId="6ECF5200" w14:textId="77777777" w:rsidR="000E56AB" w:rsidRPr="00BE723A" w:rsidRDefault="000E56AB" w:rsidP="00A67712">
            <w:pPr>
              <w:pStyle w:val="Paragraf"/>
              <w:spacing w:after="0" w:line="240" w:lineRule="auto"/>
              <w:jc w:val="center"/>
            </w:pPr>
            <w:r>
              <w:t>55.78</w:t>
            </w:r>
          </w:p>
        </w:tc>
        <w:tc>
          <w:tcPr>
            <w:tcW w:w="0" w:type="auto"/>
          </w:tcPr>
          <w:p w14:paraId="2289CEA0" w14:textId="77777777" w:rsidR="000E56AB" w:rsidRPr="00BE723A" w:rsidRDefault="000E56AB" w:rsidP="00A67712">
            <w:pPr>
              <w:pStyle w:val="Paragraf"/>
              <w:spacing w:after="0" w:line="240" w:lineRule="auto"/>
              <w:jc w:val="center"/>
            </w:pPr>
            <w:r>
              <w:t>66.83</w:t>
            </w:r>
          </w:p>
        </w:tc>
        <w:tc>
          <w:tcPr>
            <w:tcW w:w="0" w:type="auto"/>
          </w:tcPr>
          <w:p w14:paraId="1BC89716" w14:textId="77777777" w:rsidR="000E56AB" w:rsidRPr="00BE723A" w:rsidRDefault="000E56AB" w:rsidP="00A67712">
            <w:pPr>
              <w:pStyle w:val="Paragraf"/>
              <w:spacing w:after="0" w:line="240" w:lineRule="auto"/>
              <w:jc w:val="center"/>
            </w:pPr>
            <w:r>
              <w:t>11.05</w:t>
            </w:r>
          </w:p>
        </w:tc>
        <w:tc>
          <w:tcPr>
            <w:tcW w:w="0" w:type="auto"/>
          </w:tcPr>
          <w:p w14:paraId="7958DAFD" w14:textId="1770537C" w:rsidR="000E56AB" w:rsidRPr="00BE723A" w:rsidRDefault="00A67712" w:rsidP="00A67712">
            <w:pPr>
              <w:pStyle w:val="Paragraf"/>
              <w:spacing w:after="0" w:line="240" w:lineRule="auto"/>
              <w:jc w:val="center"/>
            </w:pPr>
            <w:r>
              <w:t>Naik</w:t>
            </w:r>
          </w:p>
        </w:tc>
      </w:tr>
      <w:tr w:rsidR="000E56AB" w:rsidRPr="00BE723A" w14:paraId="589872A2" w14:textId="77777777" w:rsidTr="00A67712">
        <w:tc>
          <w:tcPr>
            <w:tcW w:w="0" w:type="auto"/>
          </w:tcPr>
          <w:p w14:paraId="11579268" w14:textId="77777777" w:rsidR="000E56AB" w:rsidRPr="00BE723A" w:rsidRDefault="000E56AB" w:rsidP="00124B5E">
            <w:pPr>
              <w:pStyle w:val="Paragraf"/>
              <w:spacing w:after="0" w:line="240" w:lineRule="auto"/>
              <w:jc w:val="left"/>
            </w:pPr>
            <w:r>
              <w:t>Surprise</w:t>
            </w:r>
          </w:p>
        </w:tc>
        <w:tc>
          <w:tcPr>
            <w:tcW w:w="0" w:type="auto"/>
          </w:tcPr>
          <w:p w14:paraId="6798513B" w14:textId="77777777" w:rsidR="000E56AB" w:rsidRDefault="000E56AB" w:rsidP="00A67712">
            <w:pPr>
              <w:pStyle w:val="Paragraf"/>
              <w:spacing w:after="0" w:line="240" w:lineRule="auto"/>
              <w:jc w:val="center"/>
            </w:pPr>
            <w:r>
              <w:t>99.50</w:t>
            </w:r>
          </w:p>
        </w:tc>
        <w:tc>
          <w:tcPr>
            <w:tcW w:w="0" w:type="auto"/>
          </w:tcPr>
          <w:p w14:paraId="59714024" w14:textId="77777777" w:rsidR="000E56AB" w:rsidRPr="00BE723A" w:rsidRDefault="000E56AB" w:rsidP="00A67712">
            <w:pPr>
              <w:pStyle w:val="Paragraf"/>
              <w:spacing w:after="0" w:line="240" w:lineRule="auto"/>
              <w:jc w:val="center"/>
            </w:pPr>
            <w:r>
              <w:t>51.26</w:t>
            </w:r>
          </w:p>
        </w:tc>
        <w:tc>
          <w:tcPr>
            <w:tcW w:w="0" w:type="auto"/>
          </w:tcPr>
          <w:p w14:paraId="68B67AA5" w14:textId="77777777" w:rsidR="000E56AB" w:rsidRPr="00BE723A" w:rsidRDefault="000E56AB" w:rsidP="00A67712">
            <w:pPr>
              <w:pStyle w:val="Paragraf"/>
              <w:spacing w:after="0" w:line="240" w:lineRule="auto"/>
              <w:jc w:val="center"/>
            </w:pPr>
            <w:r>
              <w:t>36.18</w:t>
            </w:r>
          </w:p>
        </w:tc>
        <w:tc>
          <w:tcPr>
            <w:tcW w:w="0" w:type="auto"/>
          </w:tcPr>
          <w:p w14:paraId="3B8BF66A" w14:textId="77777777" w:rsidR="000E56AB" w:rsidRPr="00BE723A" w:rsidRDefault="000E56AB" w:rsidP="00A67712">
            <w:pPr>
              <w:pStyle w:val="Paragraf"/>
              <w:spacing w:after="0" w:line="240" w:lineRule="auto"/>
              <w:jc w:val="center"/>
            </w:pPr>
            <w:r>
              <w:t>-15.08</w:t>
            </w:r>
          </w:p>
        </w:tc>
        <w:tc>
          <w:tcPr>
            <w:tcW w:w="0" w:type="auto"/>
          </w:tcPr>
          <w:p w14:paraId="03791E9F" w14:textId="6EB45246" w:rsidR="000E56AB" w:rsidRPr="00BE723A" w:rsidRDefault="00A67712" w:rsidP="00A67712">
            <w:pPr>
              <w:pStyle w:val="Paragraf"/>
              <w:spacing w:after="0" w:line="240" w:lineRule="auto"/>
              <w:jc w:val="center"/>
            </w:pPr>
            <w:r>
              <w:t>Turun</w:t>
            </w:r>
          </w:p>
        </w:tc>
      </w:tr>
      <w:tr w:rsidR="00A67712" w:rsidRPr="00BE723A" w14:paraId="2EB0703E" w14:textId="77777777" w:rsidTr="002A67EA">
        <w:tc>
          <w:tcPr>
            <w:tcW w:w="0" w:type="auto"/>
            <w:gridSpan w:val="4"/>
          </w:tcPr>
          <w:p w14:paraId="24187AF0" w14:textId="645021A8" w:rsidR="00A67712" w:rsidRPr="00A67712" w:rsidRDefault="00A67712" w:rsidP="00A67712">
            <w:pPr>
              <w:pStyle w:val="Paragraf"/>
              <w:tabs>
                <w:tab w:val="center" w:pos="2376"/>
              </w:tabs>
              <w:spacing w:after="0" w:line="240" w:lineRule="auto"/>
              <w:jc w:val="center"/>
              <w:rPr>
                <w:b/>
                <w:bCs/>
              </w:rPr>
            </w:pPr>
            <w:r w:rsidRPr="00A67712">
              <w:rPr>
                <w:b/>
                <w:bCs/>
              </w:rPr>
              <w:t>Rata-rata</w:t>
            </w:r>
          </w:p>
        </w:tc>
        <w:tc>
          <w:tcPr>
            <w:tcW w:w="0" w:type="auto"/>
          </w:tcPr>
          <w:p w14:paraId="5A311DA1" w14:textId="77777777" w:rsidR="00A67712" w:rsidRPr="00733CB7" w:rsidRDefault="00A67712" w:rsidP="00A67712">
            <w:pPr>
              <w:pStyle w:val="Paragraf"/>
              <w:spacing w:after="0" w:line="240" w:lineRule="auto"/>
              <w:jc w:val="center"/>
              <w:rPr>
                <w:b/>
                <w:bCs/>
              </w:rPr>
            </w:pPr>
            <w:r>
              <w:rPr>
                <w:b/>
                <w:bCs/>
              </w:rPr>
              <w:t>10.66</w:t>
            </w:r>
          </w:p>
        </w:tc>
        <w:tc>
          <w:tcPr>
            <w:tcW w:w="0" w:type="auto"/>
          </w:tcPr>
          <w:p w14:paraId="294A9E87" w14:textId="353AE29D" w:rsidR="00A67712" w:rsidRPr="00733CB7" w:rsidRDefault="00A67712" w:rsidP="00A67712">
            <w:pPr>
              <w:pStyle w:val="Paragraf"/>
              <w:spacing w:after="0" w:line="240" w:lineRule="auto"/>
              <w:jc w:val="center"/>
              <w:rPr>
                <w:b/>
                <w:bCs/>
              </w:rPr>
            </w:pPr>
            <w:r>
              <w:rPr>
                <w:b/>
                <w:bCs/>
              </w:rPr>
              <w:t>Naik</w:t>
            </w:r>
          </w:p>
        </w:tc>
      </w:tr>
    </w:tbl>
    <w:p w14:paraId="6039619A" w14:textId="35CF0C95" w:rsidR="00F77DD6" w:rsidRDefault="00F77DD6" w:rsidP="00F77DD6">
      <w:pPr>
        <w:pStyle w:val="Paragraf"/>
        <w:numPr>
          <w:ilvl w:val="0"/>
          <w:numId w:val="24"/>
        </w:numPr>
        <w:spacing w:after="0" w:line="240" w:lineRule="auto"/>
      </w:pPr>
      <w:r>
        <w:t>Akurasi sebelum penerapan metode usulan</w:t>
      </w:r>
    </w:p>
    <w:p w14:paraId="41CED423" w14:textId="6C78145F" w:rsidR="000E56AB" w:rsidRDefault="00F77DD6" w:rsidP="00BA2119">
      <w:pPr>
        <w:pStyle w:val="Paragraf"/>
        <w:numPr>
          <w:ilvl w:val="0"/>
          <w:numId w:val="24"/>
        </w:numPr>
        <w:spacing w:after="0" w:line="240" w:lineRule="auto"/>
      </w:pPr>
      <w:r>
        <w:t>Akurasi setelah penerapan metode usulan</w:t>
      </w:r>
    </w:p>
    <w:p w14:paraId="55B26D9B" w14:textId="0F2A6E5A" w:rsidR="00D93051" w:rsidRDefault="00D93051" w:rsidP="00D93051">
      <w:pPr>
        <w:pStyle w:val="Paragraf"/>
        <w:spacing w:before="240"/>
        <w:ind w:left="709"/>
      </w:pPr>
      <w:r w:rsidRPr="00D93051">
        <w:t xml:space="preserve">Adapun visualisasi hasil pengujian data sebelum dan sesudah penerapan metode usulan dengan model </w:t>
      </w:r>
      <w:r>
        <w:t>FaceLib</w:t>
      </w:r>
      <w:r w:rsidRPr="00D93051">
        <w:t xml:space="preserve"> dapat dilihat pada gambar V.</w:t>
      </w:r>
      <w:r>
        <w:t>5</w:t>
      </w:r>
      <w:r w:rsidRPr="00D93051">
        <w:t>.</w:t>
      </w:r>
    </w:p>
    <w:p w14:paraId="6F5A1809" w14:textId="77777777" w:rsidR="00834382" w:rsidRDefault="00834382" w:rsidP="00EE6552">
      <w:pPr>
        <w:pStyle w:val="Paragraf"/>
        <w:keepNext/>
        <w:spacing w:after="0"/>
        <w:ind w:left="709"/>
      </w:pPr>
      <w:r>
        <w:rPr>
          <w:noProof/>
        </w:rPr>
        <w:drawing>
          <wp:inline distT="0" distB="0" distL="0" distR="0" wp14:anchorId="0DC52149" wp14:editId="367B895D">
            <wp:extent cx="4556098" cy="2948934"/>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acelib_frontal_per_class.png"/>
                    <pic:cNvPicPr/>
                  </pic:nvPicPr>
                  <pic:blipFill rotWithShape="1">
                    <a:blip r:embed="rId43" cstate="print">
                      <a:extLst>
                        <a:ext uri="{28A0092B-C50C-407E-A947-70E740481C1C}">
                          <a14:useLocalDpi xmlns:a14="http://schemas.microsoft.com/office/drawing/2010/main" val="0"/>
                        </a:ext>
                      </a:extLst>
                    </a:blip>
                    <a:srcRect l="9587" t="11184" r="9219" b="1228"/>
                    <a:stretch/>
                  </pic:blipFill>
                  <pic:spPr bwMode="auto">
                    <a:xfrm>
                      <a:off x="0" y="0"/>
                      <a:ext cx="4617077" cy="2988402"/>
                    </a:xfrm>
                    <a:prstGeom prst="rect">
                      <a:avLst/>
                    </a:prstGeom>
                    <a:ln>
                      <a:noFill/>
                    </a:ln>
                    <a:extLst>
                      <a:ext uri="{53640926-AAD7-44D8-BBD7-CCE9431645EC}">
                        <a14:shadowObscured xmlns:a14="http://schemas.microsoft.com/office/drawing/2010/main"/>
                      </a:ext>
                    </a:extLst>
                  </pic:spPr>
                </pic:pic>
              </a:graphicData>
            </a:graphic>
          </wp:inline>
        </w:drawing>
      </w:r>
    </w:p>
    <w:p w14:paraId="69D81C0E" w14:textId="41E27E16" w:rsidR="00834382" w:rsidRDefault="00834382" w:rsidP="00834382">
      <w:pPr>
        <w:pStyle w:val="JudulGambar"/>
        <w:ind w:left="1985" w:hanging="1276"/>
        <w:jc w:val="both"/>
      </w:pPr>
      <w:bookmarkStart w:id="132" w:name="_Toc213715584"/>
      <w:r>
        <w:t>Gambar V.</w:t>
      </w:r>
      <w:r w:rsidR="00E75C94">
        <w:fldChar w:fldCharType="begin"/>
      </w:r>
      <w:r w:rsidR="00E75C94">
        <w:instrText xml:space="preserve"> SEQ Gambar_V. \* ARABIC </w:instrText>
      </w:r>
      <w:r w:rsidR="00E75C94">
        <w:fldChar w:fldCharType="separate"/>
      </w:r>
      <w:r w:rsidR="003A7653">
        <w:rPr>
          <w:noProof/>
        </w:rPr>
        <w:t>5</w:t>
      </w:r>
      <w:r w:rsidR="00E75C94">
        <w:rPr>
          <w:noProof/>
        </w:rPr>
        <w:fldChar w:fldCharType="end"/>
      </w:r>
      <w:r>
        <w:tab/>
      </w:r>
      <w:r w:rsidRPr="00CA73AD">
        <w:t xml:space="preserve">Visualisasi perbandingan akurasi data sebelum dan sesudah penerapan metode usulan pada data wajah dengan oklusi tangan menggunakan model </w:t>
      </w:r>
      <w:r>
        <w:t>FaceLib</w:t>
      </w:r>
      <w:bookmarkEnd w:id="132"/>
    </w:p>
    <w:p w14:paraId="017C6F21" w14:textId="1DBFE4C3" w:rsidR="00834382" w:rsidRDefault="00834382" w:rsidP="00834382">
      <w:pPr>
        <w:pStyle w:val="JudulGambar"/>
      </w:pPr>
    </w:p>
    <w:p w14:paraId="2779AE6B" w14:textId="77777777" w:rsidR="0067117C" w:rsidRDefault="0067117C" w:rsidP="002B503A">
      <w:pPr>
        <w:pStyle w:val="Paragraf"/>
        <w:spacing w:after="0" w:line="240" w:lineRule="auto"/>
      </w:pPr>
    </w:p>
    <w:p w14:paraId="1B8B73F5" w14:textId="509A69A2" w:rsidR="0067117C" w:rsidRPr="00B75220" w:rsidRDefault="0067117C" w:rsidP="0067117C">
      <w:pPr>
        <w:pStyle w:val="Paragraf"/>
        <w:numPr>
          <w:ilvl w:val="0"/>
          <w:numId w:val="21"/>
        </w:numPr>
        <w:spacing w:after="0"/>
        <w:rPr>
          <w:b/>
          <w:bCs/>
          <w:i/>
          <w:iCs/>
        </w:rPr>
      </w:pPr>
      <w:r w:rsidRPr="00B75220">
        <w:rPr>
          <w:b/>
          <w:bCs/>
          <w:i/>
          <w:iCs/>
        </w:rPr>
        <w:lastRenderedPageBreak/>
        <w:t xml:space="preserve">Hasil Akurasi pada Model </w:t>
      </w:r>
      <w:r>
        <w:rPr>
          <w:b/>
          <w:bCs/>
          <w:i/>
          <w:iCs/>
        </w:rPr>
        <w:t>SVM</w:t>
      </w:r>
    </w:p>
    <w:p w14:paraId="2B91B539" w14:textId="04D0609B" w:rsidR="000E56AB" w:rsidRDefault="0067117C" w:rsidP="0067117C">
      <w:pPr>
        <w:pStyle w:val="Paragraf"/>
        <w:ind w:left="720"/>
      </w:pPr>
      <w:r>
        <w:t xml:space="preserve">Hasil pengujian dengan model </w:t>
      </w:r>
      <w:r w:rsidR="005E3497">
        <w:t>SVM</w:t>
      </w:r>
      <w:r>
        <w:t xml:space="preserve"> pada tabel V.</w:t>
      </w:r>
      <w:r w:rsidR="005E3497">
        <w:t>4</w:t>
      </w:r>
      <w:r>
        <w:t xml:space="preserve"> menunjukkan bahwa </w:t>
      </w:r>
      <w:r w:rsidR="005E3497">
        <w:t>keberhasilan metode usulan hanya pada emosi angry, happy, neutral, dan sad</w:t>
      </w:r>
      <w:r>
        <w:t xml:space="preserve">. Terdapat penurunan pada emosi </w:t>
      </w:r>
      <w:r w:rsidR="005E3497">
        <w:rPr>
          <w:i/>
          <w:iCs/>
        </w:rPr>
        <w:t>surprise dan fear</w:t>
      </w:r>
      <w:r>
        <w:t>,</w:t>
      </w:r>
      <w:r w:rsidR="005E3497">
        <w:t xml:space="preserve"> dan tidak ada perubahan terhadap emosi </w:t>
      </w:r>
      <w:r w:rsidR="005E3497" w:rsidRPr="005E3497">
        <w:rPr>
          <w:i/>
          <w:iCs/>
        </w:rPr>
        <w:t>disgust</w:t>
      </w:r>
      <w:r w:rsidR="005E3497">
        <w:t>. W</w:t>
      </w:r>
      <w:r>
        <w:t xml:space="preserve">alaupun demikian, secara keseluruhan hasilnya mengalami kenaikan rata-rata sebesar </w:t>
      </w:r>
      <w:r w:rsidR="005E3497">
        <w:t>6.49</w:t>
      </w:r>
      <w:r>
        <w:t xml:space="preserve">%. </w:t>
      </w:r>
    </w:p>
    <w:p w14:paraId="739A3844" w14:textId="63807D4C" w:rsidR="00704E63" w:rsidRDefault="00704E63" w:rsidP="00704E63">
      <w:pPr>
        <w:pStyle w:val="judulTabel"/>
        <w:ind w:left="709"/>
      </w:pPr>
      <w:bookmarkStart w:id="133" w:name="_Toc213608595"/>
      <w:r>
        <w:t>Tabel V.</w:t>
      </w:r>
      <w:r w:rsidR="00E75C94">
        <w:fldChar w:fldCharType="begin"/>
      </w:r>
      <w:r w:rsidR="00E75C94">
        <w:instrText xml:space="preserve"> SEQ Tabel_V. \* ARABIC </w:instrText>
      </w:r>
      <w:r w:rsidR="00E75C94">
        <w:fldChar w:fldCharType="separate"/>
      </w:r>
      <w:r w:rsidR="003A7653">
        <w:rPr>
          <w:noProof/>
        </w:rPr>
        <w:t>4</w:t>
      </w:r>
      <w:r w:rsidR="00E75C94">
        <w:rPr>
          <w:noProof/>
        </w:rPr>
        <w:fldChar w:fldCharType="end"/>
      </w:r>
      <w:r>
        <w:t xml:space="preserve"> </w:t>
      </w:r>
      <w:r w:rsidRPr="001A24ED">
        <w:t xml:space="preserve">Hasil akurasi data wajah dengan oklusi tangan </w:t>
      </w:r>
      <w:r w:rsidR="00114344">
        <w:t xml:space="preserve">dengan </w:t>
      </w:r>
      <w:r>
        <w:t>SVM</w:t>
      </w:r>
      <w:bookmarkEnd w:id="133"/>
    </w:p>
    <w:tbl>
      <w:tblPr>
        <w:tblStyle w:val="TableGridLight"/>
        <w:tblW w:w="0" w:type="auto"/>
        <w:tblInd w:w="699" w:type="dxa"/>
        <w:tblLook w:val="04A0" w:firstRow="1" w:lastRow="0" w:firstColumn="1" w:lastColumn="0" w:noHBand="0" w:noVBand="1"/>
      </w:tblPr>
      <w:tblGrid>
        <w:gridCol w:w="1016"/>
        <w:gridCol w:w="1603"/>
        <w:gridCol w:w="1244"/>
        <w:gridCol w:w="1105"/>
        <w:gridCol w:w="870"/>
        <w:gridCol w:w="1376"/>
      </w:tblGrid>
      <w:tr w:rsidR="0067117C" w:rsidRPr="00BA2119" w14:paraId="6D068574" w14:textId="77777777" w:rsidTr="002A67EA">
        <w:trPr>
          <w:trHeight w:val="442"/>
          <w:tblHeader/>
        </w:trPr>
        <w:tc>
          <w:tcPr>
            <w:tcW w:w="0" w:type="auto"/>
          </w:tcPr>
          <w:p w14:paraId="16BD978C" w14:textId="77777777" w:rsidR="0067117C" w:rsidRPr="00BA2119" w:rsidRDefault="0067117C" w:rsidP="0067117C">
            <w:pPr>
              <w:pStyle w:val="Paragraf"/>
              <w:spacing w:after="0" w:line="240" w:lineRule="auto"/>
              <w:jc w:val="center"/>
            </w:pPr>
            <w:r>
              <w:t>Emosi</w:t>
            </w:r>
          </w:p>
        </w:tc>
        <w:tc>
          <w:tcPr>
            <w:tcW w:w="0" w:type="auto"/>
          </w:tcPr>
          <w:p w14:paraId="026B8C09" w14:textId="77777777" w:rsidR="0067117C" w:rsidRPr="00BA2119" w:rsidRDefault="0067117C" w:rsidP="0067117C">
            <w:pPr>
              <w:pStyle w:val="Paragraf"/>
              <w:spacing w:after="0" w:line="240" w:lineRule="auto"/>
              <w:jc w:val="center"/>
            </w:pPr>
            <w:r>
              <w:t>Jumlah Wajah terdeteksi</w:t>
            </w:r>
            <w:r w:rsidRPr="00BA2119">
              <w:t xml:space="preserve"> (%)</w:t>
            </w:r>
          </w:p>
        </w:tc>
        <w:tc>
          <w:tcPr>
            <w:tcW w:w="0" w:type="auto"/>
          </w:tcPr>
          <w:p w14:paraId="72E7F541" w14:textId="77777777" w:rsidR="0067117C" w:rsidRPr="00BA2119" w:rsidRDefault="0067117C" w:rsidP="0067117C">
            <w:pPr>
              <w:pStyle w:val="Paragraf"/>
              <w:spacing w:after="0" w:line="240" w:lineRule="auto"/>
              <w:jc w:val="center"/>
            </w:pPr>
            <w:r>
              <w:t>Sebelum</w:t>
            </w:r>
            <w:r w:rsidRPr="006F7D61">
              <w:rPr>
                <w:vertAlign w:val="superscript"/>
              </w:rPr>
              <w:t>a</w:t>
            </w:r>
            <w:r>
              <w:t xml:space="preserve"> </w:t>
            </w:r>
            <w:r w:rsidRPr="00BA2119">
              <w:t xml:space="preserve"> (%)</w:t>
            </w:r>
          </w:p>
        </w:tc>
        <w:tc>
          <w:tcPr>
            <w:tcW w:w="0" w:type="auto"/>
          </w:tcPr>
          <w:p w14:paraId="47B8C377" w14:textId="77777777" w:rsidR="0067117C" w:rsidRPr="00BA2119" w:rsidRDefault="0067117C" w:rsidP="0067117C">
            <w:pPr>
              <w:pStyle w:val="Paragraf"/>
              <w:spacing w:after="0" w:line="240" w:lineRule="auto"/>
              <w:jc w:val="center"/>
            </w:pPr>
            <w:r>
              <w:t>Setelah</w:t>
            </w:r>
            <w:r w:rsidRPr="006F7D61">
              <w:rPr>
                <w:vertAlign w:val="superscript"/>
              </w:rPr>
              <w:t>b</w:t>
            </w:r>
            <w:r>
              <w:t xml:space="preserve"> </w:t>
            </w:r>
            <w:r w:rsidRPr="00BA2119">
              <w:t>(%)</w:t>
            </w:r>
          </w:p>
        </w:tc>
        <w:tc>
          <w:tcPr>
            <w:tcW w:w="0" w:type="auto"/>
          </w:tcPr>
          <w:p w14:paraId="162F7896" w14:textId="77777777" w:rsidR="0067117C" w:rsidRDefault="0067117C" w:rsidP="0067117C">
            <w:pPr>
              <w:pStyle w:val="Paragraf"/>
              <w:spacing w:after="0" w:line="240" w:lineRule="auto"/>
              <w:jc w:val="center"/>
            </w:pPr>
            <w:r>
              <w:t>Selisih</w:t>
            </w:r>
          </w:p>
          <w:p w14:paraId="3631C97E" w14:textId="77777777" w:rsidR="0067117C" w:rsidRPr="00BA2119" w:rsidRDefault="0067117C" w:rsidP="0067117C">
            <w:pPr>
              <w:pStyle w:val="Paragraf"/>
              <w:spacing w:after="0" w:line="240" w:lineRule="auto"/>
              <w:jc w:val="center"/>
            </w:pPr>
            <w:r>
              <w:t>(b - a)</w:t>
            </w:r>
          </w:p>
        </w:tc>
        <w:tc>
          <w:tcPr>
            <w:tcW w:w="0" w:type="auto"/>
          </w:tcPr>
          <w:p w14:paraId="2F0BA6B0" w14:textId="77777777" w:rsidR="0067117C" w:rsidRPr="00BA2119" w:rsidRDefault="0067117C" w:rsidP="0067117C">
            <w:pPr>
              <w:pStyle w:val="Paragraf"/>
              <w:spacing w:after="0" w:line="240" w:lineRule="auto"/>
              <w:jc w:val="center"/>
            </w:pPr>
            <w:r>
              <w:t>Kesimpulan</w:t>
            </w:r>
          </w:p>
        </w:tc>
      </w:tr>
      <w:tr w:rsidR="000E56AB" w:rsidRPr="00BA2119" w14:paraId="047E7B50" w14:textId="77777777" w:rsidTr="0067117C">
        <w:tc>
          <w:tcPr>
            <w:tcW w:w="0" w:type="auto"/>
          </w:tcPr>
          <w:p w14:paraId="514B7855" w14:textId="77777777" w:rsidR="000E56AB" w:rsidRPr="0067117C" w:rsidRDefault="000E56AB" w:rsidP="0067117C">
            <w:pPr>
              <w:pStyle w:val="Paragraf"/>
              <w:spacing w:after="0" w:line="240" w:lineRule="auto"/>
              <w:jc w:val="left"/>
            </w:pPr>
            <w:r w:rsidRPr="0067117C">
              <w:t>Angry</w:t>
            </w:r>
          </w:p>
        </w:tc>
        <w:tc>
          <w:tcPr>
            <w:tcW w:w="0" w:type="auto"/>
          </w:tcPr>
          <w:p w14:paraId="57542ABF" w14:textId="77777777" w:rsidR="000E56AB" w:rsidRPr="0067117C" w:rsidRDefault="000E56AB" w:rsidP="0067117C">
            <w:pPr>
              <w:pStyle w:val="Paragraf"/>
              <w:spacing w:after="0" w:line="240" w:lineRule="auto"/>
              <w:jc w:val="center"/>
            </w:pPr>
            <w:r w:rsidRPr="0067117C">
              <w:t>100</w:t>
            </w:r>
          </w:p>
        </w:tc>
        <w:tc>
          <w:tcPr>
            <w:tcW w:w="0" w:type="auto"/>
          </w:tcPr>
          <w:p w14:paraId="52F8C15E" w14:textId="77777777" w:rsidR="000E56AB" w:rsidRPr="0067117C" w:rsidRDefault="000E56AB" w:rsidP="0067117C">
            <w:pPr>
              <w:pStyle w:val="Paragraf"/>
              <w:spacing w:after="0" w:line="240" w:lineRule="auto"/>
              <w:jc w:val="center"/>
            </w:pPr>
            <w:r w:rsidRPr="0067117C">
              <w:t>80.50</w:t>
            </w:r>
          </w:p>
        </w:tc>
        <w:tc>
          <w:tcPr>
            <w:tcW w:w="0" w:type="auto"/>
          </w:tcPr>
          <w:p w14:paraId="2C1F2724" w14:textId="77777777" w:rsidR="000E56AB" w:rsidRPr="0067117C" w:rsidRDefault="000E56AB" w:rsidP="0067117C">
            <w:pPr>
              <w:pStyle w:val="Paragraf"/>
              <w:spacing w:after="0" w:line="240" w:lineRule="auto"/>
              <w:jc w:val="center"/>
            </w:pPr>
            <w:r w:rsidRPr="0067117C">
              <w:t>66.00</w:t>
            </w:r>
          </w:p>
        </w:tc>
        <w:tc>
          <w:tcPr>
            <w:tcW w:w="0" w:type="auto"/>
          </w:tcPr>
          <w:p w14:paraId="422D4A73" w14:textId="77777777" w:rsidR="000E56AB" w:rsidRPr="0067117C" w:rsidRDefault="000E56AB" w:rsidP="0067117C">
            <w:pPr>
              <w:pStyle w:val="Paragraf"/>
              <w:spacing w:after="0" w:line="240" w:lineRule="auto"/>
              <w:jc w:val="center"/>
            </w:pPr>
            <w:r w:rsidRPr="0067117C">
              <w:t>14.50</w:t>
            </w:r>
          </w:p>
        </w:tc>
        <w:tc>
          <w:tcPr>
            <w:tcW w:w="0" w:type="auto"/>
          </w:tcPr>
          <w:p w14:paraId="5E8DE45C" w14:textId="35C4F3BE" w:rsidR="000E56AB" w:rsidRPr="0067117C" w:rsidRDefault="0067117C" w:rsidP="0067117C">
            <w:pPr>
              <w:pStyle w:val="Paragraf"/>
              <w:spacing w:after="0" w:line="240" w:lineRule="auto"/>
              <w:jc w:val="center"/>
            </w:pPr>
            <w:r>
              <w:t>Naik</w:t>
            </w:r>
          </w:p>
        </w:tc>
      </w:tr>
      <w:tr w:rsidR="000E56AB" w:rsidRPr="00BA2119" w14:paraId="65704AFF" w14:textId="77777777" w:rsidTr="0067117C">
        <w:tc>
          <w:tcPr>
            <w:tcW w:w="0" w:type="auto"/>
          </w:tcPr>
          <w:p w14:paraId="034D5008" w14:textId="77777777" w:rsidR="000E56AB" w:rsidRPr="0067117C" w:rsidRDefault="000E56AB" w:rsidP="0067117C">
            <w:pPr>
              <w:pStyle w:val="Paragraf"/>
              <w:spacing w:after="0" w:line="240" w:lineRule="auto"/>
              <w:jc w:val="left"/>
            </w:pPr>
            <w:r w:rsidRPr="0067117C">
              <w:t>Disgust</w:t>
            </w:r>
          </w:p>
        </w:tc>
        <w:tc>
          <w:tcPr>
            <w:tcW w:w="0" w:type="auto"/>
          </w:tcPr>
          <w:p w14:paraId="4803FD93" w14:textId="77777777" w:rsidR="000E56AB" w:rsidRPr="0067117C" w:rsidRDefault="000E56AB" w:rsidP="0067117C">
            <w:pPr>
              <w:pStyle w:val="Paragraf"/>
              <w:spacing w:after="0" w:line="240" w:lineRule="auto"/>
              <w:jc w:val="center"/>
            </w:pPr>
            <w:r w:rsidRPr="0067117C">
              <w:t>100</w:t>
            </w:r>
          </w:p>
        </w:tc>
        <w:tc>
          <w:tcPr>
            <w:tcW w:w="0" w:type="auto"/>
          </w:tcPr>
          <w:p w14:paraId="5C23D2DC" w14:textId="77777777" w:rsidR="000E56AB" w:rsidRPr="0067117C" w:rsidRDefault="000E56AB" w:rsidP="0067117C">
            <w:pPr>
              <w:pStyle w:val="Paragraf"/>
              <w:spacing w:after="0" w:line="240" w:lineRule="auto"/>
              <w:jc w:val="center"/>
            </w:pPr>
            <w:r w:rsidRPr="0067117C">
              <w:t>0.50</w:t>
            </w:r>
          </w:p>
        </w:tc>
        <w:tc>
          <w:tcPr>
            <w:tcW w:w="0" w:type="auto"/>
          </w:tcPr>
          <w:p w14:paraId="655D2653" w14:textId="77777777" w:rsidR="000E56AB" w:rsidRPr="0067117C" w:rsidRDefault="000E56AB" w:rsidP="0067117C">
            <w:pPr>
              <w:pStyle w:val="Paragraf"/>
              <w:spacing w:after="0" w:line="240" w:lineRule="auto"/>
              <w:jc w:val="center"/>
            </w:pPr>
            <w:r w:rsidRPr="0067117C">
              <w:t>0.50</w:t>
            </w:r>
          </w:p>
        </w:tc>
        <w:tc>
          <w:tcPr>
            <w:tcW w:w="0" w:type="auto"/>
          </w:tcPr>
          <w:p w14:paraId="41942747" w14:textId="77777777" w:rsidR="000E56AB" w:rsidRPr="0067117C" w:rsidRDefault="000E56AB" w:rsidP="0067117C">
            <w:pPr>
              <w:pStyle w:val="Paragraf"/>
              <w:spacing w:after="0" w:line="240" w:lineRule="auto"/>
              <w:jc w:val="center"/>
            </w:pPr>
            <w:r w:rsidRPr="0067117C">
              <w:t>0.00</w:t>
            </w:r>
          </w:p>
        </w:tc>
        <w:tc>
          <w:tcPr>
            <w:tcW w:w="0" w:type="auto"/>
          </w:tcPr>
          <w:p w14:paraId="6BB3A28F" w14:textId="420F2A0C" w:rsidR="000E56AB" w:rsidRPr="0067117C" w:rsidRDefault="0067117C" w:rsidP="0067117C">
            <w:pPr>
              <w:pStyle w:val="Paragraf"/>
              <w:spacing w:after="0" w:line="240" w:lineRule="auto"/>
              <w:jc w:val="center"/>
            </w:pPr>
            <w:r>
              <w:t>Tetap</w:t>
            </w:r>
          </w:p>
        </w:tc>
      </w:tr>
      <w:tr w:rsidR="000E56AB" w:rsidRPr="00BA2119" w14:paraId="44528CD6" w14:textId="77777777" w:rsidTr="0067117C">
        <w:tc>
          <w:tcPr>
            <w:tcW w:w="0" w:type="auto"/>
          </w:tcPr>
          <w:p w14:paraId="1FFA0D01" w14:textId="77777777" w:rsidR="000E56AB" w:rsidRPr="0067117C" w:rsidRDefault="000E56AB" w:rsidP="0067117C">
            <w:pPr>
              <w:pStyle w:val="Paragraf"/>
              <w:spacing w:after="0" w:line="240" w:lineRule="auto"/>
              <w:jc w:val="left"/>
            </w:pPr>
            <w:r w:rsidRPr="0067117C">
              <w:t>Fear</w:t>
            </w:r>
          </w:p>
        </w:tc>
        <w:tc>
          <w:tcPr>
            <w:tcW w:w="0" w:type="auto"/>
          </w:tcPr>
          <w:p w14:paraId="56D19636" w14:textId="77777777" w:rsidR="000E56AB" w:rsidRPr="0067117C" w:rsidRDefault="000E56AB" w:rsidP="0067117C">
            <w:pPr>
              <w:pStyle w:val="Paragraf"/>
              <w:spacing w:after="0" w:line="240" w:lineRule="auto"/>
              <w:jc w:val="center"/>
            </w:pPr>
            <w:r w:rsidRPr="0067117C">
              <w:t>100</w:t>
            </w:r>
          </w:p>
        </w:tc>
        <w:tc>
          <w:tcPr>
            <w:tcW w:w="0" w:type="auto"/>
          </w:tcPr>
          <w:p w14:paraId="417C6DF5" w14:textId="77777777" w:rsidR="000E56AB" w:rsidRPr="0067117C" w:rsidRDefault="000E56AB" w:rsidP="0067117C">
            <w:pPr>
              <w:pStyle w:val="Paragraf"/>
              <w:spacing w:after="0" w:line="240" w:lineRule="auto"/>
              <w:jc w:val="center"/>
            </w:pPr>
            <w:r w:rsidRPr="0067117C">
              <w:t>70.00</w:t>
            </w:r>
          </w:p>
        </w:tc>
        <w:tc>
          <w:tcPr>
            <w:tcW w:w="0" w:type="auto"/>
          </w:tcPr>
          <w:p w14:paraId="5D932FC3" w14:textId="77777777" w:rsidR="000E56AB" w:rsidRPr="0067117C" w:rsidRDefault="000E56AB" w:rsidP="0067117C">
            <w:pPr>
              <w:pStyle w:val="Paragraf"/>
              <w:spacing w:after="0" w:line="240" w:lineRule="auto"/>
              <w:jc w:val="center"/>
            </w:pPr>
            <w:r w:rsidRPr="0067117C">
              <w:t>54.00</w:t>
            </w:r>
          </w:p>
        </w:tc>
        <w:tc>
          <w:tcPr>
            <w:tcW w:w="0" w:type="auto"/>
          </w:tcPr>
          <w:p w14:paraId="729C2AEC" w14:textId="77777777" w:rsidR="000E56AB" w:rsidRPr="0067117C" w:rsidRDefault="000E56AB" w:rsidP="0067117C">
            <w:pPr>
              <w:pStyle w:val="Paragraf"/>
              <w:spacing w:after="0" w:line="240" w:lineRule="auto"/>
              <w:jc w:val="center"/>
            </w:pPr>
            <w:r w:rsidRPr="0067117C">
              <w:t>-16.54</w:t>
            </w:r>
          </w:p>
        </w:tc>
        <w:tc>
          <w:tcPr>
            <w:tcW w:w="0" w:type="auto"/>
          </w:tcPr>
          <w:p w14:paraId="6C278CD4" w14:textId="339DBEF4" w:rsidR="000E56AB" w:rsidRPr="0067117C" w:rsidRDefault="0067117C" w:rsidP="0067117C">
            <w:pPr>
              <w:pStyle w:val="Paragraf"/>
              <w:spacing w:after="0" w:line="240" w:lineRule="auto"/>
              <w:jc w:val="center"/>
            </w:pPr>
            <w:r>
              <w:t>Turun</w:t>
            </w:r>
          </w:p>
        </w:tc>
      </w:tr>
      <w:tr w:rsidR="000E56AB" w:rsidRPr="00BA2119" w14:paraId="42E4B412" w14:textId="77777777" w:rsidTr="0067117C">
        <w:tc>
          <w:tcPr>
            <w:tcW w:w="0" w:type="auto"/>
          </w:tcPr>
          <w:p w14:paraId="2DF1D645" w14:textId="77777777" w:rsidR="000E56AB" w:rsidRPr="0067117C" w:rsidRDefault="000E56AB" w:rsidP="0067117C">
            <w:pPr>
              <w:pStyle w:val="Paragraf"/>
              <w:spacing w:after="0" w:line="240" w:lineRule="auto"/>
              <w:jc w:val="left"/>
            </w:pPr>
            <w:r w:rsidRPr="0067117C">
              <w:t>Happy</w:t>
            </w:r>
          </w:p>
        </w:tc>
        <w:tc>
          <w:tcPr>
            <w:tcW w:w="0" w:type="auto"/>
          </w:tcPr>
          <w:p w14:paraId="31B5D774" w14:textId="77777777" w:rsidR="000E56AB" w:rsidRPr="0067117C" w:rsidRDefault="000E56AB" w:rsidP="0067117C">
            <w:pPr>
              <w:pStyle w:val="Paragraf"/>
              <w:spacing w:after="0" w:line="240" w:lineRule="auto"/>
              <w:jc w:val="center"/>
            </w:pPr>
            <w:r w:rsidRPr="0067117C">
              <w:t>100</w:t>
            </w:r>
          </w:p>
        </w:tc>
        <w:tc>
          <w:tcPr>
            <w:tcW w:w="0" w:type="auto"/>
          </w:tcPr>
          <w:p w14:paraId="2817546F" w14:textId="77777777" w:rsidR="000E56AB" w:rsidRPr="0067117C" w:rsidRDefault="000E56AB" w:rsidP="0067117C">
            <w:pPr>
              <w:pStyle w:val="Paragraf"/>
              <w:spacing w:after="0" w:line="240" w:lineRule="auto"/>
              <w:jc w:val="center"/>
            </w:pPr>
            <w:r w:rsidRPr="0067117C">
              <w:t>36.00</w:t>
            </w:r>
          </w:p>
        </w:tc>
        <w:tc>
          <w:tcPr>
            <w:tcW w:w="0" w:type="auto"/>
          </w:tcPr>
          <w:p w14:paraId="220EF141" w14:textId="77777777" w:rsidR="000E56AB" w:rsidRPr="0067117C" w:rsidRDefault="000E56AB" w:rsidP="0067117C">
            <w:pPr>
              <w:pStyle w:val="Paragraf"/>
              <w:spacing w:after="0" w:line="240" w:lineRule="auto"/>
              <w:jc w:val="center"/>
            </w:pPr>
            <w:r w:rsidRPr="0067117C">
              <w:t>81.50</w:t>
            </w:r>
          </w:p>
        </w:tc>
        <w:tc>
          <w:tcPr>
            <w:tcW w:w="0" w:type="auto"/>
          </w:tcPr>
          <w:p w14:paraId="324A16AB" w14:textId="77777777" w:rsidR="000E56AB" w:rsidRPr="0067117C" w:rsidRDefault="000E56AB" w:rsidP="0067117C">
            <w:pPr>
              <w:pStyle w:val="Paragraf"/>
              <w:spacing w:after="0" w:line="240" w:lineRule="auto"/>
              <w:jc w:val="center"/>
            </w:pPr>
            <w:r w:rsidRPr="0067117C">
              <w:t>45.50</w:t>
            </w:r>
          </w:p>
        </w:tc>
        <w:tc>
          <w:tcPr>
            <w:tcW w:w="0" w:type="auto"/>
          </w:tcPr>
          <w:p w14:paraId="5F545F9B" w14:textId="2FF4DFF1" w:rsidR="000E56AB" w:rsidRPr="0067117C" w:rsidRDefault="0067117C" w:rsidP="0067117C">
            <w:pPr>
              <w:pStyle w:val="Paragraf"/>
              <w:spacing w:after="0" w:line="240" w:lineRule="auto"/>
              <w:jc w:val="center"/>
            </w:pPr>
            <w:r>
              <w:t>Naik</w:t>
            </w:r>
          </w:p>
        </w:tc>
      </w:tr>
      <w:tr w:rsidR="000E56AB" w:rsidRPr="00BA2119" w14:paraId="37F809D7" w14:textId="77777777" w:rsidTr="0067117C">
        <w:tc>
          <w:tcPr>
            <w:tcW w:w="0" w:type="auto"/>
          </w:tcPr>
          <w:p w14:paraId="5ADCEC8E" w14:textId="77777777" w:rsidR="000E56AB" w:rsidRPr="0067117C" w:rsidRDefault="000E56AB" w:rsidP="0067117C">
            <w:pPr>
              <w:pStyle w:val="Paragraf"/>
              <w:spacing w:after="0" w:line="240" w:lineRule="auto"/>
              <w:jc w:val="left"/>
            </w:pPr>
            <w:r w:rsidRPr="0067117C">
              <w:t>Neutral</w:t>
            </w:r>
          </w:p>
        </w:tc>
        <w:tc>
          <w:tcPr>
            <w:tcW w:w="0" w:type="auto"/>
          </w:tcPr>
          <w:p w14:paraId="686BF181" w14:textId="77777777" w:rsidR="000E56AB" w:rsidRPr="0067117C" w:rsidRDefault="000E56AB" w:rsidP="0067117C">
            <w:pPr>
              <w:pStyle w:val="Paragraf"/>
              <w:spacing w:after="0" w:line="240" w:lineRule="auto"/>
              <w:jc w:val="center"/>
            </w:pPr>
            <w:r w:rsidRPr="0067117C">
              <w:t>100</w:t>
            </w:r>
          </w:p>
        </w:tc>
        <w:tc>
          <w:tcPr>
            <w:tcW w:w="0" w:type="auto"/>
          </w:tcPr>
          <w:p w14:paraId="101CCD9D" w14:textId="77777777" w:rsidR="000E56AB" w:rsidRPr="0067117C" w:rsidRDefault="000E56AB" w:rsidP="0067117C">
            <w:pPr>
              <w:pStyle w:val="Paragraf"/>
              <w:spacing w:after="0" w:line="240" w:lineRule="auto"/>
              <w:jc w:val="center"/>
            </w:pPr>
            <w:r w:rsidRPr="0067117C">
              <w:t>8.00</w:t>
            </w:r>
          </w:p>
        </w:tc>
        <w:tc>
          <w:tcPr>
            <w:tcW w:w="0" w:type="auto"/>
          </w:tcPr>
          <w:p w14:paraId="3C08BB27" w14:textId="77777777" w:rsidR="000E56AB" w:rsidRPr="0067117C" w:rsidRDefault="000E56AB" w:rsidP="0067117C">
            <w:pPr>
              <w:pStyle w:val="Paragraf"/>
              <w:spacing w:after="0" w:line="240" w:lineRule="auto"/>
              <w:jc w:val="center"/>
            </w:pPr>
            <w:r w:rsidRPr="0067117C">
              <w:t>8.50</w:t>
            </w:r>
          </w:p>
        </w:tc>
        <w:tc>
          <w:tcPr>
            <w:tcW w:w="0" w:type="auto"/>
          </w:tcPr>
          <w:p w14:paraId="3600AD12" w14:textId="77777777" w:rsidR="000E56AB" w:rsidRPr="0067117C" w:rsidRDefault="000E56AB" w:rsidP="0067117C">
            <w:pPr>
              <w:pStyle w:val="Paragraf"/>
              <w:spacing w:after="0" w:line="240" w:lineRule="auto"/>
              <w:jc w:val="center"/>
            </w:pPr>
            <w:r w:rsidRPr="0067117C">
              <w:t>0.50</w:t>
            </w:r>
          </w:p>
        </w:tc>
        <w:tc>
          <w:tcPr>
            <w:tcW w:w="0" w:type="auto"/>
          </w:tcPr>
          <w:p w14:paraId="52FC6693" w14:textId="47AC4F94" w:rsidR="000E56AB" w:rsidRPr="0067117C" w:rsidRDefault="0067117C" w:rsidP="0067117C">
            <w:pPr>
              <w:pStyle w:val="Paragraf"/>
              <w:spacing w:after="0" w:line="240" w:lineRule="auto"/>
              <w:jc w:val="center"/>
            </w:pPr>
            <w:r>
              <w:t>Naik</w:t>
            </w:r>
          </w:p>
        </w:tc>
      </w:tr>
      <w:tr w:rsidR="000E56AB" w:rsidRPr="00BA2119" w14:paraId="1B240B66" w14:textId="77777777" w:rsidTr="0067117C">
        <w:tc>
          <w:tcPr>
            <w:tcW w:w="0" w:type="auto"/>
          </w:tcPr>
          <w:p w14:paraId="419E6149" w14:textId="77777777" w:rsidR="000E56AB" w:rsidRPr="0067117C" w:rsidRDefault="000E56AB" w:rsidP="0067117C">
            <w:pPr>
              <w:pStyle w:val="Paragraf"/>
              <w:spacing w:after="0" w:line="240" w:lineRule="auto"/>
              <w:jc w:val="left"/>
            </w:pPr>
            <w:r w:rsidRPr="0067117C">
              <w:t>Sad</w:t>
            </w:r>
          </w:p>
        </w:tc>
        <w:tc>
          <w:tcPr>
            <w:tcW w:w="0" w:type="auto"/>
          </w:tcPr>
          <w:p w14:paraId="740701BC" w14:textId="77777777" w:rsidR="000E56AB" w:rsidRPr="0067117C" w:rsidRDefault="000E56AB" w:rsidP="0067117C">
            <w:pPr>
              <w:pStyle w:val="Paragraf"/>
              <w:spacing w:after="0" w:line="240" w:lineRule="auto"/>
              <w:jc w:val="center"/>
            </w:pPr>
            <w:r w:rsidRPr="0067117C">
              <w:t>100</w:t>
            </w:r>
          </w:p>
        </w:tc>
        <w:tc>
          <w:tcPr>
            <w:tcW w:w="0" w:type="auto"/>
          </w:tcPr>
          <w:p w14:paraId="4BDA8FCB" w14:textId="77777777" w:rsidR="000E56AB" w:rsidRPr="0067117C" w:rsidRDefault="000E56AB" w:rsidP="0067117C">
            <w:pPr>
              <w:pStyle w:val="Paragraf"/>
              <w:spacing w:after="0" w:line="240" w:lineRule="auto"/>
              <w:jc w:val="center"/>
            </w:pPr>
            <w:r w:rsidRPr="0067117C">
              <w:t>12.00</w:t>
            </w:r>
          </w:p>
        </w:tc>
        <w:tc>
          <w:tcPr>
            <w:tcW w:w="0" w:type="auto"/>
          </w:tcPr>
          <w:p w14:paraId="1ACB3A63" w14:textId="77777777" w:rsidR="000E56AB" w:rsidRPr="0067117C" w:rsidRDefault="000E56AB" w:rsidP="0067117C">
            <w:pPr>
              <w:pStyle w:val="Paragraf"/>
              <w:spacing w:after="0" w:line="240" w:lineRule="auto"/>
              <w:jc w:val="center"/>
            </w:pPr>
            <w:r w:rsidRPr="0067117C">
              <w:t>45.00</w:t>
            </w:r>
          </w:p>
        </w:tc>
        <w:tc>
          <w:tcPr>
            <w:tcW w:w="0" w:type="auto"/>
          </w:tcPr>
          <w:p w14:paraId="018BA110" w14:textId="77777777" w:rsidR="000E56AB" w:rsidRPr="0067117C" w:rsidRDefault="000E56AB" w:rsidP="0067117C">
            <w:pPr>
              <w:pStyle w:val="Paragraf"/>
              <w:spacing w:after="0" w:line="240" w:lineRule="auto"/>
              <w:jc w:val="center"/>
            </w:pPr>
            <w:r w:rsidRPr="0067117C">
              <w:t>33.00</w:t>
            </w:r>
          </w:p>
        </w:tc>
        <w:tc>
          <w:tcPr>
            <w:tcW w:w="0" w:type="auto"/>
          </w:tcPr>
          <w:p w14:paraId="64AEA605" w14:textId="60FB0490" w:rsidR="000E56AB" w:rsidRPr="0067117C" w:rsidRDefault="0067117C" w:rsidP="0067117C">
            <w:pPr>
              <w:pStyle w:val="Paragraf"/>
              <w:spacing w:after="0" w:line="240" w:lineRule="auto"/>
              <w:jc w:val="center"/>
            </w:pPr>
            <w:r>
              <w:t>Naik</w:t>
            </w:r>
          </w:p>
        </w:tc>
      </w:tr>
      <w:tr w:rsidR="000E56AB" w:rsidRPr="00BA2119" w14:paraId="4FFB1223" w14:textId="77777777" w:rsidTr="0067117C">
        <w:tc>
          <w:tcPr>
            <w:tcW w:w="0" w:type="auto"/>
          </w:tcPr>
          <w:p w14:paraId="50D6177A" w14:textId="77777777" w:rsidR="000E56AB" w:rsidRPr="0067117C" w:rsidRDefault="000E56AB" w:rsidP="0067117C">
            <w:pPr>
              <w:pStyle w:val="Paragraf"/>
              <w:spacing w:after="0" w:line="240" w:lineRule="auto"/>
              <w:jc w:val="left"/>
            </w:pPr>
            <w:r w:rsidRPr="0067117C">
              <w:t>Surprise</w:t>
            </w:r>
          </w:p>
        </w:tc>
        <w:tc>
          <w:tcPr>
            <w:tcW w:w="0" w:type="auto"/>
          </w:tcPr>
          <w:p w14:paraId="404F91D7" w14:textId="77777777" w:rsidR="000E56AB" w:rsidRPr="0067117C" w:rsidRDefault="000E56AB" w:rsidP="0067117C">
            <w:pPr>
              <w:pStyle w:val="Paragraf"/>
              <w:spacing w:after="0" w:line="240" w:lineRule="auto"/>
              <w:jc w:val="center"/>
            </w:pPr>
            <w:r w:rsidRPr="0067117C">
              <w:t>100</w:t>
            </w:r>
          </w:p>
        </w:tc>
        <w:tc>
          <w:tcPr>
            <w:tcW w:w="0" w:type="auto"/>
          </w:tcPr>
          <w:p w14:paraId="479ABBDF" w14:textId="77777777" w:rsidR="000E56AB" w:rsidRPr="0067117C" w:rsidRDefault="000E56AB" w:rsidP="0067117C">
            <w:pPr>
              <w:pStyle w:val="Paragraf"/>
              <w:spacing w:after="0" w:line="240" w:lineRule="auto"/>
              <w:jc w:val="center"/>
            </w:pPr>
            <w:r w:rsidRPr="0067117C">
              <w:t>3.00</w:t>
            </w:r>
          </w:p>
        </w:tc>
        <w:tc>
          <w:tcPr>
            <w:tcW w:w="0" w:type="auto"/>
          </w:tcPr>
          <w:p w14:paraId="162640E4" w14:textId="77777777" w:rsidR="000E56AB" w:rsidRPr="0067117C" w:rsidRDefault="000E56AB" w:rsidP="0067117C">
            <w:pPr>
              <w:pStyle w:val="Paragraf"/>
              <w:spacing w:after="0" w:line="240" w:lineRule="auto"/>
              <w:jc w:val="center"/>
            </w:pPr>
            <w:r w:rsidRPr="0067117C">
              <w:t>0.50</w:t>
            </w:r>
          </w:p>
        </w:tc>
        <w:tc>
          <w:tcPr>
            <w:tcW w:w="0" w:type="auto"/>
          </w:tcPr>
          <w:p w14:paraId="54942D5D" w14:textId="77777777" w:rsidR="000E56AB" w:rsidRPr="0067117C" w:rsidRDefault="000E56AB" w:rsidP="0067117C">
            <w:pPr>
              <w:pStyle w:val="Paragraf"/>
              <w:spacing w:after="0" w:line="240" w:lineRule="auto"/>
              <w:jc w:val="center"/>
            </w:pPr>
            <w:r w:rsidRPr="0067117C">
              <w:t>-2.50</w:t>
            </w:r>
          </w:p>
        </w:tc>
        <w:tc>
          <w:tcPr>
            <w:tcW w:w="0" w:type="auto"/>
          </w:tcPr>
          <w:p w14:paraId="539D2E03" w14:textId="7ED07CE5" w:rsidR="000E56AB" w:rsidRPr="0067117C" w:rsidRDefault="0067117C" w:rsidP="0067117C">
            <w:pPr>
              <w:pStyle w:val="Paragraf"/>
              <w:spacing w:after="0" w:line="240" w:lineRule="auto"/>
              <w:jc w:val="center"/>
            </w:pPr>
            <w:r>
              <w:t>Turun</w:t>
            </w:r>
          </w:p>
        </w:tc>
      </w:tr>
      <w:tr w:rsidR="0067117C" w:rsidRPr="00BA2119" w14:paraId="79DCFC51" w14:textId="77777777" w:rsidTr="002A67EA">
        <w:tc>
          <w:tcPr>
            <w:tcW w:w="0" w:type="auto"/>
            <w:gridSpan w:val="4"/>
          </w:tcPr>
          <w:p w14:paraId="50BA3CE8" w14:textId="46DF68F3" w:rsidR="0067117C" w:rsidRPr="0067117C" w:rsidRDefault="0067117C" w:rsidP="0067117C">
            <w:pPr>
              <w:pStyle w:val="Paragraf"/>
              <w:spacing w:after="0" w:line="240" w:lineRule="auto"/>
              <w:jc w:val="center"/>
              <w:rPr>
                <w:b/>
                <w:bCs/>
              </w:rPr>
            </w:pPr>
            <w:r w:rsidRPr="0067117C">
              <w:rPr>
                <w:b/>
                <w:bCs/>
              </w:rPr>
              <w:t>Rata-rata</w:t>
            </w:r>
          </w:p>
        </w:tc>
        <w:tc>
          <w:tcPr>
            <w:tcW w:w="0" w:type="auto"/>
          </w:tcPr>
          <w:p w14:paraId="13BF815A" w14:textId="77777777" w:rsidR="0067117C" w:rsidRPr="0067117C" w:rsidRDefault="0067117C" w:rsidP="0067117C">
            <w:pPr>
              <w:pStyle w:val="Paragraf"/>
              <w:spacing w:after="0" w:line="240" w:lineRule="auto"/>
              <w:jc w:val="center"/>
              <w:rPr>
                <w:b/>
                <w:bCs/>
              </w:rPr>
            </w:pPr>
            <w:r w:rsidRPr="0067117C">
              <w:rPr>
                <w:b/>
                <w:bCs/>
              </w:rPr>
              <w:t>6.49</w:t>
            </w:r>
          </w:p>
        </w:tc>
        <w:tc>
          <w:tcPr>
            <w:tcW w:w="0" w:type="auto"/>
          </w:tcPr>
          <w:p w14:paraId="34D210D8" w14:textId="1B129FB6" w:rsidR="0067117C" w:rsidRPr="0067117C" w:rsidRDefault="0067117C" w:rsidP="0067117C">
            <w:pPr>
              <w:pStyle w:val="Paragraf"/>
              <w:spacing w:after="0" w:line="240" w:lineRule="auto"/>
              <w:jc w:val="center"/>
              <w:rPr>
                <w:b/>
                <w:bCs/>
              </w:rPr>
            </w:pPr>
            <w:r w:rsidRPr="0067117C">
              <w:rPr>
                <w:b/>
                <w:bCs/>
              </w:rPr>
              <w:t>Naik</w:t>
            </w:r>
          </w:p>
        </w:tc>
      </w:tr>
    </w:tbl>
    <w:p w14:paraId="64EE577B" w14:textId="7426B6FD" w:rsidR="00C600C6" w:rsidRDefault="00C600C6" w:rsidP="00C600C6">
      <w:pPr>
        <w:pStyle w:val="Paragraf"/>
        <w:numPr>
          <w:ilvl w:val="0"/>
          <w:numId w:val="25"/>
        </w:numPr>
        <w:spacing w:after="0" w:line="240" w:lineRule="auto"/>
      </w:pPr>
      <w:r>
        <w:t>Akurasi sebelum penerapan metode usulan</w:t>
      </w:r>
    </w:p>
    <w:p w14:paraId="269EED31" w14:textId="77777777" w:rsidR="00C600C6" w:rsidRDefault="00C600C6" w:rsidP="00C600C6">
      <w:pPr>
        <w:pStyle w:val="Paragraf"/>
        <w:numPr>
          <w:ilvl w:val="0"/>
          <w:numId w:val="25"/>
        </w:numPr>
        <w:spacing w:after="0" w:line="240" w:lineRule="auto"/>
      </w:pPr>
      <w:r>
        <w:t>Akurasi setelah penerapan metode usulan</w:t>
      </w:r>
    </w:p>
    <w:p w14:paraId="39FE2CAB" w14:textId="10BCFFF6" w:rsidR="00C600C6" w:rsidRDefault="00C600C6" w:rsidP="00C600C6">
      <w:pPr>
        <w:pStyle w:val="Paragraf"/>
        <w:spacing w:before="240"/>
        <w:ind w:left="709"/>
      </w:pPr>
      <w:r w:rsidRPr="00D93051">
        <w:t xml:space="preserve">Adapun visualisasi hasil pengujian data sebelum dan sesudah penerapan metode usulan dengan model </w:t>
      </w:r>
      <w:r>
        <w:t>SVM</w:t>
      </w:r>
      <w:r w:rsidRPr="00D93051">
        <w:t xml:space="preserve"> dapat dilihat pada gambar V.</w:t>
      </w:r>
      <w:r>
        <w:t>6</w:t>
      </w:r>
      <w:r w:rsidRPr="00D93051">
        <w:t>.</w:t>
      </w:r>
    </w:p>
    <w:p w14:paraId="582D8105" w14:textId="77777777" w:rsidR="007D56F4" w:rsidRDefault="000E56AB" w:rsidP="00114344">
      <w:pPr>
        <w:pStyle w:val="Paragraf"/>
        <w:keepNext/>
        <w:spacing w:after="0"/>
        <w:ind w:left="709"/>
      </w:pPr>
      <w:r>
        <w:rPr>
          <w:noProof/>
        </w:rPr>
        <w:drawing>
          <wp:inline distT="0" distB="0" distL="0" distR="0" wp14:anchorId="48F6B9C4" wp14:editId="2EFCF8C1">
            <wp:extent cx="4579952" cy="299304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vm_frontal_per_class.png"/>
                    <pic:cNvPicPr/>
                  </pic:nvPicPr>
                  <pic:blipFill rotWithShape="1">
                    <a:blip r:embed="rId44" cstate="print">
                      <a:extLst>
                        <a:ext uri="{28A0092B-C50C-407E-A947-70E740481C1C}">
                          <a14:useLocalDpi xmlns:a14="http://schemas.microsoft.com/office/drawing/2010/main" val="0"/>
                        </a:ext>
                      </a:extLst>
                    </a:blip>
                    <a:srcRect l="9633" t="10975" r="9385" b="801"/>
                    <a:stretch/>
                  </pic:blipFill>
                  <pic:spPr bwMode="auto">
                    <a:xfrm>
                      <a:off x="0" y="0"/>
                      <a:ext cx="4625487" cy="3022807"/>
                    </a:xfrm>
                    <a:prstGeom prst="rect">
                      <a:avLst/>
                    </a:prstGeom>
                    <a:ln>
                      <a:noFill/>
                    </a:ln>
                    <a:extLst>
                      <a:ext uri="{53640926-AAD7-44D8-BBD7-CCE9431645EC}">
                        <a14:shadowObscured xmlns:a14="http://schemas.microsoft.com/office/drawing/2010/main"/>
                      </a:ext>
                    </a:extLst>
                  </pic:spPr>
                </pic:pic>
              </a:graphicData>
            </a:graphic>
          </wp:inline>
        </w:drawing>
      </w:r>
    </w:p>
    <w:p w14:paraId="1E0C69B4" w14:textId="4777BFDA" w:rsidR="000E56AB" w:rsidRDefault="007D56F4" w:rsidP="007D56F4">
      <w:pPr>
        <w:pStyle w:val="JudulGambar"/>
        <w:ind w:left="1985" w:hanging="1276"/>
        <w:jc w:val="both"/>
      </w:pPr>
      <w:bookmarkStart w:id="134" w:name="_Toc213715585"/>
      <w:r>
        <w:t>Gambar V.</w:t>
      </w:r>
      <w:r w:rsidR="00E75C94">
        <w:fldChar w:fldCharType="begin"/>
      </w:r>
      <w:r w:rsidR="00E75C94">
        <w:instrText xml:space="preserve"> SEQ Gambar_V. \* ARABIC </w:instrText>
      </w:r>
      <w:r w:rsidR="00E75C94">
        <w:fldChar w:fldCharType="separate"/>
      </w:r>
      <w:r w:rsidR="003A7653">
        <w:rPr>
          <w:noProof/>
        </w:rPr>
        <w:t>6</w:t>
      </w:r>
      <w:r w:rsidR="00E75C94">
        <w:rPr>
          <w:noProof/>
        </w:rPr>
        <w:fldChar w:fldCharType="end"/>
      </w:r>
      <w:r>
        <w:t xml:space="preserve"> </w:t>
      </w:r>
      <w:r>
        <w:tab/>
      </w:r>
      <w:r w:rsidRPr="002F2A45">
        <w:t xml:space="preserve">Visualisasi perbandingan akurasi data sebelum dan sesudah penerapan metode usulan pada data wajah dengan oklusi tangan menggunakan model </w:t>
      </w:r>
      <w:r>
        <w:t>SVM</w:t>
      </w:r>
      <w:bookmarkEnd w:id="134"/>
    </w:p>
    <w:p w14:paraId="4D684CD0" w14:textId="4867F855" w:rsidR="00EE6552" w:rsidRPr="00B75220" w:rsidRDefault="00EE6552" w:rsidP="00EE6552">
      <w:pPr>
        <w:pStyle w:val="Judulbabsub1"/>
        <w:numPr>
          <w:ilvl w:val="2"/>
          <w:numId w:val="6"/>
        </w:numPr>
        <w:rPr>
          <w:i/>
          <w:iCs/>
        </w:rPr>
      </w:pPr>
      <w:bookmarkStart w:id="135" w:name="_Toc213608323"/>
      <w:r>
        <w:lastRenderedPageBreak/>
        <w:t>Hasil pada Wajah dengan Kondisi Miring (</w:t>
      </w:r>
      <w:r w:rsidRPr="00EE6552">
        <w:rPr>
          <w:i/>
          <w:iCs/>
        </w:rPr>
        <w:t>Non-Frontal</w:t>
      </w:r>
      <w:r>
        <w:t>)</w:t>
      </w:r>
      <w:bookmarkEnd w:id="135"/>
    </w:p>
    <w:p w14:paraId="6A1F5D3D" w14:textId="440687F1" w:rsidR="00BA2119" w:rsidRDefault="00241905" w:rsidP="00241905">
      <w:pPr>
        <w:pStyle w:val="Paragraf"/>
      </w:pPr>
      <w:r>
        <w:t xml:space="preserve">Pada bagian ini akan disajikan hasil pengukuran akurasi </w:t>
      </w:r>
      <w:r w:rsidRPr="00E42E23">
        <w:rPr>
          <w:i/>
          <w:iCs/>
        </w:rPr>
        <w:t>before</w:t>
      </w:r>
      <w:r>
        <w:t xml:space="preserve"> dan </w:t>
      </w:r>
      <w:r w:rsidRPr="00E42E23">
        <w:rPr>
          <w:i/>
          <w:iCs/>
        </w:rPr>
        <w:t>after</w:t>
      </w:r>
      <w:r>
        <w:rPr>
          <w:i/>
          <w:iCs/>
        </w:rPr>
        <w:t xml:space="preserve"> </w:t>
      </w:r>
      <w:r>
        <w:t xml:space="preserve">wajah dalam kondisi </w:t>
      </w:r>
      <w:r w:rsidRPr="00241905">
        <w:rPr>
          <w:i/>
          <w:iCs/>
        </w:rPr>
        <w:t>non-frontal</w:t>
      </w:r>
      <w:r>
        <w:t xml:space="preserve"> </w:t>
      </w:r>
      <w:r w:rsidR="00CB276A">
        <w:t>menggunakan</w:t>
      </w:r>
      <w:r>
        <w:t xml:space="preserve"> 4 model yaitu CNN, DeepFace, FaceLib, dan SVM sebagai validasi.</w:t>
      </w:r>
    </w:p>
    <w:p w14:paraId="79B87315" w14:textId="49632743" w:rsidR="00704E63" w:rsidRPr="00B75220" w:rsidRDefault="00704E63" w:rsidP="00704E63">
      <w:pPr>
        <w:pStyle w:val="Paragraf"/>
        <w:numPr>
          <w:ilvl w:val="0"/>
          <w:numId w:val="26"/>
        </w:numPr>
        <w:spacing w:after="0"/>
        <w:rPr>
          <w:b/>
          <w:bCs/>
          <w:i/>
          <w:iCs/>
        </w:rPr>
      </w:pPr>
      <w:r w:rsidRPr="00B75220">
        <w:rPr>
          <w:b/>
          <w:bCs/>
          <w:i/>
          <w:iCs/>
        </w:rPr>
        <w:t xml:space="preserve">Hasil Akurasi pada Model </w:t>
      </w:r>
      <w:r>
        <w:rPr>
          <w:b/>
          <w:bCs/>
          <w:i/>
          <w:iCs/>
        </w:rPr>
        <w:t>CNN</w:t>
      </w:r>
    </w:p>
    <w:p w14:paraId="5048E6B1" w14:textId="1C37297C" w:rsidR="00BA2119" w:rsidRDefault="00241905" w:rsidP="00241905">
      <w:pPr>
        <w:pStyle w:val="Paragraf"/>
        <w:ind w:left="720"/>
      </w:pPr>
      <w:r>
        <w:t>Hasil pengujian pada wajah miring dengan model CNN pada tabel V.</w:t>
      </w:r>
      <w:r w:rsidR="00CB276A">
        <w:t>5</w:t>
      </w:r>
      <w:r>
        <w:t xml:space="preserve"> menunjukkan bahwa metode usulan berhasil menaikkan akurasi emosi pada wajah </w:t>
      </w:r>
      <w:r w:rsidR="00CB276A">
        <w:t xml:space="preserve">dalam kondisi </w:t>
      </w:r>
      <w:r w:rsidR="00CB276A" w:rsidRPr="00CB276A">
        <w:rPr>
          <w:i/>
          <w:iCs/>
        </w:rPr>
        <w:t>non-frontal</w:t>
      </w:r>
      <w:r>
        <w:t xml:space="preserve"> dengan rata-rata kenaikan keseluruhan sebesar </w:t>
      </w:r>
      <w:r w:rsidR="00CB276A">
        <w:t>16</w:t>
      </w:r>
      <w:r>
        <w:t>.</w:t>
      </w:r>
      <w:r w:rsidR="00CB276A">
        <w:t>53</w:t>
      </w:r>
      <w:r>
        <w:t>%.</w:t>
      </w:r>
      <w:r w:rsidR="00CB276A">
        <w:t xml:space="preserve"> Walaupun demikian, terdapat akurasi yang turun pada label emosi </w:t>
      </w:r>
      <w:r w:rsidR="00CB276A" w:rsidRPr="00CB276A">
        <w:rPr>
          <w:i/>
          <w:iCs/>
        </w:rPr>
        <w:t>angry</w:t>
      </w:r>
      <w:r w:rsidR="00CB276A">
        <w:t xml:space="preserve"> sebesar -26.39%.</w:t>
      </w:r>
      <w:r>
        <w:t xml:space="preserve"> </w:t>
      </w:r>
    </w:p>
    <w:p w14:paraId="34369E34" w14:textId="64D739B0" w:rsidR="00D85411" w:rsidRDefault="00D85411" w:rsidP="00D85411">
      <w:pPr>
        <w:pStyle w:val="judulTabel"/>
        <w:ind w:left="709"/>
      </w:pPr>
      <w:bookmarkStart w:id="136" w:name="_Toc213608596"/>
      <w:r>
        <w:t>Tabel V.</w:t>
      </w:r>
      <w:r w:rsidR="00E75C94">
        <w:fldChar w:fldCharType="begin"/>
      </w:r>
      <w:r w:rsidR="00E75C94">
        <w:instrText xml:space="preserve"> SEQ Tabel_V. \* ARABIC </w:instrText>
      </w:r>
      <w:r w:rsidR="00E75C94">
        <w:fldChar w:fldCharType="separate"/>
      </w:r>
      <w:r w:rsidR="003A7653">
        <w:rPr>
          <w:noProof/>
        </w:rPr>
        <w:t>5</w:t>
      </w:r>
      <w:r w:rsidR="00E75C94">
        <w:rPr>
          <w:noProof/>
        </w:rPr>
        <w:fldChar w:fldCharType="end"/>
      </w:r>
      <w:r>
        <w:t xml:space="preserve"> </w:t>
      </w:r>
      <w:r w:rsidRPr="00D3612C">
        <w:t xml:space="preserve">Hasil akurasi data wajah </w:t>
      </w:r>
      <w:r>
        <w:t>miring (</w:t>
      </w:r>
      <w:r w:rsidRPr="00CA601F">
        <w:rPr>
          <w:i/>
          <w:iCs/>
        </w:rPr>
        <w:t>non-frontal</w:t>
      </w:r>
      <w:r>
        <w:t>)</w:t>
      </w:r>
      <w:r w:rsidRPr="00D3612C">
        <w:t xml:space="preserve"> </w:t>
      </w:r>
      <w:r>
        <w:t>dengan CNN</w:t>
      </w:r>
      <w:bookmarkEnd w:id="136"/>
    </w:p>
    <w:tbl>
      <w:tblPr>
        <w:tblStyle w:val="TableGridLight"/>
        <w:tblW w:w="0" w:type="auto"/>
        <w:tblInd w:w="699" w:type="dxa"/>
        <w:tblLook w:val="04A0" w:firstRow="1" w:lastRow="0" w:firstColumn="1" w:lastColumn="0" w:noHBand="0" w:noVBand="1"/>
      </w:tblPr>
      <w:tblGrid>
        <w:gridCol w:w="1016"/>
        <w:gridCol w:w="1603"/>
        <w:gridCol w:w="1244"/>
        <w:gridCol w:w="1105"/>
        <w:gridCol w:w="870"/>
        <w:gridCol w:w="1376"/>
      </w:tblGrid>
      <w:tr w:rsidR="00704E63" w:rsidRPr="00BA2119" w14:paraId="5CDC0BA9" w14:textId="77777777" w:rsidTr="00704E63">
        <w:trPr>
          <w:trHeight w:val="442"/>
          <w:tblHeader/>
        </w:trPr>
        <w:tc>
          <w:tcPr>
            <w:tcW w:w="0" w:type="auto"/>
          </w:tcPr>
          <w:p w14:paraId="3BBD4ADF" w14:textId="77777777" w:rsidR="00704E63" w:rsidRPr="00BA2119" w:rsidRDefault="00704E63" w:rsidP="00704E63">
            <w:pPr>
              <w:pStyle w:val="Paragraf"/>
              <w:spacing w:after="0" w:line="240" w:lineRule="auto"/>
              <w:jc w:val="center"/>
            </w:pPr>
            <w:r>
              <w:t>Emosi</w:t>
            </w:r>
          </w:p>
        </w:tc>
        <w:tc>
          <w:tcPr>
            <w:tcW w:w="0" w:type="auto"/>
          </w:tcPr>
          <w:p w14:paraId="67EE1E3B" w14:textId="77777777" w:rsidR="00704E63" w:rsidRPr="00BA2119" w:rsidRDefault="00704E63" w:rsidP="00704E63">
            <w:pPr>
              <w:pStyle w:val="Paragraf"/>
              <w:spacing w:after="0" w:line="240" w:lineRule="auto"/>
              <w:jc w:val="center"/>
            </w:pPr>
            <w:r>
              <w:t>Jumlah Wajah terdeteksi</w:t>
            </w:r>
            <w:r w:rsidRPr="00BA2119">
              <w:t xml:space="preserve"> (%)</w:t>
            </w:r>
          </w:p>
        </w:tc>
        <w:tc>
          <w:tcPr>
            <w:tcW w:w="0" w:type="auto"/>
          </w:tcPr>
          <w:p w14:paraId="350AB9BE" w14:textId="77777777" w:rsidR="00704E63" w:rsidRPr="00BA2119" w:rsidRDefault="00704E63" w:rsidP="00704E63">
            <w:pPr>
              <w:pStyle w:val="Paragraf"/>
              <w:spacing w:after="0" w:line="240" w:lineRule="auto"/>
              <w:jc w:val="center"/>
            </w:pPr>
            <w:r>
              <w:t>Sebelum</w:t>
            </w:r>
            <w:r w:rsidRPr="006F7D61">
              <w:rPr>
                <w:vertAlign w:val="superscript"/>
              </w:rPr>
              <w:t>a</w:t>
            </w:r>
            <w:r>
              <w:t xml:space="preserve"> </w:t>
            </w:r>
            <w:r w:rsidRPr="00BA2119">
              <w:t xml:space="preserve"> (%)</w:t>
            </w:r>
          </w:p>
        </w:tc>
        <w:tc>
          <w:tcPr>
            <w:tcW w:w="0" w:type="auto"/>
          </w:tcPr>
          <w:p w14:paraId="77846E9C" w14:textId="77777777" w:rsidR="00704E63" w:rsidRPr="00BA2119" w:rsidRDefault="00704E63" w:rsidP="00704E63">
            <w:pPr>
              <w:pStyle w:val="Paragraf"/>
              <w:spacing w:after="0" w:line="240" w:lineRule="auto"/>
              <w:jc w:val="center"/>
            </w:pPr>
            <w:r>
              <w:t>Setelah</w:t>
            </w:r>
            <w:r w:rsidRPr="006F7D61">
              <w:rPr>
                <w:vertAlign w:val="superscript"/>
              </w:rPr>
              <w:t>b</w:t>
            </w:r>
            <w:r>
              <w:t xml:space="preserve"> </w:t>
            </w:r>
            <w:r w:rsidRPr="00BA2119">
              <w:t>(%)</w:t>
            </w:r>
          </w:p>
        </w:tc>
        <w:tc>
          <w:tcPr>
            <w:tcW w:w="0" w:type="auto"/>
          </w:tcPr>
          <w:p w14:paraId="2E94468B" w14:textId="77777777" w:rsidR="00704E63" w:rsidRDefault="00704E63" w:rsidP="00704E63">
            <w:pPr>
              <w:pStyle w:val="Paragraf"/>
              <w:spacing w:after="0" w:line="240" w:lineRule="auto"/>
              <w:jc w:val="center"/>
            </w:pPr>
            <w:r>
              <w:t>Selisih</w:t>
            </w:r>
          </w:p>
          <w:p w14:paraId="0962FD52" w14:textId="77777777" w:rsidR="00704E63" w:rsidRPr="00BA2119" w:rsidRDefault="00704E63" w:rsidP="00704E63">
            <w:pPr>
              <w:pStyle w:val="Paragraf"/>
              <w:spacing w:after="0" w:line="240" w:lineRule="auto"/>
              <w:jc w:val="center"/>
            </w:pPr>
            <w:r>
              <w:t>(b - a)</w:t>
            </w:r>
          </w:p>
        </w:tc>
        <w:tc>
          <w:tcPr>
            <w:tcW w:w="0" w:type="auto"/>
          </w:tcPr>
          <w:p w14:paraId="359CD675" w14:textId="77777777" w:rsidR="00704E63" w:rsidRPr="00BA2119" w:rsidRDefault="00704E63" w:rsidP="00704E63">
            <w:pPr>
              <w:pStyle w:val="Paragraf"/>
              <w:spacing w:after="0" w:line="240" w:lineRule="auto"/>
              <w:jc w:val="center"/>
            </w:pPr>
            <w:r>
              <w:t>Kesimpulan</w:t>
            </w:r>
          </w:p>
        </w:tc>
      </w:tr>
      <w:tr w:rsidR="00BA2119" w:rsidRPr="00BE723A" w14:paraId="77E1FFF1" w14:textId="77777777" w:rsidTr="00704E63">
        <w:tc>
          <w:tcPr>
            <w:tcW w:w="0" w:type="auto"/>
          </w:tcPr>
          <w:p w14:paraId="44379FE8" w14:textId="77777777" w:rsidR="00BA2119" w:rsidRPr="00BE723A" w:rsidRDefault="00BA2119" w:rsidP="00704E63">
            <w:pPr>
              <w:pStyle w:val="Paragraf"/>
              <w:spacing w:after="0" w:line="240" w:lineRule="auto"/>
              <w:jc w:val="left"/>
            </w:pPr>
            <w:r>
              <w:t>Angry</w:t>
            </w:r>
          </w:p>
        </w:tc>
        <w:tc>
          <w:tcPr>
            <w:tcW w:w="0" w:type="auto"/>
          </w:tcPr>
          <w:p w14:paraId="24FE5CED" w14:textId="77777777" w:rsidR="00BA2119" w:rsidRDefault="00BA2119" w:rsidP="00704E63">
            <w:pPr>
              <w:pStyle w:val="Paragraf"/>
              <w:spacing w:after="0" w:line="240" w:lineRule="auto"/>
              <w:jc w:val="center"/>
            </w:pPr>
            <w:r>
              <w:t>100</w:t>
            </w:r>
          </w:p>
        </w:tc>
        <w:tc>
          <w:tcPr>
            <w:tcW w:w="0" w:type="auto"/>
          </w:tcPr>
          <w:p w14:paraId="4D3FBB2D" w14:textId="77777777" w:rsidR="00BA2119" w:rsidRPr="00BE723A" w:rsidRDefault="00BA2119" w:rsidP="00704E63">
            <w:pPr>
              <w:pStyle w:val="Paragraf"/>
              <w:spacing w:after="0" w:line="240" w:lineRule="auto"/>
              <w:jc w:val="center"/>
            </w:pPr>
            <w:r>
              <w:t>76.39</w:t>
            </w:r>
          </w:p>
        </w:tc>
        <w:tc>
          <w:tcPr>
            <w:tcW w:w="0" w:type="auto"/>
          </w:tcPr>
          <w:p w14:paraId="20FC8757" w14:textId="77777777" w:rsidR="00BA2119" w:rsidRPr="00BE723A" w:rsidRDefault="00BA2119" w:rsidP="00704E63">
            <w:pPr>
              <w:pStyle w:val="Paragraf"/>
              <w:spacing w:after="0" w:line="240" w:lineRule="auto"/>
              <w:jc w:val="center"/>
            </w:pPr>
            <w:r>
              <w:t>50.00</w:t>
            </w:r>
          </w:p>
        </w:tc>
        <w:tc>
          <w:tcPr>
            <w:tcW w:w="0" w:type="auto"/>
          </w:tcPr>
          <w:p w14:paraId="12E0CDDB" w14:textId="77777777" w:rsidR="00BA2119" w:rsidRPr="00BE723A" w:rsidRDefault="00BA2119" w:rsidP="00704E63">
            <w:pPr>
              <w:pStyle w:val="Paragraf"/>
              <w:spacing w:after="0" w:line="240" w:lineRule="auto"/>
              <w:jc w:val="center"/>
            </w:pPr>
            <w:r>
              <w:t>-26.39</w:t>
            </w:r>
          </w:p>
        </w:tc>
        <w:tc>
          <w:tcPr>
            <w:tcW w:w="0" w:type="auto"/>
          </w:tcPr>
          <w:p w14:paraId="5545F557" w14:textId="19D01894" w:rsidR="00BA2119" w:rsidRPr="00BE723A" w:rsidRDefault="00D85411" w:rsidP="00704E63">
            <w:pPr>
              <w:pStyle w:val="Paragraf"/>
              <w:spacing w:after="0" w:line="240" w:lineRule="auto"/>
              <w:jc w:val="center"/>
            </w:pPr>
            <w:r>
              <w:t>Turun</w:t>
            </w:r>
          </w:p>
        </w:tc>
      </w:tr>
      <w:tr w:rsidR="00BA2119" w:rsidRPr="00BE723A" w14:paraId="43D64271" w14:textId="77777777" w:rsidTr="00704E63">
        <w:tc>
          <w:tcPr>
            <w:tcW w:w="0" w:type="auto"/>
          </w:tcPr>
          <w:p w14:paraId="3424ABA0" w14:textId="77777777" w:rsidR="00BA2119" w:rsidRPr="00BE723A" w:rsidRDefault="00BA2119" w:rsidP="00704E63">
            <w:pPr>
              <w:pStyle w:val="Paragraf"/>
              <w:spacing w:after="0" w:line="240" w:lineRule="auto"/>
              <w:jc w:val="left"/>
            </w:pPr>
            <w:r>
              <w:t>Disgust</w:t>
            </w:r>
          </w:p>
        </w:tc>
        <w:tc>
          <w:tcPr>
            <w:tcW w:w="0" w:type="auto"/>
          </w:tcPr>
          <w:p w14:paraId="7DD8E254" w14:textId="77777777" w:rsidR="00BA2119" w:rsidRDefault="00BA2119" w:rsidP="00704E63">
            <w:pPr>
              <w:pStyle w:val="Paragraf"/>
              <w:spacing w:after="0" w:line="240" w:lineRule="auto"/>
              <w:jc w:val="center"/>
            </w:pPr>
            <w:r>
              <w:t>100</w:t>
            </w:r>
          </w:p>
        </w:tc>
        <w:tc>
          <w:tcPr>
            <w:tcW w:w="0" w:type="auto"/>
          </w:tcPr>
          <w:p w14:paraId="046F9C1E" w14:textId="77777777" w:rsidR="00BA2119" w:rsidRPr="00BE723A" w:rsidRDefault="00BA2119" w:rsidP="00704E63">
            <w:pPr>
              <w:pStyle w:val="Paragraf"/>
              <w:spacing w:after="0" w:line="240" w:lineRule="auto"/>
              <w:jc w:val="center"/>
            </w:pPr>
            <w:r>
              <w:t>2.90</w:t>
            </w:r>
          </w:p>
        </w:tc>
        <w:tc>
          <w:tcPr>
            <w:tcW w:w="0" w:type="auto"/>
          </w:tcPr>
          <w:p w14:paraId="48C4D814" w14:textId="77777777" w:rsidR="00BA2119" w:rsidRPr="00BE723A" w:rsidRDefault="00BA2119" w:rsidP="00704E63">
            <w:pPr>
              <w:pStyle w:val="Paragraf"/>
              <w:spacing w:after="0" w:line="240" w:lineRule="auto"/>
              <w:jc w:val="center"/>
            </w:pPr>
            <w:r>
              <w:t>14.49</w:t>
            </w:r>
          </w:p>
        </w:tc>
        <w:tc>
          <w:tcPr>
            <w:tcW w:w="0" w:type="auto"/>
          </w:tcPr>
          <w:p w14:paraId="42A26569" w14:textId="77777777" w:rsidR="00BA2119" w:rsidRPr="00BE723A" w:rsidRDefault="00BA2119" w:rsidP="00704E63">
            <w:pPr>
              <w:pStyle w:val="Paragraf"/>
              <w:spacing w:after="0" w:line="240" w:lineRule="auto"/>
              <w:jc w:val="center"/>
            </w:pPr>
            <w:r>
              <w:t>11.59</w:t>
            </w:r>
          </w:p>
        </w:tc>
        <w:tc>
          <w:tcPr>
            <w:tcW w:w="0" w:type="auto"/>
          </w:tcPr>
          <w:p w14:paraId="6B19476E" w14:textId="79CCDBF3" w:rsidR="00BA2119" w:rsidRPr="00BE723A" w:rsidRDefault="00D85411" w:rsidP="00704E63">
            <w:pPr>
              <w:pStyle w:val="Paragraf"/>
              <w:spacing w:after="0" w:line="240" w:lineRule="auto"/>
              <w:jc w:val="center"/>
            </w:pPr>
            <w:r>
              <w:t>Naik</w:t>
            </w:r>
          </w:p>
        </w:tc>
      </w:tr>
      <w:tr w:rsidR="00BA2119" w:rsidRPr="00BE723A" w14:paraId="609E7728" w14:textId="77777777" w:rsidTr="00704E63">
        <w:tc>
          <w:tcPr>
            <w:tcW w:w="0" w:type="auto"/>
          </w:tcPr>
          <w:p w14:paraId="0DBFD015" w14:textId="77777777" w:rsidR="00BA2119" w:rsidRPr="00BE723A" w:rsidRDefault="00BA2119" w:rsidP="00704E63">
            <w:pPr>
              <w:pStyle w:val="Paragraf"/>
              <w:spacing w:after="0" w:line="240" w:lineRule="auto"/>
              <w:jc w:val="left"/>
            </w:pPr>
            <w:r>
              <w:t>Fear</w:t>
            </w:r>
          </w:p>
        </w:tc>
        <w:tc>
          <w:tcPr>
            <w:tcW w:w="0" w:type="auto"/>
          </w:tcPr>
          <w:p w14:paraId="129E5FBE" w14:textId="77777777" w:rsidR="00BA2119" w:rsidRDefault="00BA2119" w:rsidP="00704E63">
            <w:pPr>
              <w:pStyle w:val="Paragraf"/>
              <w:spacing w:after="0" w:line="240" w:lineRule="auto"/>
              <w:jc w:val="center"/>
            </w:pPr>
            <w:r>
              <w:t>100</w:t>
            </w:r>
          </w:p>
        </w:tc>
        <w:tc>
          <w:tcPr>
            <w:tcW w:w="0" w:type="auto"/>
          </w:tcPr>
          <w:p w14:paraId="60CBB2A5" w14:textId="77777777" w:rsidR="00BA2119" w:rsidRPr="00BE723A" w:rsidRDefault="00BA2119" w:rsidP="00704E63">
            <w:pPr>
              <w:pStyle w:val="Paragraf"/>
              <w:spacing w:after="0" w:line="240" w:lineRule="auto"/>
              <w:jc w:val="center"/>
            </w:pPr>
            <w:r>
              <w:t>17.35</w:t>
            </w:r>
          </w:p>
        </w:tc>
        <w:tc>
          <w:tcPr>
            <w:tcW w:w="0" w:type="auto"/>
          </w:tcPr>
          <w:p w14:paraId="01914DBF" w14:textId="77777777" w:rsidR="00BA2119" w:rsidRPr="00BE723A" w:rsidRDefault="00BA2119" w:rsidP="00704E63">
            <w:pPr>
              <w:pStyle w:val="Paragraf"/>
              <w:spacing w:after="0" w:line="240" w:lineRule="auto"/>
              <w:jc w:val="center"/>
            </w:pPr>
            <w:r>
              <w:t>45.92</w:t>
            </w:r>
          </w:p>
        </w:tc>
        <w:tc>
          <w:tcPr>
            <w:tcW w:w="0" w:type="auto"/>
          </w:tcPr>
          <w:p w14:paraId="3E6037C8" w14:textId="77777777" w:rsidR="00BA2119" w:rsidRPr="00BE723A" w:rsidRDefault="00BA2119" w:rsidP="00704E63">
            <w:pPr>
              <w:pStyle w:val="Paragraf"/>
              <w:spacing w:after="0" w:line="240" w:lineRule="auto"/>
              <w:jc w:val="center"/>
            </w:pPr>
            <w:r>
              <w:t>28.57</w:t>
            </w:r>
          </w:p>
        </w:tc>
        <w:tc>
          <w:tcPr>
            <w:tcW w:w="0" w:type="auto"/>
          </w:tcPr>
          <w:p w14:paraId="0C48D19F" w14:textId="22E59D32" w:rsidR="00BA2119" w:rsidRPr="00BE723A" w:rsidRDefault="00D85411" w:rsidP="00704E63">
            <w:pPr>
              <w:pStyle w:val="Paragraf"/>
              <w:spacing w:after="0" w:line="240" w:lineRule="auto"/>
              <w:jc w:val="center"/>
            </w:pPr>
            <w:r>
              <w:t>Naik</w:t>
            </w:r>
          </w:p>
        </w:tc>
      </w:tr>
      <w:tr w:rsidR="00BA2119" w:rsidRPr="00BE723A" w14:paraId="7FB1E168" w14:textId="77777777" w:rsidTr="00704E63">
        <w:tc>
          <w:tcPr>
            <w:tcW w:w="0" w:type="auto"/>
          </w:tcPr>
          <w:p w14:paraId="3A4E34CA" w14:textId="77777777" w:rsidR="00BA2119" w:rsidRPr="00BE723A" w:rsidRDefault="00BA2119" w:rsidP="00704E63">
            <w:pPr>
              <w:pStyle w:val="Paragraf"/>
              <w:spacing w:after="0" w:line="240" w:lineRule="auto"/>
              <w:jc w:val="left"/>
            </w:pPr>
            <w:r>
              <w:t>Happy</w:t>
            </w:r>
          </w:p>
        </w:tc>
        <w:tc>
          <w:tcPr>
            <w:tcW w:w="0" w:type="auto"/>
          </w:tcPr>
          <w:p w14:paraId="654BFB81" w14:textId="77777777" w:rsidR="00BA2119" w:rsidRDefault="00BA2119" w:rsidP="00704E63">
            <w:pPr>
              <w:pStyle w:val="Paragraf"/>
              <w:spacing w:after="0" w:line="240" w:lineRule="auto"/>
              <w:jc w:val="center"/>
            </w:pPr>
            <w:r>
              <w:t>100</w:t>
            </w:r>
          </w:p>
        </w:tc>
        <w:tc>
          <w:tcPr>
            <w:tcW w:w="0" w:type="auto"/>
          </w:tcPr>
          <w:p w14:paraId="2EFC60B3" w14:textId="77777777" w:rsidR="00BA2119" w:rsidRPr="00BE723A" w:rsidRDefault="00BA2119" w:rsidP="00704E63">
            <w:pPr>
              <w:pStyle w:val="Paragraf"/>
              <w:spacing w:after="0" w:line="240" w:lineRule="auto"/>
              <w:jc w:val="center"/>
            </w:pPr>
            <w:r>
              <w:t>18.00</w:t>
            </w:r>
          </w:p>
        </w:tc>
        <w:tc>
          <w:tcPr>
            <w:tcW w:w="0" w:type="auto"/>
          </w:tcPr>
          <w:p w14:paraId="23168EE4" w14:textId="77777777" w:rsidR="00BA2119" w:rsidRPr="00BE723A" w:rsidRDefault="00BA2119" w:rsidP="00704E63">
            <w:pPr>
              <w:pStyle w:val="Paragraf"/>
              <w:spacing w:after="0" w:line="240" w:lineRule="auto"/>
              <w:jc w:val="center"/>
            </w:pPr>
            <w:r>
              <w:t>32.50</w:t>
            </w:r>
          </w:p>
        </w:tc>
        <w:tc>
          <w:tcPr>
            <w:tcW w:w="0" w:type="auto"/>
          </w:tcPr>
          <w:p w14:paraId="33748ED4" w14:textId="77777777" w:rsidR="00BA2119" w:rsidRPr="00BE723A" w:rsidRDefault="00BA2119" w:rsidP="00704E63">
            <w:pPr>
              <w:pStyle w:val="Paragraf"/>
              <w:spacing w:after="0" w:line="240" w:lineRule="auto"/>
              <w:jc w:val="center"/>
            </w:pPr>
            <w:r>
              <w:t>14.50</w:t>
            </w:r>
          </w:p>
        </w:tc>
        <w:tc>
          <w:tcPr>
            <w:tcW w:w="0" w:type="auto"/>
          </w:tcPr>
          <w:p w14:paraId="1998383B" w14:textId="1BA290D1" w:rsidR="00BA2119" w:rsidRPr="00BE723A" w:rsidRDefault="00D85411" w:rsidP="00704E63">
            <w:pPr>
              <w:pStyle w:val="Paragraf"/>
              <w:spacing w:after="0" w:line="240" w:lineRule="auto"/>
              <w:jc w:val="center"/>
            </w:pPr>
            <w:r>
              <w:t>Naik</w:t>
            </w:r>
          </w:p>
        </w:tc>
      </w:tr>
      <w:tr w:rsidR="00BA2119" w:rsidRPr="00BE723A" w14:paraId="1FE9FEB5" w14:textId="77777777" w:rsidTr="00704E63">
        <w:tc>
          <w:tcPr>
            <w:tcW w:w="0" w:type="auto"/>
          </w:tcPr>
          <w:p w14:paraId="662158E7" w14:textId="77777777" w:rsidR="00BA2119" w:rsidRPr="00BE723A" w:rsidRDefault="00BA2119" w:rsidP="00704E63">
            <w:pPr>
              <w:pStyle w:val="Paragraf"/>
              <w:spacing w:after="0" w:line="240" w:lineRule="auto"/>
              <w:jc w:val="left"/>
            </w:pPr>
            <w:r>
              <w:t>Neutral</w:t>
            </w:r>
          </w:p>
        </w:tc>
        <w:tc>
          <w:tcPr>
            <w:tcW w:w="0" w:type="auto"/>
          </w:tcPr>
          <w:p w14:paraId="285C7527" w14:textId="77777777" w:rsidR="00BA2119" w:rsidRDefault="00BA2119" w:rsidP="00704E63">
            <w:pPr>
              <w:pStyle w:val="Paragraf"/>
              <w:spacing w:after="0" w:line="240" w:lineRule="auto"/>
              <w:jc w:val="center"/>
            </w:pPr>
            <w:r>
              <w:t>100</w:t>
            </w:r>
          </w:p>
        </w:tc>
        <w:tc>
          <w:tcPr>
            <w:tcW w:w="0" w:type="auto"/>
          </w:tcPr>
          <w:p w14:paraId="7E072DD5" w14:textId="77777777" w:rsidR="00BA2119" w:rsidRPr="00BE723A" w:rsidRDefault="00BA2119" w:rsidP="00704E63">
            <w:pPr>
              <w:pStyle w:val="Paragraf"/>
              <w:spacing w:after="0" w:line="240" w:lineRule="auto"/>
              <w:jc w:val="center"/>
            </w:pPr>
            <w:r>
              <w:t>4.50</w:t>
            </w:r>
          </w:p>
        </w:tc>
        <w:tc>
          <w:tcPr>
            <w:tcW w:w="0" w:type="auto"/>
          </w:tcPr>
          <w:p w14:paraId="74764E52" w14:textId="77777777" w:rsidR="00BA2119" w:rsidRPr="00BE723A" w:rsidRDefault="00BA2119" w:rsidP="00704E63">
            <w:pPr>
              <w:pStyle w:val="Paragraf"/>
              <w:spacing w:after="0" w:line="240" w:lineRule="auto"/>
              <w:jc w:val="center"/>
            </w:pPr>
            <w:r>
              <w:t>33.00</w:t>
            </w:r>
          </w:p>
        </w:tc>
        <w:tc>
          <w:tcPr>
            <w:tcW w:w="0" w:type="auto"/>
          </w:tcPr>
          <w:p w14:paraId="79A7890F" w14:textId="77777777" w:rsidR="00BA2119" w:rsidRPr="00BE723A" w:rsidRDefault="00BA2119" w:rsidP="00704E63">
            <w:pPr>
              <w:pStyle w:val="Paragraf"/>
              <w:spacing w:after="0" w:line="240" w:lineRule="auto"/>
              <w:jc w:val="center"/>
            </w:pPr>
            <w:r>
              <w:t>28.50</w:t>
            </w:r>
          </w:p>
        </w:tc>
        <w:tc>
          <w:tcPr>
            <w:tcW w:w="0" w:type="auto"/>
          </w:tcPr>
          <w:p w14:paraId="2B420C98" w14:textId="7B73CE48" w:rsidR="00BA2119" w:rsidRPr="00BE723A" w:rsidRDefault="00D85411" w:rsidP="00704E63">
            <w:pPr>
              <w:pStyle w:val="Paragraf"/>
              <w:spacing w:after="0" w:line="240" w:lineRule="auto"/>
              <w:jc w:val="center"/>
            </w:pPr>
            <w:r>
              <w:t>Naik</w:t>
            </w:r>
          </w:p>
        </w:tc>
      </w:tr>
      <w:tr w:rsidR="00BA2119" w:rsidRPr="00BE723A" w14:paraId="15B62430" w14:textId="77777777" w:rsidTr="00704E63">
        <w:tc>
          <w:tcPr>
            <w:tcW w:w="0" w:type="auto"/>
          </w:tcPr>
          <w:p w14:paraId="6EDD3746" w14:textId="77777777" w:rsidR="00BA2119" w:rsidRPr="00BE723A" w:rsidRDefault="00BA2119" w:rsidP="00704E63">
            <w:pPr>
              <w:pStyle w:val="Paragraf"/>
              <w:spacing w:after="0" w:line="240" w:lineRule="auto"/>
              <w:jc w:val="left"/>
            </w:pPr>
            <w:r>
              <w:t>Sad</w:t>
            </w:r>
          </w:p>
        </w:tc>
        <w:tc>
          <w:tcPr>
            <w:tcW w:w="0" w:type="auto"/>
          </w:tcPr>
          <w:p w14:paraId="379E6A3F" w14:textId="77777777" w:rsidR="00BA2119" w:rsidRDefault="00BA2119" w:rsidP="00704E63">
            <w:pPr>
              <w:pStyle w:val="Paragraf"/>
              <w:spacing w:after="0" w:line="240" w:lineRule="auto"/>
              <w:jc w:val="center"/>
            </w:pPr>
            <w:r>
              <w:t>100</w:t>
            </w:r>
          </w:p>
        </w:tc>
        <w:tc>
          <w:tcPr>
            <w:tcW w:w="0" w:type="auto"/>
          </w:tcPr>
          <w:p w14:paraId="535EC96E" w14:textId="77777777" w:rsidR="00BA2119" w:rsidRPr="00BE723A" w:rsidRDefault="00BA2119" w:rsidP="00704E63">
            <w:pPr>
              <w:pStyle w:val="Paragraf"/>
              <w:spacing w:after="0" w:line="240" w:lineRule="auto"/>
              <w:jc w:val="center"/>
            </w:pPr>
            <w:r>
              <w:t>21.66</w:t>
            </w:r>
          </w:p>
        </w:tc>
        <w:tc>
          <w:tcPr>
            <w:tcW w:w="0" w:type="auto"/>
          </w:tcPr>
          <w:p w14:paraId="766252EE" w14:textId="77777777" w:rsidR="00BA2119" w:rsidRPr="00BE723A" w:rsidRDefault="00BA2119" w:rsidP="00704E63">
            <w:pPr>
              <w:pStyle w:val="Paragraf"/>
              <w:spacing w:after="0" w:line="240" w:lineRule="auto"/>
              <w:jc w:val="center"/>
            </w:pPr>
            <w:r>
              <w:t>73.89</w:t>
            </w:r>
          </w:p>
        </w:tc>
        <w:tc>
          <w:tcPr>
            <w:tcW w:w="0" w:type="auto"/>
          </w:tcPr>
          <w:p w14:paraId="351469BA" w14:textId="77777777" w:rsidR="00BA2119" w:rsidRPr="00BE723A" w:rsidRDefault="00BA2119" w:rsidP="00704E63">
            <w:pPr>
              <w:pStyle w:val="Paragraf"/>
              <w:spacing w:after="0" w:line="240" w:lineRule="auto"/>
              <w:jc w:val="center"/>
            </w:pPr>
            <w:r>
              <w:t>52.23</w:t>
            </w:r>
          </w:p>
        </w:tc>
        <w:tc>
          <w:tcPr>
            <w:tcW w:w="0" w:type="auto"/>
          </w:tcPr>
          <w:p w14:paraId="6B28C262" w14:textId="53EBBBEF" w:rsidR="00BA2119" w:rsidRPr="00BE723A" w:rsidRDefault="00D85411" w:rsidP="00704E63">
            <w:pPr>
              <w:pStyle w:val="Paragraf"/>
              <w:spacing w:after="0" w:line="240" w:lineRule="auto"/>
              <w:jc w:val="center"/>
            </w:pPr>
            <w:r>
              <w:t>Naik</w:t>
            </w:r>
          </w:p>
        </w:tc>
      </w:tr>
      <w:tr w:rsidR="00BA2119" w:rsidRPr="00BE723A" w14:paraId="40308412" w14:textId="77777777" w:rsidTr="00704E63">
        <w:tc>
          <w:tcPr>
            <w:tcW w:w="0" w:type="auto"/>
          </w:tcPr>
          <w:p w14:paraId="0796FF36" w14:textId="77777777" w:rsidR="00BA2119" w:rsidRPr="00BE723A" w:rsidRDefault="00BA2119" w:rsidP="00704E63">
            <w:pPr>
              <w:pStyle w:val="Paragraf"/>
              <w:spacing w:after="0" w:line="240" w:lineRule="auto"/>
              <w:jc w:val="left"/>
            </w:pPr>
            <w:r>
              <w:t>Surprise</w:t>
            </w:r>
          </w:p>
        </w:tc>
        <w:tc>
          <w:tcPr>
            <w:tcW w:w="0" w:type="auto"/>
          </w:tcPr>
          <w:p w14:paraId="46C96FD1" w14:textId="77777777" w:rsidR="00BA2119" w:rsidRDefault="00BA2119" w:rsidP="00704E63">
            <w:pPr>
              <w:pStyle w:val="Paragraf"/>
              <w:spacing w:after="0" w:line="240" w:lineRule="auto"/>
              <w:jc w:val="center"/>
            </w:pPr>
            <w:r>
              <w:t>100</w:t>
            </w:r>
          </w:p>
        </w:tc>
        <w:tc>
          <w:tcPr>
            <w:tcW w:w="0" w:type="auto"/>
          </w:tcPr>
          <w:p w14:paraId="38D37D6B" w14:textId="77777777" w:rsidR="00BA2119" w:rsidRPr="00BE723A" w:rsidRDefault="00BA2119" w:rsidP="00704E63">
            <w:pPr>
              <w:pStyle w:val="Paragraf"/>
              <w:spacing w:after="0" w:line="240" w:lineRule="auto"/>
              <w:jc w:val="center"/>
            </w:pPr>
            <w:r>
              <w:t>27.53</w:t>
            </w:r>
          </w:p>
        </w:tc>
        <w:tc>
          <w:tcPr>
            <w:tcW w:w="0" w:type="auto"/>
          </w:tcPr>
          <w:p w14:paraId="247F3934" w14:textId="77777777" w:rsidR="00BA2119" w:rsidRPr="00BE723A" w:rsidRDefault="00BA2119" w:rsidP="00704E63">
            <w:pPr>
              <w:pStyle w:val="Paragraf"/>
              <w:spacing w:after="0" w:line="240" w:lineRule="auto"/>
              <w:jc w:val="center"/>
            </w:pPr>
            <w:r>
              <w:t>34.27</w:t>
            </w:r>
          </w:p>
        </w:tc>
        <w:tc>
          <w:tcPr>
            <w:tcW w:w="0" w:type="auto"/>
          </w:tcPr>
          <w:p w14:paraId="3FC256BC" w14:textId="77777777" w:rsidR="00BA2119" w:rsidRPr="00BE723A" w:rsidRDefault="00BA2119" w:rsidP="00704E63">
            <w:pPr>
              <w:pStyle w:val="Paragraf"/>
              <w:spacing w:after="0" w:line="240" w:lineRule="auto"/>
              <w:jc w:val="center"/>
            </w:pPr>
            <w:r>
              <w:t>6.74</w:t>
            </w:r>
          </w:p>
        </w:tc>
        <w:tc>
          <w:tcPr>
            <w:tcW w:w="0" w:type="auto"/>
          </w:tcPr>
          <w:p w14:paraId="1D8631C8" w14:textId="19140118" w:rsidR="00BA2119" w:rsidRPr="00BE723A" w:rsidRDefault="00D85411" w:rsidP="00704E63">
            <w:pPr>
              <w:pStyle w:val="Paragraf"/>
              <w:spacing w:after="0" w:line="240" w:lineRule="auto"/>
              <w:jc w:val="center"/>
            </w:pPr>
            <w:r>
              <w:t>Naik</w:t>
            </w:r>
          </w:p>
        </w:tc>
      </w:tr>
      <w:tr w:rsidR="00704E63" w:rsidRPr="00BE723A" w14:paraId="6BD4DA5F" w14:textId="77777777" w:rsidTr="00704E63">
        <w:tc>
          <w:tcPr>
            <w:tcW w:w="0" w:type="auto"/>
            <w:gridSpan w:val="4"/>
          </w:tcPr>
          <w:p w14:paraId="359EB57B" w14:textId="1A0F5BCA" w:rsidR="00704E63" w:rsidRDefault="00704E63" w:rsidP="00704E63">
            <w:pPr>
              <w:pStyle w:val="Paragraf"/>
              <w:spacing w:after="0" w:line="240" w:lineRule="auto"/>
              <w:jc w:val="center"/>
            </w:pPr>
            <w:r>
              <w:rPr>
                <w:b/>
                <w:bCs/>
              </w:rPr>
              <w:t>Rata-rata</w:t>
            </w:r>
          </w:p>
        </w:tc>
        <w:tc>
          <w:tcPr>
            <w:tcW w:w="0" w:type="auto"/>
          </w:tcPr>
          <w:p w14:paraId="24A4F991" w14:textId="77777777" w:rsidR="00704E63" w:rsidRPr="00733CB7" w:rsidRDefault="00704E63" w:rsidP="00704E63">
            <w:pPr>
              <w:pStyle w:val="Paragraf"/>
              <w:spacing w:after="0" w:line="240" w:lineRule="auto"/>
              <w:jc w:val="center"/>
              <w:rPr>
                <w:b/>
                <w:bCs/>
              </w:rPr>
            </w:pPr>
            <w:r>
              <w:rPr>
                <w:b/>
                <w:bCs/>
              </w:rPr>
              <w:t>16.53</w:t>
            </w:r>
          </w:p>
        </w:tc>
        <w:tc>
          <w:tcPr>
            <w:tcW w:w="0" w:type="auto"/>
          </w:tcPr>
          <w:p w14:paraId="6806E6E5" w14:textId="0285B2FE" w:rsidR="00704E63" w:rsidRPr="00733CB7" w:rsidRDefault="00D85411" w:rsidP="00704E63">
            <w:pPr>
              <w:pStyle w:val="Paragraf"/>
              <w:spacing w:after="0" w:line="240" w:lineRule="auto"/>
              <w:jc w:val="center"/>
              <w:rPr>
                <w:b/>
                <w:bCs/>
              </w:rPr>
            </w:pPr>
            <w:r>
              <w:rPr>
                <w:b/>
                <w:bCs/>
              </w:rPr>
              <w:t>Naik</w:t>
            </w:r>
          </w:p>
        </w:tc>
      </w:tr>
    </w:tbl>
    <w:p w14:paraId="4F6136B2" w14:textId="761195C8" w:rsidR="00CB276A" w:rsidRDefault="00CB276A" w:rsidP="00CB276A">
      <w:pPr>
        <w:pStyle w:val="Paragraf"/>
        <w:numPr>
          <w:ilvl w:val="0"/>
          <w:numId w:val="29"/>
        </w:numPr>
        <w:spacing w:after="0" w:line="240" w:lineRule="auto"/>
      </w:pPr>
      <w:r>
        <w:t>Akurasi sebelum penerapan metode usulan</w:t>
      </w:r>
    </w:p>
    <w:p w14:paraId="5F7C2A59" w14:textId="1FF2F4E5" w:rsidR="00CB276A" w:rsidRDefault="00CB276A" w:rsidP="00CB276A">
      <w:pPr>
        <w:pStyle w:val="Paragraf"/>
        <w:numPr>
          <w:ilvl w:val="0"/>
          <w:numId w:val="29"/>
        </w:numPr>
        <w:spacing w:after="0" w:line="240" w:lineRule="auto"/>
      </w:pPr>
      <w:r>
        <w:t>Akurasi setelah penerapan metode usulan</w:t>
      </w:r>
    </w:p>
    <w:p w14:paraId="46A9AAFD" w14:textId="77777777" w:rsidR="00CB276A" w:rsidRDefault="00CB276A" w:rsidP="00CB276A">
      <w:pPr>
        <w:pStyle w:val="Paragraf"/>
        <w:spacing w:after="0" w:line="240" w:lineRule="auto"/>
        <w:ind w:left="1080"/>
      </w:pPr>
    </w:p>
    <w:p w14:paraId="5FCA6007" w14:textId="59B3B90E" w:rsidR="00BA2119" w:rsidRDefault="00CB276A" w:rsidP="00CB276A">
      <w:pPr>
        <w:pStyle w:val="Paragraf"/>
        <w:ind w:left="709"/>
      </w:pPr>
      <w:r w:rsidRPr="00D93051">
        <w:t xml:space="preserve">Adapun visualisasi hasil pengujian data sebelum dan sesudah penerapan metode usulan dengan model </w:t>
      </w:r>
      <w:r w:rsidR="00E16575">
        <w:t>CNN</w:t>
      </w:r>
      <w:r w:rsidRPr="00D93051">
        <w:t xml:space="preserve"> dapat dilihat pada gambar V.</w:t>
      </w:r>
      <w:r w:rsidR="00E16575">
        <w:t>7</w:t>
      </w:r>
      <w:r w:rsidRPr="00D93051">
        <w:t>.</w:t>
      </w:r>
    </w:p>
    <w:p w14:paraId="5C640021" w14:textId="77777777" w:rsidR="00CB276A" w:rsidRDefault="00CB276A" w:rsidP="00CB276A">
      <w:pPr>
        <w:pStyle w:val="Paragraf"/>
        <w:keepNext/>
        <w:spacing w:after="0"/>
        <w:ind w:left="709"/>
      </w:pPr>
      <w:r>
        <w:rPr>
          <w:noProof/>
        </w:rPr>
        <w:lastRenderedPageBreak/>
        <w:drawing>
          <wp:inline distT="0" distB="0" distL="0" distR="0" wp14:anchorId="03E7A188" wp14:editId="4C30E2AB">
            <wp:extent cx="4540195" cy="293963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nn_miring_per_class.png"/>
                    <pic:cNvPicPr/>
                  </pic:nvPicPr>
                  <pic:blipFill rotWithShape="1">
                    <a:blip r:embed="rId45" cstate="print">
                      <a:extLst>
                        <a:ext uri="{28A0092B-C50C-407E-A947-70E740481C1C}">
                          <a14:useLocalDpi xmlns:a14="http://schemas.microsoft.com/office/drawing/2010/main" val="0"/>
                        </a:ext>
                      </a:extLst>
                    </a:blip>
                    <a:srcRect l="9466" t="11092" r="9176" b="1113"/>
                    <a:stretch/>
                  </pic:blipFill>
                  <pic:spPr bwMode="auto">
                    <a:xfrm>
                      <a:off x="0" y="0"/>
                      <a:ext cx="4614700" cy="2987878"/>
                    </a:xfrm>
                    <a:prstGeom prst="rect">
                      <a:avLst/>
                    </a:prstGeom>
                    <a:ln>
                      <a:noFill/>
                    </a:ln>
                    <a:extLst>
                      <a:ext uri="{53640926-AAD7-44D8-BBD7-CCE9431645EC}">
                        <a14:shadowObscured xmlns:a14="http://schemas.microsoft.com/office/drawing/2010/main"/>
                      </a:ext>
                    </a:extLst>
                  </pic:spPr>
                </pic:pic>
              </a:graphicData>
            </a:graphic>
          </wp:inline>
        </w:drawing>
      </w:r>
    </w:p>
    <w:p w14:paraId="203DA70B" w14:textId="6991B03C" w:rsidR="00CB276A" w:rsidRDefault="00CB276A" w:rsidP="00CB276A">
      <w:pPr>
        <w:pStyle w:val="JudulGambar"/>
        <w:ind w:left="709"/>
      </w:pPr>
      <w:bookmarkStart w:id="137" w:name="_Toc213715586"/>
      <w:r>
        <w:t>Gambar V.</w:t>
      </w:r>
      <w:r w:rsidR="00E75C94">
        <w:fldChar w:fldCharType="begin"/>
      </w:r>
      <w:r w:rsidR="00E75C94">
        <w:instrText xml:space="preserve"> SEQ Gambar_V. \* ARABIC </w:instrText>
      </w:r>
      <w:r w:rsidR="00E75C94">
        <w:fldChar w:fldCharType="separate"/>
      </w:r>
      <w:r w:rsidR="003A7653">
        <w:rPr>
          <w:noProof/>
        </w:rPr>
        <w:t>7</w:t>
      </w:r>
      <w:r w:rsidR="00E75C94">
        <w:rPr>
          <w:noProof/>
        </w:rPr>
        <w:fldChar w:fldCharType="end"/>
      </w:r>
      <w:r>
        <w:t xml:space="preserve"> </w:t>
      </w:r>
      <w:r w:rsidRPr="003A4930">
        <w:t xml:space="preserve">Hasil akurasi data wajah </w:t>
      </w:r>
      <w:r w:rsidRPr="00CB276A">
        <w:rPr>
          <w:i/>
          <w:iCs/>
        </w:rPr>
        <w:t>non-frontal</w:t>
      </w:r>
      <w:r>
        <w:t xml:space="preserve"> </w:t>
      </w:r>
      <w:r w:rsidRPr="003A4930">
        <w:t xml:space="preserve">dengan </w:t>
      </w:r>
      <w:r>
        <w:t>CNN</w:t>
      </w:r>
      <w:bookmarkEnd w:id="137"/>
    </w:p>
    <w:p w14:paraId="21EDA237" w14:textId="77777777" w:rsidR="00CB276A" w:rsidRDefault="00CB276A" w:rsidP="00675C4A">
      <w:pPr>
        <w:pStyle w:val="Paragraf"/>
        <w:spacing w:after="0" w:line="240" w:lineRule="auto"/>
      </w:pPr>
    </w:p>
    <w:p w14:paraId="1247B2D3" w14:textId="30024D24" w:rsidR="00CA601F" w:rsidRDefault="00CA601F" w:rsidP="00CA601F">
      <w:pPr>
        <w:pStyle w:val="Paragraf"/>
        <w:numPr>
          <w:ilvl w:val="0"/>
          <w:numId w:val="26"/>
        </w:numPr>
        <w:rPr>
          <w:b/>
          <w:bCs/>
          <w:i/>
          <w:iCs/>
        </w:rPr>
      </w:pPr>
      <w:r w:rsidRPr="00CA601F">
        <w:rPr>
          <w:b/>
          <w:bCs/>
          <w:i/>
          <w:iCs/>
        </w:rPr>
        <w:t xml:space="preserve">Hasil Akurasi pada Model </w:t>
      </w:r>
      <w:r>
        <w:rPr>
          <w:b/>
          <w:bCs/>
          <w:i/>
          <w:iCs/>
        </w:rPr>
        <w:t>DeepFace</w:t>
      </w:r>
    </w:p>
    <w:p w14:paraId="635628EE" w14:textId="0D7F1ADF" w:rsidR="00CA601F" w:rsidRPr="00E16575" w:rsidRDefault="00675C4A" w:rsidP="00E16575">
      <w:pPr>
        <w:pStyle w:val="Paragraf"/>
        <w:ind w:left="709"/>
      </w:pPr>
      <w:r>
        <w:t>Hasil pengujian pada wajah miring dengan model DeepFace pada tabel V.6 menunjukkan bahwa metode usulan</w:t>
      </w:r>
      <w:r w:rsidR="00E16575">
        <w:t xml:space="preserve"> hanya</w:t>
      </w:r>
      <w:r>
        <w:t xml:space="preserve"> berhasil menaikkan akurasi emosi wajah dalam kondisi </w:t>
      </w:r>
      <w:r w:rsidRPr="00CB276A">
        <w:rPr>
          <w:i/>
          <w:iCs/>
        </w:rPr>
        <w:t>non-frontal</w:t>
      </w:r>
      <w:r>
        <w:t xml:space="preserve"> </w:t>
      </w:r>
      <w:r w:rsidR="00E16575">
        <w:t xml:space="preserve">pada emosi </w:t>
      </w:r>
      <w:r w:rsidR="00E16575" w:rsidRPr="00E16575">
        <w:rPr>
          <w:i/>
          <w:iCs/>
        </w:rPr>
        <w:t>angry</w:t>
      </w:r>
      <w:r w:rsidR="00E16575">
        <w:t xml:space="preserve"> dan </w:t>
      </w:r>
      <w:r w:rsidR="00E16575" w:rsidRPr="00E16575">
        <w:rPr>
          <w:i/>
          <w:iCs/>
        </w:rPr>
        <w:t>neutral</w:t>
      </w:r>
      <w:r w:rsidR="00E16575">
        <w:t xml:space="preserve"> saja masing-masing sebesar 1.39% dan 14.00%, dengan sisanya mengalami penurunan. Walaupun demikian, jumlah penurunan rata-rata hanya sebesar -1.03%.</w:t>
      </w:r>
    </w:p>
    <w:p w14:paraId="5A823DDC" w14:textId="6329916B" w:rsidR="00CA601F" w:rsidRDefault="00CA601F" w:rsidP="00CA601F">
      <w:pPr>
        <w:pStyle w:val="judulTabel"/>
        <w:ind w:left="709"/>
      </w:pPr>
      <w:bookmarkStart w:id="138" w:name="_Toc213608597"/>
      <w:r>
        <w:t>Tabel V.</w:t>
      </w:r>
      <w:r w:rsidR="00E75C94">
        <w:fldChar w:fldCharType="begin"/>
      </w:r>
      <w:r w:rsidR="00E75C94">
        <w:instrText xml:space="preserve"> SEQ Tabel_V. \* ARABIC </w:instrText>
      </w:r>
      <w:r w:rsidR="00E75C94">
        <w:fldChar w:fldCharType="separate"/>
      </w:r>
      <w:r w:rsidR="003A7653">
        <w:rPr>
          <w:noProof/>
        </w:rPr>
        <w:t>6</w:t>
      </w:r>
      <w:r w:rsidR="00E75C94">
        <w:rPr>
          <w:noProof/>
        </w:rPr>
        <w:fldChar w:fldCharType="end"/>
      </w:r>
      <w:r>
        <w:t xml:space="preserve"> </w:t>
      </w:r>
      <w:r w:rsidRPr="004E0185">
        <w:t>Hasil akurasi data wajah miring (</w:t>
      </w:r>
      <w:r w:rsidRPr="00CA601F">
        <w:rPr>
          <w:i/>
          <w:iCs/>
        </w:rPr>
        <w:t>non-frontal</w:t>
      </w:r>
      <w:r w:rsidRPr="004E0185">
        <w:t>) dengan</w:t>
      </w:r>
      <w:r>
        <w:t xml:space="preserve"> DeepFace</w:t>
      </w:r>
      <w:bookmarkEnd w:id="138"/>
    </w:p>
    <w:tbl>
      <w:tblPr>
        <w:tblStyle w:val="TableGridLight"/>
        <w:tblW w:w="0" w:type="auto"/>
        <w:tblInd w:w="699" w:type="dxa"/>
        <w:tblLook w:val="04A0" w:firstRow="1" w:lastRow="0" w:firstColumn="1" w:lastColumn="0" w:noHBand="0" w:noVBand="1"/>
      </w:tblPr>
      <w:tblGrid>
        <w:gridCol w:w="1016"/>
        <w:gridCol w:w="1603"/>
        <w:gridCol w:w="1244"/>
        <w:gridCol w:w="1105"/>
        <w:gridCol w:w="870"/>
        <w:gridCol w:w="1376"/>
      </w:tblGrid>
      <w:tr w:rsidR="00CA601F" w:rsidRPr="00BA2119" w14:paraId="6F6BA353" w14:textId="77777777" w:rsidTr="00CA601F">
        <w:trPr>
          <w:trHeight w:val="442"/>
          <w:tblHeader/>
        </w:trPr>
        <w:tc>
          <w:tcPr>
            <w:tcW w:w="0" w:type="auto"/>
          </w:tcPr>
          <w:p w14:paraId="0B7AF361" w14:textId="77777777" w:rsidR="00CA601F" w:rsidRPr="00BA2119" w:rsidRDefault="00CA601F" w:rsidP="00CA601F">
            <w:pPr>
              <w:pStyle w:val="Paragraf"/>
              <w:spacing w:after="0" w:line="240" w:lineRule="auto"/>
              <w:jc w:val="center"/>
            </w:pPr>
            <w:r>
              <w:t>Emosi</w:t>
            </w:r>
          </w:p>
        </w:tc>
        <w:tc>
          <w:tcPr>
            <w:tcW w:w="0" w:type="auto"/>
          </w:tcPr>
          <w:p w14:paraId="06D78A9C" w14:textId="77777777" w:rsidR="00CA601F" w:rsidRPr="00BA2119" w:rsidRDefault="00CA601F" w:rsidP="00CA601F">
            <w:pPr>
              <w:pStyle w:val="Paragraf"/>
              <w:spacing w:after="0" w:line="240" w:lineRule="auto"/>
              <w:jc w:val="center"/>
            </w:pPr>
            <w:r>
              <w:t>Jumlah Wajah terdeteksi</w:t>
            </w:r>
            <w:r w:rsidRPr="00BA2119">
              <w:t xml:space="preserve"> (%)</w:t>
            </w:r>
          </w:p>
        </w:tc>
        <w:tc>
          <w:tcPr>
            <w:tcW w:w="0" w:type="auto"/>
          </w:tcPr>
          <w:p w14:paraId="15ED4942" w14:textId="77777777" w:rsidR="00CA601F" w:rsidRPr="00BA2119" w:rsidRDefault="00CA601F" w:rsidP="00CA601F">
            <w:pPr>
              <w:pStyle w:val="Paragraf"/>
              <w:spacing w:after="0" w:line="240" w:lineRule="auto"/>
              <w:jc w:val="center"/>
            </w:pPr>
            <w:r>
              <w:t>Sebelum</w:t>
            </w:r>
            <w:r w:rsidRPr="006F7D61">
              <w:rPr>
                <w:vertAlign w:val="superscript"/>
              </w:rPr>
              <w:t>a</w:t>
            </w:r>
            <w:r>
              <w:t xml:space="preserve"> </w:t>
            </w:r>
            <w:r w:rsidRPr="00BA2119">
              <w:t xml:space="preserve"> (%)</w:t>
            </w:r>
          </w:p>
        </w:tc>
        <w:tc>
          <w:tcPr>
            <w:tcW w:w="0" w:type="auto"/>
          </w:tcPr>
          <w:p w14:paraId="4B202080" w14:textId="77777777" w:rsidR="00CA601F" w:rsidRPr="00BA2119" w:rsidRDefault="00CA601F" w:rsidP="00CA601F">
            <w:pPr>
              <w:pStyle w:val="Paragraf"/>
              <w:spacing w:after="0" w:line="240" w:lineRule="auto"/>
              <w:jc w:val="center"/>
            </w:pPr>
            <w:r>
              <w:t>Setelah</w:t>
            </w:r>
            <w:r w:rsidRPr="006F7D61">
              <w:rPr>
                <w:vertAlign w:val="superscript"/>
              </w:rPr>
              <w:t>b</w:t>
            </w:r>
            <w:r>
              <w:t xml:space="preserve"> </w:t>
            </w:r>
            <w:r w:rsidRPr="00BA2119">
              <w:t>(%)</w:t>
            </w:r>
          </w:p>
        </w:tc>
        <w:tc>
          <w:tcPr>
            <w:tcW w:w="0" w:type="auto"/>
          </w:tcPr>
          <w:p w14:paraId="2A8B98D5" w14:textId="77777777" w:rsidR="00CA601F" w:rsidRDefault="00CA601F" w:rsidP="00CA601F">
            <w:pPr>
              <w:pStyle w:val="Paragraf"/>
              <w:spacing w:after="0" w:line="240" w:lineRule="auto"/>
              <w:jc w:val="center"/>
            </w:pPr>
            <w:r>
              <w:t>Selisih</w:t>
            </w:r>
          </w:p>
          <w:p w14:paraId="4872DE0C" w14:textId="77777777" w:rsidR="00CA601F" w:rsidRPr="00BA2119" w:rsidRDefault="00CA601F" w:rsidP="00CA601F">
            <w:pPr>
              <w:pStyle w:val="Paragraf"/>
              <w:spacing w:after="0" w:line="240" w:lineRule="auto"/>
              <w:jc w:val="center"/>
            </w:pPr>
            <w:r>
              <w:t>(b - a)</w:t>
            </w:r>
          </w:p>
        </w:tc>
        <w:tc>
          <w:tcPr>
            <w:tcW w:w="0" w:type="auto"/>
          </w:tcPr>
          <w:p w14:paraId="79BD54D0" w14:textId="77777777" w:rsidR="00CA601F" w:rsidRPr="00BA2119" w:rsidRDefault="00CA601F" w:rsidP="00CA601F">
            <w:pPr>
              <w:pStyle w:val="Paragraf"/>
              <w:spacing w:after="0" w:line="240" w:lineRule="auto"/>
              <w:jc w:val="center"/>
            </w:pPr>
            <w:r>
              <w:t>Kesimpulan</w:t>
            </w:r>
          </w:p>
        </w:tc>
      </w:tr>
      <w:tr w:rsidR="00BA2119" w:rsidRPr="00BA2119" w14:paraId="144238BB" w14:textId="77777777" w:rsidTr="00CA601F">
        <w:tc>
          <w:tcPr>
            <w:tcW w:w="0" w:type="auto"/>
          </w:tcPr>
          <w:p w14:paraId="005BD3E8" w14:textId="77777777" w:rsidR="00BA2119" w:rsidRPr="00BA2119" w:rsidRDefault="00BA2119" w:rsidP="00CA601F">
            <w:pPr>
              <w:pStyle w:val="Paragraf"/>
              <w:spacing w:after="0" w:line="240" w:lineRule="auto"/>
              <w:jc w:val="left"/>
            </w:pPr>
            <w:r w:rsidRPr="00BA2119">
              <w:t>Angry</w:t>
            </w:r>
          </w:p>
        </w:tc>
        <w:tc>
          <w:tcPr>
            <w:tcW w:w="0" w:type="auto"/>
          </w:tcPr>
          <w:p w14:paraId="5DDD2B6B" w14:textId="77777777" w:rsidR="00BA2119" w:rsidRPr="00BA2119" w:rsidRDefault="00BA2119" w:rsidP="00CA601F">
            <w:pPr>
              <w:pStyle w:val="Paragraf"/>
              <w:spacing w:after="0" w:line="240" w:lineRule="auto"/>
              <w:jc w:val="center"/>
            </w:pPr>
            <w:r w:rsidRPr="00BA2119">
              <w:t>100</w:t>
            </w:r>
          </w:p>
        </w:tc>
        <w:tc>
          <w:tcPr>
            <w:tcW w:w="0" w:type="auto"/>
          </w:tcPr>
          <w:p w14:paraId="08D7944C" w14:textId="77777777" w:rsidR="00BA2119" w:rsidRPr="00BA2119" w:rsidRDefault="00BA2119" w:rsidP="00CA601F">
            <w:pPr>
              <w:pStyle w:val="Paragraf"/>
              <w:spacing w:after="0" w:line="240" w:lineRule="auto"/>
              <w:jc w:val="center"/>
            </w:pPr>
            <w:r w:rsidRPr="00BA2119">
              <w:t>34.72</w:t>
            </w:r>
          </w:p>
        </w:tc>
        <w:tc>
          <w:tcPr>
            <w:tcW w:w="0" w:type="auto"/>
          </w:tcPr>
          <w:p w14:paraId="5160E31A" w14:textId="77777777" w:rsidR="00BA2119" w:rsidRPr="00BA2119" w:rsidRDefault="00BA2119" w:rsidP="00CA601F">
            <w:pPr>
              <w:pStyle w:val="Paragraf"/>
              <w:spacing w:after="0" w:line="240" w:lineRule="auto"/>
              <w:jc w:val="center"/>
            </w:pPr>
            <w:r w:rsidRPr="00BA2119">
              <w:t>36.11</w:t>
            </w:r>
          </w:p>
        </w:tc>
        <w:tc>
          <w:tcPr>
            <w:tcW w:w="0" w:type="auto"/>
          </w:tcPr>
          <w:p w14:paraId="0CF53ED4" w14:textId="77777777" w:rsidR="00BA2119" w:rsidRPr="00BA2119" w:rsidRDefault="00BA2119" w:rsidP="00CA601F">
            <w:pPr>
              <w:pStyle w:val="Paragraf"/>
              <w:spacing w:after="0" w:line="240" w:lineRule="auto"/>
              <w:jc w:val="center"/>
            </w:pPr>
            <w:r w:rsidRPr="00BA2119">
              <w:t>1.39</w:t>
            </w:r>
          </w:p>
        </w:tc>
        <w:tc>
          <w:tcPr>
            <w:tcW w:w="0" w:type="auto"/>
          </w:tcPr>
          <w:p w14:paraId="37781173" w14:textId="2939D9E0" w:rsidR="00BA2119" w:rsidRPr="00BA2119" w:rsidRDefault="002A67EA" w:rsidP="00CA601F">
            <w:pPr>
              <w:pStyle w:val="Paragraf"/>
              <w:spacing w:after="0" w:line="240" w:lineRule="auto"/>
              <w:jc w:val="center"/>
            </w:pPr>
            <w:r>
              <w:t>Naik</w:t>
            </w:r>
          </w:p>
        </w:tc>
      </w:tr>
      <w:tr w:rsidR="00BA2119" w:rsidRPr="00BA2119" w14:paraId="5ED93C84" w14:textId="77777777" w:rsidTr="00CA601F">
        <w:tc>
          <w:tcPr>
            <w:tcW w:w="0" w:type="auto"/>
          </w:tcPr>
          <w:p w14:paraId="4B870A24" w14:textId="77777777" w:rsidR="00BA2119" w:rsidRPr="00BA2119" w:rsidRDefault="00BA2119" w:rsidP="00CA601F">
            <w:pPr>
              <w:pStyle w:val="Paragraf"/>
              <w:spacing w:after="0" w:line="240" w:lineRule="auto"/>
              <w:jc w:val="left"/>
            </w:pPr>
            <w:r w:rsidRPr="00BA2119">
              <w:t>Disgust</w:t>
            </w:r>
          </w:p>
        </w:tc>
        <w:tc>
          <w:tcPr>
            <w:tcW w:w="0" w:type="auto"/>
          </w:tcPr>
          <w:p w14:paraId="169CE75D" w14:textId="77777777" w:rsidR="00BA2119" w:rsidRPr="00BA2119" w:rsidRDefault="00BA2119" w:rsidP="00CA601F">
            <w:pPr>
              <w:pStyle w:val="Paragraf"/>
              <w:spacing w:after="0" w:line="240" w:lineRule="auto"/>
              <w:jc w:val="center"/>
            </w:pPr>
            <w:r w:rsidRPr="00BA2119">
              <w:t>100</w:t>
            </w:r>
          </w:p>
        </w:tc>
        <w:tc>
          <w:tcPr>
            <w:tcW w:w="0" w:type="auto"/>
          </w:tcPr>
          <w:p w14:paraId="1C649DEC" w14:textId="77777777" w:rsidR="00BA2119" w:rsidRPr="00BA2119" w:rsidRDefault="00BA2119" w:rsidP="00CA601F">
            <w:pPr>
              <w:pStyle w:val="Paragraf"/>
              <w:spacing w:after="0" w:line="240" w:lineRule="auto"/>
              <w:jc w:val="center"/>
            </w:pPr>
            <w:r w:rsidRPr="00BA2119">
              <w:t>2.90</w:t>
            </w:r>
          </w:p>
        </w:tc>
        <w:tc>
          <w:tcPr>
            <w:tcW w:w="0" w:type="auto"/>
          </w:tcPr>
          <w:p w14:paraId="5B0B36FB" w14:textId="77777777" w:rsidR="00BA2119" w:rsidRPr="00BA2119" w:rsidRDefault="00BA2119" w:rsidP="00CA601F">
            <w:pPr>
              <w:pStyle w:val="Paragraf"/>
              <w:spacing w:after="0" w:line="240" w:lineRule="auto"/>
              <w:jc w:val="center"/>
            </w:pPr>
            <w:r w:rsidRPr="00BA2119">
              <w:t>0.72</w:t>
            </w:r>
          </w:p>
        </w:tc>
        <w:tc>
          <w:tcPr>
            <w:tcW w:w="0" w:type="auto"/>
          </w:tcPr>
          <w:p w14:paraId="584929A0" w14:textId="77777777" w:rsidR="00BA2119" w:rsidRPr="00BA2119" w:rsidRDefault="00BA2119" w:rsidP="00CA601F">
            <w:pPr>
              <w:pStyle w:val="Paragraf"/>
              <w:spacing w:after="0" w:line="240" w:lineRule="auto"/>
              <w:jc w:val="center"/>
            </w:pPr>
            <w:r w:rsidRPr="00BA2119">
              <w:t>-2.18</w:t>
            </w:r>
          </w:p>
        </w:tc>
        <w:tc>
          <w:tcPr>
            <w:tcW w:w="0" w:type="auto"/>
          </w:tcPr>
          <w:p w14:paraId="09CED54A" w14:textId="123D12D9" w:rsidR="00BA2119" w:rsidRPr="00BA2119" w:rsidRDefault="002A67EA" w:rsidP="00CA601F">
            <w:pPr>
              <w:pStyle w:val="Paragraf"/>
              <w:spacing w:after="0" w:line="240" w:lineRule="auto"/>
              <w:jc w:val="center"/>
            </w:pPr>
            <w:r>
              <w:t>Turun</w:t>
            </w:r>
          </w:p>
        </w:tc>
      </w:tr>
      <w:tr w:rsidR="00BA2119" w:rsidRPr="00BA2119" w14:paraId="38741F8C" w14:textId="77777777" w:rsidTr="00CA601F">
        <w:tc>
          <w:tcPr>
            <w:tcW w:w="0" w:type="auto"/>
          </w:tcPr>
          <w:p w14:paraId="4EF37C7A" w14:textId="77777777" w:rsidR="00BA2119" w:rsidRPr="00BA2119" w:rsidRDefault="00BA2119" w:rsidP="00CA601F">
            <w:pPr>
              <w:pStyle w:val="Paragraf"/>
              <w:spacing w:after="0" w:line="240" w:lineRule="auto"/>
              <w:jc w:val="left"/>
            </w:pPr>
            <w:r w:rsidRPr="00BA2119">
              <w:t>Fear</w:t>
            </w:r>
          </w:p>
        </w:tc>
        <w:tc>
          <w:tcPr>
            <w:tcW w:w="0" w:type="auto"/>
          </w:tcPr>
          <w:p w14:paraId="6DFB3D11" w14:textId="77777777" w:rsidR="00BA2119" w:rsidRPr="00BA2119" w:rsidRDefault="00BA2119" w:rsidP="00CA601F">
            <w:pPr>
              <w:pStyle w:val="Paragraf"/>
              <w:spacing w:after="0" w:line="240" w:lineRule="auto"/>
              <w:jc w:val="center"/>
            </w:pPr>
            <w:r w:rsidRPr="00BA2119">
              <w:t>100</w:t>
            </w:r>
          </w:p>
        </w:tc>
        <w:tc>
          <w:tcPr>
            <w:tcW w:w="0" w:type="auto"/>
          </w:tcPr>
          <w:p w14:paraId="5A62B2D4" w14:textId="77777777" w:rsidR="00BA2119" w:rsidRPr="00BA2119" w:rsidRDefault="00BA2119" w:rsidP="00CA601F">
            <w:pPr>
              <w:pStyle w:val="Paragraf"/>
              <w:spacing w:after="0" w:line="240" w:lineRule="auto"/>
              <w:jc w:val="center"/>
            </w:pPr>
            <w:r w:rsidRPr="00BA2119">
              <w:t>27.55</w:t>
            </w:r>
          </w:p>
        </w:tc>
        <w:tc>
          <w:tcPr>
            <w:tcW w:w="0" w:type="auto"/>
          </w:tcPr>
          <w:p w14:paraId="17736063" w14:textId="77777777" w:rsidR="00BA2119" w:rsidRPr="00BA2119" w:rsidRDefault="00BA2119" w:rsidP="00CA601F">
            <w:pPr>
              <w:pStyle w:val="Paragraf"/>
              <w:spacing w:after="0" w:line="240" w:lineRule="auto"/>
              <w:jc w:val="center"/>
            </w:pPr>
            <w:r w:rsidRPr="00BA2119">
              <w:t>19.39</w:t>
            </w:r>
          </w:p>
        </w:tc>
        <w:tc>
          <w:tcPr>
            <w:tcW w:w="0" w:type="auto"/>
          </w:tcPr>
          <w:p w14:paraId="4045629F" w14:textId="77777777" w:rsidR="00BA2119" w:rsidRPr="00BA2119" w:rsidRDefault="00BA2119" w:rsidP="00CA601F">
            <w:pPr>
              <w:pStyle w:val="Paragraf"/>
              <w:spacing w:after="0" w:line="240" w:lineRule="auto"/>
              <w:jc w:val="center"/>
            </w:pPr>
            <w:r w:rsidRPr="00BA2119">
              <w:t>-8.16</w:t>
            </w:r>
          </w:p>
        </w:tc>
        <w:tc>
          <w:tcPr>
            <w:tcW w:w="0" w:type="auto"/>
          </w:tcPr>
          <w:p w14:paraId="40E5517E" w14:textId="2B9711C3" w:rsidR="00BA2119" w:rsidRPr="00BA2119" w:rsidRDefault="002A67EA" w:rsidP="00CA601F">
            <w:pPr>
              <w:pStyle w:val="Paragraf"/>
              <w:spacing w:after="0" w:line="240" w:lineRule="auto"/>
              <w:jc w:val="center"/>
            </w:pPr>
            <w:r>
              <w:t>Turun</w:t>
            </w:r>
          </w:p>
        </w:tc>
      </w:tr>
      <w:tr w:rsidR="00BA2119" w:rsidRPr="00BA2119" w14:paraId="29A6ED3E" w14:textId="77777777" w:rsidTr="00CA601F">
        <w:tc>
          <w:tcPr>
            <w:tcW w:w="0" w:type="auto"/>
          </w:tcPr>
          <w:p w14:paraId="59EB105B" w14:textId="77777777" w:rsidR="00BA2119" w:rsidRPr="00BA2119" w:rsidRDefault="00BA2119" w:rsidP="00CA601F">
            <w:pPr>
              <w:pStyle w:val="Paragraf"/>
              <w:spacing w:after="0" w:line="240" w:lineRule="auto"/>
              <w:jc w:val="left"/>
            </w:pPr>
            <w:r w:rsidRPr="00BA2119">
              <w:t>Happy</w:t>
            </w:r>
          </w:p>
        </w:tc>
        <w:tc>
          <w:tcPr>
            <w:tcW w:w="0" w:type="auto"/>
          </w:tcPr>
          <w:p w14:paraId="29DF4C60" w14:textId="77777777" w:rsidR="00BA2119" w:rsidRPr="00BA2119" w:rsidRDefault="00BA2119" w:rsidP="00CA601F">
            <w:pPr>
              <w:pStyle w:val="Paragraf"/>
              <w:spacing w:after="0" w:line="240" w:lineRule="auto"/>
              <w:jc w:val="center"/>
            </w:pPr>
            <w:r w:rsidRPr="00BA2119">
              <w:t>100</w:t>
            </w:r>
          </w:p>
        </w:tc>
        <w:tc>
          <w:tcPr>
            <w:tcW w:w="0" w:type="auto"/>
          </w:tcPr>
          <w:p w14:paraId="7681C621" w14:textId="77777777" w:rsidR="00BA2119" w:rsidRPr="00BA2119" w:rsidRDefault="00BA2119" w:rsidP="00CA601F">
            <w:pPr>
              <w:pStyle w:val="Paragraf"/>
              <w:spacing w:after="0" w:line="240" w:lineRule="auto"/>
              <w:jc w:val="center"/>
            </w:pPr>
            <w:r w:rsidRPr="00BA2119">
              <w:t>70.00</w:t>
            </w:r>
          </w:p>
        </w:tc>
        <w:tc>
          <w:tcPr>
            <w:tcW w:w="0" w:type="auto"/>
          </w:tcPr>
          <w:p w14:paraId="6B9AD639" w14:textId="77777777" w:rsidR="00BA2119" w:rsidRPr="00BA2119" w:rsidRDefault="00BA2119" w:rsidP="00CA601F">
            <w:pPr>
              <w:pStyle w:val="Paragraf"/>
              <w:spacing w:after="0" w:line="240" w:lineRule="auto"/>
              <w:jc w:val="center"/>
            </w:pPr>
            <w:r w:rsidRPr="00BA2119">
              <w:t>61.5</w:t>
            </w:r>
          </w:p>
        </w:tc>
        <w:tc>
          <w:tcPr>
            <w:tcW w:w="0" w:type="auto"/>
          </w:tcPr>
          <w:p w14:paraId="2E193AD3" w14:textId="77777777" w:rsidR="00BA2119" w:rsidRPr="00BA2119" w:rsidRDefault="00BA2119" w:rsidP="00CA601F">
            <w:pPr>
              <w:pStyle w:val="Paragraf"/>
              <w:spacing w:after="0" w:line="240" w:lineRule="auto"/>
              <w:jc w:val="center"/>
            </w:pPr>
            <w:r w:rsidRPr="00BA2119">
              <w:t>-8.50</w:t>
            </w:r>
          </w:p>
        </w:tc>
        <w:tc>
          <w:tcPr>
            <w:tcW w:w="0" w:type="auto"/>
          </w:tcPr>
          <w:p w14:paraId="18F27CB5" w14:textId="267E9C51" w:rsidR="00BA2119" w:rsidRPr="00BA2119" w:rsidRDefault="002A67EA" w:rsidP="00CA601F">
            <w:pPr>
              <w:pStyle w:val="Paragraf"/>
              <w:spacing w:after="0" w:line="240" w:lineRule="auto"/>
              <w:jc w:val="center"/>
            </w:pPr>
            <w:r>
              <w:t>Turun</w:t>
            </w:r>
          </w:p>
        </w:tc>
      </w:tr>
      <w:tr w:rsidR="00BA2119" w:rsidRPr="00BA2119" w14:paraId="2BC35312" w14:textId="77777777" w:rsidTr="00CA601F">
        <w:tc>
          <w:tcPr>
            <w:tcW w:w="0" w:type="auto"/>
          </w:tcPr>
          <w:p w14:paraId="03E833ED" w14:textId="77777777" w:rsidR="00BA2119" w:rsidRPr="00BA2119" w:rsidRDefault="00BA2119" w:rsidP="00CA601F">
            <w:pPr>
              <w:pStyle w:val="Paragraf"/>
              <w:spacing w:after="0" w:line="240" w:lineRule="auto"/>
              <w:jc w:val="left"/>
            </w:pPr>
            <w:r w:rsidRPr="00BA2119">
              <w:t>Neutral</w:t>
            </w:r>
          </w:p>
        </w:tc>
        <w:tc>
          <w:tcPr>
            <w:tcW w:w="0" w:type="auto"/>
          </w:tcPr>
          <w:p w14:paraId="7E1CBAC0" w14:textId="77777777" w:rsidR="00BA2119" w:rsidRPr="00BA2119" w:rsidRDefault="00BA2119" w:rsidP="00CA601F">
            <w:pPr>
              <w:pStyle w:val="Paragraf"/>
              <w:spacing w:after="0" w:line="240" w:lineRule="auto"/>
              <w:jc w:val="center"/>
            </w:pPr>
            <w:r w:rsidRPr="00BA2119">
              <w:t>100</w:t>
            </w:r>
          </w:p>
        </w:tc>
        <w:tc>
          <w:tcPr>
            <w:tcW w:w="0" w:type="auto"/>
          </w:tcPr>
          <w:p w14:paraId="2F3545AC" w14:textId="77777777" w:rsidR="00BA2119" w:rsidRPr="00BA2119" w:rsidRDefault="00BA2119" w:rsidP="00CA601F">
            <w:pPr>
              <w:pStyle w:val="Paragraf"/>
              <w:spacing w:after="0" w:line="240" w:lineRule="auto"/>
              <w:jc w:val="center"/>
            </w:pPr>
            <w:r w:rsidRPr="00BA2119">
              <w:t>42.50</w:t>
            </w:r>
          </w:p>
        </w:tc>
        <w:tc>
          <w:tcPr>
            <w:tcW w:w="0" w:type="auto"/>
          </w:tcPr>
          <w:p w14:paraId="29BE9CF2" w14:textId="77777777" w:rsidR="00BA2119" w:rsidRPr="00BA2119" w:rsidRDefault="00BA2119" w:rsidP="00CA601F">
            <w:pPr>
              <w:pStyle w:val="Paragraf"/>
              <w:spacing w:after="0" w:line="240" w:lineRule="auto"/>
              <w:jc w:val="center"/>
            </w:pPr>
            <w:r w:rsidRPr="00BA2119">
              <w:t>56.50</w:t>
            </w:r>
          </w:p>
        </w:tc>
        <w:tc>
          <w:tcPr>
            <w:tcW w:w="0" w:type="auto"/>
          </w:tcPr>
          <w:p w14:paraId="1097B201" w14:textId="77777777" w:rsidR="00BA2119" w:rsidRPr="00BA2119" w:rsidRDefault="00BA2119" w:rsidP="00CA601F">
            <w:pPr>
              <w:pStyle w:val="Paragraf"/>
              <w:spacing w:after="0" w:line="240" w:lineRule="auto"/>
              <w:jc w:val="center"/>
            </w:pPr>
            <w:r w:rsidRPr="00BA2119">
              <w:t>14.00</w:t>
            </w:r>
          </w:p>
        </w:tc>
        <w:tc>
          <w:tcPr>
            <w:tcW w:w="0" w:type="auto"/>
          </w:tcPr>
          <w:p w14:paraId="26948BC9" w14:textId="1F93F471" w:rsidR="00BA2119" w:rsidRPr="00BA2119" w:rsidRDefault="002A67EA" w:rsidP="00CA601F">
            <w:pPr>
              <w:pStyle w:val="Paragraf"/>
              <w:spacing w:after="0" w:line="240" w:lineRule="auto"/>
              <w:jc w:val="center"/>
            </w:pPr>
            <w:r>
              <w:t>Naik</w:t>
            </w:r>
          </w:p>
        </w:tc>
      </w:tr>
      <w:tr w:rsidR="00BA2119" w:rsidRPr="00BA2119" w14:paraId="0326EBF3" w14:textId="77777777" w:rsidTr="00CA601F">
        <w:tc>
          <w:tcPr>
            <w:tcW w:w="0" w:type="auto"/>
          </w:tcPr>
          <w:p w14:paraId="7F56A417" w14:textId="77777777" w:rsidR="00BA2119" w:rsidRPr="00BA2119" w:rsidRDefault="00BA2119" w:rsidP="00CA601F">
            <w:pPr>
              <w:pStyle w:val="Paragraf"/>
              <w:spacing w:after="0" w:line="240" w:lineRule="auto"/>
              <w:jc w:val="left"/>
            </w:pPr>
            <w:r w:rsidRPr="00BA2119">
              <w:t>Sad</w:t>
            </w:r>
          </w:p>
        </w:tc>
        <w:tc>
          <w:tcPr>
            <w:tcW w:w="0" w:type="auto"/>
          </w:tcPr>
          <w:p w14:paraId="39E1FC4B" w14:textId="77777777" w:rsidR="00BA2119" w:rsidRPr="00BA2119" w:rsidRDefault="00BA2119" w:rsidP="00CA601F">
            <w:pPr>
              <w:pStyle w:val="Paragraf"/>
              <w:spacing w:after="0" w:line="240" w:lineRule="auto"/>
              <w:jc w:val="center"/>
            </w:pPr>
            <w:r w:rsidRPr="00BA2119">
              <w:t>100</w:t>
            </w:r>
          </w:p>
        </w:tc>
        <w:tc>
          <w:tcPr>
            <w:tcW w:w="0" w:type="auto"/>
          </w:tcPr>
          <w:p w14:paraId="2D989F7D" w14:textId="77777777" w:rsidR="00BA2119" w:rsidRPr="00BA2119" w:rsidRDefault="00BA2119" w:rsidP="00CA601F">
            <w:pPr>
              <w:pStyle w:val="Paragraf"/>
              <w:spacing w:after="0" w:line="240" w:lineRule="auto"/>
              <w:jc w:val="center"/>
            </w:pPr>
            <w:r w:rsidRPr="00BA2119">
              <w:t>29.50</w:t>
            </w:r>
          </w:p>
        </w:tc>
        <w:tc>
          <w:tcPr>
            <w:tcW w:w="0" w:type="auto"/>
          </w:tcPr>
          <w:p w14:paraId="532B5ADF" w14:textId="77777777" w:rsidR="00BA2119" w:rsidRPr="00BA2119" w:rsidRDefault="00BA2119" w:rsidP="00CA601F">
            <w:pPr>
              <w:pStyle w:val="Paragraf"/>
              <w:spacing w:after="0" w:line="240" w:lineRule="auto"/>
              <w:jc w:val="center"/>
            </w:pPr>
            <w:r w:rsidRPr="00BA2119">
              <w:t>45.22</w:t>
            </w:r>
          </w:p>
        </w:tc>
        <w:tc>
          <w:tcPr>
            <w:tcW w:w="0" w:type="auto"/>
          </w:tcPr>
          <w:p w14:paraId="4149FC65" w14:textId="77777777" w:rsidR="00BA2119" w:rsidRPr="00BA2119" w:rsidRDefault="00BA2119" w:rsidP="00CA601F">
            <w:pPr>
              <w:pStyle w:val="Paragraf"/>
              <w:spacing w:after="0" w:line="240" w:lineRule="auto"/>
              <w:jc w:val="center"/>
            </w:pPr>
            <w:r w:rsidRPr="00BA2119">
              <w:t>-3.19</w:t>
            </w:r>
          </w:p>
        </w:tc>
        <w:tc>
          <w:tcPr>
            <w:tcW w:w="0" w:type="auto"/>
          </w:tcPr>
          <w:p w14:paraId="4E64914C" w14:textId="3F13E9F6" w:rsidR="00BA2119" w:rsidRPr="00BA2119" w:rsidRDefault="002A67EA" w:rsidP="00CA601F">
            <w:pPr>
              <w:pStyle w:val="Paragraf"/>
              <w:spacing w:after="0" w:line="240" w:lineRule="auto"/>
              <w:jc w:val="center"/>
            </w:pPr>
            <w:r>
              <w:t>Turun</w:t>
            </w:r>
          </w:p>
        </w:tc>
      </w:tr>
      <w:tr w:rsidR="00BA2119" w:rsidRPr="00BA2119" w14:paraId="4105F596" w14:textId="77777777" w:rsidTr="00CA601F">
        <w:tc>
          <w:tcPr>
            <w:tcW w:w="0" w:type="auto"/>
          </w:tcPr>
          <w:p w14:paraId="07368CDE" w14:textId="77777777" w:rsidR="00BA2119" w:rsidRPr="00BA2119" w:rsidRDefault="00BA2119" w:rsidP="00CA601F">
            <w:pPr>
              <w:pStyle w:val="Paragraf"/>
              <w:spacing w:after="0" w:line="240" w:lineRule="auto"/>
              <w:jc w:val="left"/>
            </w:pPr>
            <w:r w:rsidRPr="00BA2119">
              <w:t>Surprise</w:t>
            </w:r>
          </w:p>
        </w:tc>
        <w:tc>
          <w:tcPr>
            <w:tcW w:w="0" w:type="auto"/>
          </w:tcPr>
          <w:p w14:paraId="52C6CDFB" w14:textId="77777777" w:rsidR="00BA2119" w:rsidRPr="00BA2119" w:rsidRDefault="00BA2119" w:rsidP="00CA601F">
            <w:pPr>
              <w:pStyle w:val="Paragraf"/>
              <w:spacing w:after="0" w:line="240" w:lineRule="auto"/>
              <w:jc w:val="center"/>
            </w:pPr>
            <w:r w:rsidRPr="00BA2119">
              <w:t>100</w:t>
            </w:r>
          </w:p>
        </w:tc>
        <w:tc>
          <w:tcPr>
            <w:tcW w:w="0" w:type="auto"/>
          </w:tcPr>
          <w:p w14:paraId="2FD902E6" w14:textId="77777777" w:rsidR="00BA2119" w:rsidRPr="00BA2119" w:rsidRDefault="00BA2119" w:rsidP="00CA601F">
            <w:pPr>
              <w:pStyle w:val="Paragraf"/>
              <w:spacing w:after="0" w:line="240" w:lineRule="auto"/>
              <w:jc w:val="center"/>
            </w:pPr>
            <w:r w:rsidRPr="00BA2119">
              <w:t>23.03</w:t>
            </w:r>
          </w:p>
        </w:tc>
        <w:tc>
          <w:tcPr>
            <w:tcW w:w="0" w:type="auto"/>
          </w:tcPr>
          <w:p w14:paraId="3350EB40" w14:textId="77777777" w:rsidR="00BA2119" w:rsidRPr="00BA2119" w:rsidRDefault="00BA2119" w:rsidP="00CA601F">
            <w:pPr>
              <w:pStyle w:val="Paragraf"/>
              <w:spacing w:after="0" w:line="240" w:lineRule="auto"/>
              <w:jc w:val="center"/>
            </w:pPr>
            <w:r w:rsidRPr="00BA2119">
              <w:t>22.47</w:t>
            </w:r>
          </w:p>
        </w:tc>
        <w:tc>
          <w:tcPr>
            <w:tcW w:w="0" w:type="auto"/>
          </w:tcPr>
          <w:p w14:paraId="425DCAD8" w14:textId="77777777" w:rsidR="00BA2119" w:rsidRPr="00BA2119" w:rsidRDefault="00BA2119" w:rsidP="00CA601F">
            <w:pPr>
              <w:pStyle w:val="Paragraf"/>
              <w:spacing w:after="0" w:line="240" w:lineRule="auto"/>
              <w:jc w:val="center"/>
            </w:pPr>
            <w:r w:rsidRPr="00BA2119">
              <w:t>-0.56</w:t>
            </w:r>
          </w:p>
        </w:tc>
        <w:tc>
          <w:tcPr>
            <w:tcW w:w="0" w:type="auto"/>
          </w:tcPr>
          <w:p w14:paraId="233B9D15" w14:textId="6EBE65DF" w:rsidR="00BA2119" w:rsidRPr="00BA2119" w:rsidRDefault="002A67EA" w:rsidP="00CA601F">
            <w:pPr>
              <w:pStyle w:val="Paragraf"/>
              <w:spacing w:after="0" w:line="240" w:lineRule="auto"/>
              <w:jc w:val="center"/>
            </w:pPr>
            <w:r>
              <w:t>Turun</w:t>
            </w:r>
          </w:p>
        </w:tc>
      </w:tr>
      <w:tr w:rsidR="00CA601F" w:rsidRPr="00CA601F" w14:paraId="1C9DAEB4" w14:textId="77777777" w:rsidTr="00CA601F">
        <w:tc>
          <w:tcPr>
            <w:tcW w:w="0" w:type="auto"/>
            <w:gridSpan w:val="4"/>
          </w:tcPr>
          <w:p w14:paraId="28557FAE" w14:textId="12C7B11C" w:rsidR="00CA601F" w:rsidRPr="00CA601F" w:rsidRDefault="00CA601F" w:rsidP="00CA601F">
            <w:pPr>
              <w:pStyle w:val="Paragraf"/>
              <w:tabs>
                <w:tab w:val="center" w:pos="2352"/>
              </w:tabs>
              <w:spacing w:after="0" w:line="240" w:lineRule="auto"/>
              <w:jc w:val="center"/>
              <w:rPr>
                <w:b/>
                <w:bCs/>
              </w:rPr>
            </w:pPr>
            <w:r w:rsidRPr="00CA601F">
              <w:rPr>
                <w:b/>
                <w:bCs/>
              </w:rPr>
              <w:t>Rata-rata</w:t>
            </w:r>
          </w:p>
        </w:tc>
        <w:tc>
          <w:tcPr>
            <w:tcW w:w="0" w:type="auto"/>
          </w:tcPr>
          <w:p w14:paraId="73100FAC" w14:textId="77777777" w:rsidR="00CA601F" w:rsidRPr="00CA601F" w:rsidRDefault="00CA601F" w:rsidP="00CA601F">
            <w:pPr>
              <w:pStyle w:val="Paragraf"/>
              <w:spacing w:after="0" w:line="240" w:lineRule="auto"/>
              <w:jc w:val="center"/>
              <w:rPr>
                <w:b/>
                <w:bCs/>
              </w:rPr>
            </w:pPr>
            <w:r w:rsidRPr="00CA601F">
              <w:rPr>
                <w:b/>
                <w:bCs/>
              </w:rPr>
              <w:t>-1.03</w:t>
            </w:r>
          </w:p>
        </w:tc>
        <w:tc>
          <w:tcPr>
            <w:tcW w:w="0" w:type="auto"/>
          </w:tcPr>
          <w:p w14:paraId="4A36350A" w14:textId="1D181B3C" w:rsidR="00CA601F" w:rsidRPr="00CA601F" w:rsidRDefault="00675C4A" w:rsidP="00CA601F">
            <w:pPr>
              <w:pStyle w:val="Paragraf"/>
              <w:spacing w:after="0" w:line="240" w:lineRule="auto"/>
              <w:jc w:val="center"/>
              <w:rPr>
                <w:b/>
                <w:bCs/>
              </w:rPr>
            </w:pPr>
            <w:r>
              <w:rPr>
                <w:b/>
                <w:bCs/>
              </w:rPr>
              <w:t>Turun</w:t>
            </w:r>
          </w:p>
        </w:tc>
      </w:tr>
    </w:tbl>
    <w:p w14:paraId="7F87FE8C" w14:textId="77777777" w:rsidR="00E16575" w:rsidRDefault="00E16575" w:rsidP="00E16575">
      <w:pPr>
        <w:pStyle w:val="Paragraf"/>
        <w:numPr>
          <w:ilvl w:val="0"/>
          <w:numId w:val="30"/>
        </w:numPr>
        <w:spacing w:after="0" w:line="240" w:lineRule="auto"/>
      </w:pPr>
      <w:r>
        <w:t>Akurasi sebelum penerapan metode usulan</w:t>
      </w:r>
    </w:p>
    <w:p w14:paraId="1F3D348D" w14:textId="77777777" w:rsidR="00E16575" w:rsidRDefault="00E16575" w:rsidP="00E16575">
      <w:pPr>
        <w:pStyle w:val="Paragraf"/>
        <w:numPr>
          <w:ilvl w:val="0"/>
          <w:numId w:val="30"/>
        </w:numPr>
        <w:spacing w:after="0" w:line="240" w:lineRule="auto"/>
      </w:pPr>
      <w:r>
        <w:t>Akurasi setelah penerapan metode usulan</w:t>
      </w:r>
    </w:p>
    <w:p w14:paraId="0A15CA16" w14:textId="77777777" w:rsidR="00E16575" w:rsidRDefault="00E16575" w:rsidP="00E16575">
      <w:pPr>
        <w:pStyle w:val="Paragraf"/>
        <w:spacing w:after="0" w:line="240" w:lineRule="auto"/>
        <w:ind w:left="1080"/>
      </w:pPr>
    </w:p>
    <w:p w14:paraId="00F65EB3" w14:textId="5117092B" w:rsidR="00E16575" w:rsidRDefault="00E16575" w:rsidP="00E16575">
      <w:pPr>
        <w:pStyle w:val="Paragraf"/>
        <w:ind w:left="709"/>
      </w:pPr>
      <w:r w:rsidRPr="00D93051">
        <w:lastRenderedPageBreak/>
        <w:t xml:space="preserve">Adapun visualisasi hasil pengujian data sebelum dan sesudah penerapan metode usulan dengan model </w:t>
      </w:r>
      <w:r>
        <w:t>DeepFacae</w:t>
      </w:r>
      <w:r w:rsidRPr="00D93051">
        <w:t xml:space="preserve"> dapat dilihat pada gambar V.</w:t>
      </w:r>
      <w:r>
        <w:t>8</w:t>
      </w:r>
      <w:r w:rsidRPr="00D93051">
        <w:t>.</w:t>
      </w:r>
    </w:p>
    <w:p w14:paraId="02E7BCB4" w14:textId="77777777" w:rsidR="00E16575" w:rsidRDefault="00E16575" w:rsidP="00E16575">
      <w:pPr>
        <w:pStyle w:val="Paragraf"/>
        <w:keepNext/>
        <w:spacing w:after="0"/>
        <w:ind w:left="709"/>
      </w:pPr>
      <w:r>
        <w:tab/>
      </w:r>
      <w:r>
        <w:rPr>
          <w:noProof/>
        </w:rPr>
        <w:drawing>
          <wp:inline distT="0" distB="0" distL="0" distR="0" wp14:anchorId="0635FC10" wp14:editId="74F35F30">
            <wp:extent cx="4548147" cy="2927507"/>
            <wp:effectExtent l="0" t="0" r="508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epface_miring_per_class.png"/>
                    <pic:cNvPicPr/>
                  </pic:nvPicPr>
                  <pic:blipFill rotWithShape="1">
                    <a:blip r:embed="rId46" cstate="print">
                      <a:extLst>
                        <a:ext uri="{28A0092B-C50C-407E-A947-70E740481C1C}">
                          <a14:useLocalDpi xmlns:a14="http://schemas.microsoft.com/office/drawing/2010/main" val="0"/>
                        </a:ext>
                      </a:extLst>
                    </a:blip>
                    <a:srcRect l="9467" t="11647" r="9213" b="1114"/>
                    <a:stretch/>
                  </pic:blipFill>
                  <pic:spPr bwMode="auto">
                    <a:xfrm>
                      <a:off x="0" y="0"/>
                      <a:ext cx="4608330" cy="2966245"/>
                    </a:xfrm>
                    <a:prstGeom prst="rect">
                      <a:avLst/>
                    </a:prstGeom>
                    <a:ln>
                      <a:noFill/>
                    </a:ln>
                    <a:extLst>
                      <a:ext uri="{53640926-AAD7-44D8-BBD7-CCE9431645EC}">
                        <a14:shadowObscured xmlns:a14="http://schemas.microsoft.com/office/drawing/2010/main"/>
                      </a:ext>
                    </a:extLst>
                  </pic:spPr>
                </pic:pic>
              </a:graphicData>
            </a:graphic>
          </wp:inline>
        </w:drawing>
      </w:r>
    </w:p>
    <w:p w14:paraId="21C95EFD" w14:textId="169224E4" w:rsidR="00E16575" w:rsidRDefault="00E16575" w:rsidP="006D5ED6">
      <w:pPr>
        <w:pStyle w:val="JudulGambar"/>
        <w:ind w:left="709"/>
      </w:pPr>
      <w:bookmarkStart w:id="139" w:name="_Toc213715587"/>
      <w:r>
        <w:t>Gambar V.</w:t>
      </w:r>
      <w:r w:rsidR="00E75C94">
        <w:fldChar w:fldCharType="begin"/>
      </w:r>
      <w:r w:rsidR="00E75C94">
        <w:instrText xml:space="preserve"> SEQ Gambar_V. \* ARABIC </w:instrText>
      </w:r>
      <w:r w:rsidR="00E75C94">
        <w:fldChar w:fldCharType="separate"/>
      </w:r>
      <w:r w:rsidR="003A7653">
        <w:rPr>
          <w:noProof/>
        </w:rPr>
        <w:t>8</w:t>
      </w:r>
      <w:r w:rsidR="00E75C94">
        <w:rPr>
          <w:noProof/>
        </w:rPr>
        <w:fldChar w:fldCharType="end"/>
      </w:r>
      <w:r>
        <w:t xml:space="preserve"> </w:t>
      </w:r>
      <w:r w:rsidRPr="00903B2D">
        <w:t xml:space="preserve">Hasil akurasi data wajah </w:t>
      </w:r>
      <w:r w:rsidRPr="00E16575">
        <w:rPr>
          <w:i/>
          <w:iCs/>
        </w:rPr>
        <w:t>non-frontal</w:t>
      </w:r>
      <w:r w:rsidRPr="00903B2D">
        <w:t xml:space="preserve"> dengan </w:t>
      </w:r>
      <w:r>
        <w:t>DeepFace</w:t>
      </w:r>
      <w:bookmarkEnd w:id="139"/>
    </w:p>
    <w:p w14:paraId="299E42B7" w14:textId="08D19018" w:rsidR="00CA601F" w:rsidRDefault="00CA601F" w:rsidP="006D5ED6">
      <w:pPr>
        <w:pStyle w:val="Paragraf"/>
        <w:numPr>
          <w:ilvl w:val="0"/>
          <w:numId w:val="26"/>
        </w:numPr>
        <w:spacing w:before="240"/>
        <w:rPr>
          <w:b/>
          <w:bCs/>
          <w:i/>
          <w:iCs/>
        </w:rPr>
      </w:pPr>
      <w:r w:rsidRPr="00CA601F">
        <w:rPr>
          <w:b/>
          <w:bCs/>
          <w:i/>
          <w:iCs/>
        </w:rPr>
        <w:t xml:space="preserve">Hasil Akurasi pada Model </w:t>
      </w:r>
      <w:r w:rsidR="00D41477">
        <w:rPr>
          <w:b/>
          <w:bCs/>
          <w:i/>
          <w:iCs/>
        </w:rPr>
        <w:t>Facelib</w:t>
      </w:r>
    </w:p>
    <w:p w14:paraId="1B4BB875" w14:textId="671B67EF" w:rsidR="00E16575" w:rsidRPr="00E16575" w:rsidRDefault="00E16575" w:rsidP="00D41477">
      <w:pPr>
        <w:pStyle w:val="Paragraf"/>
        <w:ind w:left="709"/>
      </w:pPr>
      <w:r>
        <w:t xml:space="preserve">Hasil pengujian pada wajah miring dengan model </w:t>
      </w:r>
      <w:r w:rsidR="00D41477">
        <w:t>FaceLib</w:t>
      </w:r>
      <w:r>
        <w:t xml:space="preserve"> pada tabel V.</w:t>
      </w:r>
      <w:r w:rsidR="00D41477">
        <w:t>7</w:t>
      </w:r>
      <w:r>
        <w:t xml:space="preserve"> menunjukkan bahwa metode usulan hanya berhasil menaikkan akurasi pada emosi </w:t>
      </w:r>
      <w:r w:rsidR="00D41477">
        <w:rPr>
          <w:i/>
          <w:iCs/>
        </w:rPr>
        <w:t>disgust</w:t>
      </w:r>
      <w:r>
        <w:t xml:space="preserve"> dan </w:t>
      </w:r>
      <w:r w:rsidR="00D41477">
        <w:rPr>
          <w:i/>
          <w:iCs/>
        </w:rPr>
        <w:t>sad</w:t>
      </w:r>
      <w:r>
        <w:t xml:space="preserve"> saja masing-masing sebesar </w:t>
      </w:r>
      <w:r w:rsidR="00D41477">
        <w:t>26</w:t>
      </w:r>
      <w:r>
        <w:t>.</w:t>
      </w:r>
      <w:r w:rsidR="00D41477">
        <w:t>5</w:t>
      </w:r>
      <w:r>
        <w:t>3% dan 1</w:t>
      </w:r>
      <w:r w:rsidR="00D41477">
        <w:t>2</w:t>
      </w:r>
      <w:r>
        <w:t>.</w:t>
      </w:r>
      <w:r w:rsidR="00D41477">
        <w:t>44</w:t>
      </w:r>
      <w:r>
        <w:t xml:space="preserve">%, dengan sisanya mengalami penurunan. </w:t>
      </w:r>
      <w:r w:rsidR="00D41477">
        <w:t>Jumlah rata-rata penurunan setelah penerapan metode usulan menggunakan FaceLib sebesar -5.12%.</w:t>
      </w:r>
    </w:p>
    <w:p w14:paraId="2F14E04A" w14:textId="2B461DA1" w:rsidR="00CA601F" w:rsidRDefault="00CA601F" w:rsidP="00CA601F">
      <w:pPr>
        <w:pStyle w:val="judulTabel"/>
        <w:ind w:left="709"/>
      </w:pPr>
      <w:bookmarkStart w:id="140" w:name="_Toc213608598"/>
      <w:r>
        <w:t>Tabel V.</w:t>
      </w:r>
      <w:r w:rsidR="00E75C94">
        <w:fldChar w:fldCharType="begin"/>
      </w:r>
      <w:r w:rsidR="00E75C94">
        <w:instrText xml:space="preserve"> SEQ Tabel_V. \* ARABIC </w:instrText>
      </w:r>
      <w:r w:rsidR="00E75C94">
        <w:fldChar w:fldCharType="separate"/>
      </w:r>
      <w:r w:rsidR="003A7653">
        <w:rPr>
          <w:noProof/>
        </w:rPr>
        <w:t>7</w:t>
      </w:r>
      <w:r w:rsidR="00E75C94">
        <w:rPr>
          <w:noProof/>
        </w:rPr>
        <w:fldChar w:fldCharType="end"/>
      </w:r>
      <w:r>
        <w:t xml:space="preserve"> </w:t>
      </w:r>
      <w:r w:rsidRPr="00A12728">
        <w:t>Hasil akurasi data wajah miring (</w:t>
      </w:r>
      <w:r w:rsidRPr="00CA601F">
        <w:rPr>
          <w:i/>
          <w:iCs/>
        </w:rPr>
        <w:t>non-frontal</w:t>
      </w:r>
      <w:r w:rsidRPr="00A12728">
        <w:t xml:space="preserve">) dengan </w:t>
      </w:r>
      <w:r>
        <w:t>FaceLib</w:t>
      </w:r>
      <w:bookmarkEnd w:id="140"/>
    </w:p>
    <w:tbl>
      <w:tblPr>
        <w:tblStyle w:val="TableGridLight"/>
        <w:tblW w:w="0" w:type="auto"/>
        <w:tblInd w:w="699" w:type="dxa"/>
        <w:tblLook w:val="04A0" w:firstRow="1" w:lastRow="0" w:firstColumn="1" w:lastColumn="0" w:noHBand="0" w:noVBand="1"/>
      </w:tblPr>
      <w:tblGrid>
        <w:gridCol w:w="1016"/>
        <w:gridCol w:w="1603"/>
        <w:gridCol w:w="1244"/>
        <w:gridCol w:w="1105"/>
        <w:gridCol w:w="870"/>
        <w:gridCol w:w="1376"/>
      </w:tblGrid>
      <w:tr w:rsidR="00CA601F" w:rsidRPr="00BA2119" w14:paraId="27D29A63" w14:textId="77777777" w:rsidTr="00CA601F">
        <w:trPr>
          <w:trHeight w:val="442"/>
          <w:tblHeader/>
        </w:trPr>
        <w:tc>
          <w:tcPr>
            <w:tcW w:w="0" w:type="auto"/>
          </w:tcPr>
          <w:p w14:paraId="559D5D83" w14:textId="77777777" w:rsidR="00CA601F" w:rsidRPr="00BA2119" w:rsidRDefault="00CA601F" w:rsidP="00CA601F">
            <w:pPr>
              <w:pStyle w:val="Paragraf"/>
              <w:spacing w:after="0" w:line="240" w:lineRule="auto"/>
              <w:jc w:val="center"/>
            </w:pPr>
            <w:r>
              <w:t>Emosi</w:t>
            </w:r>
          </w:p>
        </w:tc>
        <w:tc>
          <w:tcPr>
            <w:tcW w:w="0" w:type="auto"/>
          </w:tcPr>
          <w:p w14:paraId="11194615" w14:textId="77777777" w:rsidR="00CA601F" w:rsidRPr="00BA2119" w:rsidRDefault="00CA601F" w:rsidP="00CA601F">
            <w:pPr>
              <w:pStyle w:val="Paragraf"/>
              <w:spacing w:after="0" w:line="240" w:lineRule="auto"/>
              <w:jc w:val="center"/>
            </w:pPr>
            <w:r>
              <w:t>Jumlah Wajah terdeteksi</w:t>
            </w:r>
            <w:r w:rsidRPr="00BA2119">
              <w:t xml:space="preserve"> (%)</w:t>
            </w:r>
          </w:p>
        </w:tc>
        <w:tc>
          <w:tcPr>
            <w:tcW w:w="0" w:type="auto"/>
          </w:tcPr>
          <w:p w14:paraId="11A23ECA" w14:textId="77777777" w:rsidR="00CA601F" w:rsidRPr="00BA2119" w:rsidRDefault="00CA601F" w:rsidP="00CA601F">
            <w:pPr>
              <w:pStyle w:val="Paragraf"/>
              <w:spacing w:after="0" w:line="240" w:lineRule="auto"/>
              <w:jc w:val="center"/>
            </w:pPr>
            <w:r>
              <w:t>Sebelum</w:t>
            </w:r>
            <w:r w:rsidRPr="006F7D61">
              <w:rPr>
                <w:vertAlign w:val="superscript"/>
              </w:rPr>
              <w:t>a</w:t>
            </w:r>
            <w:r>
              <w:t xml:space="preserve"> </w:t>
            </w:r>
            <w:r w:rsidRPr="00BA2119">
              <w:t xml:space="preserve"> (%)</w:t>
            </w:r>
          </w:p>
        </w:tc>
        <w:tc>
          <w:tcPr>
            <w:tcW w:w="0" w:type="auto"/>
          </w:tcPr>
          <w:p w14:paraId="184F96D7" w14:textId="77777777" w:rsidR="00CA601F" w:rsidRPr="00BA2119" w:rsidRDefault="00CA601F" w:rsidP="00CA601F">
            <w:pPr>
              <w:pStyle w:val="Paragraf"/>
              <w:spacing w:after="0" w:line="240" w:lineRule="auto"/>
              <w:jc w:val="center"/>
            </w:pPr>
            <w:r>
              <w:t>Setelah</w:t>
            </w:r>
            <w:r w:rsidRPr="006F7D61">
              <w:rPr>
                <w:vertAlign w:val="superscript"/>
              </w:rPr>
              <w:t>b</w:t>
            </w:r>
            <w:r>
              <w:t xml:space="preserve"> </w:t>
            </w:r>
            <w:r w:rsidRPr="00BA2119">
              <w:t>(%)</w:t>
            </w:r>
          </w:p>
        </w:tc>
        <w:tc>
          <w:tcPr>
            <w:tcW w:w="0" w:type="auto"/>
          </w:tcPr>
          <w:p w14:paraId="405A6636" w14:textId="77777777" w:rsidR="00CA601F" w:rsidRDefault="00CA601F" w:rsidP="00CA601F">
            <w:pPr>
              <w:pStyle w:val="Paragraf"/>
              <w:spacing w:after="0" w:line="240" w:lineRule="auto"/>
              <w:jc w:val="center"/>
            </w:pPr>
            <w:r>
              <w:t>Selisih</w:t>
            </w:r>
          </w:p>
          <w:p w14:paraId="670FF09E" w14:textId="77777777" w:rsidR="00CA601F" w:rsidRPr="00BA2119" w:rsidRDefault="00CA601F" w:rsidP="00CA601F">
            <w:pPr>
              <w:pStyle w:val="Paragraf"/>
              <w:spacing w:after="0" w:line="240" w:lineRule="auto"/>
              <w:jc w:val="center"/>
            </w:pPr>
            <w:r>
              <w:t>(b - a)</w:t>
            </w:r>
          </w:p>
        </w:tc>
        <w:tc>
          <w:tcPr>
            <w:tcW w:w="0" w:type="auto"/>
          </w:tcPr>
          <w:p w14:paraId="698ED6C8" w14:textId="77777777" w:rsidR="00CA601F" w:rsidRPr="00BA2119" w:rsidRDefault="00CA601F" w:rsidP="00CA601F">
            <w:pPr>
              <w:pStyle w:val="Paragraf"/>
              <w:spacing w:after="0" w:line="240" w:lineRule="auto"/>
              <w:jc w:val="center"/>
            </w:pPr>
            <w:r>
              <w:t>Kesimpulan</w:t>
            </w:r>
          </w:p>
        </w:tc>
      </w:tr>
      <w:tr w:rsidR="00BA2119" w:rsidRPr="00BA2119" w14:paraId="11EA3B14" w14:textId="77777777" w:rsidTr="00CA601F">
        <w:tc>
          <w:tcPr>
            <w:tcW w:w="0" w:type="auto"/>
          </w:tcPr>
          <w:p w14:paraId="5741B551" w14:textId="77777777" w:rsidR="00BA2119" w:rsidRPr="00BA2119" w:rsidRDefault="00BA2119" w:rsidP="00CA601F">
            <w:pPr>
              <w:pStyle w:val="Paragraf"/>
              <w:spacing w:after="0" w:line="240" w:lineRule="auto"/>
              <w:jc w:val="left"/>
            </w:pPr>
            <w:r w:rsidRPr="00BA2119">
              <w:t>Angry</w:t>
            </w:r>
          </w:p>
        </w:tc>
        <w:tc>
          <w:tcPr>
            <w:tcW w:w="0" w:type="auto"/>
          </w:tcPr>
          <w:p w14:paraId="0ED5C7C9" w14:textId="77777777" w:rsidR="00BA2119" w:rsidRPr="00BA2119" w:rsidRDefault="00BA2119" w:rsidP="00CA601F">
            <w:pPr>
              <w:pStyle w:val="Paragraf"/>
              <w:spacing w:after="0" w:line="240" w:lineRule="auto"/>
              <w:jc w:val="center"/>
            </w:pPr>
            <w:r w:rsidRPr="00BA2119">
              <w:t>100</w:t>
            </w:r>
          </w:p>
        </w:tc>
        <w:tc>
          <w:tcPr>
            <w:tcW w:w="0" w:type="auto"/>
          </w:tcPr>
          <w:p w14:paraId="3A5E17F4" w14:textId="77777777" w:rsidR="00BA2119" w:rsidRPr="00BA2119" w:rsidRDefault="00BA2119" w:rsidP="00CA601F">
            <w:pPr>
              <w:pStyle w:val="Paragraf"/>
              <w:spacing w:after="0" w:line="240" w:lineRule="auto"/>
              <w:jc w:val="center"/>
            </w:pPr>
            <w:r w:rsidRPr="00BA2119">
              <w:t>70.83</w:t>
            </w:r>
          </w:p>
        </w:tc>
        <w:tc>
          <w:tcPr>
            <w:tcW w:w="0" w:type="auto"/>
          </w:tcPr>
          <w:p w14:paraId="46C9AC61" w14:textId="77777777" w:rsidR="00BA2119" w:rsidRPr="00BA2119" w:rsidRDefault="00BA2119" w:rsidP="00CA601F">
            <w:pPr>
              <w:pStyle w:val="Paragraf"/>
              <w:spacing w:after="0" w:line="240" w:lineRule="auto"/>
              <w:jc w:val="center"/>
            </w:pPr>
            <w:r w:rsidRPr="00BA2119">
              <w:t>51.11</w:t>
            </w:r>
          </w:p>
        </w:tc>
        <w:tc>
          <w:tcPr>
            <w:tcW w:w="0" w:type="auto"/>
          </w:tcPr>
          <w:p w14:paraId="41E6DCAE" w14:textId="77777777" w:rsidR="00BA2119" w:rsidRPr="00BA2119" w:rsidRDefault="00BA2119" w:rsidP="00CA601F">
            <w:pPr>
              <w:pStyle w:val="Paragraf"/>
              <w:spacing w:after="0" w:line="240" w:lineRule="auto"/>
              <w:jc w:val="center"/>
            </w:pPr>
            <w:r w:rsidRPr="00BA2119">
              <w:t>-9.72</w:t>
            </w:r>
          </w:p>
        </w:tc>
        <w:tc>
          <w:tcPr>
            <w:tcW w:w="0" w:type="auto"/>
          </w:tcPr>
          <w:p w14:paraId="50ACD813" w14:textId="3B13E521" w:rsidR="00BA2119" w:rsidRPr="00BA2119" w:rsidRDefault="00863758" w:rsidP="00CA601F">
            <w:pPr>
              <w:pStyle w:val="Paragraf"/>
              <w:spacing w:after="0" w:line="240" w:lineRule="auto"/>
              <w:jc w:val="center"/>
            </w:pPr>
            <w:r>
              <w:t>Turun</w:t>
            </w:r>
          </w:p>
        </w:tc>
      </w:tr>
      <w:tr w:rsidR="00BA2119" w:rsidRPr="00BA2119" w14:paraId="4DAF923A" w14:textId="77777777" w:rsidTr="00CA601F">
        <w:tc>
          <w:tcPr>
            <w:tcW w:w="0" w:type="auto"/>
          </w:tcPr>
          <w:p w14:paraId="61E93080" w14:textId="77777777" w:rsidR="00BA2119" w:rsidRPr="00BA2119" w:rsidRDefault="00BA2119" w:rsidP="00CA601F">
            <w:pPr>
              <w:pStyle w:val="Paragraf"/>
              <w:spacing w:after="0" w:line="240" w:lineRule="auto"/>
              <w:jc w:val="left"/>
            </w:pPr>
            <w:r w:rsidRPr="00BA2119">
              <w:t>Disgust</w:t>
            </w:r>
          </w:p>
        </w:tc>
        <w:tc>
          <w:tcPr>
            <w:tcW w:w="0" w:type="auto"/>
          </w:tcPr>
          <w:p w14:paraId="49F68E38" w14:textId="77777777" w:rsidR="00BA2119" w:rsidRPr="00BA2119" w:rsidRDefault="00BA2119" w:rsidP="00CA601F">
            <w:pPr>
              <w:pStyle w:val="Paragraf"/>
              <w:spacing w:after="0" w:line="240" w:lineRule="auto"/>
              <w:jc w:val="center"/>
            </w:pPr>
            <w:r w:rsidRPr="00BA2119">
              <w:t>99.27</w:t>
            </w:r>
          </w:p>
        </w:tc>
        <w:tc>
          <w:tcPr>
            <w:tcW w:w="0" w:type="auto"/>
          </w:tcPr>
          <w:p w14:paraId="12BACD84" w14:textId="77777777" w:rsidR="00BA2119" w:rsidRPr="00BA2119" w:rsidRDefault="00BA2119" w:rsidP="00CA601F">
            <w:pPr>
              <w:pStyle w:val="Paragraf"/>
              <w:spacing w:after="0" w:line="240" w:lineRule="auto"/>
              <w:jc w:val="center"/>
            </w:pPr>
            <w:r w:rsidRPr="00BA2119">
              <w:t>1.46</w:t>
            </w:r>
          </w:p>
        </w:tc>
        <w:tc>
          <w:tcPr>
            <w:tcW w:w="0" w:type="auto"/>
          </w:tcPr>
          <w:p w14:paraId="236B0C42" w14:textId="77777777" w:rsidR="00BA2119" w:rsidRPr="00BA2119" w:rsidRDefault="00BA2119" w:rsidP="00CA601F">
            <w:pPr>
              <w:pStyle w:val="Paragraf"/>
              <w:spacing w:after="0" w:line="240" w:lineRule="auto"/>
              <w:jc w:val="center"/>
            </w:pPr>
            <w:r w:rsidRPr="00BA2119">
              <w:t>0.73</w:t>
            </w:r>
          </w:p>
        </w:tc>
        <w:tc>
          <w:tcPr>
            <w:tcW w:w="0" w:type="auto"/>
          </w:tcPr>
          <w:p w14:paraId="5CC20881" w14:textId="77777777" w:rsidR="00BA2119" w:rsidRPr="00BA2119" w:rsidRDefault="00BA2119" w:rsidP="00CA601F">
            <w:pPr>
              <w:pStyle w:val="Paragraf"/>
              <w:spacing w:after="0" w:line="240" w:lineRule="auto"/>
              <w:jc w:val="center"/>
            </w:pPr>
            <w:r w:rsidRPr="00BA2119">
              <w:t>-0.73</w:t>
            </w:r>
          </w:p>
        </w:tc>
        <w:tc>
          <w:tcPr>
            <w:tcW w:w="0" w:type="auto"/>
          </w:tcPr>
          <w:p w14:paraId="1ACD3679" w14:textId="0010DE3D" w:rsidR="00BA2119" w:rsidRPr="00BA2119" w:rsidRDefault="00863758" w:rsidP="00CA601F">
            <w:pPr>
              <w:pStyle w:val="Paragraf"/>
              <w:spacing w:after="0" w:line="240" w:lineRule="auto"/>
              <w:jc w:val="center"/>
            </w:pPr>
            <w:r>
              <w:t>Turun</w:t>
            </w:r>
          </w:p>
        </w:tc>
      </w:tr>
      <w:tr w:rsidR="00BA2119" w:rsidRPr="00BA2119" w14:paraId="5E9E85E8" w14:textId="77777777" w:rsidTr="00CA601F">
        <w:tc>
          <w:tcPr>
            <w:tcW w:w="0" w:type="auto"/>
          </w:tcPr>
          <w:p w14:paraId="6389A5D7" w14:textId="77777777" w:rsidR="00BA2119" w:rsidRPr="00BA2119" w:rsidRDefault="00BA2119" w:rsidP="00CA601F">
            <w:pPr>
              <w:pStyle w:val="Paragraf"/>
              <w:spacing w:after="0" w:line="240" w:lineRule="auto"/>
              <w:jc w:val="left"/>
            </w:pPr>
            <w:r w:rsidRPr="00BA2119">
              <w:t>Fear</w:t>
            </w:r>
          </w:p>
        </w:tc>
        <w:tc>
          <w:tcPr>
            <w:tcW w:w="0" w:type="auto"/>
          </w:tcPr>
          <w:p w14:paraId="32AC2317" w14:textId="77777777" w:rsidR="00BA2119" w:rsidRPr="00BA2119" w:rsidRDefault="00BA2119" w:rsidP="00CA601F">
            <w:pPr>
              <w:pStyle w:val="Paragraf"/>
              <w:spacing w:after="0" w:line="240" w:lineRule="auto"/>
              <w:jc w:val="center"/>
            </w:pPr>
            <w:r w:rsidRPr="00BA2119">
              <w:t>100</w:t>
            </w:r>
          </w:p>
        </w:tc>
        <w:tc>
          <w:tcPr>
            <w:tcW w:w="0" w:type="auto"/>
          </w:tcPr>
          <w:p w14:paraId="10CAF81C" w14:textId="77777777" w:rsidR="00BA2119" w:rsidRPr="00BA2119" w:rsidRDefault="00BA2119" w:rsidP="00CA601F">
            <w:pPr>
              <w:pStyle w:val="Paragraf"/>
              <w:spacing w:after="0" w:line="240" w:lineRule="auto"/>
              <w:jc w:val="center"/>
            </w:pPr>
            <w:r w:rsidRPr="00BA2119">
              <w:t>22.45</w:t>
            </w:r>
          </w:p>
        </w:tc>
        <w:tc>
          <w:tcPr>
            <w:tcW w:w="0" w:type="auto"/>
          </w:tcPr>
          <w:p w14:paraId="559CF9FA" w14:textId="77777777" w:rsidR="00BA2119" w:rsidRPr="00BA2119" w:rsidRDefault="00BA2119" w:rsidP="00CA601F">
            <w:pPr>
              <w:pStyle w:val="Paragraf"/>
              <w:spacing w:after="0" w:line="240" w:lineRule="auto"/>
              <w:jc w:val="center"/>
            </w:pPr>
            <w:r w:rsidRPr="00BA2119">
              <w:t>48.98</w:t>
            </w:r>
          </w:p>
        </w:tc>
        <w:tc>
          <w:tcPr>
            <w:tcW w:w="0" w:type="auto"/>
          </w:tcPr>
          <w:p w14:paraId="022EC151" w14:textId="77777777" w:rsidR="00BA2119" w:rsidRPr="00BA2119" w:rsidRDefault="00BA2119" w:rsidP="00CA601F">
            <w:pPr>
              <w:pStyle w:val="Paragraf"/>
              <w:spacing w:after="0" w:line="240" w:lineRule="auto"/>
              <w:jc w:val="center"/>
            </w:pPr>
            <w:r w:rsidRPr="00BA2119">
              <w:t>26.53</w:t>
            </w:r>
          </w:p>
        </w:tc>
        <w:tc>
          <w:tcPr>
            <w:tcW w:w="0" w:type="auto"/>
          </w:tcPr>
          <w:p w14:paraId="56BAFD91" w14:textId="783BE0F5" w:rsidR="00BA2119" w:rsidRPr="00BA2119" w:rsidRDefault="00863758" w:rsidP="00CA601F">
            <w:pPr>
              <w:pStyle w:val="Paragraf"/>
              <w:spacing w:after="0" w:line="240" w:lineRule="auto"/>
              <w:jc w:val="center"/>
            </w:pPr>
            <w:r>
              <w:t>Naik</w:t>
            </w:r>
          </w:p>
        </w:tc>
      </w:tr>
      <w:tr w:rsidR="00BA2119" w:rsidRPr="00BA2119" w14:paraId="50EE7A4A" w14:textId="77777777" w:rsidTr="00CA601F">
        <w:tc>
          <w:tcPr>
            <w:tcW w:w="0" w:type="auto"/>
          </w:tcPr>
          <w:p w14:paraId="02840B26" w14:textId="77777777" w:rsidR="00BA2119" w:rsidRPr="00BA2119" w:rsidRDefault="00BA2119" w:rsidP="00CA601F">
            <w:pPr>
              <w:pStyle w:val="Paragraf"/>
              <w:spacing w:after="0" w:line="240" w:lineRule="auto"/>
              <w:jc w:val="left"/>
            </w:pPr>
            <w:r w:rsidRPr="00BA2119">
              <w:t>Happy</w:t>
            </w:r>
          </w:p>
        </w:tc>
        <w:tc>
          <w:tcPr>
            <w:tcW w:w="0" w:type="auto"/>
          </w:tcPr>
          <w:p w14:paraId="1EAC5991" w14:textId="77777777" w:rsidR="00BA2119" w:rsidRPr="00BA2119" w:rsidRDefault="00BA2119" w:rsidP="00CA601F">
            <w:pPr>
              <w:pStyle w:val="Paragraf"/>
              <w:spacing w:after="0" w:line="240" w:lineRule="auto"/>
              <w:jc w:val="center"/>
            </w:pPr>
            <w:r w:rsidRPr="00BA2119">
              <w:t>99.50</w:t>
            </w:r>
          </w:p>
        </w:tc>
        <w:tc>
          <w:tcPr>
            <w:tcW w:w="0" w:type="auto"/>
          </w:tcPr>
          <w:p w14:paraId="54F4E253" w14:textId="77777777" w:rsidR="00BA2119" w:rsidRPr="00BA2119" w:rsidRDefault="00BA2119" w:rsidP="00CA601F">
            <w:pPr>
              <w:pStyle w:val="Paragraf"/>
              <w:spacing w:after="0" w:line="240" w:lineRule="auto"/>
              <w:jc w:val="center"/>
            </w:pPr>
            <w:r w:rsidRPr="00BA2119">
              <w:t>74.87</w:t>
            </w:r>
          </w:p>
        </w:tc>
        <w:tc>
          <w:tcPr>
            <w:tcW w:w="0" w:type="auto"/>
          </w:tcPr>
          <w:p w14:paraId="519B620B" w14:textId="77777777" w:rsidR="00BA2119" w:rsidRPr="00BA2119" w:rsidRDefault="00BA2119" w:rsidP="00CA601F">
            <w:pPr>
              <w:pStyle w:val="Paragraf"/>
              <w:spacing w:after="0" w:line="240" w:lineRule="auto"/>
              <w:jc w:val="center"/>
            </w:pPr>
            <w:r w:rsidRPr="00BA2119">
              <w:t>53.77</w:t>
            </w:r>
          </w:p>
        </w:tc>
        <w:tc>
          <w:tcPr>
            <w:tcW w:w="0" w:type="auto"/>
          </w:tcPr>
          <w:p w14:paraId="510D1C4F" w14:textId="77777777" w:rsidR="00BA2119" w:rsidRPr="00BA2119" w:rsidRDefault="00BA2119" w:rsidP="00CA601F">
            <w:pPr>
              <w:pStyle w:val="Paragraf"/>
              <w:spacing w:after="0" w:line="240" w:lineRule="auto"/>
              <w:jc w:val="center"/>
            </w:pPr>
            <w:r w:rsidRPr="00BA2119">
              <w:t>-21.10</w:t>
            </w:r>
          </w:p>
        </w:tc>
        <w:tc>
          <w:tcPr>
            <w:tcW w:w="0" w:type="auto"/>
          </w:tcPr>
          <w:p w14:paraId="7F03D425" w14:textId="5262108D" w:rsidR="00BA2119" w:rsidRPr="00BA2119" w:rsidRDefault="00863758" w:rsidP="00CA601F">
            <w:pPr>
              <w:pStyle w:val="Paragraf"/>
              <w:spacing w:after="0" w:line="240" w:lineRule="auto"/>
              <w:jc w:val="center"/>
            </w:pPr>
            <w:r>
              <w:t>Turun</w:t>
            </w:r>
          </w:p>
        </w:tc>
      </w:tr>
      <w:tr w:rsidR="00BA2119" w:rsidRPr="00BA2119" w14:paraId="410BDE51" w14:textId="77777777" w:rsidTr="00CA601F">
        <w:tc>
          <w:tcPr>
            <w:tcW w:w="0" w:type="auto"/>
          </w:tcPr>
          <w:p w14:paraId="67D6439E" w14:textId="77777777" w:rsidR="00BA2119" w:rsidRPr="00BA2119" w:rsidRDefault="00BA2119" w:rsidP="00CA601F">
            <w:pPr>
              <w:pStyle w:val="Paragraf"/>
              <w:spacing w:after="0" w:line="240" w:lineRule="auto"/>
              <w:jc w:val="left"/>
            </w:pPr>
            <w:r w:rsidRPr="00BA2119">
              <w:t>Neutral</w:t>
            </w:r>
          </w:p>
        </w:tc>
        <w:tc>
          <w:tcPr>
            <w:tcW w:w="0" w:type="auto"/>
          </w:tcPr>
          <w:p w14:paraId="21ED0354" w14:textId="77777777" w:rsidR="00BA2119" w:rsidRPr="00BA2119" w:rsidRDefault="00BA2119" w:rsidP="00CA601F">
            <w:pPr>
              <w:pStyle w:val="Paragraf"/>
              <w:spacing w:after="0" w:line="240" w:lineRule="auto"/>
              <w:jc w:val="center"/>
            </w:pPr>
            <w:r w:rsidRPr="00BA2119">
              <w:t>99.50</w:t>
            </w:r>
          </w:p>
        </w:tc>
        <w:tc>
          <w:tcPr>
            <w:tcW w:w="0" w:type="auto"/>
          </w:tcPr>
          <w:p w14:paraId="1CA57BD1" w14:textId="77777777" w:rsidR="00BA2119" w:rsidRPr="00BA2119" w:rsidRDefault="00BA2119" w:rsidP="00CA601F">
            <w:pPr>
              <w:pStyle w:val="Paragraf"/>
              <w:spacing w:after="0" w:line="240" w:lineRule="auto"/>
              <w:jc w:val="center"/>
            </w:pPr>
            <w:r w:rsidRPr="00BA2119">
              <w:t>46.73</w:t>
            </w:r>
          </w:p>
        </w:tc>
        <w:tc>
          <w:tcPr>
            <w:tcW w:w="0" w:type="auto"/>
          </w:tcPr>
          <w:p w14:paraId="138BD3A6" w14:textId="77777777" w:rsidR="00BA2119" w:rsidRPr="00BA2119" w:rsidRDefault="00BA2119" w:rsidP="00CA601F">
            <w:pPr>
              <w:pStyle w:val="Paragraf"/>
              <w:spacing w:after="0" w:line="240" w:lineRule="auto"/>
              <w:jc w:val="center"/>
            </w:pPr>
            <w:r w:rsidRPr="00BA2119">
              <w:t>31.66</w:t>
            </w:r>
          </w:p>
        </w:tc>
        <w:tc>
          <w:tcPr>
            <w:tcW w:w="0" w:type="auto"/>
          </w:tcPr>
          <w:p w14:paraId="76434F28" w14:textId="77777777" w:rsidR="00BA2119" w:rsidRPr="00BA2119" w:rsidRDefault="00BA2119" w:rsidP="00CA601F">
            <w:pPr>
              <w:pStyle w:val="Paragraf"/>
              <w:spacing w:after="0" w:line="240" w:lineRule="auto"/>
              <w:jc w:val="center"/>
            </w:pPr>
            <w:r w:rsidRPr="00BA2119">
              <w:t>-15.10</w:t>
            </w:r>
          </w:p>
        </w:tc>
        <w:tc>
          <w:tcPr>
            <w:tcW w:w="0" w:type="auto"/>
          </w:tcPr>
          <w:p w14:paraId="0F40B928" w14:textId="099432AA" w:rsidR="00BA2119" w:rsidRPr="00BA2119" w:rsidRDefault="00863758" w:rsidP="00CA601F">
            <w:pPr>
              <w:pStyle w:val="Paragraf"/>
              <w:spacing w:after="0" w:line="240" w:lineRule="auto"/>
              <w:jc w:val="center"/>
            </w:pPr>
            <w:r>
              <w:t>Turun</w:t>
            </w:r>
          </w:p>
        </w:tc>
      </w:tr>
      <w:tr w:rsidR="00BA2119" w:rsidRPr="00BA2119" w14:paraId="32BA3B03" w14:textId="77777777" w:rsidTr="00CA601F">
        <w:tc>
          <w:tcPr>
            <w:tcW w:w="0" w:type="auto"/>
          </w:tcPr>
          <w:p w14:paraId="7F5C9866" w14:textId="77777777" w:rsidR="00BA2119" w:rsidRPr="00BA2119" w:rsidRDefault="00BA2119" w:rsidP="00CA601F">
            <w:pPr>
              <w:pStyle w:val="Paragraf"/>
              <w:spacing w:after="0" w:line="240" w:lineRule="auto"/>
              <w:jc w:val="left"/>
            </w:pPr>
            <w:r w:rsidRPr="00BA2119">
              <w:t>Sad</w:t>
            </w:r>
          </w:p>
        </w:tc>
        <w:tc>
          <w:tcPr>
            <w:tcW w:w="0" w:type="auto"/>
          </w:tcPr>
          <w:p w14:paraId="1E4F6C21" w14:textId="77777777" w:rsidR="00BA2119" w:rsidRPr="00BA2119" w:rsidRDefault="00BA2119" w:rsidP="00CA601F">
            <w:pPr>
              <w:pStyle w:val="Paragraf"/>
              <w:spacing w:after="0" w:line="240" w:lineRule="auto"/>
              <w:jc w:val="center"/>
            </w:pPr>
            <w:r w:rsidRPr="00BA2119">
              <w:t>98.08</w:t>
            </w:r>
          </w:p>
        </w:tc>
        <w:tc>
          <w:tcPr>
            <w:tcW w:w="0" w:type="auto"/>
          </w:tcPr>
          <w:p w14:paraId="67F3F731" w14:textId="77777777" w:rsidR="00BA2119" w:rsidRPr="00BA2119" w:rsidRDefault="00BA2119" w:rsidP="00CA601F">
            <w:pPr>
              <w:pStyle w:val="Paragraf"/>
              <w:spacing w:after="0" w:line="240" w:lineRule="auto"/>
              <w:jc w:val="center"/>
            </w:pPr>
            <w:r w:rsidRPr="00BA2119">
              <w:t>55.19</w:t>
            </w:r>
          </w:p>
        </w:tc>
        <w:tc>
          <w:tcPr>
            <w:tcW w:w="0" w:type="auto"/>
          </w:tcPr>
          <w:p w14:paraId="155EFE67" w14:textId="77777777" w:rsidR="00BA2119" w:rsidRPr="00BA2119" w:rsidRDefault="00BA2119" w:rsidP="00CA601F">
            <w:pPr>
              <w:pStyle w:val="Paragraf"/>
              <w:spacing w:after="0" w:line="240" w:lineRule="auto"/>
              <w:jc w:val="center"/>
            </w:pPr>
            <w:r w:rsidRPr="00BA2119">
              <w:t>67.63</w:t>
            </w:r>
          </w:p>
        </w:tc>
        <w:tc>
          <w:tcPr>
            <w:tcW w:w="0" w:type="auto"/>
          </w:tcPr>
          <w:p w14:paraId="78526299" w14:textId="77777777" w:rsidR="00BA2119" w:rsidRPr="00BA2119" w:rsidRDefault="00BA2119" w:rsidP="00CA601F">
            <w:pPr>
              <w:pStyle w:val="Paragraf"/>
              <w:spacing w:after="0" w:line="240" w:lineRule="auto"/>
              <w:jc w:val="center"/>
            </w:pPr>
            <w:r w:rsidRPr="00BA2119">
              <w:t>12.44</w:t>
            </w:r>
          </w:p>
        </w:tc>
        <w:tc>
          <w:tcPr>
            <w:tcW w:w="0" w:type="auto"/>
          </w:tcPr>
          <w:p w14:paraId="0B9D75BB" w14:textId="12937294" w:rsidR="00BA2119" w:rsidRPr="00BA2119" w:rsidRDefault="00863758" w:rsidP="00CA601F">
            <w:pPr>
              <w:pStyle w:val="Paragraf"/>
              <w:spacing w:after="0" w:line="240" w:lineRule="auto"/>
              <w:jc w:val="center"/>
            </w:pPr>
            <w:r>
              <w:t>Naik</w:t>
            </w:r>
          </w:p>
        </w:tc>
      </w:tr>
      <w:tr w:rsidR="00BA2119" w:rsidRPr="00BA2119" w14:paraId="4781304B" w14:textId="77777777" w:rsidTr="00CA601F">
        <w:tc>
          <w:tcPr>
            <w:tcW w:w="0" w:type="auto"/>
          </w:tcPr>
          <w:p w14:paraId="2D769EC9" w14:textId="77777777" w:rsidR="00BA2119" w:rsidRPr="00BA2119" w:rsidRDefault="00BA2119" w:rsidP="00CA601F">
            <w:pPr>
              <w:pStyle w:val="Paragraf"/>
              <w:spacing w:after="0" w:line="240" w:lineRule="auto"/>
              <w:jc w:val="left"/>
            </w:pPr>
            <w:r w:rsidRPr="00BA2119">
              <w:t>Surprise</w:t>
            </w:r>
          </w:p>
        </w:tc>
        <w:tc>
          <w:tcPr>
            <w:tcW w:w="0" w:type="auto"/>
          </w:tcPr>
          <w:p w14:paraId="3AB63D71" w14:textId="77777777" w:rsidR="00BA2119" w:rsidRPr="00BA2119" w:rsidRDefault="00BA2119" w:rsidP="00CA601F">
            <w:pPr>
              <w:pStyle w:val="Paragraf"/>
              <w:spacing w:after="0" w:line="240" w:lineRule="auto"/>
              <w:jc w:val="center"/>
            </w:pPr>
            <w:r w:rsidRPr="00BA2119">
              <w:t>97.75</w:t>
            </w:r>
          </w:p>
        </w:tc>
        <w:tc>
          <w:tcPr>
            <w:tcW w:w="0" w:type="auto"/>
          </w:tcPr>
          <w:p w14:paraId="7C5FE945" w14:textId="77777777" w:rsidR="00BA2119" w:rsidRPr="00BA2119" w:rsidRDefault="00BA2119" w:rsidP="00CA601F">
            <w:pPr>
              <w:pStyle w:val="Paragraf"/>
              <w:spacing w:after="0" w:line="240" w:lineRule="auto"/>
              <w:jc w:val="center"/>
            </w:pPr>
            <w:r w:rsidRPr="00BA2119">
              <w:t>54.02</w:t>
            </w:r>
          </w:p>
        </w:tc>
        <w:tc>
          <w:tcPr>
            <w:tcW w:w="0" w:type="auto"/>
          </w:tcPr>
          <w:p w14:paraId="0684F860" w14:textId="77777777" w:rsidR="00BA2119" w:rsidRPr="00BA2119" w:rsidRDefault="00BA2119" w:rsidP="00CA601F">
            <w:pPr>
              <w:pStyle w:val="Paragraf"/>
              <w:spacing w:after="0" w:line="240" w:lineRule="auto"/>
              <w:jc w:val="center"/>
            </w:pPr>
            <w:r w:rsidRPr="00BA2119">
              <w:t>25.86</w:t>
            </w:r>
          </w:p>
        </w:tc>
        <w:tc>
          <w:tcPr>
            <w:tcW w:w="0" w:type="auto"/>
          </w:tcPr>
          <w:p w14:paraId="36393B8A" w14:textId="77777777" w:rsidR="00BA2119" w:rsidRPr="00BA2119" w:rsidRDefault="00BA2119" w:rsidP="00CA601F">
            <w:pPr>
              <w:pStyle w:val="Paragraf"/>
              <w:spacing w:after="0" w:line="240" w:lineRule="auto"/>
              <w:jc w:val="center"/>
            </w:pPr>
            <w:r w:rsidRPr="00BA2119">
              <w:t>-28.20</w:t>
            </w:r>
          </w:p>
        </w:tc>
        <w:tc>
          <w:tcPr>
            <w:tcW w:w="0" w:type="auto"/>
          </w:tcPr>
          <w:p w14:paraId="4CADED9B" w14:textId="603D7B14" w:rsidR="00BA2119" w:rsidRPr="00BA2119" w:rsidRDefault="00863758" w:rsidP="00CA601F">
            <w:pPr>
              <w:pStyle w:val="Paragraf"/>
              <w:spacing w:after="0" w:line="240" w:lineRule="auto"/>
              <w:jc w:val="center"/>
            </w:pPr>
            <w:r>
              <w:t>Turun</w:t>
            </w:r>
          </w:p>
        </w:tc>
      </w:tr>
      <w:tr w:rsidR="00CA601F" w:rsidRPr="00BA2119" w14:paraId="0E09FA4C" w14:textId="77777777" w:rsidTr="002A67EA">
        <w:tc>
          <w:tcPr>
            <w:tcW w:w="0" w:type="auto"/>
            <w:gridSpan w:val="4"/>
          </w:tcPr>
          <w:p w14:paraId="5817CA38" w14:textId="46180FAC" w:rsidR="00CA601F" w:rsidRPr="00CA601F" w:rsidRDefault="00CA601F" w:rsidP="00CA601F">
            <w:pPr>
              <w:pStyle w:val="Paragraf"/>
              <w:spacing w:after="0" w:line="240" w:lineRule="auto"/>
              <w:jc w:val="center"/>
              <w:rPr>
                <w:b/>
                <w:bCs/>
              </w:rPr>
            </w:pPr>
            <w:r w:rsidRPr="00CA601F">
              <w:rPr>
                <w:b/>
                <w:bCs/>
              </w:rPr>
              <w:t>Rata-rata</w:t>
            </w:r>
          </w:p>
        </w:tc>
        <w:tc>
          <w:tcPr>
            <w:tcW w:w="0" w:type="auto"/>
          </w:tcPr>
          <w:p w14:paraId="23B5A342" w14:textId="77777777" w:rsidR="00CA601F" w:rsidRPr="00CA601F" w:rsidRDefault="00CA601F" w:rsidP="00CA601F">
            <w:pPr>
              <w:pStyle w:val="Paragraf"/>
              <w:spacing w:after="0" w:line="240" w:lineRule="auto"/>
              <w:jc w:val="center"/>
              <w:rPr>
                <w:b/>
                <w:bCs/>
              </w:rPr>
            </w:pPr>
            <w:r w:rsidRPr="00CA601F">
              <w:rPr>
                <w:b/>
                <w:bCs/>
              </w:rPr>
              <w:t>-5.12</w:t>
            </w:r>
          </w:p>
        </w:tc>
        <w:tc>
          <w:tcPr>
            <w:tcW w:w="0" w:type="auto"/>
          </w:tcPr>
          <w:p w14:paraId="0A44D773" w14:textId="6CB43B2D" w:rsidR="00CA601F" w:rsidRPr="00CA601F" w:rsidRDefault="00863758" w:rsidP="00CA601F">
            <w:pPr>
              <w:pStyle w:val="Paragraf"/>
              <w:spacing w:after="0" w:line="240" w:lineRule="auto"/>
              <w:jc w:val="center"/>
              <w:rPr>
                <w:b/>
                <w:bCs/>
              </w:rPr>
            </w:pPr>
            <w:r>
              <w:rPr>
                <w:b/>
                <w:bCs/>
              </w:rPr>
              <w:t>Turun</w:t>
            </w:r>
          </w:p>
        </w:tc>
      </w:tr>
    </w:tbl>
    <w:p w14:paraId="237C862C" w14:textId="77777777" w:rsidR="00D41477" w:rsidRDefault="00D41477" w:rsidP="00D41477">
      <w:pPr>
        <w:pStyle w:val="Paragraf"/>
        <w:numPr>
          <w:ilvl w:val="0"/>
          <w:numId w:val="31"/>
        </w:numPr>
        <w:spacing w:after="0" w:line="240" w:lineRule="auto"/>
      </w:pPr>
      <w:r>
        <w:t>Akurasi sebelum penerapan metode usulan</w:t>
      </w:r>
    </w:p>
    <w:p w14:paraId="7B341328" w14:textId="77777777" w:rsidR="00D41477" w:rsidRDefault="00D41477" w:rsidP="00D41477">
      <w:pPr>
        <w:pStyle w:val="Paragraf"/>
        <w:numPr>
          <w:ilvl w:val="0"/>
          <w:numId w:val="31"/>
        </w:numPr>
        <w:spacing w:after="0" w:line="240" w:lineRule="auto"/>
      </w:pPr>
      <w:r>
        <w:t>Akurasi setelah penerapan metode usulan</w:t>
      </w:r>
    </w:p>
    <w:p w14:paraId="17CFE92F" w14:textId="77777777" w:rsidR="00D41477" w:rsidRDefault="00D41477" w:rsidP="00D41477">
      <w:pPr>
        <w:pStyle w:val="Paragraf"/>
        <w:spacing w:after="0" w:line="240" w:lineRule="auto"/>
        <w:ind w:left="1080"/>
      </w:pPr>
    </w:p>
    <w:p w14:paraId="2FD3ECD5" w14:textId="6C9E787C" w:rsidR="00BA2119" w:rsidRDefault="00D41477" w:rsidP="00D41477">
      <w:pPr>
        <w:pStyle w:val="Paragraf"/>
        <w:ind w:left="709"/>
      </w:pPr>
      <w:r w:rsidRPr="00D93051">
        <w:lastRenderedPageBreak/>
        <w:t xml:space="preserve">Adapun visualisasi hasil pengujian data sebelum dan sesudah penerapan metode usulan dengan model </w:t>
      </w:r>
      <w:r w:rsidR="002B4B1B">
        <w:t>FaceLib</w:t>
      </w:r>
      <w:r w:rsidRPr="00D93051">
        <w:t xml:space="preserve"> dapat dilihat pada gambar V.</w:t>
      </w:r>
      <w:r>
        <w:t>9</w:t>
      </w:r>
      <w:r w:rsidRPr="00D93051">
        <w:t>.</w:t>
      </w:r>
    </w:p>
    <w:p w14:paraId="68FE0C9B" w14:textId="77777777" w:rsidR="00D41477" w:rsidRDefault="00D41477" w:rsidP="00D41477">
      <w:pPr>
        <w:pStyle w:val="Paragraf"/>
        <w:keepNext/>
        <w:spacing w:after="0"/>
        <w:ind w:left="709"/>
      </w:pPr>
      <w:r>
        <w:rPr>
          <w:noProof/>
        </w:rPr>
        <w:drawing>
          <wp:inline distT="0" distB="0" distL="0" distR="0" wp14:anchorId="03ACE3FD" wp14:editId="7B9099BB">
            <wp:extent cx="4572000" cy="297568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acelib_miring_per_class.png"/>
                    <pic:cNvPicPr/>
                  </pic:nvPicPr>
                  <pic:blipFill rotWithShape="1">
                    <a:blip r:embed="rId47" cstate="print">
                      <a:extLst>
                        <a:ext uri="{28A0092B-C50C-407E-A947-70E740481C1C}">
                          <a14:useLocalDpi xmlns:a14="http://schemas.microsoft.com/office/drawing/2010/main" val="0"/>
                        </a:ext>
                      </a:extLst>
                    </a:blip>
                    <a:srcRect l="9682" t="11763" r="9537" b="612"/>
                    <a:stretch/>
                  </pic:blipFill>
                  <pic:spPr bwMode="auto">
                    <a:xfrm>
                      <a:off x="0" y="0"/>
                      <a:ext cx="4630689" cy="3013885"/>
                    </a:xfrm>
                    <a:prstGeom prst="rect">
                      <a:avLst/>
                    </a:prstGeom>
                    <a:ln>
                      <a:noFill/>
                    </a:ln>
                    <a:extLst>
                      <a:ext uri="{53640926-AAD7-44D8-BBD7-CCE9431645EC}">
                        <a14:shadowObscured xmlns:a14="http://schemas.microsoft.com/office/drawing/2010/main"/>
                      </a:ext>
                    </a:extLst>
                  </pic:spPr>
                </pic:pic>
              </a:graphicData>
            </a:graphic>
          </wp:inline>
        </w:drawing>
      </w:r>
    </w:p>
    <w:p w14:paraId="63C59B01" w14:textId="1FEB573E" w:rsidR="00D41477" w:rsidRDefault="00D41477" w:rsidP="00D41477">
      <w:pPr>
        <w:pStyle w:val="JudulGambar"/>
        <w:ind w:left="709"/>
      </w:pPr>
      <w:bookmarkStart w:id="141" w:name="_Toc213715588"/>
      <w:r>
        <w:t>Gambar V.</w:t>
      </w:r>
      <w:r w:rsidR="00E75C94">
        <w:fldChar w:fldCharType="begin"/>
      </w:r>
      <w:r w:rsidR="00E75C94">
        <w:instrText xml:space="preserve"> SEQ Gambar_V. \* ARABIC </w:instrText>
      </w:r>
      <w:r w:rsidR="00E75C94">
        <w:fldChar w:fldCharType="separate"/>
      </w:r>
      <w:r w:rsidR="003A7653">
        <w:rPr>
          <w:noProof/>
        </w:rPr>
        <w:t>9</w:t>
      </w:r>
      <w:r w:rsidR="00E75C94">
        <w:rPr>
          <w:noProof/>
        </w:rPr>
        <w:fldChar w:fldCharType="end"/>
      </w:r>
      <w:r>
        <w:t xml:space="preserve"> </w:t>
      </w:r>
      <w:r w:rsidRPr="00FA3428">
        <w:t xml:space="preserve">Hasil akurasi data wajah </w:t>
      </w:r>
      <w:r w:rsidRPr="002B4B1B">
        <w:rPr>
          <w:i/>
          <w:iCs/>
        </w:rPr>
        <w:t>non-frontal</w:t>
      </w:r>
      <w:r w:rsidRPr="00FA3428">
        <w:t xml:space="preserve"> dengan </w:t>
      </w:r>
      <w:r>
        <w:t>FaceLib</w:t>
      </w:r>
      <w:bookmarkEnd w:id="141"/>
    </w:p>
    <w:p w14:paraId="1075DB45" w14:textId="77777777" w:rsidR="00D41477" w:rsidRDefault="00D41477" w:rsidP="00D41477">
      <w:pPr>
        <w:pStyle w:val="Paragraf"/>
        <w:spacing w:after="0"/>
      </w:pPr>
    </w:p>
    <w:p w14:paraId="6612474D" w14:textId="6C7B5EDA" w:rsidR="002A67EA" w:rsidRDefault="002A67EA" w:rsidP="002A67EA">
      <w:pPr>
        <w:pStyle w:val="Paragraf"/>
        <w:numPr>
          <w:ilvl w:val="0"/>
          <w:numId w:val="26"/>
        </w:numPr>
        <w:rPr>
          <w:b/>
          <w:bCs/>
          <w:i/>
          <w:iCs/>
        </w:rPr>
      </w:pPr>
      <w:r w:rsidRPr="00CA601F">
        <w:rPr>
          <w:b/>
          <w:bCs/>
          <w:i/>
          <w:iCs/>
        </w:rPr>
        <w:t xml:space="preserve">Hasil Akurasi pada Model </w:t>
      </w:r>
      <w:r>
        <w:rPr>
          <w:b/>
          <w:bCs/>
          <w:i/>
          <w:iCs/>
        </w:rPr>
        <w:t>SVM</w:t>
      </w:r>
    </w:p>
    <w:p w14:paraId="70317C32" w14:textId="2E438958" w:rsidR="00BA2119" w:rsidRPr="00296E47" w:rsidRDefault="00D41477" w:rsidP="00296E47">
      <w:pPr>
        <w:pStyle w:val="Paragraf"/>
        <w:ind w:left="709"/>
      </w:pPr>
      <w:r>
        <w:t xml:space="preserve">Hasil pengujian pada wajah miring dengan model SVM pada tabel V.8 menunjukkan bahwa metode usulan berhasil menaikkan akurasi emosi pada emosi </w:t>
      </w:r>
      <w:r w:rsidR="00296E47">
        <w:rPr>
          <w:i/>
          <w:iCs/>
        </w:rPr>
        <w:t>happy</w:t>
      </w:r>
      <w:r>
        <w:t xml:space="preserve"> dan </w:t>
      </w:r>
      <w:r w:rsidR="00296E47">
        <w:rPr>
          <w:i/>
          <w:iCs/>
        </w:rPr>
        <w:t>sad</w:t>
      </w:r>
      <w:r>
        <w:t xml:space="preserve"> saja masing-masing sebesar 1</w:t>
      </w:r>
      <w:r w:rsidR="00296E47">
        <w:t>1.50</w:t>
      </w:r>
      <w:r>
        <w:t xml:space="preserve">% dan </w:t>
      </w:r>
      <w:r w:rsidR="00296E47">
        <w:t>23.57%</w:t>
      </w:r>
      <w:r>
        <w:t xml:space="preserve">, dengan sisanya mengalami penurunan. Walaupun demikian, </w:t>
      </w:r>
      <w:r w:rsidR="00296E47">
        <w:t>secara keseluruhan hasilnya mengalami kenaikan rata-rata sebesar 2.21%.</w:t>
      </w:r>
    </w:p>
    <w:p w14:paraId="01733F13" w14:textId="487972D5" w:rsidR="002A67EA" w:rsidRDefault="002A67EA" w:rsidP="002A67EA">
      <w:pPr>
        <w:pStyle w:val="judulTabel"/>
        <w:ind w:left="709"/>
      </w:pPr>
      <w:bookmarkStart w:id="142" w:name="_Toc213608599"/>
      <w:r>
        <w:t>Tabel V.</w:t>
      </w:r>
      <w:r w:rsidR="00E75C94">
        <w:fldChar w:fldCharType="begin"/>
      </w:r>
      <w:r w:rsidR="00E75C94">
        <w:instrText xml:space="preserve"> SEQ Tabel_V. \* ARABIC </w:instrText>
      </w:r>
      <w:r w:rsidR="00E75C94">
        <w:fldChar w:fldCharType="separate"/>
      </w:r>
      <w:r w:rsidR="003A7653">
        <w:rPr>
          <w:noProof/>
        </w:rPr>
        <w:t>8</w:t>
      </w:r>
      <w:r w:rsidR="00E75C94">
        <w:rPr>
          <w:noProof/>
        </w:rPr>
        <w:fldChar w:fldCharType="end"/>
      </w:r>
      <w:r>
        <w:t xml:space="preserve"> </w:t>
      </w:r>
      <w:r w:rsidRPr="00B6586C">
        <w:t>Hasil akurasi data wajah miring (</w:t>
      </w:r>
      <w:r w:rsidRPr="00D41477">
        <w:rPr>
          <w:i/>
          <w:iCs/>
        </w:rPr>
        <w:t>non</w:t>
      </w:r>
      <w:r w:rsidRPr="00B6586C">
        <w:t>-</w:t>
      </w:r>
      <w:r w:rsidRPr="00D41477">
        <w:rPr>
          <w:i/>
          <w:iCs/>
        </w:rPr>
        <w:t>frontal</w:t>
      </w:r>
      <w:r w:rsidRPr="00B6586C">
        <w:t xml:space="preserve">) dengan </w:t>
      </w:r>
      <w:r>
        <w:t>SVM</w:t>
      </w:r>
      <w:bookmarkEnd w:id="142"/>
    </w:p>
    <w:tbl>
      <w:tblPr>
        <w:tblStyle w:val="TableGridLight"/>
        <w:tblW w:w="0" w:type="auto"/>
        <w:tblInd w:w="699" w:type="dxa"/>
        <w:tblLook w:val="04A0" w:firstRow="1" w:lastRow="0" w:firstColumn="1" w:lastColumn="0" w:noHBand="0" w:noVBand="1"/>
      </w:tblPr>
      <w:tblGrid>
        <w:gridCol w:w="1016"/>
        <w:gridCol w:w="1603"/>
        <w:gridCol w:w="1244"/>
        <w:gridCol w:w="1105"/>
        <w:gridCol w:w="870"/>
        <w:gridCol w:w="1376"/>
      </w:tblGrid>
      <w:tr w:rsidR="002A67EA" w:rsidRPr="00BA2119" w14:paraId="62F5342E" w14:textId="77777777" w:rsidTr="002A67EA">
        <w:trPr>
          <w:trHeight w:val="442"/>
          <w:tblHeader/>
        </w:trPr>
        <w:tc>
          <w:tcPr>
            <w:tcW w:w="0" w:type="auto"/>
          </w:tcPr>
          <w:p w14:paraId="6BB2D8E4" w14:textId="77777777" w:rsidR="002A67EA" w:rsidRPr="00BA2119" w:rsidRDefault="002A67EA" w:rsidP="002A67EA">
            <w:pPr>
              <w:pStyle w:val="Paragraf"/>
              <w:spacing w:after="0" w:line="240" w:lineRule="auto"/>
              <w:jc w:val="center"/>
            </w:pPr>
            <w:r>
              <w:t>Emosi</w:t>
            </w:r>
          </w:p>
        </w:tc>
        <w:tc>
          <w:tcPr>
            <w:tcW w:w="0" w:type="auto"/>
          </w:tcPr>
          <w:p w14:paraId="4737A31B" w14:textId="77777777" w:rsidR="002A67EA" w:rsidRPr="00BA2119" w:rsidRDefault="002A67EA" w:rsidP="002A67EA">
            <w:pPr>
              <w:pStyle w:val="Paragraf"/>
              <w:spacing w:after="0" w:line="240" w:lineRule="auto"/>
              <w:jc w:val="center"/>
            </w:pPr>
            <w:r>
              <w:t>Jumlah Wajah terdeteksi</w:t>
            </w:r>
            <w:r w:rsidRPr="00BA2119">
              <w:t xml:space="preserve"> (%)</w:t>
            </w:r>
          </w:p>
        </w:tc>
        <w:tc>
          <w:tcPr>
            <w:tcW w:w="0" w:type="auto"/>
          </w:tcPr>
          <w:p w14:paraId="3C791B73" w14:textId="77777777" w:rsidR="002A67EA" w:rsidRPr="00BA2119" w:rsidRDefault="002A67EA" w:rsidP="002A67EA">
            <w:pPr>
              <w:pStyle w:val="Paragraf"/>
              <w:spacing w:after="0" w:line="240" w:lineRule="auto"/>
              <w:jc w:val="center"/>
            </w:pPr>
            <w:r>
              <w:t>Sebelum</w:t>
            </w:r>
            <w:r w:rsidRPr="006F7D61">
              <w:rPr>
                <w:vertAlign w:val="superscript"/>
              </w:rPr>
              <w:t>a</w:t>
            </w:r>
            <w:r>
              <w:t xml:space="preserve"> </w:t>
            </w:r>
            <w:r w:rsidRPr="00BA2119">
              <w:t xml:space="preserve"> (%)</w:t>
            </w:r>
          </w:p>
        </w:tc>
        <w:tc>
          <w:tcPr>
            <w:tcW w:w="0" w:type="auto"/>
          </w:tcPr>
          <w:p w14:paraId="0D1EE00D" w14:textId="77777777" w:rsidR="002A67EA" w:rsidRPr="00BA2119" w:rsidRDefault="002A67EA" w:rsidP="002A67EA">
            <w:pPr>
              <w:pStyle w:val="Paragraf"/>
              <w:spacing w:after="0" w:line="240" w:lineRule="auto"/>
              <w:jc w:val="center"/>
            </w:pPr>
            <w:r>
              <w:t>Setelah</w:t>
            </w:r>
            <w:r w:rsidRPr="006F7D61">
              <w:rPr>
                <w:vertAlign w:val="superscript"/>
              </w:rPr>
              <w:t>b</w:t>
            </w:r>
            <w:r>
              <w:t xml:space="preserve"> </w:t>
            </w:r>
            <w:r w:rsidRPr="00BA2119">
              <w:t>(%)</w:t>
            </w:r>
          </w:p>
        </w:tc>
        <w:tc>
          <w:tcPr>
            <w:tcW w:w="0" w:type="auto"/>
          </w:tcPr>
          <w:p w14:paraId="7485FAF5" w14:textId="77777777" w:rsidR="002A67EA" w:rsidRDefault="002A67EA" w:rsidP="002A67EA">
            <w:pPr>
              <w:pStyle w:val="Paragraf"/>
              <w:spacing w:after="0" w:line="240" w:lineRule="auto"/>
              <w:jc w:val="center"/>
            </w:pPr>
            <w:r>
              <w:t>Selisih</w:t>
            </w:r>
          </w:p>
          <w:p w14:paraId="52F97799" w14:textId="77777777" w:rsidR="002A67EA" w:rsidRPr="00BA2119" w:rsidRDefault="002A67EA" w:rsidP="002A67EA">
            <w:pPr>
              <w:pStyle w:val="Paragraf"/>
              <w:spacing w:after="0" w:line="240" w:lineRule="auto"/>
              <w:jc w:val="center"/>
            </w:pPr>
            <w:r>
              <w:t>(b - a)</w:t>
            </w:r>
          </w:p>
        </w:tc>
        <w:tc>
          <w:tcPr>
            <w:tcW w:w="0" w:type="auto"/>
          </w:tcPr>
          <w:p w14:paraId="476E0651" w14:textId="77777777" w:rsidR="002A67EA" w:rsidRPr="00BA2119" w:rsidRDefault="002A67EA" w:rsidP="002A67EA">
            <w:pPr>
              <w:pStyle w:val="Paragraf"/>
              <w:spacing w:after="0" w:line="240" w:lineRule="auto"/>
              <w:jc w:val="center"/>
            </w:pPr>
            <w:r>
              <w:t>Kesimpulan</w:t>
            </w:r>
          </w:p>
        </w:tc>
      </w:tr>
      <w:tr w:rsidR="00BA2119" w:rsidRPr="00BA2119" w14:paraId="327E57A3" w14:textId="77777777" w:rsidTr="002A67EA">
        <w:tc>
          <w:tcPr>
            <w:tcW w:w="0" w:type="auto"/>
          </w:tcPr>
          <w:p w14:paraId="39988D68" w14:textId="77777777" w:rsidR="00BA2119" w:rsidRPr="00BA2119" w:rsidRDefault="00BA2119" w:rsidP="002A67EA">
            <w:pPr>
              <w:pStyle w:val="Paragraf"/>
              <w:spacing w:after="0" w:line="240" w:lineRule="auto"/>
              <w:jc w:val="left"/>
            </w:pPr>
            <w:r w:rsidRPr="00BA2119">
              <w:t>Angry</w:t>
            </w:r>
          </w:p>
        </w:tc>
        <w:tc>
          <w:tcPr>
            <w:tcW w:w="0" w:type="auto"/>
          </w:tcPr>
          <w:p w14:paraId="2C7599DC" w14:textId="77777777" w:rsidR="00BA2119" w:rsidRPr="00BA2119" w:rsidRDefault="00BA2119" w:rsidP="002A67EA">
            <w:pPr>
              <w:pStyle w:val="Paragraf"/>
              <w:spacing w:after="0" w:line="240" w:lineRule="auto"/>
              <w:jc w:val="center"/>
            </w:pPr>
            <w:r w:rsidRPr="00BA2119">
              <w:t>100</w:t>
            </w:r>
          </w:p>
        </w:tc>
        <w:tc>
          <w:tcPr>
            <w:tcW w:w="0" w:type="auto"/>
          </w:tcPr>
          <w:p w14:paraId="369C66E9" w14:textId="77777777" w:rsidR="00BA2119" w:rsidRPr="00BA2119" w:rsidRDefault="00BA2119" w:rsidP="002A67EA">
            <w:pPr>
              <w:pStyle w:val="Paragraf"/>
              <w:spacing w:after="0" w:line="240" w:lineRule="auto"/>
              <w:jc w:val="center"/>
            </w:pPr>
            <w:r w:rsidRPr="00BA2119">
              <w:t>72.22</w:t>
            </w:r>
          </w:p>
        </w:tc>
        <w:tc>
          <w:tcPr>
            <w:tcW w:w="0" w:type="auto"/>
          </w:tcPr>
          <w:p w14:paraId="2924D841" w14:textId="77777777" w:rsidR="00BA2119" w:rsidRPr="00BA2119" w:rsidRDefault="00BA2119" w:rsidP="002A67EA">
            <w:pPr>
              <w:pStyle w:val="Paragraf"/>
              <w:spacing w:after="0" w:line="240" w:lineRule="auto"/>
              <w:jc w:val="center"/>
            </w:pPr>
            <w:r w:rsidRPr="00BA2119">
              <w:t>69.44</w:t>
            </w:r>
          </w:p>
        </w:tc>
        <w:tc>
          <w:tcPr>
            <w:tcW w:w="0" w:type="auto"/>
          </w:tcPr>
          <w:p w14:paraId="058906C4" w14:textId="77777777" w:rsidR="00BA2119" w:rsidRPr="00BA2119" w:rsidRDefault="00BA2119" w:rsidP="002A67EA">
            <w:pPr>
              <w:pStyle w:val="Paragraf"/>
              <w:spacing w:after="0" w:line="240" w:lineRule="auto"/>
              <w:jc w:val="center"/>
            </w:pPr>
            <w:r w:rsidRPr="00BA2119">
              <w:t>-2.78</w:t>
            </w:r>
          </w:p>
        </w:tc>
        <w:tc>
          <w:tcPr>
            <w:tcW w:w="0" w:type="auto"/>
          </w:tcPr>
          <w:p w14:paraId="74D535D0" w14:textId="270D0D8C" w:rsidR="00BA2119" w:rsidRPr="00BA2119" w:rsidRDefault="00863758" w:rsidP="002A67EA">
            <w:pPr>
              <w:pStyle w:val="Paragraf"/>
              <w:spacing w:after="0" w:line="240" w:lineRule="auto"/>
              <w:jc w:val="center"/>
            </w:pPr>
            <w:r>
              <w:t>Turun</w:t>
            </w:r>
          </w:p>
        </w:tc>
      </w:tr>
      <w:tr w:rsidR="00BA2119" w:rsidRPr="00BA2119" w14:paraId="13AFD954" w14:textId="77777777" w:rsidTr="002A67EA">
        <w:tc>
          <w:tcPr>
            <w:tcW w:w="0" w:type="auto"/>
          </w:tcPr>
          <w:p w14:paraId="33F4D16C" w14:textId="77777777" w:rsidR="00BA2119" w:rsidRPr="00BA2119" w:rsidRDefault="00BA2119" w:rsidP="002A67EA">
            <w:pPr>
              <w:pStyle w:val="Paragraf"/>
              <w:spacing w:after="0" w:line="240" w:lineRule="auto"/>
              <w:jc w:val="left"/>
            </w:pPr>
            <w:r w:rsidRPr="00BA2119">
              <w:t>Disgust</w:t>
            </w:r>
          </w:p>
        </w:tc>
        <w:tc>
          <w:tcPr>
            <w:tcW w:w="0" w:type="auto"/>
          </w:tcPr>
          <w:p w14:paraId="5212E178" w14:textId="77777777" w:rsidR="00BA2119" w:rsidRPr="00BA2119" w:rsidRDefault="00BA2119" w:rsidP="002A67EA">
            <w:pPr>
              <w:pStyle w:val="Paragraf"/>
              <w:spacing w:after="0" w:line="240" w:lineRule="auto"/>
              <w:jc w:val="center"/>
            </w:pPr>
            <w:r w:rsidRPr="00BA2119">
              <w:t>100</w:t>
            </w:r>
          </w:p>
        </w:tc>
        <w:tc>
          <w:tcPr>
            <w:tcW w:w="0" w:type="auto"/>
          </w:tcPr>
          <w:p w14:paraId="39608C24" w14:textId="77777777" w:rsidR="00BA2119" w:rsidRPr="00BA2119" w:rsidRDefault="00BA2119" w:rsidP="002A67EA">
            <w:pPr>
              <w:pStyle w:val="Paragraf"/>
              <w:spacing w:after="0" w:line="240" w:lineRule="auto"/>
              <w:jc w:val="center"/>
            </w:pPr>
            <w:r w:rsidRPr="00BA2119">
              <w:t>0.00</w:t>
            </w:r>
          </w:p>
        </w:tc>
        <w:tc>
          <w:tcPr>
            <w:tcW w:w="0" w:type="auto"/>
          </w:tcPr>
          <w:p w14:paraId="47ED08DC" w14:textId="77777777" w:rsidR="00BA2119" w:rsidRPr="00BA2119" w:rsidRDefault="00BA2119" w:rsidP="002A67EA">
            <w:pPr>
              <w:pStyle w:val="Paragraf"/>
              <w:spacing w:after="0" w:line="240" w:lineRule="auto"/>
              <w:jc w:val="center"/>
            </w:pPr>
            <w:r w:rsidRPr="00BA2119">
              <w:t>0.00</w:t>
            </w:r>
          </w:p>
        </w:tc>
        <w:tc>
          <w:tcPr>
            <w:tcW w:w="0" w:type="auto"/>
          </w:tcPr>
          <w:p w14:paraId="6B79BA35" w14:textId="77777777" w:rsidR="00BA2119" w:rsidRPr="00BA2119" w:rsidRDefault="00BA2119" w:rsidP="002A67EA">
            <w:pPr>
              <w:pStyle w:val="Paragraf"/>
              <w:spacing w:after="0" w:line="240" w:lineRule="auto"/>
              <w:jc w:val="center"/>
            </w:pPr>
            <w:r w:rsidRPr="00BA2119">
              <w:t>0.00</w:t>
            </w:r>
          </w:p>
        </w:tc>
        <w:tc>
          <w:tcPr>
            <w:tcW w:w="0" w:type="auto"/>
          </w:tcPr>
          <w:p w14:paraId="37E97EBD" w14:textId="55680881" w:rsidR="00BA2119" w:rsidRPr="00BA2119" w:rsidRDefault="00863758" w:rsidP="002A67EA">
            <w:pPr>
              <w:pStyle w:val="Paragraf"/>
              <w:spacing w:after="0" w:line="240" w:lineRule="auto"/>
              <w:jc w:val="center"/>
            </w:pPr>
            <w:r>
              <w:t>Tetap</w:t>
            </w:r>
          </w:p>
        </w:tc>
      </w:tr>
      <w:tr w:rsidR="00BA2119" w:rsidRPr="00BA2119" w14:paraId="7EA19BBD" w14:textId="77777777" w:rsidTr="002A67EA">
        <w:tc>
          <w:tcPr>
            <w:tcW w:w="0" w:type="auto"/>
          </w:tcPr>
          <w:p w14:paraId="5C3115A0" w14:textId="77777777" w:rsidR="00BA2119" w:rsidRPr="00BA2119" w:rsidRDefault="00BA2119" w:rsidP="002A67EA">
            <w:pPr>
              <w:pStyle w:val="Paragraf"/>
              <w:spacing w:after="0" w:line="240" w:lineRule="auto"/>
              <w:jc w:val="left"/>
            </w:pPr>
            <w:r w:rsidRPr="00BA2119">
              <w:t>Fear</w:t>
            </w:r>
          </w:p>
        </w:tc>
        <w:tc>
          <w:tcPr>
            <w:tcW w:w="0" w:type="auto"/>
          </w:tcPr>
          <w:p w14:paraId="6217781C" w14:textId="77777777" w:rsidR="00BA2119" w:rsidRPr="00BA2119" w:rsidRDefault="00BA2119" w:rsidP="002A67EA">
            <w:pPr>
              <w:pStyle w:val="Paragraf"/>
              <w:spacing w:after="0" w:line="240" w:lineRule="auto"/>
              <w:jc w:val="center"/>
            </w:pPr>
            <w:r w:rsidRPr="00BA2119">
              <w:t>100</w:t>
            </w:r>
          </w:p>
        </w:tc>
        <w:tc>
          <w:tcPr>
            <w:tcW w:w="0" w:type="auto"/>
          </w:tcPr>
          <w:p w14:paraId="3967B3F9" w14:textId="77777777" w:rsidR="00BA2119" w:rsidRPr="00BA2119" w:rsidRDefault="00BA2119" w:rsidP="002A67EA">
            <w:pPr>
              <w:pStyle w:val="Paragraf"/>
              <w:spacing w:after="0" w:line="240" w:lineRule="auto"/>
              <w:jc w:val="center"/>
            </w:pPr>
            <w:r w:rsidRPr="00BA2119">
              <w:t>68.37</w:t>
            </w:r>
          </w:p>
        </w:tc>
        <w:tc>
          <w:tcPr>
            <w:tcW w:w="0" w:type="auto"/>
          </w:tcPr>
          <w:p w14:paraId="5A701D37" w14:textId="77777777" w:rsidR="00BA2119" w:rsidRPr="00BA2119" w:rsidRDefault="00BA2119" w:rsidP="002A67EA">
            <w:pPr>
              <w:pStyle w:val="Paragraf"/>
              <w:spacing w:after="0" w:line="240" w:lineRule="auto"/>
              <w:jc w:val="center"/>
            </w:pPr>
            <w:r w:rsidRPr="00BA2119">
              <w:t>63.27</w:t>
            </w:r>
          </w:p>
        </w:tc>
        <w:tc>
          <w:tcPr>
            <w:tcW w:w="0" w:type="auto"/>
          </w:tcPr>
          <w:p w14:paraId="1A1DA4F1" w14:textId="77777777" w:rsidR="00BA2119" w:rsidRPr="00BA2119" w:rsidRDefault="00BA2119" w:rsidP="002A67EA">
            <w:pPr>
              <w:pStyle w:val="Paragraf"/>
              <w:spacing w:after="0" w:line="240" w:lineRule="auto"/>
              <w:jc w:val="center"/>
            </w:pPr>
            <w:r w:rsidRPr="00BA2119">
              <w:t>-5.10</w:t>
            </w:r>
          </w:p>
        </w:tc>
        <w:tc>
          <w:tcPr>
            <w:tcW w:w="0" w:type="auto"/>
          </w:tcPr>
          <w:p w14:paraId="7E4D82D8" w14:textId="0C831CB3" w:rsidR="00BA2119" w:rsidRPr="00BA2119" w:rsidRDefault="00863758" w:rsidP="002A67EA">
            <w:pPr>
              <w:pStyle w:val="Paragraf"/>
              <w:spacing w:after="0" w:line="240" w:lineRule="auto"/>
              <w:jc w:val="center"/>
            </w:pPr>
            <w:r>
              <w:t>Turun</w:t>
            </w:r>
          </w:p>
        </w:tc>
      </w:tr>
      <w:tr w:rsidR="00BA2119" w:rsidRPr="00BA2119" w14:paraId="4016C691" w14:textId="77777777" w:rsidTr="002A67EA">
        <w:tc>
          <w:tcPr>
            <w:tcW w:w="0" w:type="auto"/>
          </w:tcPr>
          <w:p w14:paraId="18E0AADB" w14:textId="77777777" w:rsidR="00BA2119" w:rsidRPr="00BA2119" w:rsidRDefault="00BA2119" w:rsidP="002A67EA">
            <w:pPr>
              <w:pStyle w:val="Paragraf"/>
              <w:spacing w:after="0" w:line="240" w:lineRule="auto"/>
              <w:jc w:val="left"/>
            </w:pPr>
            <w:r w:rsidRPr="00BA2119">
              <w:t>Happy</w:t>
            </w:r>
          </w:p>
        </w:tc>
        <w:tc>
          <w:tcPr>
            <w:tcW w:w="0" w:type="auto"/>
          </w:tcPr>
          <w:p w14:paraId="7E075D82" w14:textId="77777777" w:rsidR="00BA2119" w:rsidRPr="00BA2119" w:rsidRDefault="00BA2119" w:rsidP="002A67EA">
            <w:pPr>
              <w:pStyle w:val="Paragraf"/>
              <w:spacing w:after="0" w:line="240" w:lineRule="auto"/>
              <w:jc w:val="center"/>
            </w:pPr>
            <w:r w:rsidRPr="00BA2119">
              <w:t>100</w:t>
            </w:r>
          </w:p>
        </w:tc>
        <w:tc>
          <w:tcPr>
            <w:tcW w:w="0" w:type="auto"/>
          </w:tcPr>
          <w:p w14:paraId="7B9B4F24" w14:textId="77777777" w:rsidR="00BA2119" w:rsidRPr="00BA2119" w:rsidRDefault="00BA2119" w:rsidP="002A67EA">
            <w:pPr>
              <w:pStyle w:val="Paragraf"/>
              <w:spacing w:after="0" w:line="240" w:lineRule="auto"/>
              <w:jc w:val="center"/>
            </w:pPr>
            <w:r w:rsidRPr="00BA2119">
              <w:t>56.50</w:t>
            </w:r>
          </w:p>
        </w:tc>
        <w:tc>
          <w:tcPr>
            <w:tcW w:w="0" w:type="auto"/>
          </w:tcPr>
          <w:p w14:paraId="10380F4B" w14:textId="77777777" w:rsidR="00BA2119" w:rsidRPr="00BA2119" w:rsidRDefault="00BA2119" w:rsidP="002A67EA">
            <w:pPr>
              <w:pStyle w:val="Paragraf"/>
              <w:spacing w:after="0" w:line="240" w:lineRule="auto"/>
              <w:jc w:val="center"/>
            </w:pPr>
            <w:r w:rsidRPr="00BA2119">
              <w:t>68.00</w:t>
            </w:r>
          </w:p>
        </w:tc>
        <w:tc>
          <w:tcPr>
            <w:tcW w:w="0" w:type="auto"/>
          </w:tcPr>
          <w:p w14:paraId="51AF636C" w14:textId="77777777" w:rsidR="00BA2119" w:rsidRPr="00BA2119" w:rsidRDefault="00BA2119" w:rsidP="002A67EA">
            <w:pPr>
              <w:pStyle w:val="Paragraf"/>
              <w:spacing w:after="0" w:line="240" w:lineRule="auto"/>
              <w:jc w:val="center"/>
            </w:pPr>
            <w:r w:rsidRPr="00BA2119">
              <w:t>11.50</w:t>
            </w:r>
          </w:p>
        </w:tc>
        <w:tc>
          <w:tcPr>
            <w:tcW w:w="0" w:type="auto"/>
          </w:tcPr>
          <w:p w14:paraId="50860265" w14:textId="2BF43BAD" w:rsidR="00BA2119" w:rsidRPr="00BA2119" w:rsidRDefault="00863758" w:rsidP="002A67EA">
            <w:pPr>
              <w:pStyle w:val="Paragraf"/>
              <w:spacing w:after="0" w:line="240" w:lineRule="auto"/>
              <w:jc w:val="center"/>
            </w:pPr>
            <w:r>
              <w:t>Naik</w:t>
            </w:r>
          </w:p>
        </w:tc>
      </w:tr>
      <w:tr w:rsidR="00BA2119" w:rsidRPr="00BA2119" w14:paraId="6FDA0C53" w14:textId="77777777" w:rsidTr="002A67EA">
        <w:tc>
          <w:tcPr>
            <w:tcW w:w="0" w:type="auto"/>
          </w:tcPr>
          <w:p w14:paraId="44CC7567" w14:textId="77777777" w:rsidR="00BA2119" w:rsidRPr="00BA2119" w:rsidRDefault="00BA2119" w:rsidP="002A67EA">
            <w:pPr>
              <w:pStyle w:val="Paragraf"/>
              <w:spacing w:after="0" w:line="240" w:lineRule="auto"/>
              <w:jc w:val="left"/>
            </w:pPr>
            <w:r w:rsidRPr="00BA2119">
              <w:t>Neutral</w:t>
            </w:r>
          </w:p>
        </w:tc>
        <w:tc>
          <w:tcPr>
            <w:tcW w:w="0" w:type="auto"/>
          </w:tcPr>
          <w:p w14:paraId="72C0CA41" w14:textId="77777777" w:rsidR="00BA2119" w:rsidRPr="00BA2119" w:rsidRDefault="00BA2119" w:rsidP="002A67EA">
            <w:pPr>
              <w:pStyle w:val="Paragraf"/>
              <w:spacing w:after="0" w:line="240" w:lineRule="auto"/>
              <w:jc w:val="center"/>
            </w:pPr>
            <w:r w:rsidRPr="00BA2119">
              <w:t>100</w:t>
            </w:r>
          </w:p>
        </w:tc>
        <w:tc>
          <w:tcPr>
            <w:tcW w:w="0" w:type="auto"/>
          </w:tcPr>
          <w:p w14:paraId="691C17A5" w14:textId="77777777" w:rsidR="00BA2119" w:rsidRPr="00BA2119" w:rsidRDefault="00BA2119" w:rsidP="002A67EA">
            <w:pPr>
              <w:pStyle w:val="Paragraf"/>
              <w:spacing w:after="0" w:line="240" w:lineRule="auto"/>
              <w:jc w:val="center"/>
            </w:pPr>
            <w:r w:rsidRPr="00BA2119">
              <w:t>14.50</w:t>
            </w:r>
          </w:p>
        </w:tc>
        <w:tc>
          <w:tcPr>
            <w:tcW w:w="0" w:type="auto"/>
          </w:tcPr>
          <w:p w14:paraId="75C414D7" w14:textId="77777777" w:rsidR="00BA2119" w:rsidRPr="00BA2119" w:rsidRDefault="00BA2119" w:rsidP="002A67EA">
            <w:pPr>
              <w:pStyle w:val="Paragraf"/>
              <w:spacing w:after="0" w:line="240" w:lineRule="auto"/>
              <w:jc w:val="center"/>
            </w:pPr>
            <w:r w:rsidRPr="00BA2119">
              <w:t>5.00</w:t>
            </w:r>
          </w:p>
        </w:tc>
        <w:tc>
          <w:tcPr>
            <w:tcW w:w="0" w:type="auto"/>
          </w:tcPr>
          <w:p w14:paraId="7E607EA1" w14:textId="77777777" w:rsidR="00BA2119" w:rsidRPr="00BA2119" w:rsidRDefault="00BA2119" w:rsidP="002A67EA">
            <w:pPr>
              <w:pStyle w:val="Paragraf"/>
              <w:spacing w:after="0" w:line="240" w:lineRule="auto"/>
              <w:jc w:val="center"/>
            </w:pPr>
            <w:r w:rsidRPr="00BA2119">
              <w:t>-9.50</w:t>
            </w:r>
          </w:p>
        </w:tc>
        <w:tc>
          <w:tcPr>
            <w:tcW w:w="0" w:type="auto"/>
          </w:tcPr>
          <w:p w14:paraId="56E6D083" w14:textId="5A0B0461" w:rsidR="00BA2119" w:rsidRPr="00BA2119" w:rsidRDefault="00863758" w:rsidP="002A67EA">
            <w:pPr>
              <w:pStyle w:val="Paragraf"/>
              <w:spacing w:after="0" w:line="240" w:lineRule="auto"/>
              <w:jc w:val="center"/>
            </w:pPr>
            <w:r>
              <w:t>Turun</w:t>
            </w:r>
          </w:p>
        </w:tc>
      </w:tr>
      <w:tr w:rsidR="00BA2119" w:rsidRPr="00BA2119" w14:paraId="417B50BA" w14:textId="77777777" w:rsidTr="002A67EA">
        <w:tc>
          <w:tcPr>
            <w:tcW w:w="0" w:type="auto"/>
          </w:tcPr>
          <w:p w14:paraId="1B17CB15" w14:textId="77777777" w:rsidR="00BA2119" w:rsidRPr="00BA2119" w:rsidRDefault="00BA2119" w:rsidP="002A67EA">
            <w:pPr>
              <w:pStyle w:val="Paragraf"/>
              <w:spacing w:after="0" w:line="240" w:lineRule="auto"/>
              <w:jc w:val="left"/>
            </w:pPr>
            <w:r w:rsidRPr="00BA2119">
              <w:t>Sad</w:t>
            </w:r>
          </w:p>
        </w:tc>
        <w:tc>
          <w:tcPr>
            <w:tcW w:w="0" w:type="auto"/>
          </w:tcPr>
          <w:p w14:paraId="7AD6B313" w14:textId="77777777" w:rsidR="00BA2119" w:rsidRPr="00BA2119" w:rsidRDefault="00BA2119" w:rsidP="002A67EA">
            <w:pPr>
              <w:pStyle w:val="Paragraf"/>
              <w:spacing w:after="0" w:line="240" w:lineRule="auto"/>
              <w:jc w:val="center"/>
            </w:pPr>
            <w:r w:rsidRPr="00BA2119">
              <w:t>100</w:t>
            </w:r>
          </w:p>
        </w:tc>
        <w:tc>
          <w:tcPr>
            <w:tcW w:w="0" w:type="auto"/>
          </w:tcPr>
          <w:p w14:paraId="19A0E6ED" w14:textId="77777777" w:rsidR="00BA2119" w:rsidRPr="00BA2119" w:rsidRDefault="00BA2119" w:rsidP="002A67EA">
            <w:pPr>
              <w:pStyle w:val="Paragraf"/>
              <w:spacing w:after="0" w:line="240" w:lineRule="auto"/>
              <w:jc w:val="center"/>
            </w:pPr>
            <w:r w:rsidRPr="00BA2119">
              <w:t>14.65</w:t>
            </w:r>
          </w:p>
        </w:tc>
        <w:tc>
          <w:tcPr>
            <w:tcW w:w="0" w:type="auto"/>
          </w:tcPr>
          <w:p w14:paraId="4CC7D1DC" w14:textId="77777777" w:rsidR="00BA2119" w:rsidRPr="00BA2119" w:rsidRDefault="00BA2119" w:rsidP="002A67EA">
            <w:pPr>
              <w:pStyle w:val="Paragraf"/>
              <w:spacing w:after="0" w:line="240" w:lineRule="auto"/>
              <w:jc w:val="center"/>
            </w:pPr>
            <w:r w:rsidRPr="00BA2119">
              <w:t>38.22</w:t>
            </w:r>
          </w:p>
        </w:tc>
        <w:tc>
          <w:tcPr>
            <w:tcW w:w="0" w:type="auto"/>
          </w:tcPr>
          <w:p w14:paraId="28CAD4DE" w14:textId="77777777" w:rsidR="00BA2119" w:rsidRPr="00BA2119" w:rsidRDefault="00BA2119" w:rsidP="002A67EA">
            <w:pPr>
              <w:pStyle w:val="Paragraf"/>
              <w:spacing w:after="0" w:line="240" w:lineRule="auto"/>
              <w:jc w:val="center"/>
            </w:pPr>
            <w:r w:rsidRPr="00BA2119">
              <w:t>23.57</w:t>
            </w:r>
          </w:p>
        </w:tc>
        <w:tc>
          <w:tcPr>
            <w:tcW w:w="0" w:type="auto"/>
          </w:tcPr>
          <w:p w14:paraId="08550A5D" w14:textId="278DA925" w:rsidR="00BA2119" w:rsidRPr="00BA2119" w:rsidRDefault="00863758" w:rsidP="002A67EA">
            <w:pPr>
              <w:pStyle w:val="Paragraf"/>
              <w:spacing w:after="0" w:line="240" w:lineRule="auto"/>
              <w:jc w:val="center"/>
            </w:pPr>
            <w:r>
              <w:t>Naik</w:t>
            </w:r>
          </w:p>
        </w:tc>
      </w:tr>
      <w:tr w:rsidR="00BA2119" w:rsidRPr="00BA2119" w14:paraId="7C4AE222" w14:textId="77777777" w:rsidTr="002A67EA">
        <w:tc>
          <w:tcPr>
            <w:tcW w:w="0" w:type="auto"/>
          </w:tcPr>
          <w:p w14:paraId="32D4B93A" w14:textId="77777777" w:rsidR="00BA2119" w:rsidRPr="00BA2119" w:rsidRDefault="00BA2119" w:rsidP="002A67EA">
            <w:pPr>
              <w:pStyle w:val="Paragraf"/>
              <w:spacing w:after="0" w:line="240" w:lineRule="auto"/>
              <w:jc w:val="left"/>
            </w:pPr>
            <w:r w:rsidRPr="00BA2119">
              <w:t>Surprise</w:t>
            </w:r>
          </w:p>
        </w:tc>
        <w:tc>
          <w:tcPr>
            <w:tcW w:w="0" w:type="auto"/>
          </w:tcPr>
          <w:p w14:paraId="25D2AEC1" w14:textId="77777777" w:rsidR="00BA2119" w:rsidRPr="00BA2119" w:rsidRDefault="00BA2119" w:rsidP="002A67EA">
            <w:pPr>
              <w:pStyle w:val="Paragraf"/>
              <w:spacing w:after="0" w:line="240" w:lineRule="auto"/>
              <w:jc w:val="center"/>
            </w:pPr>
            <w:r w:rsidRPr="00BA2119">
              <w:t>100</w:t>
            </w:r>
          </w:p>
        </w:tc>
        <w:tc>
          <w:tcPr>
            <w:tcW w:w="0" w:type="auto"/>
          </w:tcPr>
          <w:p w14:paraId="1E86DCEF" w14:textId="77777777" w:rsidR="00BA2119" w:rsidRPr="00BA2119" w:rsidRDefault="00BA2119" w:rsidP="002A67EA">
            <w:pPr>
              <w:pStyle w:val="Paragraf"/>
              <w:spacing w:after="0" w:line="240" w:lineRule="auto"/>
              <w:jc w:val="center"/>
            </w:pPr>
            <w:r w:rsidRPr="00BA2119">
              <w:t>3.93</w:t>
            </w:r>
          </w:p>
        </w:tc>
        <w:tc>
          <w:tcPr>
            <w:tcW w:w="0" w:type="auto"/>
          </w:tcPr>
          <w:p w14:paraId="36D686DB" w14:textId="77777777" w:rsidR="00BA2119" w:rsidRPr="00BA2119" w:rsidRDefault="00BA2119" w:rsidP="002A67EA">
            <w:pPr>
              <w:pStyle w:val="Paragraf"/>
              <w:spacing w:after="0" w:line="240" w:lineRule="auto"/>
              <w:jc w:val="center"/>
            </w:pPr>
            <w:r w:rsidRPr="00BA2119">
              <w:t>1.69</w:t>
            </w:r>
          </w:p>
        </w:tc>
        <w:tc>
          <w:tcPr>
            <w:tcW w:w="0" w:type="auto"/>
          </w:tcPr>
          <w:p w14:paraId="5F0044B7" w14:textId="77777777" w:rsidR="00BA2119" w:rsidRPr="00BA2119" w:rsidRDefault="00BA2119" w:rsidP="002A67EA">
            <w:pPr>
              <w:pStyle w:val="Paragraf"/>
              <w:spacing w:after="0" w:line="240" w:lineRule="auto"/>
              <w:jc w:val="center"/>
            </w:pPr>
            <w:r w:rsidRPr="00BA2119">
              <w:t>-2.24</w:t>
            </w:r>
          </w:p>
        </w:tc>
        <w:tc>
          <w:tcPr>
            <w:tcW w:w="0" w:type="auto"/>
          </w:tcPr>
          <w:p w14:paraId="2859136C" w14:textId="653EEF49" w:rsidR="00BA2119" w:rsidRPr="00BA2119" w:rsidRDefault="00863758" w:rsidP="002A67EA">
            <w:pPr>
              <w:pStyle w:val="Paragraf"/>
              <w:spacing w:after="0" w:line="240" w:lineRule="auto"/>
              <w:jc w:val="center"/>
            </w:pPr>
            <w:r>
              <w:t>Turun</w:t>
            </w:r>
          </w:p>
        </w:tc>
      </w:tr>
      <w:tr w:rsidR="002A67EA" w:rsidRPr="00BA2119" w14:paraId="37481845" w14:textId="77777777" w:rsidTr="002A67EA">
        <w:tc>
          <w:tcPr>
            <w:tcW w:w="0" w:type="auto"/>
            <w:gridSpan w:val="4"/>
          </w:tcPr>
          <w:p w14:paraId="431D7894" w14:textId="644799B2" w:rsidR="002A67EA" w:rsidRPr="00863758" w:rsidRDefault="002A67EA" w:rsidP="002A67EA">
            <w:pPr>
              <w:pStyle w:val="Paragraf"/>
              <w:spacing w:after="0" w:line="240" w:lineRule="auto"/>
              <w:jc w:val="center"/>
              <w:rPr>
                <w:b/>
                <w:bCs/>
              </w:rPr>
            </w:pPr>
            <w:r w:rsidRPr="00863758">
              <w:rPr>
                <w:b/>
                <w:bCs/>
              </w:rPr>
              <w:t>Rata-rata</w:t>
            </w:r>
          </w:p>
        </w:tc>
        <w:tc>
          <w:tcPr>
            <w:tcW w:w="0" w:type="auto"/>
          </w:tcPr>
          <w:p w14:paraId="5CA78DFF" w14:textId="77777777" w:rsidR="002A67EA" w:rsidRPr="00863758" w:rsidRDefault="002A67EA" w:rsidP="002A67EA">
            <w:pPr>
              <w:pStyle w:val="Paragraf"/>
              <w:spacing w:after="0" w:line="240" w:lineRule="auto"/>
              <w:jc w:val="center"/>
              <w:rPr>
                <w:b/>
                <w:bCs/>
              </w:rPr>
            </w:pPr>
            <w:r w:rsidRPr="00863758">
              <w:rPr>
                <w:b/>
                <w:bCs/>
              </w:rPr>
              <w:t>2.21</w:t>
            </w:r>
          </w:p>
        </w:tc>
        <w:tc>
          <w:tcPr>
            <w:tcW w:w="0" w:type="auto"/>
          </w:tcPr>
          <w:p w14:paraId="22FF4D60" w14:textId="47C1E373" w:rsidR="002A67EA" w:rsidRPr="00863758" w:rsidRDefault="00863758" w:rsidP="002A67EA">
            <w:pPr>
              <w:pStyle w:val="Paragraf"/>
              <w:spacing w:after="0" w:line="240" w:lineRule="auto"/>
              <w:jc w:val="center"/>
              <w:rPr>
                <w:b/>
                <w:bCs/>
              </w:rPr>
            </w:pPr>
            <w:r w:rsidRPr="00863758">
              <w:rPr>
                <w:b/>
                <w:bCs/>
              </w:rPr>
              <w:t>Naik</w:t>
            </w:r>
          </w:p>
        </w:tc>
      </w:tr>
    </w:tbl>
    <w:p w14:paraId="2ACA9DE2" w14:textId="305277F5" w:rsidR="00296E47" w:rsidRDefault="00296E47" w:rsidP="00296E47">
      <w:pPr>
        <w:pStyle w:val="Paragraf"/>
        <w:numPr>
          <w:ilvl w:val="0"/>
          <w:numId w:val="32"/>
        </w:numPr>
        <w:spacing w:after="0" w:line="240" w:lineRule="auto"/>
      </w:pPr>
      <w:r>
        <w:t>Akurasi sebelum penerapan metode usulan</w:t>
      </w:r>
    </w:p>
    <w:p w14:paraId="06C1D991" w14:textId="073BFDA8" w:rsidR="00BA2119" w:rsidRDefault="00296E47" w:rsidP="00BA2119">
      <w:pPr>
        <w:pStyle w:val="Paragraf"/>
        <w:numPr>
          <w:ilvl w:val="0"/>
          <w:numId w:val="32"/>
        </w:numPr>
        <w:spacing w:after="0" w:line="240" w:lineRule="auto"/>
      </w:pPr>
      <w:r>
        <w:t>Akurasi setelah penerapan metode usulan</w:t>
      </w:r>
    </w:p>
    <w:p w14:paraId="237ECAA2" w14:textId="464A6508" w:rsidR="002B4B1B" w:rsidRDefault="002B4B1B" w:rsidP="002B4B1B">
      <w:pPr>
        <w:pStyle w:val="Paragraf"/>
        <w:ind w:left="709"/>
      </w:pPr>
      <w:r w:rsidRPr="00D93051">
        <w:lastRenderedPageBreak/>
        <w:t xml:space="preserve">Adapun visualisasi hasil pengujian data sebelum dan sesudah penerapan metode usulan dengan model </w:t>
      </w:r>
      <w:r>
        <w:t>SVM</w:t>
      </w:r>
      <w:r w:rsidRPr="00D93051">
        <w:t xml:space="preserve"> dapat dilihat pada gambar V.</w:t>
      </w:r>
      <w:r w:rsidR="002D135E">
        <w:t>10</w:t>
      </w:r>
      <w:r w:rsidRPr="00D93051">
        <w:t>.</w:t>
      </w:r>
    </w:p>
    <w:p w14:paraId="08E43CBC" w14:textId="77777777" w:rsidR="002B4B1B" w:rsidRDefault="00BA2119" w:rsidP="00A50F01">
      <w:pPr>
        <w:pStyle w:val="Paragraf"/>
        <w:keepNext/>
        <w:spacing w:after="0"/>
        <w:ind w:left="709"/>
      </w:pPr>
      <w:r>
        <w:rPr>
          <w:noProof/>
        </w:rPr>
        <w:drawing>
          <wp:inline distT="0" distB="0" distL="0" distR="0" wp14:anchorId="5A44D5C9" wp14:editId="0B3BFEC5">
            <wp:extent cx="4611757" cy="2976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vm_miring_per_class.png"/>
                    <pic:cNvPicPr/>
                  </pic:nvPicPr>
                  <pic:blipFill rotWithShape="1">
                    <a:blip r:embed="rId48" cstate="print">
                      <a:extLst>
                        <a:ext uri="{28A0092B-C50C-407E-A947-70E740481C1C}">
                          <a14:useLocalDpi xmlns:a14="http://schemas.microsoft.com/office/drawing/2010/main" val="0"/>
                        </a:ext>
                      </a:extLst>
                    </a:blip>
                    <a:srcRect l="9267" t="11527" r="9384" b="962"/>
                    <a:stretch/>
                  </pic:blipFill>
                  <pic:spPr bwMode="auto">
                    <a:xfrm>
                      <a:off x="0" y="0"/>
                      <a:ext cx="4744801" cy="3062574"/>
                    </a:xfrm>
                    <a:prstGeom prst="rect">
                      <a:avLst/>
                    </a:prstGeom>
                    <a:ln>
                      <a:noFill/>
                    </a:ln>
                    <a:extLst>
                      <a:ext uri="{53640926-AAD7-44D8-BBD7-CCE9431645EC}">
                        <a14:shadowObscured xmlns:a14="http://schemas.microsoft.com/office/drawing/2010/main"/>
                      </a:ext>
                    </a:extLst>
                  </pic:spPr>
                </pic:pic>
              </a:graphicData>
            </a:graphic>
          </wp:inline>
        </w:drawing>
      </w:r>
    </w:p>
    <w:p w14:paraId="632923D5" w14:textId="5D54C817" w:rsidR="00BA2119" w:rsidRDefault="002B4B1B" w:rsidP="00947455">
      <w:pPr>
        <w:pStyle w:val="JudulGambar"/>
        <w:ind w:left="709"/>
      </w:pPr>
      <w:bookmarkStart w:id="143" w:name="_Toc213715589"/>
      <w:r>
        <w:t>Gambar V.</w:t>
      </w:r>
      <w:r w:rsidR="00E75C94">
        <w:fldChar w:fldCharType="begin"/>
      </w:r>
      <w:r w:rsidR="00E75C94">
        <w:instrText xml:space="preserve"> SEQ Gambar_V. \* ARABIC </w:instrText>
      </w:r>
      <w:r w:rsidR="00E75C94">
        <w:fldChar w:fldCharType="separate"/>
      </w:r>
      <w:r w:rsidR="003A7653">
        <w:rPr>
          <w:noProof/>
        </w:rPr>
        <w:t>10</w:t>
      </w:r>
      <w:r w:rsidR="00E75C94">
        <w:rPr>
          <w:noProof/>
        </w:rPr>
        <w:fldChar w:fldCharType="end"/>
      </w:r>
      <w:r>
        <w:t xml:space="preserve"> </w:t>
      </w:r>
      <w:r w:rsidRPr="00416F68">
        <w:t xml:space="preserve">Hasil akurasi data wajah </w:t>
      </w:r>
      <w:r w:rsidRPr="002B4B1B">
        <w:rPr>
          <w:i/>
          <w:iCs/>
        </w:rPr>
        <w:t>non-frontal</w:t>
      </w:r>
      <w:r w:rsidRPr="00416F68">
        <w:t xml:space="preserve"> dengan </w:t>
      </w:r>
      <w:r>
        <w:t>SVM</w:t>
      </w:r>
      <w:bookmarkEnd w:id="143"/>
    </w:p>
    <w:p w14:paraId="3D7EBFD9" w14:textId="77777777" w:rsidR="00947455" w:rsidRDefault="00947455" w:rsidP="00947455">
      <w:pPr>
        <w:pStyle w:val="Paragraf"/>
        <w:spacing w:after="0"/>
      </w:pPr>
    </w:p>
    <w:p w14:paraId="0308A21C" w14:textId="085921D1" w:rsidR="00BB0526" w:rsidRPr="00B75220" w:rsidRDefault="00BB0526" w:rsidP="00BB0526">
      <w:pPr>
        <w:pStyle w:val="Judulbabsub1"/>
        <w:numPr>
          <w:ilvl w:val="2"/>
          <w:numId w:val="6"/>
        </w:numPr>
        <w:rPr>
          <w:i/>
          <w:iCs/>
        </w:rPr>
      </w:pPr>
      <w:bookmarkStart w:id="144" w:name="_Toc213608324"/>
      <w:r>
        <w:t>Hasil pada Wajah yang Tertutup Oklusi Tangan (Horizontal)</w:t>
      </w:r>
      <w:bookmarkEnd w:id="144"/>
    </w:p>
    <w:p w14:paraId="71E38A54" w14:textId="7812F9F0" w:rsidR="00377560" w:rsidRDefault="00B521B2" w:rsidP="00377560">
      <w:pPr>
        <w:pStyle w:val="Paragraf"/>
      </w:pPr>
      <w:r>
        <w:t>Walaupun metode usulan tidak dirancang untuk kasus seperti pada gambar V.11</w:t>
      </w:r>
      <w:r w:rsidR="00377560">
        <w:t xml:space="preserve">, </w:t>
      </w:r>
      <w:r>
        <w:t xml:space="preserve">namun </w:t>
      </w:r>
      <w:r w:rsidR="00377560">
        <w:t xml:space="preserve">metode usulan ini juga </w:t>
      </w:r>
      <w:r>
        <w:t xml:space="preserve">tetap diujikan </w:t>
      </w:r>
      <w:r w:rsidR="00377560">
        <w:t>terhadap data wajah dengan oklusi tangan horizontal</w:t>
      </w:r>
      <w:r>
        <w:t xml:space="preserve">, karena kondisi tersebut </w:t>
      </w:r>
      <w:r w:rsidR="00377560">
        <w:t xml:space="preserve">juga kerap terjadi terutama dalam dunia pendidikan daring. </w:t>
      </w:r>
    </w:p>
    <w:p w14:paraId="35E275DA" w14:textId="77777777" w:rsidR="00377560" w:rsidRDefault="00377560" w:rsidP="00377560">
      <w:pPr>
        <w:pStyle w:val="Paragraf"/>
        <w:keepNext/>
        <w:spacing w:after="0"/>
      </w:pPr>
      <w:r>
        <w:rPr>
          <w:noProof/>
        </w:rPr>
        <w:drawing>
          <wp:inline distT="0" distB="0" distL="0" distR="0" wp14:anchorId="263A5503" wp14:editId="315A361A">
            <wp:extent cx="5067055" cy="755374"/>
            <wp:effectExtent l="0" t="0" r="635"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9.png"/>
                    <pic:cNvPicPr/>
                  </pic:nvPicPr>
                  <pic:blipFill rotWithShape="1">
                    <a:blip r:embed="rId49" cstate="print">
                      <a:extLst>
                        <a:ext uri="{28A0092B-C50C-407E-A947-70E740481C1C}">
                          <a14:useLocalDpi xmlns:a14="http://schemas.microsoft.com/office/drawing/2010/main" val="0"/>
                        </a:ext>
                      </a:extLst>
                    </a:blip>
                    <a:srcRect l="872" t="18520" r="935" b="55454"/>
                    <a:stretch/>
                  </pic:blipFill>
                  <pic:spPr bwMode="auto">
                    <a:xfrm>
                      <a:off x="0" y="0"/>
                      <a:ext cx="5250821" cy="782769"/>
                    </a:xfrm>
                    <a:prstGeom prst="rect">
                      <a:avLst/>
                    </a:prstGeom>
                    <a:ln>
                      <a:noFill/>
                    </a:ln>
                    <a:extLst>
                      <a:ext uri="{53640926-AAD7-44D8-BBD7-CCE9431645EC}">
                        <a14:shadowObscured xmlns:a14="http://schemas.microsoft.com/office/drawing/2010/main"/>
                      </a:ext>
                    </a:extLst>
                  </pic:spPr>
                </pic:pic>
              </a:graphicData>
            </a:graphic>
          </wp:inline>
        </w:drawing>
      </w:r>
    </w:p>
    <w:p w14:paraId="10E6036F" w14:textId="0C58AEE6" w:rsidR="00377560" w:rsidRDefault="00377560" w:rsidP="00B521B2">
      <w:pPr>
        <w:pStyle w:val="JudulGambar"/>
      </w:pPr>
      <w:bookmarkStart w:id="145" w:name="_Toc213715590"/>
      <w:r>
        <w:t>Gambar V.</w:t>
      </w:r>
      <w:r w:rsidR="00E75C94">
        <w:fldChar w:fldCharType="begin"/>
      </w:r>
      <w:r w:rsidR="00E75C94">
        <w:instrText xml:space="preserve"> SEQ Gambar_V. \* ARABIC </w:instrText>
      </w:r>
      <w:r w:rsidR="00E75C94">
        <w:fldChar w:fldCharType="separate"/>
      </w:r>
      <w:r w:rsidR="003A7653">
        <w:rPr>
          <w:noProof/>
        </w:rPr>
        <w:t>11</w:t>
      </w:r>
      <w:r w:rsidR="00E75C94">
        <w:rPr>
          <w:noProof/>
        </w:rPr>
        <w:fldChar w:fldCharType="end"/>
      </w:r>
      <w:r>
        <w:t xml:space="preserve"> Kondisi wajah tertutup tangan pada bagian bawah (mulut)</w:t>
      </w:r>
      <w:bookmarkEnd w:id="145"/>
    </w:p>
    <w:p w14:paraId="03120EB0" w14:textId="1F3A37C6" w:rsidR="00B521B2" w:rsidRDefault="00B521B2" w:rsidP="00B521B2">
      <w:pPr>
        <w:pStyle w:val="Paragraf"/>
        <w:spacing w:before="240"/>
      </w:pPr>
      <w:r>
        <w:t xml:space="preserve">Pengujian dilakukan hanya dengan </w:t>
      </w:r>
      <w:r w:rsidR="003B56B3" w:rsidRPr="003B56B3">
        <w:rPr>
          <w:i/>
        </w:rPr>
        <w:t>dataset</w:t>
      </w:r>
      <w:r>
        <w:t xml:space="preserve"> RafDB yang telah diseleksi</w:t>
      </w:r>
      <w:r w:rsidR="00376021">
        <w:t xml:space="preserve"> dengan jumlah sesuai pada tabel V.9</w:t>
      </w:r>
      <w:r>
        <w:t xml:space="preserve">, dimana </w:t>
      </w:r>
      <w:r w:rsidR="003B56B3" w:rsidRPr="003B56B3">
        <w:rPr>
          <w:i/>
        </w:rPr>
        <w:t>dataset</w:t>
      </w:r>
      <w:r>
        <w:t xml:space="preserve"> </w:t>
      </w:r>
      <w:r w:rsidR="00376021">
        <w:t>tersebut</w:t>
      </w:r>
      <w:r>
        <w:t xml:space="preserve"> tidak ikut dilatihkan pada </w:t>
      </w:r>
      <w:r w:rsidRPr="00B521B2">
        <w:rPr>
          <w:i/>
          <w:iCs/>
        </w:rPr>
        <w:t>training</w:t>
      </w:r>
      <w:r>
        <w:t xml:space="preserve"> model CNN yang hanya menggunakan data </w:t>
      </w:r>
      <w:r w:rsidRPr="00377560">
        <w:rPr>
          <w:i/>
          <w:iCs/>
        </w:rPr>
        <w:t>frontal face</w:t>
      </w:r>
      <w:r>
        <w:t xml:space="preserve"> saja.</w:t>
      </w:r>
    </w:p>
    <w:p w14:paraId="674A25BC" w14:textId="19CA328E" w:rsidR="00B521B2" w:rsidRDefault="00B521B2" w:rsidP="00B521B2">
      <w:pPr>
        <w:pStyle w:val="judulTabel"/>
      </w:pPr>
      <w:bookmarkStart w:id="146" w:name="_Toc213608600"/>
      <w:r>
        <w:t>Tabel V.</w:t>
      </w:r>
      <w:r w:rsidR="00E75C94">
        <w:fldChar w:fldCharType="begin"/>
      </w:r>
      <w:r w:rsidR="00E75C94">
        <w:instrText xml:space="preserve"> SEQ Tabel_V. \* ARABIC </w:instrText>
      </w:r>
      <w:r w:rsidR="00E75C94">
        <w:fldChar w:fldCharType="separate"/>
      </w:r>
      <w:r w:rsidR="003A7653">
        <w:rPr>
          <w:noProof/>
        </w:rPr>
        <w:t>9</w:t>
      </w:r>
      <w:r w:rsidR="00E75C94">
        <w:rPr>
          <w:noProof/>
        </w:rPr>
        <w:fldChar w:fldCharType="end"/>
      </w:r>
      <w:r>
        <w:t xml:space="preserve"> Jumlah data uji wajah dengan</w:t>
      </w:r>
      <w:r>
        <w:rPr>
          <w:noProof/>
        </w:rPr>
        <w:t xml:space="preserve"> oklusi tangan (horizontal)</w:t>
      </w:r>
      <w:bookmarkEnd w:id="146"/>
    </w:p>
    <w:tbl>
      <w:tblPr>
        <w:tblStyle w:val="TableGridLight"/>
        <w:tblW w:w="5000" w:type="pct"/>
        <w:jc w:val="center"/>
        <w:tblLook w:val="0000" w:firstRow="0" w:lastRow="0" w:firstColumn="0" w:lastColumn="0" w:noHBand="0" w:noVBand="0"/>
      </w:tblPr>
      <w:tblGrid>
        <w:gridCol w:w="1131"/>
        <w:gridCol w:w="1132"/>
        <w:gridCol w:w="1132"/>
        <w:gridCol w:w="1130"/>
        <w:gridCol w:w="1130"/>
        <w:gridCol w:w="1130"/>
        <w:gridCol w:w="1128"/>
      </w:tblGrid>
      <w:tr w:rsidR="00B521B2" w:rsidRPr="00B521B2" w14:paraId="0F4CBECF" w14:textId="77777777" w:rsidTr="00B521B2">
        <w:trPr>
          <w:jc w:val="center"/>
        </w:trPr>
        <w:tc>
          <w:tcPr>
            <w:tcW w:w="715" w:type="pct"/>
          </w:tcPr>
          <w:p w14:paraId="69A0BAB0" w14:textId="3C401D83" w:rsidR="00B521B2" w:rsidRPr="00B521B2" w:rsidRDefault="00B521B2" w:rsidP="00B521B2">
            <w:pPr>
              <w:pStyle w:val="Paragraf"/>
              <w:spacing w:after="0" w:line="240" w:lineRule="auto"/>
              <w:jc w:val="center"/>
            </w:pPr>
            <w:r w:rsidRPr="00B521B2">
              <w:t>An</w:t>
            </w:r>
            <w:r>
              <w:t>gry</w:t>
            </w:r>
          </w:p>
        </w:tc>
        <w:tc>
          <w:tcPr>
            <w:tcW w:w="715" w:type="pct"/>
          </w:tcPr>
          <w:p w14:paraId="5626EAF2" w14:textId="3F031D16" w:rsidR="00B521B2" w:rsidRPr="00B521B2" w:rsidRDefault="00B521B2" w:rsidP="00B521B2">
            <w:pPr>
              <w:pStyle w:val="Paragraf"/>
              <w:spacing w:after="0" w:line="240" w:lineRule="auto"/>
              <w:jc w:val="center"/>
            </w:pPr>
            <w:r w:rsidRPr="00B521B2">
              <w:t>Di</w:t>
            </w:r>
            <w:r>
              <w:t>sgust</w:t>
            </w:r>
          </w:p>
        </w:tc>
        <w:tc>
          <w:tcPr>
            <w:tcW w:w="715" w:type="pct"/>
          </w:tcPr>
          <w:p w14:paraId="2E102D2B" w14:textId="3B0A5997" w:rsidR="00B521B2" w:rsidRPr="00B521B2" w:rsidRDefault="00B521B2" w:rsidP="00B521B2">
            <w:pPr>
              <w:pStyle w:val="Paragraf"/>
              <w:spacing w:after="0" w:line="240" w:lineRule="auto"/>
              <w:jc w:val="center"/>
            </w:pPr>
            <w:r w:rsidRPr="00B521B2">
              <w:t>Fe</w:t>
            </w:r>
            <w:r>
              <w:t>ar</w:t>
            </w:r>
          </w:p>
        </w:tc>
        <w:tc>
          <w:tcPr>
            <w:tcW w:w="714" w:type="pct"/>
          </w:tcPr>
          <w:p w14:paraId="3DA189A3" w14:textId="72CF09A1" w:rsidR="00B521B2" w:rsidRPr="00B521B2" w:rsidRDefault="00B521B2" w:rsidP="00B521B2">
            <w:pPr>
              <w:pStyle w:val="Paragraf"/>
              <w:spacing w:after="0" w:line="240" w:lineRule="auto"/>
              <w:jc w:val="center"/>
            </w:pPr>
            <w:r w:rsidRPr="00B521B2">
              <w:t>Ha</w:t>
            </w:r>
            <w:r>
              <w:t>ppy</w:t>
            </w:r>
          </w:p>
        </w:tc>
        <w:tc>
          <w:tcPr>
            <w:tcW w:w="714" w:type="pct"/>
          </w:tcPr>
          <w:p w14:paraId="792A02D6" w14:textId="7FB2EE13" w:rsidR="00B521B2" w:rsidRPr="00B521B2" w:rsidRDefault="00B521B2" w:rsidP="00B521B2">
            <w:pPr>
              <w:pStyle w:val="Paragraf"/>
              <w:spacing w:after="0" w:line="240" w:lineRule="auto"/>
              <w:jc w:val="center"/>
            </w:pPr>
            <w:r w:rsidRPr="00B521B2">
              <w:t>Ne</w:t>
            </w:r>
            <w:r>
              <w:t>utral</w:t>
            </w:r>
          </w:p>
        </w:tc>
        <w:tc>
          <w:tcPr>
            <w:tcW w:w="714" w:type="pct"/>
          </w:tcPr>
          <w:p w14:paraId="5BBBB6AA" w14:textId="453D7CA0" w:rsidR="00B521B2" w:rsidRPr="00B521B2" w:rsidRDefault="00B521B2" w:rsidP="00B521B2">
            <w:pPr>
              <w:pStyle w:val="Paragraf"/>
              <w:spacing w:after="0" w:line="240" w:lineRule="auto"/>
              <w:jc w:val="center"/>
            </w:pPr>
            <w:r w:rsidRPr="00B521B2">
              <w:t>Sa</w:t>
            </w:r>
            <w:r>
              <w:t>d</w:t>
            </w:r>
          </w:p>
        </w:tc>
        <w:tc>
          <w:tcPr>
            <w:tcW w:w="714" w:type="pct"/>
          </w:tcPr>
          <w:p w14:paraId="4B5B7964" w14:textId="2439D8C8" w:rsidR="00B521B2" w:rsidRPr="00B521B2" w:rsidRDefault="00B521B2" w:rsidP="00B521B2">
            <w:pPr>
              <w:pStyle w:val="Paragraf"/>
              <w:spacing w:after="0" w:line="240" w:lineRule="auto"/>
              <w:jc w:val="center"/>
            </w:pPr>
            <w:r w:rsidRPr="00B521B2">
              <w:t>Su</w:t>
            </w:r>
            <w:r>
              <w:t>rprise</w:t>
            </w:r>
          </w:p>
        </w:tc>
      </w:tr>
      <w:tr w:rsidR="00B521B2" w:rsidRPr="00B521B2" w14:paraId="026E563C" w14:textId="77777777" w:rsidTr="00B521B2">
        <w:trPr>
          <w:trHeight w:val="20"/>
          <w:jc w:val="center"/>
        </w:trPr>
        <w:tc>
          <w:tcPr>
            <w:tcW w:w="715" w:type="pct"/>
          </w:tcPr>
          <w:p w14:paraId="0E40B7A3" w14:textId="77777777" w:rsidR="00B521B2" w:rsidRPr="00B521B2" w:rsidRDefault="00B521B2" w:rsidP="00B521B2">
            <w:pPr>
              <w:pStyle w:val="Paragraf"/>
              <w:spacing w:after="0" w:line="240" w:lineRule="auto"/>
              <w:jc w:val="center"/>
            </w:pPr>
            <w:r w:rsidRPr="00B521B2">
              <w:t>106</w:t>
            </w:r>
          </w:p>
        </w:tc>
        <w:tc>
          <w:tcPr>
            <w:tcW w:w="715" w:type="pct"/>
          </w:tcPr>
          <w:p w14:paraId="63D190AD" w14:textId="77777777" w:rsidR="00B521B2" w:rsidRPr="00B521B2" w:rsidRDefault="00B521B2" w:rsidP="00B521B2">
            <w:pPr>
              <w:pStyle w:val="Paragraf"/>
              <w:spacing w:after="0" w:line="240" w:lineRule="auto"/>
              <w:jc w:val="center"/>
            </w:pPr>
            <w:r w:rsidRPr="00B521B2">
              <w:t>62</w:t>
            </w:r>
          </w:p>
        </w:tc>
        <w:tc>
          <w:tcPr>
            <w:tcW w:w="715" w:type="pct"/>
          </w:tcPr>
          <w:p w14:paraId="79A819FB" w14:textId="77777777" w:rsidR="00B521B2" w:rsidRPr="00B521B2" w:rsidRDefault="00B521B2" w:rsidP="00B521B2">
            <w:pPr>
              <w:pStyle w:val="Paragraf"/>
              <w:spacing w:after="0" w:line="240" w:lineRule="auto"/>
              <w:jc w:val="center"/>
            </w:pPr>
            <w:r w:rsidRPr="00B521B2">
              <w:t>73</w:t>
            </w:r>
          </w:p>
        </w:tc>
        <w:tc>
          <w:tcPr>
            <w:tcW w:w="714" w:type="pct"/>
          </w:tcPr>
          <w:p w14:paraId="40F9A9EB" w14:textId="77777777" w:rsidR="00B521B2" w:rsidRPr="00B521B2" w:rsidRDefault="00B521B2" w:rsidP="00B521B2">
            <w:pPr>
              <w:pStyle w:val="Paragraf"/>
              <w:spacing w:after="0" w:line="240" w:lineRule="auto"/>
              <w:jc w:val="center"/>
            </w:pPr>
            <w:r w:rsidRPr="00B521B2">
              <w:t>200</w:t>
            </w:r>
          </w:p>
        </w:tc>
        <w:tc>
          <w:tcPr>
            <w:tcW w:w="714" w:type="pct"/>
          </w:tcPr>
          <w:p w14:paraId="44F88066" w14:textId="77777777" w:rsidR="00B521B2" w:rsidRPr="00B521B2" w:rsidRDefault="00B521B2" w:rsidP="00B521B2">
            <w:pPr>
              <w:pStyle w:val="Paragraf"/>
              <w:spacing w:after="0" w:line="240" w:lineRule="auto"/>
              <w:jc w:val="center"/>
            </w:pPr>
            <w:r w:rsidRPr="00B521B2">
              <w:t>200</w:t>
            </w:r>
          </w:p>
        </w:tc>
        <w:tc>
          <w:tcPr>
            <w:tcW w:w="714" w:type="pct"/>
          </w:tcPr>
          <w:p w14:paraId="0C62B5B4" w14:textId="77777777" w:rsidR="00B521B2" w:rsidRPr="00B521B2" w:rsidRDefault="00B521B2" w:rsidP="00B521B2">
            <w:pPr>
              <w:pStyle w:val="Paragraf"/>
              <w:spacing w:after="0" w:line="240" w:lineRule="auto"/>
              <w:jc w:val="center"/>
            </w:pPr>
            <w:r w:rsidRPr="00B521B2">
              <w:t>200</w:t>
            </w:r>
          </w:p>
        </w:tc>
        <w:tc>
          <w:tcPr>
            <w:tcW w:w="714" w:type="pct"/>
          </w:tcPr>
          <w:p w14:paraId="41E17C67" w14:textId="77777777" w:rsidR="00B521B2" w:rsidRPr="00B521B2" w:rsidRDefault="00B521B2" w:rsidP="00B521B2">
            <w:pPr>
              <w:pStyle w:val="Paragraf"/>
              <w:spacing w:after="0" w:line="240" w:lineRule="auto"/>
              <w:jc w:val="center"/>
            </w:pPr>
            <w:r w:rsidRPr="00B521B2">
              <w:t>200</w:t>
            </w:r>
          </w:p>
        </w:tc>
      </w:tr>
    </w:tbl>
    <w:p w14:paraId="735D9EC4" w14:textId="77777777" w:rsidR="00B521B2" w:rsidRDefault="00B521B2" w:rsidP="00377560">
      <w:pPr>
        <w:pStyle w:val="Paragraf"/>
      </w:pPr>
    </w:p>
    <w:p w14:paraId="760FFB79" w14:textId="2077E67F" w:rsidR="00E95A9C" w:rsidRPr="00E95A9C" w:rsidRDefault="00E95A9C" w:rsidP="00E95A9C">
      <w:pPr>
        <w:pStyle w:val="Paragraf"/>
      </w:pPr>
      <w:r>
        <w:lastRenderedPageBreak/>
        <w:t xml:space="preserve">Hasil penerapan metode usulan terhadap wajah dengan oklusi tangan di bagian mulut (gambar V.11) tervisualisasi pada gambar V.12, dimana hasil tangan yang menutupi bagian mulut dirubah menjadi sedikit </w:t>
      </w:r>
      <w:r w:rsidRPr="00E95A9C">
        <w:rPr>
          <w:i/>
          <w:iCs/>
        </w:rPr>
        <w:t>blur</w:t>
      </w:r>
      <w:r>
        <w:t xml:space="preserve"> dan seakan warnanya menyatu dengan </w:t>
      </w:r>
      <w:r w:rsidRPr="00E95A9C">
        <w:rPr>
          <w:i/>
          <w:iCs/>
        </w:rPr>
        <w:t>pixel</w:t>
      </w:r>
      <w:r>
        <w:t xml:space="preserve"> disekitarnya.</w:t>
      </w:r>
    </w:p>
    <w:p w14:paraId="6C3EA33F" w14:textId="77777777" w:rsidR="00E95A9C" w:rsidRDefault="00377560" w:rsidP="00E95A9C">
      <w:pPr>
        <w:pStyle w:val="Paragraf"/>
        <w:keepNext/>
        <w:jc w:val="center"/>
      </w:pPr>
      <w:r>
        <w:rPr>
          <w:noProof/>
        </w:rPr>
        <w:drawing>
          <wp:inline distT="0" distB="0" distL="0" distR="0" wp14:anchorId="59A7A35A" wp14:editId="1D91E53C">
            <wp:extent cx="4992673" cy="2190056"/>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50" cstate="print">
                      <a:extLst>
                        <a:ext uri="{28A0092B-C50C-407E-A947-70E740481C1C}">
                          <a14:useLocalDpi xmlns:a14="http://schemas.microsoft.com/office/drawing/2010/main" val="0"/>
                        </a:ext>
                      </a:extLst>
                    </a:blip>
                    <a:srcRect l="4597" t="7880" r="4773" b="21437"/>
                    <a:stretch/>
                  </pic:blipFill>
                  <pic:spPr bwMode="auto">
                    <a:xfrm>
                      <a:off x="0" y="0"/>
                      <a:ext cx="5130763" cy="2250630"/>
                    </a:xfrm>
                    <a:prstGeom prst="rect">
                      <a:avLst/>
                    </a:prstGeom>
                    <a:ln>
                      <a:noFill/>
                    </a:ln>
                    <a:extLst>
                      <a:ext uri="{53640926-AAD7-44D8-BBD7-CCE9431645EC}">
                        <a14:shadowObscured xmlns:a14="http://schemas.microsoft.com/office/drawing/2010/main"/>
                      </a:ext>
                    </a:extLst>
                  </pic:spPr>
                </pic:pic>
              </a:graphicData>
            </a:graphic>
          </wp:inline>
        </w:drawing>
      </w:r>
    </w:p>
    <w:p w14:paraId="7D59FFF1" w14:textId="1BB6BBC9" w:rsidR="00E95A9C" w:rsidRDefault="00E95A9C" w:rsidP="00E95A9C">
      <w:pPr>
        <w:pStyle w:val="JudulGambar"/>
        <w:ind w:left="1418" w:hanging="1418"/>
        <w:jc w:val="both"/>
      </w:pPr>
      <w:bookmarkStart w:id="147" w:name="_Toc213715591"/>
      <w:r>
        <w:t>Gambar V.</w:t>
      </w:r>
      <w:r w:rsidR="00E75C94">
        <w:fldChar w:fldCharType="begin"/>
      </w:r>
      <w:r w:rsidR="00E75C94">
        <w:instrText xml:space="preserve"> SEQ Gambar_V. \* ARABIC </w:instrText>
      </w:r>
      <w:r w:rsidR="00E75C94">
        <w:fldChar w:fldCharType="separate"/>
      </w:r>
      <w:r w:rsidR="003A7653">
        <w:rPr>
          <w:noProof/>
        </w:rPr>
        <w:t>12</w:t>
      </w:r>
      <w:r w:rsidR="00E75C94">
        <w:rPr>
          <w:noProof/>
        </w:rPr>
        <w:fldChar w:fldCharType="end"/>
      </w:r>
      <w:r>
        <w:t xml:space="preserve"> </w:t>
      </w:r>
      <w:r>
        <w:tab/>
      </w:r>
      <w:r w:rsidRPr="00D14363">
        <w:t>Hasil penerapan metode usulan terhadap wajah dengan oklusi tangan pada bagian bawah wajah</w:t>
      </w:r>
      <w:bookmarkEnd w:id="147"/>
    </w:p>
    <w:p w14:paraId="690BD638" w14:textId="77777777" w:rsidR="00E95A9C" w:rsidRDefault="00E95A9C" w:rsidP="00E95A9C">
      <w:pPr>
        <w:pStyle w:val="JudulGambar"/>
        <w:spacing w:after="0"/>
        <w:ind w:left="1418" w:hanging="1418"/>
        <w:jc w:val="both"/>
      </w:pPr>
    </w:p>
    <w:p w14:paraId="440B2D79" w14:textId="2D5EA69D" w:rsidR="00377560" w:rsidRDefault="00E95A9C" w:rsidP="00B54AB3">
      <w:pPr>
        <w:pStyle w:val="Paragraf"/>
      </w:pPr>
      <w:r>
        <w:t>Hasil pada tabel V.10 menunjukkan performa keberhasilan model untuk mendeteksi objek wajah. Terlihat dari 4 model yang di</w:t>
      </w:r>
      <w:r w:rsidR="00B54AB3">
        <w:t>ujikan, hanya FaceLib yang tidak berhasil secara 100% untuk mendeteksi wajah dengan oklusi tangan pada bagian mulut.</w:t>
      </w:r>
    </w:p>
    <w:p w14:paraId="34536BA9" w14:textId="71DA605B" w:rsidR="00E95A9C" w:rsidRDefault="00E95A9C" w:rsidP="00E95A9C">
      <w:pPr>
        <w:pStyle w:val="judulTabel"/>
        <w:ind w:left="1276" w:hanging="1276"/>
        <w:jc w:val="both"/>
      </w:pPr>
      <w:bookmarkStart w:id="148" w:name="_Toc213608601"/>
      <w:r>
        <w:t>Tabel V.</w:t>
      </w:r>
      <w:r w:rsidR="00E75C94">
        <w:fldChar w:fldCharType="begin"/>
      </w:r>
      <w:r w:rsidR="00E75C94">
        <w:instrText xml:space="preserve"> SEQ Tabel_V. \* ARABIC </w:instrText>
      </w:r>
      <w:r w:rsidR="00E75C94">
        <w:fldChar w:fldCharType="separate"/>
      </w:r>
      <w:r w:rsidR="003A7653">
        <w:rPr>
          <w:noProof/>
        </w:rPr>
        <w:t>10</w:t>
      </w:r>
      <w:r w:rsidR="00E75C94">
        <w:rPr>
          <w:noProof/>
        </w:rPr>
        <w:fldChar w:fldCharType="end"/>
      </w:r>
      <w:r>
        <w:t xml:space="preserve"> </w:t>
      </w:r>
      <w:r>
        <w:tab/>
        <w:t>Performa model dalam mendeteksi wajah pada wajah yang teroklusi tangan pada bagian mulut</w:t>
      </w:r>
      <w:bookmarkEnd w:id="148"/>
    </w:p>
    <w:tbl>
      <w:tblPr>
        <w:tblStyle w:val="TableGridLight"/>
        <w:tblW w:w="5000" w:type="pct"/>
        <w:jc w:val="center"/>
        <w:tblLook w:val="04A0" w:firstRow="1" w:lastRow="0" w:firstColumn="1" w:lastColumn="0" w:noHBand="0" w:noVBand="1"/>
      </w:tblPr>
      <w:tblGrid>
        <w:gridCol w:w="1857"/>
        <w:gridCol w:w="1367"/>
        <w:gridCol w:w="1717"/>
        <w:gridCol w:w="1486"/>
        <w:gridCol w:w="1486"/>
      </w:tblGrid>
      <w:tr w:rsidR="00377560" w:rsidRPr="00BE723A" w14:paraId="302FDEE7" w14:textId="77777777" w:rsidTr="00E95A9C">
        <w:trPr>
          <w:jc w:val="center"/>
        </w:trPr>
        <w:tc>
          <w:tcPr>
            <w:tcW w:w="1173" w:type="pct"/>
          </w:tcPr>
          <w:p w14:paraId="7BDC51B8" w14:textId="6126D615" w:rsidR="00377560" w:rsidRPr="00BE723A" w:rsidRDefault="00E95A9C" w:rsidP="00E95A9C">
            <w:pPr>
              <w:pStyle w:val="Paragraf"/>
              <w:spacing w:after="0" w:line="240" w:lineRule="auto"/>
              <w:jc w:val="center"/>
            </w:pPr>
            <w:r>
              <w:t>Emosi</w:t>
            </w:r>
          </w:p>
        </w:tc>
        <w:tc>
          <w:tcPr>
            <w:tcW w:w="864" w:type="pct"/>
          </w:tcPr>
          <w:p w14:paraId="4E380D15" w14:textId="77777777" w:rsidR="00377560" w:rsidRDefault="00377560" w:rsidP="00E95A9C">
            <w:pPr>
              <w:pStyle w:val="Paragraf"/>
              <w:spacing w:after="0" w:line="240" w:lineRule="auto"/>
              <w:jc w:val="center"/>
            </w:pPr>
            <w:r>
              <w:t>CNN (%)</w:t>
            </w:r>
          </w:p>
        </w:tc>
        <w:tc>
          <w:tcPr>
            <w:tcW w:w="1085" w:type="pct"/>
          </w:tcPr>
          <w:p w14:paraId="575AC79A" w14:textId="77777777" w:rsidR="00377560" w:rsidRPr="00BE723A" w:rsidRDefault="00377560" w:rsidP="00E95A9C">
            <w:pPr>
              <w:pStyle w:val="Paragraf"/>
              <w:spacing w:after="0" w:line="240" w:lineRule="auto"/>
              <w:jc w:val="center"/>
            </w:pPr>
            <w:r>
              <w:t>DeepFace (%)</w:t>
            </w:r>
          </w:p>
        </w:tc>
        <w:tc>
          <w:tcPr>
            <w:tcW w:w="939" w:type="pct"/>
          </w:tcPr>
          <w:p w14:paraId="50A84B24" w14:textId="77777777" w:rsidR="00377560" w:rsidRPr="00BE723A" w:rsidRDefault="00377560" w:rsidP="00E95A9C">
            <w:pPr>
              <w:pStyle w:val="Paragraf"/>
              <w:spacing w:after="0" w:line="240" w:lineRule="auto"/>
              <w:jc w:val="center"/>
            </w:pPr>
            <w:r>
              <w:t>FaceLib (%)</w:t>
            </w:r>
          </w:p>
        </w:tc>
        <w:tc>
          <w:tcPr>
            <w:tcW w:w="939" w:type="pct"/>
          </w:tcPr>
          <w:p w14:paraId="63578901" w14:textId="77777777" w:rsidR="00377560" w:rsidRPr="00BE723A" w:rsidRDefault="00377560" w:rsidP="00E95A9C">
            <w:pPr>
              <w:pStyle w:val="Paragraf"/>
              <w:spacing w:after="0" w:line="240" w:lineRule="auto"/>
              <w:jc w:val="center"/>
            </w:pPr>
            <w:r>
              <w:t>SVM (%)</w:t>
            </w:r>
          </w:p>
        </w:tc>
      </w:tr>
      <w:tr w:rsidR="00377560" w:rsidRPr="00BE723A" w14:paraId="7D8EBF0A" w14:textId="77777777" w:rsidTr="00E95A9C">
        <w:trPr>
          <w:jc w:val="center"/>
        </w:trPr>
        <w:tc>
          <w:tcPr>
            <w:tcW w:w="1173" w:type="pct"/>
          </w:tcPr>
          <w:p w14:paraId="37872134" w14:textId="77777777" w:rsidR="00377560" w:rsidRPr="00BE723A" w:rsidRDefault="00377560" w:rsidP="00E95A9C">
            <w:pPr>
              <w:pStyle w:val="Paragraf"/>
              <w:spacing w:after="0" w:line="240" w:lineRule="auto"/>
              <w:jc w:val="left"/>
            </w:pPr>
            <w:r>
              <w:t>Angry</w:t>
            </w:r>
          </w:p>
        </w:tc>
        <w:tc>
          <w:tcPr>
            <w:tcW w:w="864" w:type="pct"/>
          </w:tcPr>
          <w:p w14:paraId="5611A733" w14:textId="77777777" w:rsidR="00377560" w:rsidRDefault="00377560" w:rsidP="00E95A9C">
            <w:pPr>
              <w:pStyle w:val="Paragraf"/>
              <w:spacing w:after="0" w:line="240" w:lineRule="auto"/>
              <w:jc w:val="center"/>
            </w:pPr>
            <w:r>
              <w:t>100</w:t>
            </w:r>
          </w:p>
        </w:tc>
        <w:tc>
          <w:tcPr>
            <w:tcW w:w="1085" w:type="pct"/>
          </w:tcPr>
          <w:p w14:paraId="7E482B29" w14:textId="77777777" w:rsidR="00377560" w:rsidRPr="00BE723A" w:rsidRDefault="00377560" w:rsidP="00E95A9C">
            <w:pPr>
              <w:pStyle w:val="Paragraf"/>
              <w:spacing w:after="0" w:line="240" w:lineRule="auto"/>
              <w:jc w:val="center"/>
            </w:pPr>
            <w:r>
              <w:t>100</w:t>
            </w:r>
          </w:p>
        </w:tc>
        <w:tc>
          <w:tcPr>
            <w:tcW w:w="939" w:type="pct"/>
          </w:tcPr>
          <w:p w14:paraId="31ACC9B8" w14:textId="77777777" w:rsidR="00377560" w:rsidRPr="00BE723A" w:rsidRDefault="00377560" w:rsidP="00E95A9C">
            <w:pPr>
              <w:pStyle w:val="Paragraf"/>
              <w:spacing w:after="0" w:line="240" w:lineRule="auto"/>
              <w:jc w:val="center"/>
            </w:pPr>
            <w:r>
              <w:t>96.22</w:t>
            </w:r>
          </w:p>
        </w:tc>
        <w:tc>
          <w:tcPr>
            <w:tcW w:w="939" w:type="pct"/>
          </w:tcPr>
          <w:p w14:paraId="4CC35B34" w14:textId="77777777" w:rsidR="00377560" w:rsidRPr="00BE723A" w:rsidRDefault="00377560" w:rsidP="00E95A9C">
            <w:pPr>
              <w:pStyle w:val="Paragraf"/>
              <w:spacing w:after="0" w:line="240" w:lineRule="auto"/>
              <w:jc w:val="center"/>
            </w:pPr>
            <w:r>
              <w:t>100</w:t>
            </w:r>
          </w:p>
        </w:tc>
      </w:tr>
      <w:tr w:rsidR="00377560" w:rsidRPr="00BE723A" w14:paraId="64CFB433" w14:textId="77777777" w:rsidTr="00E95A9C">
        <w:trPr>
          <w:jc w:val="center"/>
        </w:trPr>
        <w:tc>
          <w:tcPr>
            <w:tcW w:w="1173" w:type="pct"/>
          </w:tcPr>
          <w:p w14:paraId="6843EB13" w14:textId="77777777" w:rsidR="00377560" w:rsidRPr="00BE723A" w:rsidRDefault="00377560" w:rsidP="00E95A9C">
            <w:pPr>
              <w:pStyle w:val="Paragraf"/>
              <w:spacing w:after="0" w:line="240" w:lineRule="auto"/>
              <w:jc w:val="left"/>
            </w:pPr>
            <w:r>
              <w:t>Disgust</w:t>
            </w:r>
          </w:p>
        </w:tc>
        <w:tc>
          <w:tcPr>
            <w:tcW w:w="864" w:type="pct"/>
          </w:tcPr>
          <w:p w14:paraId="109E2F44" w14:textId="77777777" w:rsidR="00377560" w:rsidRDefault="00377560" w:rsidP="00E95A9C">
            <w:pPr>
              <w:pStyle w:val="Paragraf"/>
              <w:spacing w:after="0" w:line="240" w:lineRule="auto"/>
              <w:jc w:val="center"/>
            </w:pPr>
            <w:r>
              <w:t>100</w:t>
            </w:r>
          </w:p>
        </w:tc>
        <w:tc>
          <w:tcPr>
            <w:tcW w:w="1085" w:type="pct"/>
          </w:tcPr>
          <w:p w14:paraId="1F8804BE" w14:textId="77777777" w:rsidR="00377560" w:rsidRPr="00BE723A" w:rsidRDefault="00377560" w:rsidP="00E95A9C">
            <w:pPr>
              <w:pStyle w:val="Paragraf"/>
              <w:spacing w:after="0" w:line="240" w:lineRule="auto"/>
              <w:jc w:val="center"/>
            </w:pPr>
            <w:r>
              <w:t>100</w:t>
            </w:r>
          </w:p>
        </w:tc>
        <w:tc>
          <w:tcPr>
            <w:tcW w:w="939" w:type="pct"/>
          </w:tcPr>
          <w:p w14:paraId="402AB9FA" w14:textId="77777777" w:rsidR="00377560" w:rsidRPr="00BE723A" w:rsidRDefault="00377560" w:rsidP="00E95A9C">
            <w:pPr>
              <w:pStyle w:val="Paragraf"/>
              <w:spacing w:after="0" w:line="240" w:lineRule="auto"/>
              <w:jc w:val="center"/>
            </w:pPr>
            <w:r>
              <w:t>100</w:t>
            </w:r>
          </w:p>
        </w:tc>
        <w:tc>
          <w:tcPr>
            <w:tcW w:w="939" w:type="pct"/>
          </w:tcPr>
          <w:p w14:paraId="422D7434" w14:textId="77777777" w:rsidR="00377560" w:rsidRPr="00BE723A" w:rsidRDefault="00377560" w:rsidP="00E95A9C">
            <w:pPr>
              <w:pStyle w:val="Paragraf"/>
              <w:spacing w:after="0" w:line="240" w:lineRule="auto"/>
              <w:jc w:val="center"/>
            </w:pPr>
            <w:r>
              <w:t>100</w:t>
            </w:r>
          </w:p>
        </w:tc>
      </w:tr>
      <w:tr w:rsidR="00377560" w:rsidRPr="00BE723A" w14:paraId="6826E82F" w14:textId="77777777" w:rsidTr="00E95A9C">
        <w:trPr>
          <w:jc w:val="center"/>
        </w:trPr>
        <w:tc>
          <w:tcPr>
            <w:tcW w:w="1173" w:type="pct"/>
          </w:tcPr>
          <w:p w14:paraId="0F40E30B" w14:textId="77777777" w:rsidR="00377560" w:rsidRPr="00BE723A" w:rsidRDefault="00377560" w:rsidP="00E95A9C">
            <w:pPr>
              <w:pStyle w:val="Paragraf"/>
              <w:spacing w:after="0" w:line="240" w:lineRule="auto"/>
              <w:jc w:val="left"/>
            </w:pPr>
            <w:r>
              <w:t>Fear</w:t>
            </w:r>
          </w:p>
        </w:tc>
        <w:tc>
          <w:tcPr>
            <w:tcW w:w="864" w:type="pct"/>
          </w:tcPr>
          <w:p w14:paraId="4752E0A8" w14:textId="77777777" w:rsidR="00377560" w:rsidRDefault="00377560" w:rsidP="00E95A9C">
            <w:pPr>
              <w:pStyle w:val="Paragraf"/>
              <w:spacing w:after="0" w:line="240" w:lineRule="auto"/>
              <w:jc w:val="center"/>
            </w:pPr>
            <w:r>
              <w:t>100</w:t>
            </w:r>
          </w:p>
        </w:tc>
        <w:tc>
          <w:tcPr>
            <w:tcW w:w="1085" w:type="pct"/>
          </w:tcPr>
          <w:p w14:paraId="518167B2" w14:textId="77777777" w:rsidR="00377560" w:rsidRPr="00BE723A" w:rsidRDefault="00377560" w:rsidP="00E95A9C">
            <w:pPr>
              <w:pStyle w:val="Paragraf"/>
              <w:spacing w:after="0" w:line="240" w:lineRule="auto"/>
              <w:jc w:val="center"/>
            </w:pPr>
            <w:r>
              <w:t>100</w:t>
            </w:r>
          </w:p>
        </w:tc>
        <w:tc>
          <w:tcPr>
            <w:tcW w:w="939" w:type="pct"/>
          </w:tcPr>
          <w:p w14:paraId="6C73E942" w14:textId="77777777" w:rsidR="00377560" w:rsidRPr="00BE723A" w:rsidRDefault="00377560" w:rsidP="00E95A9C">
            <w:pPr>
              <w:pStyle w:val="Paragraf"/>
              <w:spacing w:after="0" w:line="240" w:lineRule="auto"/>
              <w:jc w:val="center"/>
            </w:pPr>
            <w:r>
              <w:t>93.15</w:t>
            </w:r>
          </w:p>
        </w:tc>
        <w:tc>
          <w:tcPr>
            <w:tcW w:w="939" w:type="pct"/>
          </w:tcPr>
          <w:p w14:paraId="35C881C3" w14:textId="77777777" w:rsidR="00377560" w:rsidRPr="00BE723A" w:rsidRDefault="00377560" w:rsidP="00E95A9C">
            <w:pPr>
              <w:pStyle w:val="Paragraf"/>
              <w:spacing w:after="0" w:line="240" w:lineRule="auto"/>
              <w:jc w:val="center"/>
            </w:pPr>
            <w:r>
              <w:t>100</w:t>
            </w:r>
          </w:p>
        </w:tc>
      </w:tr>
      <w:tr w:rsidR="00377560" w:rsidRPr="00BE723A" w14:paraId="1561FCE8" w14:textId="77777777" w:rsidTr="00E95A9C">
        <w:trPr>
          <w:jc w:val="center"/>
        </w:trPr>
        <w:tc>
          <w:tcPr>
            <w:tcW w:w="1173" w:type="pct"/>
          </w:tcPr>
          <w:p w14:paraId="37A644D1" w14:textId="77777777" w:rsidR="00377560" w:rsidRPr="00BE723A" w:rsidRDefault="00377560" w:rsidP="00E95A9C">
            <w:pPr>
              <w:pStyle w:val="Paragraf"/>
              <w:spacing w:after="0" w:line="240" w:lineRule="auto"/>
              <w:jc w:val="left"/>
            </w:pPr>
            <w:r>
              <w:t>Happy</w:t>
            </w:r>
          </w:p>
        </w:tc>
        <w:tc>
          <w:tcPr>
            <w:tcW w:w="864" w:type="pct"/>
          </w:tcPr>
          <w:p w14:paraId="00AAD56E" w14:textId="77777777" w:rsidR="00377560" w:rsidRDefault="00377560" w:rsidP="00E95A9C">
            <w:pPr>
              <w:pStyle w:val="Paragraf"/>
              <w:spacing w:after="0" w:line="240" w:lineRule="auto"/>
              <w:jc w:val="center"/>
            </w:pPr>
            <w:r>
              <w:t>100</w:t>
            </w:r>
          </w:p>
        </w:tc>
        <w:tc>
          <w:tcPr>
            <w:tcW w:w="1085" w:type="pct"/>
          </w:tcPr>
          <w:p w14:paraId="34CA85B9" w14:textId="77777777" w:rsidR="00377560" w:rsidRPr="00BE723A" w:rsidRDefault="00377560" w:rsidP="00E95A9C">
            <w:pPr>
              <w:pStyle w:val="Paragraf"/>
              <w:spacing w:after="0" w:line="240" w:lineRule="auto"/>
              <w:jc w:val="center"/>
            </w:pPr>
            <w:r>
              <w:t>100</w:t>
            </w:r>
          </w:p>
        </w:tc>
        <w:tc>
          <w:tcPr>
            <w:tcW w:w="939" w:type="pct"/>
          </w:tcPr>
          <w:p w14:paraId="5878DCDA" w14:textId="77777777" w:rsidR="00377560" w:rsidRPr="00BE723A" w:rsidRDefault="00377560" w:rsidP="00E95A9C">
            <w:pPr>
              <w:pStyle w:val="Paragraf"/>
              <w:spacing w:after="0" w:line="240" w:lineRule="auto"/>
              <w:jc w:val="center"/>
            </w:pPr>
            <w:r>
              <w:t>99.50</w:t>
            </w:r>
          </w:p>
        </w:tc>
        <w:tc>
          <w:tcPr>
            <w:tcW w:w="939" w:type="pct"/>
          </w:tcPr>
          <w:p w14:paraId="2FBD89F3" w14:textId="77777777" w:rsidR="00377560" w:rsidRPr="00BE723A" w:rsidRDefault="00377560" w:rsidP="00E95A9C">
            <w:pPr>
              <w:pStyle w:val="Paragraf"/>
              <w:spacing w:after="0" w:line="240" w:lineRule="auto"/>
              <w:jc w:val="center"/>
            </w:pPr>
            <w:r>
              <w:t>100</w:t>
            </w:r>
          </w:p>
        </w:tc>
      </w:tr>
      <w:tr w:rsidR="00377560" w:rsidRPr="00BE723A" w14:paraId="36C69368" w14:textId="77777777" w:rsidTr="00E95A9C">
        <w:trPr>
          <w:jc w:val="center"/>
        </w:trPr>
        <w:tc>
          <w:tcPr>
            <w:tcW w:w="1173" w:type="pct"/>
          </w:tcPr>
          <w:p w14:paraId="6B300AA6" w14:textId="77777777" w:rsidR="00377560" w:rsidRPr="00BE723A" w:rsidRDefault="00377560" w:rsidP="00E95A9C">
            <w:pPr>
              <w:pStyle w:val="Paragraf"/>
              <w:spacing w:after="0" w:line="240" w:lineRule="auto"/>
              <w:jc w:val="left"/>
            </w:pPr>
            <w:r>
              <w:t>Neutral</w:t>
            </w:r>
          </w:p>
        </w:tc>
        <w:tc>
          <w:tcPr>
            <w:tcW w:w="864" w:type="pct"/>
          </w:tcPr>
          <w:p w14:paraId="2D156F40" w14:textId="77777777" w:rsidR="00377560" w:rsidRDefault="00377560" w:rsidP="00E95A9C">
            <w:pPr>
              <w:pStyle w:val="Paragraf"/>
              <w:spacing w:after="0" w:line="240" w:lineRule="auto"/>
              <w:jc w:val="center"/>
            </w:pPr>
            <w:r>
              <w:t>100</w:t>
            </w:r>
          </w:p>
        </w:tc>
        <w:tc>
          <w:tcPr>
            <w:tcW w:w="1085" w:type="pct"/>
          </w:tcPr>
          <w:p w14:paraId="2A59C849" w14:textId="77777777" w:rsidR="00377560" w:rsidRPr="00BE723A" w:rsidRDefault="00377560" w:rsidP="00E95A9C">
            <w:pPr>
              <w:pStyle w:val="Paragraf"/>
              <w:spacing w:after="0" w:line="240" w:lineRule="auto"/>
              <w:jc w:val="center"/>
            </w:pPr>
            <w:r>
              <w:t>100</w:t>
            </w:r>
          </w:p>
        </w:tc>
        <w:tc>
          <w:tcPr>
            <w:tcW w:w="939" w:type="pct"/>
          </w:tcPr>
          <w:p w14:paraId="516570C9" w14:textId="77777777" w:rsidR="00377560" w:rsidRPr="00BE723A" w:rsidRDefault="00377560" w:rsidP="00E95A9C">
            <w:pPr>
              <w:pStyle w:val="Paragraf"/>
              <w:spacing w:after="0" w:line="240" w:lineRule="auto"/>
              <w:jc w:val="center"/>
            </w:pPr>
            <w:r>
              <w:t>99.50</w:t>
            </w:r>
          </w:p>
        </w:tc>
        <w:tc>
          <w:tcPr>
            <w:tcW w:w="939" w:type="pct"/>
          </w:tcPr>
          <w:p w14:paraId="3BA4A7CF" w14:textId="77777777" w:rsidR="00377560" w:rsidRPr="00BE723A" w:rsidRDefault="00377560" w:rsidP="00E95A9C">
            <w:pPr>
              <w:pStyle w:val="Paragraf"/>
              <w:spacing w:after="0" w:line="240" w:lineRule="auto"/>
              <w:jc w:val="center"/>
            </w:pPr>
            <w:r>
              <w:t>100</w:t>
            </w:r>
          </w:p>
        </w:tc>
      </w:tr>
      <w:tr w:rsidR="00377560" w:rsidRPr="00BE723A" w14:paraId="129180D4" w14:textId="77777777" w:rsidTr="00E95A9C">
        <w:trPr>
          <w:jc w:val="center"/>
        </w:trPr>
        <w:tc>
          <w:tcPr>
            <w:tcW w:w="1173" w:type="pct"/>
          </w:tcPr>
          <w:p w14:paraId="7B11C323" w14:textId="77777777" w:rsidR="00377560" w:rsidRPr="00BE723A" w:rsidRDefault="00377560" w:rsidP="00E95A9C">
            <w:pPr>
              <w:pStyle w:val="Paragraf"/>
              <w:spacing w:after="0" w:line="240" w:lineRule="auto"/>
              <w:jc w:val="left"/>
            </w:pPr>
            <w:r>
              <w:t>Sad</w:t>
            </w:r>
          </w:p>
        </w:tc>
        <w:tc>
          <w:tcPr>
            <w:tcW w:w="864" w:type="pct"/>
          </w:tcPr>
          <w:p w14:paraId="7378050E" w14:textId="77777777" w:rsidR="00377560" w:rsidRDefault="00377560" w:rsidP="00E95A9C">
            <w:pPr>
              <w:pStyle w:val="Paragraf"/>
              <w:spacing w:after="0" w:line="240" w:lineRule="auto"/>
              <w:jc w:val="center"/>
            </w:pPr>
            <w:r>
              <w:t>100</w:t>
            </w:r>
          </w:p>
        </w:tc>
        <w:tc>
          <w:tcPr>
            <w:tcW w:w="1085" w:type="pct"/>
          </w:tcPr>
          <w:p w14:paraId="5E66E74A" w14:textId="77777777" w:rsidR="00377560" w:rsidRPr="00BE723A" w:rsidRDefault="00377560" w:rsidP="00E95A9C">
            <w:pPr>
              <w:pStyle w:val="Paragraf"/>
              <w:spacing w:after="0" w:line="240" w:lineRule="auto"/>
              <w:jc w:val="center"/>
            </w:pPr>
            <w:r>
              <w:t>100</w:t>
            </w:r>
          </w:p>
        </w:tc>
        <w:tc>
          <w:tcPr>
            <w:tcW w:w="939" w:type="pct"/>
          </w:tcPr>
          <w:p w14:paraId="2CC3EFCE" w14:textId="77777777" w:rsidR="00377560" w:rsidRPr="00BE723A" w:rsidRDefault="00377560" w:rsidP="00E95A9C">
            <w:pPr>
              <w:pStyle w:val="Paragraf"/>
              <w:spacing w:after="0" w:line="240" w:lineRule="auto"/>
              <w:jc w:val="center"/>
            </w:pPr>
            <w:r>
              <w:t>99.50</w:t>
            </w:r>
          </w:p>
        </w:tc>
        <w:tc>
          <w:tcPr>
            <w:tcW w:w="939" w:type="pct"/>
          </w:tcPr>
          <w:p w14:paraId="73D37737" w14:textId="77777777" w:rsidR="00377560" w:rsidRPr="00BE723A" w:rsidRDefault="00377560" w:rsidP="00E95A9C">
            <w:pPr>
              <w:pStyle w:val="Paragraf"/>
              <w:spacing w:after="0" w:line="240" w:lineRule="auto"/>
              <w:jc w:val="center"/>
            </w:pPr>
            <w:r>
              <w:t>100</w:t>
            </w:r>
          </w:p>
        </w:tc>
      </w:tr>
      <w:tr w:rsidR="00377560" w:rsidRPr="00BE723A" w14:paraId="6A93E07F" w14:textId="77777777" w:rsidTr="00E95A9C">
        <w:trPr>
          <w:jc w:val="center"/>
        </w:trPr>
        <w:tc>
          <w:tcPr>
            <w:tcW w:w="1173" w:type="pct"/>
          </w:tcPr>
          <w:p w14:paraId="730804A1" w14:textId="77777777" w:rsidR="00377560" w:rsidRPr="00BE723A" w:rsidRDefault="00377560" w:rsidP="00E95A9C">
            <w:pPr>
              <w:pStyle w:val="Paragraf"/>
              <w:spacing w:after="0" w:line="240" w:lineRule="auto"/>
              <w:jc w:val="left"/>
            </w:pPr>
            <w:r>
              <w:t>Surprise</w:t>
            </w:r>
          </w:p>
        </w:tc>
        <w:tc>
          <w:tcPr>
            <w:tcW w:w="864" w:type="pct"/>
          </w:tcPr>
          <w:p w14:paraId="15A6767F" w14:textId="77777777" w:rsidR="00377560" w:rsidRDefault="00377560" w:rsidP="00E95A9C">
            <w:pPr>
              <w:pStyle w:val="Paragraf"/>
              <w:spacing w:after="0" w:line="240" w:lineRule="auto"/>
              <w:jc w:val="center"/>
            </w:pPr>
            <w:r>
              <w:t>100</w:t>
            </w:r>
          </w:p>
        </w:tc>
        <w:tc>
          <w:tcPr>
            <w:tcW w:w="1085" w:type="pct"/>
          </w:tcPr>
          <w:p w14:paraId="2E1CB018" w14:textId="77777777" w:rsidR="00377560" w:rsidRPr="00BE723A" w:rsidRDefault="00377560" w:rsidP="00E95A9C">
            <w:pPr>
              <w:pStyle w:val="Paragraf"/>
              <w:spacing w:after="0" w:line="240" w:lineRule="auto"/>
              <w:jc w:val="center"/>
            </w:pPr>
            <w:r>
              <w:t>100</w:t>
            </w:r>
          </w:p>
        </w:tc>
        <w:tc>
          <w:tcPr>
            <w:tcW w:w="939" w:type="pct"/>
          </w:tcPr>
          <w:p w14:paraId="1D9C46E9" w14:textId="77777777" w:rsidR="00377560" w:rsidRPr="00BE723A" w:rsidRDefault="00377560" w:rsidP="00E95A9C">
            <w:pPr>
              <w:pStyle w:val="Paragraf"/>
              <w:spacing w:after="0" w:line="240" w:lineRule="auto"/>
              <w:jc w:val="center"/>
            </w:pPr>
            <w:r>
              <w:t>99.50</w:t>
            </w:r>
          </w:p>
        </w:tc>
        <w:tc>
          <w:tcPr>
            <w:tcW w:w="939" w:type="pct"/>
          </w:tcPr>
          <w:p w14:paraId="0F592958" w14:textId="77777777" w:rsidR="00377560" w:rsidRPr="00BE723A" w:rsidRDefault="00377560" w:rsidP="00E95A9C">
            <w:pPr>
              <w:pStyle w:val="Paragraf"/>
              <w:spacing w:after="0" w:line="240" w:lineRule="auto"/>
              <w:jc w:val="center"/>
            </w:pPr>
            <w:r>
              <w:t>100</w:t>
            </w:r>
          </w:p>
        </w:tc>
      </w:tr>
    </w:tbl>
    <w:p w14:paraId="4E1EF67E" w14:textId="3275F0C1" w:rsidR="00B54AB3" w:rsidRDefault="00B54AB3" w:rsidP="00B54AB3">
      <w:pPr>
        <w:pStyle w:val="Paragraf"/>
        <w:spacing w:before="240"/>
      </w:pPr>
      <w:r>
        <w:t>Pengujian dilakukan dengan menghitung selisih antara akurasi sebelum dan sesudah penerapan metode usulan. Hasilnya dapat dilihat pada tabel V.11, angka positif menunjukkan bahwa metode usulan berhasil menaikkan akurasi, sedangkan angka negatif berarti metode usulan membuat akurasinya menjadi memburuk.</w:t>
      </w:r>
    </w:p>
    <w:p w14:paraId="5319CB5B" w14:textId="4ACA7FD4" w:rsidR="00B54AB3" w:rsidRDefault="00B54AB3" w:rsidP="00B54AB3">
      <w:pPr>
        <w:pStyle w:val="judulTabel"/>
        <w:ind w:left="1276" w:hanging="1276"/>
        <w:jc w:val="both"/>
      </w:pPr>
      <w:bookmarkStart w:id="149" w:name="_Toc213608602"/>
      <w:r>
        <w:lastRenderedPageBreak/>
        <w:t>Tabel V.</w:t>
      </w:r>
      <w:r w:rsidR="00E75C94">
        <w:fldChar w:fldCharType="begin"/>
      </w:r>
      <w:r w:rsidR="00E75C94">
        <w:instrText xml:space="preserve"> SEQ Tabel_V. \* ARABIC </w:instrText>
      </w:r>
      <w:r w:rsidR="00E75C94">
        <w:fldChar w:fldCharType="separate"/>
      </w:r>
      <w:r w:rsidR="003A7653">
        <w:rPr>
          <w:noProof/>
        </w:rPr>
        <w:t>11</w:t>
      </w:r>
      <w:r w:rsidR="00E75C94">
        <w:rPr>
          <w:noProof/>
        </w:rPr>
        <w:fldChar w:fldCharType="end"/>
      </w:r>
      <w:r>
        <w:t xml:space="preserve"> </w:t>
      </w:r>
      <w:r>
        <w:tab/>
        <w:t>Hasil pengujian metode usulan pada wajah yang teroklusi tangan pada bagian mulut</w:t>
      </w:r>
      <w:bookmarkEnd w:id="149"/>
    </w:p>
    <w:tbl>
      <w:tblPr>
        <w:tblStyle w:val="TableGridLight"/>
        <w:tblW w:w="5000" w:type="pct"/>
        <w:tblLook w:val="04A0" w:firstRow="1" w:lastRow="0" w:firstColumn="1" w:lastColumn="0" w:noHBand="0" w:noVBand="1"/>
      </w:tblPr>
      <w:tblGrid>
        <w:gridCol w:w="1857"/>
        <w:gridCol w:w="1367"/>
        <w:gridCol w:w="1717"/>
        <w:gridCol w:w="1486"/>
        <w:gridCol w:w="1486"/>
      </w:tblGrid>
      <w:tr w:rsidR="00377560" w:rsidRPr="00BE723A" w14:paraId="71DDBC74" w14:textId="77777777" w:rsidTr="00B54AB3">
        <w:tc>
          <w:tcPr>
            <w:tcW w:w="1173" w:type="pct"/>
          </w:tcPr>
          <w:p w14:paraId="07162384" w14:textId="22E17D23" w:rsidR="00377560" w:rsidRPr="00BE723A" w:rsidRDefault="00B54AB3" w:rsidP="00B54AB3">
            <w:pPr>
              <w:pStyle w:val="Paragraf"/>
              <w:spacing w:after="0" w:line="240" w:lineRule="auto"/>
              <w:jc w:val="center"/>
            </w:pPr>
            <w:r>
              <w:t>Emosi</w:t>
            </w:r>
          </w:p>
        </w:tc>
        <w:tc>
          <w:tcPr>
            <w:tcW w:w="864" w:type="pct"/>
          </w:tcPr>
          <w:p w14:paraId="775D2CF5" w14:textId="77777777" w:rsidR="00377560" w:rsidRDefault="00377560" w:rsidP="00B54AB3">
            <w:pPr>
              <w:pStyle w:val="Paragraf"/>
              <w:spacing w:after="0" w:line="240" w:lineRule="auto"/>
              <w:jc w:val="center"/>
            </w:pPr>
            <w:r>
              <w:t>CNN (%)</w:t>
            </w:r>
          </w:p>
        </w:tc>
        <w:tc>
          <w:tcPr>
            <w:tcW w:w="1085" w:type="pct"/>
          </w:tcPr>
          <w:p w14:paraId="4C92A113" w14:textId="77777777" w:rsidR="00377560" w:rsidRPr="00BE723A" w:rsidRDefault="00377560" w:rsidP="00B54AB3">
            <w:pPr>
              <w:pStyle w:val="Paragraf"/>
              <w:spacing w:after="0" w:line="240" w:lineRule="auto"/>
              <w:jc w:val="center"/>
            </w:pPr>
            <w:r>
              <w:t>DeepFace (%)</w:t>
            </w:r>
          </w:p>
        </w:tc>
        <w:tc>
          <w:tcPr>
            <w:tcW w:w="939" w:type="pct"/>
          </w:tcPr>
          <w:p w14:paraId="303A294C" w14:textId="77777777" w:rsidR="00377560" w:rsidRPr="00BE723A" w:rsidRDefault="00377560" w:rsidP="00B54AB3">
            <w:pPr>
              <w:pStyle w:val="Paragraf"/>
              <w:spacing w:after="0" w:line="240" w:lineRule="auto"/>
              <w:jc w:val="center"/>
            </w:pPr>
            <w:r>
              <w:t>FaceLib (%)</w:t>
            </w:r>
          </w:p>
        </w:tc>
        <w:tc>
          <w:tcPr>
            <w:tcW w:w="939" w:type="pct"/>
          </w:tcPr>
          <w:p w14:paraId="424F28D1" w14:textId="77777777" w:rsidR="00377560" w:rsidRPr="00BE723A" w:rsidRDefault="00377560" w:rsidP="00B54AB3">
            <w:pPr>
              <w:pStyle w:val="Paragraf"/>
              <w:spacing w:after="0" w:line="240" w:lineRule="auto"/>
              <w:jc w:val="center"/>
            </w:pPr>
            <w:r>
              <w:t>SVM (%)</w:t>
            </w:r>
          </w:p>
        </w:tc>
      </w:tr>
      <w:tr w:rsidR="00377560" w:rsidRPr="00BE723A" w14:paraId="5405970A" w14:textId="77777777" w:rsidTr="00B54AB3">
        <w:tc>
          <w:tcPr>
            <w:tcW w:w="1173" w:type="pct"/>
          </w:tcPr>
          <w:p w14:paraId="6293A8DF" w14:textId="77777777" w:rsidR="00377560" w:rsidRPr="00BE723A" w:rsidRDefault="00377560" w:rsidP="00B54AB3">
            <w:pPr>
              <w:pStyle w:val="Paragraf"/>
              <w:spacing w:after="0" w:line="240" w:lineRule="auto"/>
              <w:jc w:val="left"/>
            </w:pPr>
            <w:r>
              <w:t>Angry</w:t>
            </w:r>
          </w:p>
        </w:tc>
        <w:tc>
          <w:tcPr>
            <w:tcW w:w="864" w:type="pct"/>
          </w:tcPr>
          <w:p w14:paraId="55C2613B" w14:textId="77777777" w:rsidR="00377560" w:rsidRDefault="00377560" w:rsidP="00B54AB3">
            <w:pPr>
              <w:pStyle w:val="Paragraf"/>
              <w:spacing w:after="0" w:line="240" w:lineRule="auto"/>
              <w:jc w:val="center"/>
            </w:pPr>
            <w:r>
              <w:t>-2.83</w:t>
            </w:r>
          </w:p>
        </w:tc>
        <w:tc>
          <w:tcPr>
            <w:tcW w:w="1085" w:type="pct"/>
          </w:tcPr>
          <w:p w14:paraId="1D18F5B1" w14:textId="77777777" w:rsidR="00377560" w:rsidRPr="00BE723A" w:rsidRDefault="00377560" w:rsidP="00B54AB3">
            <w:pPr>
              <w:pStyle w:val="Paragraf"/>
              <w:spacing w:after="0" w:line="240" w:lineRule="auto"/>
              <w:jc w:val="center"/>
            </w:pPr>
            <w:r>
              <w:t>4.72</w:t>
            </w:r>
          </w:p>
        </w:tc>
        <w:tc>
          <w:tcPr>
            <w:tcW w:w="939" w:type="pct"/>
          </w:tcPr>
          <w:p w14:paraId="6196584C" w14:textId="77777777" w:rsidR="00377560" w:rsidRPr="00BE723A" w:rsidRDefault="00377560" w:rsidP="00B54AB3">
            <w:pPr>
              <w:pStyle w:val="Paragraf"/>
              <w:spacing w:after="0" w:line="240" w:lineRule="auto"/>
              <w:jc w:val="center"/>
            </w:pPr>
            <w:r>
              <w:t>-0.98</w:t>
            </w:r>
          </w:p>
        </w:tc>
        <w:tc>
          <w:tcPr>
            <w:tcW w:w="939" w:type="pct"/>
          </w:tcPr>
          <w:p w14:paraId="5FC64302" w14:textId="77777777" w:rsidR="00377560" w:rsidRPr="00BE723A" w:rsidRDefault="00377560" w:rsidP="00B54AB3">
            <w:pPr>
              <w:pStyle w:val="Paragraf"/>
              <w:spacing w:after="0" w:line="240" w:lineRule="auto"/>
              <w:jc w:val="center"/>
            </w:pPr>
            <w:r>
              <w:t>-9.44</w:t>
            </w:r>
          </w:p>
        </w:tc>
      </w:tr>
      <w:tr w:rsidR="00377560" w:rsidRPr="00BE723A" w14:paraId="1992A020" w14:textId="77777777" w:rsidTr="00B54AB3">
        <w:tc>
          <w:tcPr>
            <w:tcW w:w="1173" w:type="pct"/>
          </w:tcPr>
          <w:p w14:paraId="75804960" w14:textId="77777777" w:rsidR="00377560" w:rsidRPr="00BE723A" w:rsidRDefault="00377560" w:rsidP="00B54AB3">
            <w:pPr>
              <w:pStyle w:val="Paragraf"/>
              <w:spacing w:after="0" w:line="240" w:lineRule="auto"/>
              <w:jc w:val="left"/>
            </w:pPr>
            <w:r>
              <w:t>Disgust</w:t>
            </w:r>
          </w:p>
        </w:tc>
        <w:tc>
          <w:tcPr>
            <w:tcW w:w="864" w:type="pct"/>
          </w:tcPr>
          <w:p w14:paraId="558BD38C" w14:textId="77777777" w:rsidR="00377560" w:rsidRDefault="00377560" w:rsidP="00B54AB3">
            <w:pPr>
              <w:pStyle w:val="Paragraf"/>
              <w:spacing w:after="0" w:line="240" w:lineRule="auto"/>
              <w:jc w:val="center"/>
            </w:pPr>
            <w:r>
              <w:t>-1.61</w:t>
            </w:r>
          </w:p>
        </w:tc>
        <w:tc>
          <w:tcPr>
            <w:tcW w:w="1085" w:type="pct"/>
          </w:tcPr>
          <w:p w14:paraId="703F7C72" w14:textId="77777777" w:rsidR="00377560" w:rsidRPr="00BE723A" w:rsidRDefault="00377560" w:rsidP="00B54AB3">
            <w:pPr>
              <w:pStyle w:val="Paragraf"/>
              <w:spacing w:after="0" w:line="240" w:lineRule="auto"/>
              <w:jc w:val="center"/>
            </w:pPr>
            <w:r>
              <w:t>-3.23</w:t>
            </w:r>
          </w:p>
        </w:tc>
        <w:tc>
          <w:tcPr>
            <w:tcW w:w="939" w:type="pct"/>
          </w:tcPr>
          <w:p w14:paraId="4E961268" w14:textId="77777777" w:rsidR="00377560" w:rsidRPr="00BE723A" w:rsidRDefault="00377560" w:rsidP="00B54AB3">
            <w:pPr>
              <w:pStyle w:val="Paragraf"/>
              <w:spacing w:after="0" w:line="240" w:lineRule="auto"/>
              <w:jc w:val="center"/>
            </w:pPr>
            <w:r>
              <w:t>0.00</w:t>
            </w:r>
          </w:p>
        </w:tc>
        <w:tc>
          <w:tcPr>
            <w:tcW w:w="939" w:type="pct"/>
          </w:tcPr>
          <w:p w14:paraId="6E4CF652" w14:textId="77777777" w:rsidR="00377560" w:rsidRPr="00BE723A" w:rsidRDefault="00377560" w:rsidP="00B54AB3">
            <w:pPr>
              <w:pStyle w:val="Paragraf"/>
              <w:spacing w:after="0" w:line="240" w:lineRule="auto"/>
              <w:jc w:val="center"/>
            </w:pPr>
            <w:r>
              <w:t>0.00</w:t>
            </w:r>
          </w:p>
        </w:tc>
      </w:tr>
      <w:tr w:rsidR="00377560" w:rsidRPr="00BE723A" w14:paraId="17E385A6" w14:textId="77777777" w:rsidTr="00B54AB3">
        <w:tc>
          <w:tcPr>
            <w:tcW w:w="1173" w:type="pct"/>
          </w:tcPr>
          <w:p w14:paraId="2915BAAD" w14:textId="77777777" w:rsidR="00377560" w:rsidRPr="00BE723A" w:rsidRDefault="00377560" w:rsidP="00B54AB3">
            <w:pPr>
              <w:pStyle w:val="Paragraf"/>
              <w:spacing w:after="0" w:line="240" w:lineRule="auto"/>
              <w:jc w:val="left"/>
            </w:pPr>
            <w:r>
              <w:t>Fear</w:t>
            </w:r>
          </w:p>
        </w:tc>
        <w:tc>
          <w:tcPr>
            <w:tcW w:w="864" w:type="pct"/>
          </w:tcPr>
          <w:p w14:paraId="41A74A87" w14:textId="77777777" w:rsidR="00377560" w:rsidRDefault="00377560" w:rsidP="00B54AB3">
            <w:pPr>
              <w:pStyle w:val="Paragraf"/>
              <w:spacing w:after="0" w:line="240" w:lineRule="auto"/>
              <w:jc w:val="center"/>
            </w:pPr>
            <w:r>
              <w:t>-12.33</w:t>
            </w:r>
          </w:p>
        </w:tc>
        <w:tc>
          <w:tcPr>
            <w:tcW w:w="1085" w:type="pct"/>
          </w:tcPr>
          <w:p w14:paraId="49E2E20D" w14:textId="77777777" w:rsidR="00377560" w:rsidRPr="00BE723A" w:rsidRDefault="00377560" w:rsidP="00B54AB3">
            <w:pPr>
              <w:pStyle w:val="Paragraf"/>
              <w:spacing w:after="0" w:line="240" w:lineRule="auto"/>
              <w:jc w:val="center"/>
            </w:pPr>
            <w:r>
              <w:t>-5.48</w:t>
            </w:r>
          </w:p>
        </w:tc>
        <w:tc>
          <w:tcPr>
            <w:tcW w:w="939" w:type="pct"/>
          </w:tcPr>
          <w:p w14:paraId="2006F1BA" w14:textId="77777777" w:rsidR="00377560" w:rsidRPr="00BE723A" w:rsidRDefault="00377560" w:rsidP="00B54AB3">
            <w:pPr>
              <w:pStyle w:val="Paragraf"/>
              <w:spacing w:after="0" w:line="240" w:lineRule="auto"/>
              <w:jc w:val="center"/>
            </w:pPr>
            <w:r>
              <w:t>14.71</w:t>
            </w:r>
          </w:p>
        </w:tc>
        <w:tc>
          <w:tcPr>
            <w:tcW w:w="939" w:type="pct"/>
          </w:tcPr>
          <w:p w14:paraId="457440B7" w14:textId="77777777" w:rsidR="00377560" w:rsidRPr="00BE723A" w:rsidRDefault="00377560" w:rsidP="00B54AB3">
            <w:pPr>
              <w:pStyle w:val="Paragraf"/>
              <w:spacing w:after="0" w:line="240" w:lineRule="auto"/>
              <w:jc w:val="center"/>
            </w:pPr>
            <w:r>
              <w:t>0.00</w:t>
            </w:r>
          </w:p>
        </w:tc>
      </w:tr>
      <w:tr w:rsidR="00377560" w:rsidRPr="00BE723A" w14:paraId="2E825D08" w14:textId="77777777" w:rsidTr="00B54AB3">
        <w:tc>
          <w:tcPr>
            <w:tcW w:w="1173" w:type="pct"/>
          </w:tcPr>
          <w:p w14:paraId="0E8AEAA1" w14:textId="77777777" w:rsidR="00377560" w:rsidRPr="00BE723A" w:rsidRDefault="00377560" w:rsidP="00B54AB3">
            <w:pPr>
              <w:pStyle w:val="Paragraf"/>
              <w:spacing w:after="0" w:line="240" w:lineRule="auto"/>
              <w:jc w:val="left"/>
            </w:pPr>
            <w:r>
              <w:t>Happy</w:t>
            </w:r>
          </w:p>
        </w:tc>
        <w:tc>
          <w:tcPr>
            <w:tcW w:w="864" w:type="pct"/>
          </w:tcPr>
          <w:p w14:paraId="0257D43F" w14:textId="77777777" w:rsidR="00377560" w:rsidRDefault="00377560" w:rsidP="00B54AB3">
            <w:pPr>
              <w:pStyle w:val="Paragraf"/>
              <w:spacing w:after="0" w:line="240" w:lineRule="auto"/>
              <w:jc w:val="center"/>
            </w:pPr>
            <w:r>
              <w:t>-4.00</w:t>
            </w:r>
          </w:p>
        </w:tc>
        <w:tc>
          <w:tcPr>
            <w:tcW w:w="1085" w:type="pct"/>
          </w:tcPr>
          <w:p w14:paraId="7E761960" w14:textId="77777777" w:rsidR="00377560" w:rsidRPr="00BE723A" w:rsidRDefault="00377560" w:rsidP="00B54AB3">
            <w:pPr>
              <w:pStyle w:val="Paragraf"/>
              <w:spacing w:after="0" w:line="240" w:lineRule="auto"/>
              <w:jc w:val="center"/>
            </w:pPr>
            <w:r>
              <w:t>-6.50</w:t>
            </w:r>
          </w:p>
        </w:tc>
        <w:tc>
          <w:tcPr>
            <w:tcW w:w="939" w:type="pct"/>
          </w:tcPr>
          <w:p w14:paraId="13B86354" w14:textId="77777777" w:rsidR="00377560" w:rsidRPr="00BE723A" w:rsidRDefault="00377560" w:rsidP="00B54AB3">
            <w:pPr>
              <w:pStyle w:val="Paragraf"/>
              <w:spacing w:after="0" w:line="240" w:lineRule="auto"/>
              <w:jc w:val="center"/>
            </w:pPr>
            <w:r>
              <w:t>4.02</w:t>
            </w:r>
          </w:p>
        </w:tc>
        <w:tc>
          <w:tcPr>
            <w:tcW w:w="939" w:type="pct"/>
          </w:tcPr>
          <w:p w14:paraId="23C743D7" w14:textId="77777777" w:rsidR="00377560" w:rsidRPr="00BE723A" w:rsidRDefault="00377560" w:rsidP="00B54AB3">
            <w:pPr>
              <w:pStyle w:val="Paragraf"/>
              <w:spacing w:after="0" w:line="240" w:lineRule="auto"/>
              <w:jc w:val="center"/>
            </w:pPr>
            <w:r>
              <w:t>-2.00</w:t>
            </w:r>
          </w:p>
        </w:tc>
      </w:tr>
      <w:tr w:rsidR="00377560" w:rsidRPr="00BE723A" w14:paraId="17AA8F53" w14:textId="77777777" w:rsidTr="00B54AB3">
        <w:tc>
          <w:tcPr>
            <w:tcW w:w="1173" w:type="pct"/>
          </w:tcPr>
          <w:p w14:paraId="5A37D226" w14:textId="77777777" w:rsidR="00377560" w:rsidRPr="00BE723A" w:rsidRDefault="00377560" w:rsidP="00B54AB3">
            <w:pPr>
              <w:pStyle w:val="Paragraf"/>
              <w:spacing w:after="0" w:line="240" w:lineRule="auto"/>
              <w:jc w:val="left"/>
            </w:pPr>
            <w:r>
              <w:t>Neutral</w:t>
            </w:r>
          </w:p>
        </w:tc>
        <w:tc>
          <w:tcPr>
            <w:tcW w:w="864" w:type="pct"/>
          </w:tcPr>
          <w:p w14:paraId="2A85D845" w14:textId="77777777" w:rsidR="00377560" w:rsidRDefault="00377560" w:rsidP="00B54AB3">
            <w:pPr>
              <w:pStyle w:val="Paragraf"/>
              <w:spacing w:after="0" w:line="240" w:lineRule="auto"/>
              <w:jc w:val="center"/>
            </w:pPr>
            <w:r>
              <w:t>32.00</w:t>
            </w:r>
          </w:p>
        </w:tc>
        <w:tc>
          <w:tcPr>
            <w:tcW w:w="1085" w:type="pct"/>
          </w:tcPr>
          <w:p w14:paraId="6BC68816" w14:textId="77777777" w:rsidR="00377560" w:rsidRPr="00BE723A" w:rsidRDefault="00377560" w:rsidP="00B54AB3">
            <w:pPr>
              <w:pStyle w:val="Paragraf"/>
              <w:spacing w:after="0" w:line="240" w:lineRule="auto"/>
              <w:jc w:val="center"/>
            </w:pPr>
            <w:r>
              <w:t>-9.50</w:t>
            </w:r>
          </w:p>
        </w:tc>
        <w:tc>
          <w:tcPr>
            <w:tcW w:w="939" w:type="pct"/>
          </w:tcPr>
          <w:p w14:paraId="3A5F9699" w14:textId="77777777" w:rsidR="00377560" w:rsidRPr="00BE723A" w:rsidRDefault="00377560" w:rsidP="00B54AB3">
            <w:pPr>
              <w:pStyle w:val="Paragraf"/>
              <w:spacing w:after="0" w:line="240" w:lineRule="auto"/>
              <w:jc w:val="center"/>
            </w:pPr>
            <w:r>
              <w:t>-41.70</w:t>
            </w:r>
          </w:p>
        </w:tc>
        <w:tc>
          <w:tcPr>
            <w:tcW w:w="939" w:type="pct"/>
          </w:tcPr>
          <w:p w14:paraId="002146ED" w14:textId="77777777" w:rsidR="00377560" w:rsidRPr="00BE723A" w:rsidRDefault="00377560" w:rsidP="00B54AB3">
            <w:pPr>
              <w:pStyle w:val="Paragraf"/>
              <w:spacing w:after="0" w:line="240" w:lineRule="auto"/>
              <w:jc w:val="center"/>
            </w:pPr>
            <w:r>
              <w:t>-10.5</w:t>
            </w:r>
          </w:p>
        </w:tc>
      </w:tr>
      <w:tr w:rsidR="00377560" w:rsidRPr="00BE723A" w14:paraId="52DBA134" w14:textId="77777777" w:rsidTr="00B54AB3">
        <w:tc>
          <w:tcPr>
            <w:tcW w:w="1173" w:type="pct"/>
          </w:tcPr>
          <w:p w14:paraId="0549107D" w14:textId="77777777" w:rsidR="00377560" w:rsidRPr="00BE723A" w:rsidRDefault="00377560" w:rsidP="00B54AB3">
            <w:pPr>
              <w:pStyle w:val="Paragraf"/>
              <w:spacing w:after="0" w:line="240" w:lineRule="auto"/>
              <w:jc w:val="left"/>
            </w:pPr>
            <w:r>
              <w:t>Sad</w:t>
            </w:r>
          </w:p>
        </w:tc>
        <w:tc>
          <w:tcPr>
            <w:tcW w:w="864" w:type="pct"/>
          </w:tcPr>
          <w:p w14:paraId="5F0A4921" w14:textId="77777777" w:rsidR="00377560" w:rsidRDefault="00377560" w:rsidP="00B54AB3">
            <w:pPr>
              <w:pStyle w:val="Paragraf"/>
              <w:spacing w:after="0" w:line="240" w:lineRule="auto"/>
              <w:jc w:val="center"/>
            </w:pPr>
            <w:r>
              <w:t>-21.5</w:t>
            </w:r>
          </w:p>
        </w:tc>
        <w:tc>
          <w:tcPr>
            <w:tcW w:w="1085" w:type="pct"/>
          </w:tcPr>
          <w:p w14:paraId="28A47274" w14:textId="77777777" w:rsidR="00377560" w:rsidRPr="00BE723A" w:rsidRDefault="00377560" w:rsidP="00B54AB3">
            <w:pPr>
              <w:pStyle w:val="Paragraf"/>
              <w:spacing w:after="0" w:line="240" w:lineRule="auto"/>
              <w:jc w:val="center"/>
            </w:pPr>
            <w:r>
              <w:t>-11.00</w:t>
            </w:r>
          </w:p>
        </w:tc>
        <w:tc>
          <w:tcPr>
            <w:tcW w:w="939" w:type="pct"/>
          </w:tcPr>
          <w:p w14:paraId="47C794AC" w14:textId="77777777" w:rsidR="00377560" w:rsidRPr="00BE723A" w:rsidRDefault="00377560" w:rsidP="00B54AB3">
            <w:pPr>
              <w:pStyle w:val="Paragraf"/>
              <w:spacing w:after="0" w:line="240" w:lineRule="auto"/>
              <w:jc w:val="center"/>
            </w:pPr>
            <w:r>
              <w:t>12.57</w:t>
            </w:r>
          </w:p>
        </w:tc>
        <w:tc>
          <w:tcPr>
            <w:tcW w:w="939" w:type="pct"/>
          </w:tcPr>
          <w:p w14:paraId="4E9F5DBB" w14:textId="77777777" w:rsidR="00377560" w:rsidRPr="00BE723A" w:rsidRDefault="00377560" w:rsidP="00B54AB3">
            <w:pPr>
              <w:pStyle w:val="Paragraf"/>
              <w:spacing w:after="0" w:line="240" w:lineRule="auto"/>
              <w:jc w:val="center"/>
            </w:pPr>
            <w:r>
              <w:t>16.5</w:t>
            </w:r>
          </w:p>
        </w:tc>
      </w:tr>
      <w:tr w:rsidR="00377560" w:rsidRPr="00BE723A" w14:paraId="241593FC" w14:textId="77777777" w:rsidTr="00B54AB3">
        <w:tc>
          <w:tcPr>
            <w:tcW w:w="1173" w:type="pct"/>
          </w:tcPr>
          <w:p w14:paraId="4EC432AA" w14:textId="77777777" w:rsidR="00377560" w:rsidRPr="00BE723A" w:rsidRDefault="00377560" w:rsidP="00B54AB3">
            <w:pPr>
              <w:pStyle w:val="Paragraf"/>
              <w:spacing w:after="0" w:line="240" w:lineRule="auto"/>
              <w:jc w:val="left"/>
            </w:pPr>
            <w:r>
              <w:t>Surprise</w:t>
            </w:r>
          </w:p>
        </w:tc>
        <w:tc>
          <w:tcPr>
            <w:tcW w:w="864" w:type="pct"/>
          </w:tcPr>
          <w:p w14:paraId="57D87760" w14:textId="77777777" w:rsidR="00377560" w:rsidRDefault="00377560" w:rsidP="00B54AB3">
            <w:pPr>
              <w:pStyle w:val="Paragraf"/>
              <w:spacing w:after="0" w:line="240" w:lineRule="auto"/>
              <w:jc w:val="center"/>
            </w:pPr>
            <w:r>
              <w:t>12.00</w:t>
            </w:r>
          </w:p>
        </w:tc>
        <w:tc>
          <w:tcPr>
            <w:tcW w:w="1085" w:type="pct"/>
          </w:tcPr>
          <w:p w14:paraId="266892FD" w14:textId="77777777" w:rsidR="00377560" w:rsidRPr="00BE723A" w:rsidRDefault="00377560" w:rsidP="00B54AB3">
            <w:pPr>
              <w:pStyle w:val="Paragraf"/>
              <w:spacing w:after="0" w:line="240" w:lineRule="auto"/>
              <w:jc w:val="center"/>
            </w:pPr>
            <w:r>
              <w:t>10.5</w:t>
            </w:r>
          </w:p>
        </w:tc>
        <w:tc>
          <w:tcPr>
            <w:tcW w:w="939" w:type="pct"/>
          </w:tcPr>
          <w:p w14:paraId="14DBCA15" w14:textId="77777777" w:rsidR="00377560" w:rsidRPr="00BE723A" w:rsidRDefault="00377560" w:rsidP="00B54AB3">
            <w:pPr>
              <w:pStyle w:val="Paragraf"/>
              <w:spacing w:after="0" w:line="240" w:lineRule="auto"/>
              <w:jc w:val="center"/>
            </w:pPr>
            <w:r>
              <w:t>-9.04</w:t>
            </w:r>
          </w:p>
        </w:tc>
        <w:tc>
          <w:tcPr>
            <w:tcW w:w="939" w:type="pct"/>
          </w:tcPr>
          <w:p w14:paraId="4EE436C2" w14:textId="77777777" w:rsidR="00377560" w:rsidRPr="00BE723A" w:rsidRDefault="00377560" w:rsidP="00B54AB3">
            <w:pPr>
              <w:pStyle w:val="Paragraf"/>
              <w:spacing w:after="0" w:line="240" w:lineRule="auto"/>
              <w:jc w:val="center"/>
            </w:pPr>
            <w:r>
              <w:t>-0.5</w:t>
            </w:r>
          </w:p>
        </w:tc>
      </w:tr>
      <w:tr w:rsidR="00377560" w:rsidRPr="00BE723A" w14:paraId="14B83861" w14:textId="77777777" w:rsidTr="00B54AB3">
        <w:tc>
          <w:tcPr>
            <w:tcW w:w="1173" w:type="pct"/>
          </w:tcPr>
          <w:p w14:paraId="6ADAE66A" w14:textId="21D5E01D" w:rsidR="00377560" w:rsidRPr="003B6942" w:rsidRDefault="00B54AB3" w:rsidP="003B6942">
            <w:pPr>
              <w:pStyle w:val="Paragraf"/>
              <w:spacing w:after="0" w:line="240" w:lineRule="auto"/>
              <w:jc w:val="left"/>
              <w:rPr>
                <w:b/>
                <w:bCs/>
              </w:rPr>
            </w:pPr>
            <w:r w:rsidRPr="003B6942">
              <w:rPr>
                <w:b/>
                <w:bCs/>
              </w:rPr>
              <w:t>Rata-rata</w:t>
            </w:r>
          </w:p>
        </w:tc>
        <w:tc>
          <w:tcPr>
            <w:tcW w:w="864" w:type="pct"/>
          </w:tcPr>
          <w:p w14:paraId="6AC64F5D" w14:textId="77777777" w:rsidR="00377560" w:rsidRDefault="00377560" w:rsidP="00B54AB3">
            <w:pPr>
              <w:pStyle w:val="Paragraf"/>
              <w:spacing w:after="0" w:line="240" w:lineRule="auto"/>
              <w:jc w:val="center"/>
            </w:pPr>
            <w:r w:rsidRPr="00254F8E">
              <w:rPr>
                <w:b/>
                <w:bCs/>
              </w:rPr>
              <w:t>0.25</w:t>
            </w:r>
          </w:p>
        </w:tc>
        <w:tc>
          <w:tcPr>
            <w:tcW w:w="1085" w:type="pct"/>
          </w:tcPr>
          <w:p w14:paraId="54DFA17D" w14:textId="77777777" w:rsidR="00377560" w:rsidRDefault="00377560" w:rsidP="00B54AB3">
            <w:pPr>
              <w:pStyle w:val="Paragraf"/>
              <w:spacing w:after="0" w:line="240" w:lineRule="auto"/>
              <w:jc w:val="center"/>
            </w:pPr>
            <w:r w:rsidRPr="00254F8E">
              <w:rPr>
                <w:b/>
                <w:bCs/>
              </w:rPr>
              <w:t>- 2.93</w:t>
            </w:r>
          </w:p>
        </w:tc>
        <w:tc>
          <w:tcPr>
            <w:tcW w:w="939" w:type="pct"/>
          </w:tcPr>
          <w:p w14:paraId="2243183F" w14:textId="77777777" w:rsidR="00377560" w:rsidRDefault="00377560" w:rsidP="00B54AB3">
            <w:pPr>
              <w:pStyle w:val="Paragraf"/>
              <w:spacing w:after="0" w:line="240" w:lineRule="auto"/>
              <w:jc w:val="center"/>
            </w:pPr>
            <w:r w:rsidRPr="00254F8E">
              <w:rPr>
                <w:b/>
                <w:bCs/>
              </w:rPr>
              <w:t>- 2.92</w:t>
            </w:r>
          </w:p>
        </w:tc>
        <w:tc>
          <w:tcPr>
            <w:tcW w:w="939" w:type="pct"/>
          </w:tcPr>
          <w:p w14:paraId="0305E894" w14:textId="77777777" w:rsidR="00377560" w:rsidRDefault="00377560" w:rsidP="00B54AB3">
            <w:pPr>
              <w:pStyle w:val="Paragraf"/>
              <w:spacing w:after="0" w:line="240" w:lineRule="auto"/>
              <w:jc w:val="center"/>
            </w:pPr>
            <w:r w:rsidRPr="00254F8E">
              <w:rPr>
                <w:b/>
                <w:bCs/>
              </w:rPr>
              <w:t>- 0.85</w:t>
            </w:r>
          </w:p>
        </w:tc>
      </w:tr>
    </w:tbl>
    <w:p w14:paraId="08E5F066" w14:textId="77777777" w:rsidR="00234638" w:rsidRPr="00234638" w:rsidRDefault="00234638" w:rsidP="00234638">
      <w:pPr>
        <w:pStyle w:val="Judulbabsub1"/>
        <w:spacing w:after="0"/>
        <w:ind w:left="720"/>
      </w:pPr>
      <w:bookmarkStart w:id="150" w:name="_Toc212162879"/>
    </w:p>
    <w:p w14:paraId="709612F7" w14:textId="06B1CF3B" w:rsidR="00234638" w:rsidRPr="00234638" w:rsidRDefault="00234638" w:rsidP="00234638">
      <w:pPr>
        <w:pStyle w:val="Judulbabsub1"/>
        <w:numPr>
          <w:ilvl w:val="2"/>
          <w:numId w:val="6"/>
        </w:numPr>
        <w:rPr>
          <w:i/>
          <w:iCs/>
        </w:rPr>
      </w:pPr>
      <w:bookmarkStart w:id="151" w:name="_Toc213608325"/>
      <w:r>
        <w:t>Hasil Komparasi terhadap Metode Frontalisasi Lain</w:t>
      </w:r>
      <w:bookmarkEnd w:id="151"/>
    </w:p>
    <w:p w14:paraId="4E05F327" w14:textId="03E1ED26" w:rsidR="00234638" w:rsidRDefault="00234638" w:rsidP="00234638">
      <w:pPr>
        <w:pStyle w:val="Paragraf"/>
      </w:pPr>
      <w:r>
        <w:t xml:space="preserve">Dalam rangka memperkuat validasi metode usulan, eksperimen juga dilakukan dengan dengan membandingkan metode usulan dengan metode frontalisasi yang dilakukan oleh </w:t>
      </w:r>
      <w:r>
        <w:fldChar w:fldCharType="begin" w:fldLock="1"/>
      </w:r>
      <w:r w:rsidR="00A02E54">
        <w:instrText>ADDIN CSL_CITATION {"citationItems":[{"id":"ITEM-1","itemData":{"DOI":"10.1016/j.image.2021.116321","ISSN":"09235965","abstract":"Automatic facial expression recognition (FER) is an important technique in human–computer interfaces and surveillance systems. It classifies the input facial image into one of the basic expressions (anger, sadness, surprise, happiness, disgust, fear, and neutral). There are two types of FER algorithms: feature-based and convolutional neural network (CNN)-based algorithms. The CNN is a powerful classifier, however, without proper auxiliary techniques, its performance may be limited. In this study, we improve the CNN-based FER system by utilizing face frontalization and the hierarchical architecture. The frontalization algorithm aligns the face by in-plane or out-of-plane, rotation, landmark point matching, and removing background noise. The proposed adaptive exponentially weighted average ensemble rule can determine the optimal weight according to the accuracy of classifiers to improve robustness. Experiments on several popular databases are performed and the results show that the proposed system has a very high accuracy and outperforms state-of-the-art FER systems.","author":[{"dropping-particle":"","family":"Tsai","given":"Kai Yuan","non-dropping-particle":"","parse-names":false,"suffix":""},{"dropping-particle":"","family":"Tsai","given":"Yi Wei","non-dropping-particle":"","parse-names":false,"suffix":""},{"dropping-particle":"","family":"Lee","given":"Yih Cherng","non-dropping-particle":"","parse-names":false,"suffix":""},{"dropping-particle":"","family":"Ding","given":"Jian Jiun","non-dropping-particle":"","parse-names":false,"suffix":""},{"dropping-particle":"","family":"Chang","given":"Ronald Y.","non-dropping-particle":"","parse-names":false,"suffix":""}],"container-title":"Signal Processing: Image Communication","id":"ITEM-1","issue":"April","issued":{"date-parts":[["2021"]]},"page":"116321","publisher":"Elsevier Ltd","title":"Frontalization and adaptive exponential ensemble rule for deep-learning-based facial expression recognition system","type":"article-journal","volume":"96"},"uris":["http://www.mendeley.com/documents/?uuid=bfb40ba8-324d-42ac-9f90-be5979055c12"]}],"mendeley":{"formattedCitation":"(Tsai dkk., 2021)","manualFormatting":"Tsai dkk., (2021)","plainTextFormattedCitation":"(Tsai dkk., 2021)","previouslyFormattedCitation":"(Tsai dkk., 2021)"},"properties":{"noteIndex":0},"schema":"https://github.com/citation-style-language/schema/raw/master/csl-citation.json"}</w:instrText>
      </w:r>
      <w:r>
        <w:fldChar w:fldCharType="separate"/>
      </w:r>
      <w:r w:rsidRPr="00234638">
        <w:rPr>
          <w:noProof/>
        </w:rPr>
        <w:t xml:space="preserve">Tsai dkk., </w:t>
      </w:r>
      <w:r>
        <w:rPr>
          <w:noProof/>
        </w:rPr>
        <w:t>(</w:t>
      </w:r>
      <w:r w:rsidRPr="00234638">
        <w:rPr>
          <w:noProof/>
        </w:rPr>
        <w:t>2021)</w:t>
      </w:r>
      <w:r>
        <w:fldChar w:fldCharType="end"/>
      </w:r>
      <w:r>
        <w:t xml:space="preserve">, dimana proses frontalisasinya juga dilakukan dengan hanya menggunakan pemrosesan gambar 2D (gambar V.13). </w:t>
      </w:r>
    </w:p>
    <w:p w14:paraId="25B118FA" w14:textId="77777777" w:rsidR="00234638" w:rsidRDefault="00234638" w:rsidP="00673D06">
      <w:pPr>
        <w:pStyle w:val="Paragraf"/>
        <w:keepNext/>
        <w:spacing w:after="0"/>
        <w:jc w:val="center"/>
      </w:pPr>
      <w:r>
        <w:rPr>
          <w:noProof/>
        </w:rPr>
        <w:drawing>
          <wp:inline distT="0" distB="0" distL="0" distR="0" wp14:anchorId="0309F050" wp14:editId="7918E705">
            <wp:extent cx="2973788" cy="201085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51" cstate="print">
                      <a:extLst>
                        <a:ext uri="{28A0092B-C50C-407E-A947-70E740481C1C}">
                          <a14:useLocalDpi xmlns:a14="http://schemas.microsoft.com/office/drawing/2010/main" val="0"/>
                        </a:ext>
                      </a:extLst>
                    </a:blip>
                    <a:srcRect l="8604" r="8217"/>
                    <a:stretch/>
                  </pic:blipFill>
                  <pic:spPr bwMode="auto">
                    <a:xfrm>
                      <a:off x="0" y="0"/>
                      <a:ext cx="3055630" cy="2066191"/>
                    </a:xfrm>
                    <a:prstGeom prst="rect">
                      <a:avLst/>
                    </a:prstGeom>
                    <a:ln>
                      <a:noFill/>
                    </a:ln>
                    <a:extLst>
                      <a:ext uri="{53640926-AAD7-44D8-BBD7-CCE9431645EC}">
                        <a14:shadowObscured xmlns:a14="http://schemas.microsoft.com/office/drawing/2010/main"/>
                      </a:ext>
                    </a:extLst>
                  </pic:spPr>
                </pic:pic>
              </a:graphicData>
            </a:graphic>
          </wp:inline>
        </w:drawing>
      </w:r>
    </w:p>
    <w:p w14:paraId="03AB3919" w14:textId="406B718E" w:rsidR="00234638" w:rsidRDefault="00234638" w:rsidP="00673D06">
      <w:pPr>
        <w:pStyle w:val="JudulGambar"/>
        <w:spacing w:after="0"/>
      </w:pPr>
      <w:bookmarkStart w:id="152" w:name="_Toc213715592"/>
      <w:r>
        <w:t>Gambar V.</w:t>
      </w:r>
      <w:r w:rsidR="00E75C94">
        <w:fldChar w:fldCharType="begin"/>
      </w:r>
      <w:r w:rsidR="00E75C94">
        <w:instrText xml:space="preserve"> SEQ Gambar_V. \* ARABIC </w:instrText>
      </w:r>
      <w:r w:rsidR="00E75C94">
        <w:fldChar w:fldCharType="separate"/>
      </w:r>
      <w:r w:rsidR="003A7653">
        <w:rPr>
          <w:noProof/>
        </w:rPr>
        <w:t>13</w:t>
      </w:r>
      <w:r w:rsidR="00E75C94">
        <w:rPr>
          <w:noProof/>
        </w:rPr>
        <w:fldChar w:fldCharType="end"/>
      </w:r>
      <w:r>
        <w:t xml:space="preserve"> Metode frontalisasi wajah 2D oleh </w:t>
      </w:r>
      <w:r>
        <w:fldChar w:fldCharType="begin" w:fldLock="1"/>
      </w:r>
      <w:r w:rsidR="00A02E54">
        <w:instrText>ADDIN CSL_CITATION {"citationItems":[{"id":"ITEM-1","itemData":{"DOI":"10.1016/j.image.2021.116321","ISSN":"09235965","abstract":"Automatic facial expression recognition (FER) is an important technique in human–computer interfaces and surveillance systems. It classifies the input facial image into one of the basic expressions (anger, sadness, surprise, happiness, disgust, fear, and neutral). There are two types of FER algorithms: feature-based and convolutional neural network (CNN)-based algorithms. The CNN is a powerful classifier, however, without proper auxiliary techniques, its performance may be limited. In this study, we improve the CNN-based FER system by utilizing face frontalization and the hierarchical architecture. The frontalization algorithm aligns the face by in-plane or out-of-plane, rotation, landmark point matching, and removing background noise. The proposed adaptive exponentially weighted average ensemble rule can determine the optimal weight according to the accuracy of classifiers to improve robustness. Experiments on several popular databases are performed and the results show that the proposed system has a very high accuracy and outperforms state-of-the-art FER systems.","author":[{"dropping-particle":"","family":"Tsai","given":"Kai Yuan","non-dropping-particle":"","parse-names":false,"suffix":""},{"dropping-particle":"","family":"Tsai","given":"Yi Wei","non-dropping-particle":"","parse-names":false,"suffix":""},{"dropping-particle":"","family":"Lee","given":"Yih Cherng","non-dropping-particle":"","parse-names":false,"suffix":""},{"dropping-particle":"","family":"Ding","given":"Jian Jiun","non-dropping-particle":"","parse-names":false,"suffix":""},{"dropping-particle":"","family":"Chang","given":"Ronald Y.","non-dropping-particle":"","parse-names":false,"suffix":""}],"container-title":"Signal Processing: Image Communication","id":"ITEM-1","issue":"April","issued":{"date-parts":[["2021"]]},"page":"116321","publisher":"Elsevier Ltd","title":"Frontalization and adaptive exponential ensemble rule for deep-learning-based facial expression recognition system","type":"article-journal","volume":"96"},"uris":["http://www.mendeley.com/documents/?uuid=bfb40ba8-324d-42ac-9f90-be5979055c12"]}],"mendeley":{"formattedCitation":"(Tsai dkk., 2021)","manualFormatting":"Tsai dkk., (2021)","plainTextFormattedCitation":"(Tsai dkk., 2021)","previouslyFormattedCitation":"(Tsai dkk., 2021)"},"properties":{"noteIndex":0},"schema":"https://github.com/citation-style-language/schema/raw/master/csl-citation.json"}</w:instrText>
      </w:r>
      <w:r>
        <w:fldChar w:fldCharType="separate"/>
      </w:r>
      <w:r w:rsidRPr="00234638">
        <w:rPr>
          <w:noProof/>
        </w:rPr>
        <w:t xml:space="preserve">Tsai dkk., </w:t>
      </w:r>
      <w:r>
        <w:rPr>
          <w:noProof/>
        </w:rPr>
        <w:t>(</w:t>
      </w:r>
      <w:r w:rsidRPr="00234638">
        <w:rPr>
          <w:noProof/>
        </w:rPr>
        <w:t>2021)</w:t>
      </w:r>
      <w:bookmarkEnd w:id="152"/>
      <w:r>
        <w:fldChar w:fldCharType="end"/>
      </w:r>
    </w:p>
    <w:p w14:paraId="2AAD4D26" w14:textId="77777777" w:rsidR="00673D06" w:rsidRPr="00E549D9" w:rsidRDefault="00673D06" w:rsidP="00673D06">
      <w:pPr>
        <w:pStyle w:val="JudulGambar"/>
        <w:spacing w:after="0"/>
      </w:pPr>
    </w:p>
    <w:p w14:paraId="72382F30" w14:textId="77777777" w:rsidR="00673D06" w:rsidRDefault="00234638" w:rsidP="00673D06">
      <w:pPr>
        <w:pStyle w:val="Paragraf"/>
        <w:keepNext/>
        <w:spacing w:after="0"/>
        <w:jc w:val="center"/>
      </w:pPr>
      <w:r>
        <w:rPr>
          <w:noProof/>
        </w:rPr>
        <w:drawing>
          <wp:inline distT="0" distB="0" distL="0" distR="0" wp14:anchorId="65EF030A" wp14:editId="619D8B93">
            <wp:extent cx="4365266" cy="177393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52" cstate="print">
                      <a:extLst>
                        <a:ext uri="{28A0092B-C50C-407E-A947-70E740481C1C}">
                          <a14:useLocalDpi xmlns:a14="http://schemas.microsoft.com/office/drawing/2010/main" val="0"/>
                        </a:ext>
                      </a:extLst>
                    </a:blip>
                    <a:srcRect t="13599" b="14151"/>
                    <a:stretch/>
                  </pic:blipFill>
                  <pic:spPr bwMode="auto">
                    <a:xfrm>
                      <a:off x="0" y="0"/>
                      <a:ext cx="4691311" cy="1906429"/>
                    </a:xfrm>
                    <a:prstGeom prst="rect">
                      <a:avLst/>
                    </a:prstGeom>
                    <a:ln>
                      <a:noFill/>
                    </a:ln>
                    <a:extLst>
                      <a:ext uri="{53640926-AAD7-44D8-BBD7-CCE9431645EC}">
                        <a14:shadowObscured xmlns:a14="http://schemas.microsoft.com/office/drawing/2010/main"/>
                      </a:ext>
                    </a:extLst>
                  </pic:spPr>
                </pic:pic>
              </a:graphicData>
            </a:graphic>
          </wp:inline>
        </w:drawing>
      </w:r>
    </w:p>
    <w:p w14:paraId="6E67CB65" w14:textId="5A6B6744" w:rsidR="00234638" w:rsidRPr="00234638" w:rsidRDefault="00673D06" w:rsidP="00673D06">
      <w:pPr>
        <w:pStyle w:val="JudulGambar"/>
        <w:spacing w:after="0"/>
        <w:ind w:left="1418" w:hanging="1418"/>
        <w:jc w:val="both"/>
      </w:pPr>
      <w:bookmarkStart w:id="153" w:name="_Toc213715593"/>
      <w:r>
        <w:t>Gambar V.</w:t>
      </w:r>
      <w:r w:rsidR="00E75C94">
        <w:fldChar w:fldCharType="begin"/>
      </w:r>
      <w:r w:rsidR="00E75C94">
        <w:instrText xml:space="preserve"> SEQ Gambar_V. \* ARABIC </w:instrText>
      </w:r>
      <w:r w:rsidR="00E75C94">
        <w:fldChar w:fldCharType="separate"/>
      </w:r>
      <w:r w:rsidR="003A7653">
        <w:rPr>
          <w:noProof/>
        </w:rPr>
        <w:t>14</w:t>
      </w:r>
      <w:r w:rsidR="00E75C94">
        <w:rPr>
          <w:noProof/>
        </w:rPr>
        <w:fldChar w:fldCharType="end"/>
      </w:r>
      <w:r>
        <w:t xml:space="preserve"> Hasil komparasi, (A) gambar </w:t>
      </w:r>
      <w:r w:rsidRPr="00673D06">
        <w:rPr>
          <w:i/>
          <w:iCs/>
        </w:rPr>
        <w:t>input</w:t>
      </w:r>
      <w:r>
        <w:t xml:space="preserve">, (B) metode usulan, (C) metode oleh </w:t>
      </w:r>
      <w:r>
        <w:fldChar w:fldCharType="begin" w:fldLock="1"/>
      </w:r>
      <w:r w:rsidR="00A02E54">
        <w:instrText>ADDIN CSL_CITATION {"citationItems":[{"id":"ITEM-1","itemData":{"DOI":"10.1016/j.image.2021.116321","ISSN":"09235965","abstract":"Automatic facial expression recognition (FER) is an important technique in human–computer interfaces and surveillance systems. It classifies the input facial image into one of the basic expressions (anger, sadness, surprise, happiness, disgust, fear, and neutral). There are two types of FER algorithms: feature-based and convolutional neural network (CNN)-based algorithms. The CNN is a powerful classifier, however, without proper auxiliary techniques, its performance may be limited. In this study, we improve the CNN-based FER system by utilizing face frontalization and the hierarchical architecture. The frontalization algorithm aligns the face by in-plane or out-of-plane, rotation, landmark point matching, and removing background noise. The proposed adaptive exponentially weighted average ensemble rule can determine the optimal weight according to the accuracy of classifiers to improve robustness. Experiments on several popular databases are performed and the results show that the proposed system has a very high accuracy and outperforms state-of-the-art FER systems.","author":[{"dropping-particle":"","family":"Tsai","given":"Kai Yuan","non-dropping-particle":"","parse-names":false,"suffix":""},{"dropping-particle":"","family":"Tsai","given":"Yi Wei","non-dropping-particle":"","parse-names":false,"suffix":""},{"dropping-particle":"","family":"Lee","given":"Yih Cherng","non-dropping-particle":"","parse-names":false,"suffix":""},{"dropping-particle":"","family":"Ding","given":"Jian Jiun","non-dropping-particle":"","parse-names":false,"suffix":""},{"dropping-particle":"","family":"Chang","given":"Ronald Y.","non-dropping-particle":"","parse-names":false,"suffix":""}],"container-title":"Signal Processing: Image Communication","id":"ITEM-1","issue":"April","issued":{"date-parts":[["2021"]]},"page":"116321","publisher":"Elsevier Ltd","title":"Frontalization and adaptive exponential ensemble rule for deep-learning-based facial expression recognition system","type":"article-journal","volume":"96"},"uris":["http://www.mendeley.com/documents/?uuid=bfb40ba8-324d-42ac-9f90-be5979055c12"]}],"mendeley":{"formattedCitation":"(Tsai dkk., 2021)","manualFormatting":"Tsai dkk., (2021)","plainTextFormattedCitation":"(Tsai dkk., 2021)","previouslyFormattedCitation":"(Tsai dkk., 2021)"},"properties":{"noteIndex":0},"schema":"https://github.com/citation-style-language/schema/raw/master/csl-citation.json"}</w:instrText>
      </w:r>
      <w:r>
        <w:fldChar w:fldCharType="separate"/>
      </w:r>
      <w:r w:rsidRPr="00234638">
        <w:rPr>
          <w:noProof/>
        </w:rPr>
        <w:t xml:space="preserve">Tsai dkk., </w:t>
      </w:r>
      <w:r>
        <w:rPr>
          <w:noProof/>
        </w:rPr>
        <w:t>(</w:t>
      </w:r>
      <w:r w:rsidRPr="00234638">
        <w:rPr>
          <w:noProof/>
        </w:rPr>
        <w:t>2021)</w:t>
      </w:r>
      <w:bookmarkEnd w:id="153"/>
      <w:r>
        <w:fldChar w:fldCharType="end"/>
      </w:r>
    </w:p>
    <w:p w14:paraId="1C901C11" w14:textId="481EC30A" w:rsidR="003B6942" w:rsidRDefault="003B6942" w:rsidP="003B6942">
      <w:pPr>
        <w:pStyle w:val="judulTabel"/>
      </w:pPr>
      <w:bookmarkStart w:id="154" w:name="_Toc213608603"/>
      <w:r>
        <w:lastRenderedPageBreak/>
        <w:t>Tabel V.</w:t>
      </w:r>
      <w:r w:rsidR="00E75C94">
        <w:fldChar w:fldCharType="begin"/>
      </w:r>
      <w:r w:rsidR="00E75C94">
        <w:instrText xml:space="preserve"> SEQ Tabel_V. \* ARABIC </w:instrText>
      </w:r>
      <w:r w:rsidR="00E75C94">
        <w:fldChar w:fldCharType="separate"/>
      </w:r>
      <w:r w:rsidR="003A7653">
        <w:rPr>
          <w:noProof/>
        </w:rPr>
        <w:t>12</w:t>
      </w:r>
      <w:r w:rsidR="00E75C94">
        <w:rPr>
          <w:noProof/>
        </w:rPr>
        <w:fldChar w:fldCharType="end"/>
      </w:r>
      <w:r>
        <w:t xml:space="preserve"> Hasil komparasi metode frontalisasi</w:t>
      </w:r>
      <w:bookmarkEnd w:id="154"/>
    </w:p>
    <w:tbl>
      <w:tblPr>
        <w:tblStyle w:val="TableGridLight"/>
        <w:tblW w:w="5000" w:type="pct"/>
        <w:tblLook w:val="04A0" w:firstRow="1" w:lastRow="0" w:firstColumn="1" w:lastColumn="0" w:noHBand="0" w:noVBand="1"/>
      </w:tblPr>
      <w:tblGrid>
        <w:gridCol w:w="1149"/>
        <w:gridCol w:w="877"/>
        <w:gridCol w:w="877"/>
        <w:gridCol w:w="877"/>
        <w:gridCol w:w="793"/>
        <w:gridCol w:w="877"/>
        <w:gridCol w:w="877"/>
        <w:gridCol w:w="793"/>
        <w:gridCol w:w="793"/>
      </w:tblGrid>
      <w:tr w:rsidR="003B6942" w:rsidRPr="00BE723A" w14:paraId="185E0F8A" w14:textId="77777777" w:rsidTr="003B6942">
        <w:trPr>
          <w:trHeight w:val="20"/>
        </w:trPr>
        <w:tc>
          <w:tcPr>
            <w:tcW w:w="726" w:type="pct"/>
            <w:vMerge w:val="restart"/>
          </w:tcPr>
          <w:p w14:paraId="63610EA1" w14:textId="3F6FBAC2" w:rsidR="003B6942" w:rsidRPr="00BE723A" w:rsidRDefault="003B6942" w:rsidP="003B6942">
            <w:pPr>
              <w:pStyle w:val="Paragraf"/>
              <w:spacing w:after="0" w:line="240" w:lineRule="auto"/>
              <w:jc w:val="center"/>
            </w:pPr>
            <w:r>
              <w:t>Emosi</w:t>
            </w:r>
          </w:p>
        </w:tc>
        <w:tc>
          <w:tcPr>
            <w:tcW w:w="1108" w:type="pct"/>
            <w:gridSpan w:val="2"/>
          </w:tcPr>
          <w:p w14:paraId="1D7B327F" w14:textId="58D389DC" w:rsidR="003B6942" w:rsidRDefault="003B6942" w:rsidP="003B6942">
            <w:pPr>
              <w:pStyle w:val="Paragraf"/>
              <w:spacing w:after="0" w:line="240" w:lineRule="auto"/>
              <w:jc w:val="center"/>
            </w:pPr>
            <w:r>
              <w:t>CNN (%)</w:t>
            </w:r>
          </w:p>
        </w:tc>
        <w:tc>
          <w:tcPr>
            <w:tcW w:w="1055" w:type="pct"/>
            <w:gridSpan w:val="2"/>
          </w:tcPr>
          <w:p w14:paraId="1A4CFD38" w14:textId="0CA193CE" w:rsidR="003B6942" w:rsidRPr="00BE723A" w:rsidRDefault="003B6942" w:rsidP="003B6942">
            <w:pPr>
              <w:pStyle w:val="Paragraf"/>
              <w:spacing w:after="0" w:line="240" w:lineRule="auto"/>
              <w:jc w:val="center"/>
            </w:pPr>
            <w:r>
              <w:t>DeepFace (%)</w:t>
            </w:r>
          </w:p>
        </w:tc>
        <w:tc>
          <w:tcPr>
            <w:tcW w:w="1108" w:type="pct"/>
            <w:gridSpan w:val="2"/>
          </w:tcPr>
          <w:p w14:paraId="169B00F9" w14:textId="51A912FE" w:rsidR="003B6942" w:rsidRPr="00BE723A" w:rsidRDefault="003B6942" w:rsidP="003B6942">
            <w:pPr>
              <w:pStyle w:val="Paragraf"/>
              <w:spacing w:after="0" w:line="240" w:lineRule="auto"/>
              <w:jc w:val="center"/>
            </w:pPr>
            <w:r>
              <w:t>FaceLib (%)</w:t>
            </w:r>
          </w:p>
        </w:tc>
        <w:tc>
          <w:tcPr>
            <w:tcW w:w="1002" w:type="pct"/>
            <w:gridSpan w:val="2"/>
          </w:tcPr>
          <w:p w14:paraId="538109B4" w14:textId="6D26A23C" w:rsidR="003B6942" w:rsidRPr="00BE723A" w:rsidRDefault="003B6942" w:rsidP="003B6942">
            <w:pPr>
              <w:pStyle w:val="Paragraf"/>
              <w:spacing w:after="0" w:line="240" w:lineRule="auto"/>
              <w:jc w:val="center"/>
            </w:pPr>
            <w:r>
              <w:t>SVM (%)</w:t>
            </w:r>
          </w:p>
        </w:tc>
      </w:tr>
      <w:tr w:rsidR="003B6942" w:rsidRPr="00BE723A" w14:paraId="440E9452" w14:textId="77777777" w:rsidTr="003B6942">
        <w:trPr>
          <w:trHeight w:val="20"/>
        </w:trPr>
        <w:tc>
          <w:tcPr>
            <w:tcW w:w="726" w:type="pct"/>
            <w:vMerge/>
          </w:tcPr>
          <w:p w14:paraId="6B86F01B" w14:textId="77777777" w:rsidR="003B6942" w:rsidRPr="00BE723A" w:rsidRDefault="003B6942" w:rsidP="003B6942">
            <w:pPr>
              <w:pStyle w:val="Paragraf"/>
              <w:spacing w:after="0" w:line="240" w:lineRule="auto"/>
              <w:jc w:val="center"/>
            </w:pPr>
          </w:p>
        </w:tc>
        <w:tc>
          <w:tcPr>
            <w:tcW w:w="554" w:type="pct"/>
          </w:tcPr>
          <w:p w14:paraId="32B626E2" w14:textId="01944ABA" w:rsidR="003B6942" w:rsidRDefault="00643DE5" w:rsidP="003B6942">
            <w:pPr>
              <w:pStyle w:val="Paragraf"/>
              <w:spacing w:after="0" w:line="240" w:lineRule="auto"/>
              <w:jc w:val="center"/>
            </w:pPr>
            <w:r>
              <w:t>a</w:t>
            </w:r>
          </w:p>
        </w:tc>
        <w:tc>
          <w:tcPr>
            <w:tcW w:w="554" w:type="pct"/>
          </w:tcPr>
          <w:p w14:paraId="10FE754F" w14:textId="6C85E0D7" w:rsidR="003B6942" w:rsidRDefault="00643DE5" w:rsidP="003B6942">
            <w:pPr>
              <w:pStyle w:val="Paragraf"/>
              <w:spacing w:after="0" w:line="240" w:lineRule="auto"/>
              <w:jc w:val="center"/>
            </w:pPr>
            <w:r>
              <w:t>b</w:t>
            </w:r>
          </w:p>
        </w:tc>
        <w:tc>
          <w:tcPr>
            <w:tcW w:w="554" w:type="pct"/>
          </w:tcPr>
          <w:p w14:paraId="0CE71CF0" w14:textId="5B20BE41" w:rsidR="003B6942" w:rsidRDefault="00643DE5" w:rsidP="003B6942">
            <w:pPr>
              <w:pStyle w:val="Paragraf"/>
              <w:spacing w:after="0" w:line="240" w:lineRule="auto"/>
              <w:jc w:val="center"/>
            </w:pPr>
            <w:r>
              <w:t>a</w:t>
            </w:r>
          </w:p>
        </w:tc>
        <w:tc>
          <w:tcPr>
            <w:tcW w:w="501" w:type="pct"/>
          </w:tcPr>
          <w:p w14:paraId="194DD05F" w14:textId="4BC02E62" w:rsidR="003B6942" w:rsidRDefault="00643DE5" w:rsidP="003B6942">
            <w:pPr>
              <w:pStyle w:val="Paragraf"/>
              <w:spacing w:after="0" w:line="240" w:lineRule="auto"/>
              <w:jc w:val="center"/>
            </w:pPr>
            <w:r>
              <w:t>b</w:t>
            </w:r>
          </w:p>
        </w:tc>
        <w:tc>
          <w:tcPr>
            <w:tcW w:w="554" w:type="pct"/>
          </w:tcPr>
          <w:p w14:paraId="593F944B" w14:textId="3ABE67A9" w:rsidR="003B6942" w:rsidRDefault="00643DE5" w:rsidP="003B6942">
            <w:pPr>
              <w:pStyle w:val="Paragraf"/>
              <w:spacing w:after="0" w:line="240" w:lineRule="auto"/>
              <w:jc w:val="center"/>
            </w:pPr>
            <w:r>
              <w:t>a</w:t>
            </w:r>
          </w:p>
        </w:tc>
        <w:tc>
          <w:tcPr>
            <w:tcW w:w="554" w:type="pct"/>
          </w:tcPr>
          <w:p w14:paraId="7728DB88" w14:textId="2B51BCCF" w:rsidR="003B6942" w:rsidRDefault="00643DE5" w:rsidP="003B6942">
            <w:pPr>
              <w:pStyle w:val="Paragraf"/>
              <w:spacing w:after="0" w:line="240" w:lineRule="auto"/>
              <w:jc w:val="center"/>
            </w:pPr>
            <w:r>
              <w:t>b</w:t>
            </w:r>
          </w:p>
        </w:tc>
        <w:tc>
          <w:tcPr>
            <w:tcW w:w="501" w:type="pct"/>
          </w:tcPr>
          <w:p w14:paraId="757AEBE3" w14:textId="1A6A6351" w:rsidR="003B6942" w:rsidRDefault="00643DE5" w:rsidP="003B6942">
            <w:pPr>
              <w:pStyle w:val="Paragraf"/>
              <w:spacing w:after="0" w:line="240" w:lineRule="auto"/>
              <w:jc w:val="center"/>
            </w:pPr>
            <w:r>
              <w:t>a</w:t>
            </w:r>
          </w:p>
        </w:tc>
        <w:tc>
          <w:tcPr>
            <w:tcW w:w="501" w:type="pct"/>
          </w:tcPr>
          <w:p w14:paraId="07B84A7F" w14:textId="4D15B4DC" w:rsidR="003B6942" w:rsidRDefault="00643DE5" w:rsidP="003B6942">
            <w:pPr>
              <w:pStyle w:val="Paragraf"/>
              <w:spacing w:after="0" w:line="240" w:lineRule="auto"/>
              <w:jc w:val="center"/>
            </w:pPr>
            <w:r>
              <w:t>b</w:t>
            </w:r>
          </w:p>
        </w:tc>
      </w:tr>
      <w:tr w:rsidR="003B6942" w:rsidRPr="00BE723A" w14:paraId="4B3F27CC" w14:textId="77777777" w:rsidTr="003B6942">
        <w:tc>
          <w:tcPr>
            <w:tcW w:w="726" w:type="pct"/>
          </w:tcPr>
          <w:p w14:paraId="7E5CF1BD" w14:textId="77777777" w:rsidR="003B6942" w:rsidRPr="00BE723A" w:rsidRDefault="003B6942" w:rsidP="003B6942">
            <w:pPr>
              <w:pStyle w:val="Paragraf"/>
              <w:spacing w:after="0" w:line="240" w:lineRule="auto"/>
              <w:jc w:val="left"/>
            </w:pPr>
            <w:r>
              <w:t>Angry</w:t>
            </w:r>
          </w:p>
        </w:tc>
        <w:tc>
          <w:tcPr>
            <w:tcW w:w="554" w:type="pct"/>
          </w:tcPr>
          <w:p w14:paraId="4EB2EBB3" w14:textId="77777777" w:rsidR="003B6942" w:rsidRPr="00FA72DE" w:rsidRDefault="003B6942" w:rsidP="003B6942">
            <w:pPr>
              <w:pStyle w:val="Paragraf"/>
              <w:spacing w:after="0" w:line="240" w:lineRule="auto"/>
              <w:jc w:val="center"/>
              <w:rPr>
                <w:rFonts w:cs="Times New Roman"/>
              </w:rPr>
            </w:pPr>
            <w:r w:rsidRPr="00FA72DE">
              <w:rPr>
                <w:rFonts w:cs="Times New Roman"/>
              </w:rPr>
              <w:t>-34.62</w:t>
            </w:r>
          </w:p>
        </w:tc>
        <w:tc>
          <w:tcPr>
            <w:tcW w:w="554" w:type="pct"/>
          </w:tcPr>
          <w:p w14:paraId="41091E99" w14:textId="77777777" w:rsidR="003B6942" w:rsidRDefault="003B6942" w:rsidP="003B6942">
            <w:pPr>
              <w:pStyle w:val="Paragraf"/>
              <w:spacing w:after="0" w:line="240" w:lineRule="auto"/>
              <w:jc w:val="center"/>
            </w:pPr>
            <w:r w:rsidRPr="00FA72DE">
              <w:rPr>
                <w:rFonts w:cs="Times New Roman"/>
              </w:rPr>
              <w:t>-26.39</w:t>
            </w:r>
          </w:p>
        </w:tc>
        <w:tc>
          <w:tcPr>
            <w:tcW w:w="554" w:type="pct"/>
          </w:tcPr>
          <w:p w14:paraId="15E7B4FE" w14:textId="77777777" w:rsidR="003B6942" w:rsidRPr="00FA72DE" w:rsidRDefault="003B6942" w:rsidP="003B6942">
            <w:pPr>
              <w:pStyle w:val="Paragraf"/>
              <w:spacing w:after="0" w:line="240" w:lineRule="auto"/>
              <w:jc w:val="center"/>
              <w:rPr>
                <w:rFonts w:cs="Times New Roman"/>
              </w:rPr>
            </w:pPr>
            <w:r w:rsidRPr="00FA72DE">
              <w:rPr>
                <w:rFonts w:cs="Times New Roman"/>
              </w:rPr>
              <w:t>-7.7</w:t>
            </w:r>
            <w:r>
              <w:rPr>
                <w:rFonts w:cs="Times New Roman"/>
              </w:rPr>
              <w:t>0</w:t>
            </w:r>
          </w:p>
        </w:tc>
        <w:tc>
          <w:tcPr>
            <w:tcW w:w="501" w:type="pct"/>
          </w:tcPr>
          <w:p w14:paraId="75172CD7" w14:textId="77777777" w:rsidR="003B6942" w:rsidRPr="00BE723A" w:rsidRDefault="003B6942" w:rsidP="003B6942">
            <w:pPr>
              <w:pStyle w:val="Paragraf"/>
              <w:spacing w:after="0" w:line="240" w:lineRule="auto"/>
              <w:jc w:val="center"/>
            </w:pPr>
            <w:r w:rsidRPr="00FA72DE">
              <w:rPr>
                <w:rFonts w:cs="Times New Roman"/>
              </w:rPr>
              <w:t>1.39</w:t>
            </w:r>
          </w:p>
        </w:tc>
        <w:tc>
          <w:tcPr>
            <w:tcW w:w="554" w:type="pct"/>
          </w:tcPr>
          <w:p w14:paraId="152039A1" w14:textId="77777777" w:rsidR="003B6942" w:rsidRPr="00FA72DE" w:rsidRDefault="003B6942" w:rsidP="003B6942">
            <w:pPr>
              <w:pStyle w:val="Paragraf"/>
              <w:spacing w:after="0" w:line="240" w:lineRule="auto"/>
              <w:jc w:val="center"/>
              <w:rPr>
                <w:rFonts w:cs="Times New Roman"/>
              </w:rPr>
            </w:pPr>
            <w:r w:rsidRPr="00FA72DE">
              <w:rPr>
                <w:rFonts w:cs="Times New Roman"/>
              </w:rPr>
              <w:t>-14.29</w:t>
            </w:r>
          </w:p>
        </w:tc>
        <w:tc>
          <w:tcPr>
            <w:tcW w:w="554" w:type="pct"/>
          </w:tcPr>
          <w:p w14:paraId="104FA358" w14:textId="77777777" w:rsidR="003B6942" w:rsidRPr="00BE723A" w:rsidRDefault="003B6942" w:rsidP="003B6942">
            <w:pPr>
              <w:pStyle w:val="Paragraf"/>
              <w:spacing w:after="0" w:line="240" w:lineRule="auto"/>
              <w:jc w:val="center"/>
            </w:pPr>
            <w:r w:rsidRPr="00FA72DE">
              <w:rPr>
                <w:rFonts w:cs="Times New Roman"/>
              </w:rPr>
              <w:t>-9.72</w:t>
            </w:r>
          </w:p>
        </w:tc>
        <w:tc>
          <w:tcPr>
            <w:tcW w:w="501" w:type="pct"/>
          </w:tcPr>
          <w:p w14:paraId="5A3A0FE1" w14:textId="77777777" w:rsidR="003B6942" w:rsidRPr="00FA72DE" w:rsidRDefault="003B6942" w:rsidP="003B6942">
            <w:pPr>
              <w:pStyle w:val="Paragraf"/>
              <w:spacing w:after="0" w:line="240" w:lineRule="auto"/>
              <w:jc w:val="center"/>
              <w:rPr>
                <w:rFonts w:cs="Times New Roman"/>
              </w:rPr>
            </w:pPr>
            <w:r w:rsidRPr="00FA72DE">
              <w:rPr>
                <w:rFonts w:cs="Times New Roman"/>
              </w:rPr>
              <w:t>3.85</w:t>
            </w:r>
          </w:p>
        </w:tc>
        <w:tc>
          <w:tcPr>
            <w:tcW w:w="501" w:type="pct"/>
          </w:tcPr>
          <w:p w14:paraId="00800B53" w14:textId="77777777" w:rsidR="003B6942" w:rsidRPr="00BE723A" w:rsidRDefault="003B6942" w:rsidP="003B6942">
            <w:pPr>
              <w:pStyle w:val="Paragraf"/>
              <w:spacing w:after="0" w:line="240" w:lineRule="auto"/>
              <w:jc w:val="center"/>
            </w:pPr>
            <w:r w:rsidRPr="00FA72DE">
              <w:rPr>
                <w:rFonts w:cs="Times New Roman"/>
              </w:rPr>
              <w:t>-2.78</w:t>
            </w:r>
          </w:p>
        </w:tc>
      </w:tr>
      <w:tr w:rsidR="003B6942" w:rsidRPr="00BE723A" w14:paraId="6E5BA65C" w14:textId="77777777" w:rsidTr="003B6942">
        <w:tc>
          <w:tcPr>
            <w:tcW w:w="726" w:type="pct"/>
          </w:tcPr>
          <w:p w14:paraId="50E6A33D" w14:textId="77777777" w:rsidR="003B6942" w:rsidRPr="00BE723A" w:rsidRDefault="003B6942" w:rsidP="003B6942">
            <w:pPr>
              <w:pStyle w:val="Paragraf"/>
              <w:spacing w:after="0" w:line="240" w:lineRule="auto"/>
              <w:jc w:val="left"/>
            </w:pPr>
            <w:r>
              <w:t>Disgust</w:t>
            </w:r>
          </w:p>
        </w:tc>
        <w:tc>
          <w:tcPr>
            <w:tcW w:w="554" w:type="pct"/>
          </w:tcPr>
          <w:p w14:paraId="3B113034" w14:textId="77777777" w:rsidR="003B6942" w:rsidRPr="00FA72DE" w:rsidRDefault="003B6942" w:rsidP="003B6942">
            <w:pPr>
              <w:pStyle w:val="Paragraf"/>
              <w:spacing w:after="0" w:line="240" w:lineRule="auto"/>
              <w:jc w:val="center"/>
              <w:rPr>
                <w:rFonts w:cs="Times New Roman"/>
              </w:rPr>
            </w:pPr>
            <w:r w:rsidRPr="00FA72DE">
              <w:rPr>
                <w:rFonts w:cs="Times New Roman"/>
              </w:rPr>
              <w:t>12.93</w:t>
            </w:r>
          </w:p>
        </w:tc>
        <w:tc>
          <w:tcPr>
            <w:tcW w:w="554" w:type="pct"/>
          </w:tcPr>
          <w:p w14:paraId="1D731AF3" w14:textId="77777777" w:rsidR="003B6942" w:rsidRDefault="003B6942" w:rsidP="003B6942">
            <w:pPr>
              <w:pStyle w:val="Paragraf"/>
              <w:spacing w:after="0" w:line="240" w:lineRule="auto"/>
              <w:jc w:val="center"/>
            </w:pPr>
            <w:r w:rsidRPr="00FA72DE">
              <w:rPr>
                <w:rFonts w:cs="Times New Roman"/>
              </w:rPr>
              <w:t>11.59</w:t>
            </w:r>
          </w:p>
        </w:tc>
        <w:tc>
          <w:tcPr>
            <w:tcW w:w="554" w:type="pct"/>
          </w:tcPr>
          <w:p w14:paraId="63DDB0DF" w14:textId="77777777" w:rsidR="003B6942" w:rsidRPr="00FA72DE" w:rsidRDefault="003B6942" w:rsidP="003B6942">
            <w:pPr>
              <w:pStyle w:val="Paragraf"/>
              <w:spacing w:after="0" w:line="240" w:lineRule="auto"/>
              <w:jc w:val="center"/>
              <w:rPr>
                <w:rFonts w:cs="Times New Roman"/>
              </w:rPr>
            </w:pPr>
            <w:r w:rsidRPr="00FA72DE">
              <w:rPr>
                <w:rFonts w:cs="Times New Roman"/>
              </w:rPr>
              <w:t>-3.4</w:t>
            </w:r>
            <w:r>
              <w:rPr>
                <w:rFonts w:cs="Times New Roman"/>
              </w:rPr>
              <w:t>0</w:t>
            </w:r>
          </w:p>
        </w:tc>
        <w:tc>
          <w:tcPr>
            <w:tcW w:w="501" w:type="pct"/>
          </w:tcPr>
          <w:p w14:paraId="4AD7379F" w14:textId="77777777" w:rsidR="003B6942" w:rsidRPr="00BE723A" w:rsidRDefault="003B6942" w:rsidP="003B6942">
            <w:pPr>
              <w:pStyle w:val="Paragraf"/>
              <w:spacing w:after="0" w:line="240" w:lineRule="auto"/>
              <w:jc w:val="center"/>
            </w:pPr>
            <w:r w:rsidRPr="00FA72DE">
              <w:rPr>
                <w:rFonts w:cs="Times New Roman"/>
              </w:rPr>
              <w:t>-2.18</w:t>
            </w:r>
          </w:p>
        </w:tc>
        <w:tc>
          <w:tcPr>
            <w:tcW w:w="554" w:type="pct"/>
          </w:tcPr>
          <w:p w14:paraId="3D7DBC15" w14:textId="77777777" w:rsidR="003B6942" w:rsidRPr="00FA72DE" w:rsidRDefault="003B6942" w:rsidP="003B6942">
            <w:pPr>
              <w:pStyle w:val="Paragraf"/>
              <w:spacing w:after="0" w:line="240" w:lineRule="auto"/>
              <w:jc w:val="center"/>
              <w:rPr>
                <w:rFonts w:cs="Times New Roman"/>
              </w:rPr>
            </w:pPr>
            <w:r w:rsidRPr="00FA72DE">
              <w:rPr>
                <w:rFonts w:cs="Times New Roman"/>
              </w:rPr>
              <w:t>-2.04</w:t>
            </w:r>
          </w:p>
        </w:tc>
        <w:tc>
          <w:tcPr>
            <w:tcW w:w="554" w:type="pct"/>
          </w:tcPr>
          <w:p w14:paraId="1BA54BFF" w14:textId="77777777" w:rsidR="003B6942" w:rsidRPr="00BE723A" w:rsidRDefault="003B6942" w:rsidP="003B6942">
            <w:pPr>
              <w:pStyle w:val="Paragraf"/>
              <w:spacing w:after="0" w:line="240" w:lineRule="auto"/>
              <w:jc w:val="center"/>
            </w:pPr>
            <w:r w:rsidRPr="00FA72DE">
              <w:rPr>
                <w:rFonts w:cs="Times New Roman"/>
              </w:rPr>
              <w:t>-0.73</w:t>
            </w:r>
          </w:p>
        </w:tc>
        <w:tc>
          <w:tcPr>
            <w:tcW w:w="501" w:type="pct"/>
          </w:tcPr>
          <w:p w14:paraId="2F612B5D" w14:textId="77777777" w:rsidR="003B6942" w:rsidRPr="00FA72DE" w:rsidRDefault="003B6942" w:rsidP="003B6942">
            <w:pPr>
              <w:pStyle w:val="Paragraf"/>
              <w:spacing w:after="0" w:line="240" w:lineRule="auto"/>
              <w:jc w:val="center"/>
              <w:rPr>
                <w:rFonts w:cs="Times New Roman"/>
              </w:rPr>
            </w:pPr>
            <w:r w:rsidRPr="00FA72DE">
              <w:rPr>
                <w:rFonts w:cs="Times New Roman"/>
              </w:rPr>
              <w:t>-0.68</w:t>
            </w:r>
          </w:p>
        </w:tc>
        <w:tc>
          <w:tcPr>
            <w:tcW w:w="501" w:type="pct"/>
          </w:tcPr>
          <w:p w14:paraId="3DC94B54" w14:textId="77777777" w:rsidR="003B6942" w:rsidRPr="00BE723A" w:rsidRDefault="003B6942" w:rsidP="003B6942">
            <w:pPr>
              <w:pStyle w:val="Paragraf"/>
              <w:spacing w:after="0" w:line="240" w:lineRule="auto"/>
              <w:jc w:val="center"/>
            </w:pPr>
            <w:r w:rsidRPr="00FA72DE">
              <w:rPr>
                <w:rFonts w:cs="Times New Roman"/>
              </w:rPr>
              <w:t>0</w:t>
            </w:r>
            <w:r>
              <w:rPr>
                <w:rFonts w:cs="Times New Roman"/>
              </w:rPr>
              <w:t>.00</w:t>
            </w:r>
          </w:p>
        </w:tc>
      </w:tr>
      <w:tr w:rsidR="003B6942" w:rsidRPr="00BE723A" w14:paraId="7FEE7ECC" w14:textId="77777777" w:rsidTr="003B6942">
        <w:tc>
          <w:tcPr>
            <w:tcW w:w="726" w:type="pct"/>
          </w:tcPr>
          <w:p w14:paraId="4D0A1740" w14:textId="77777777" w:rsidR="003B6942" w:rsidRPr="00BE723A" w:rsidRDefault="003B6942" w:rsidP="003B6942">
            <w:pPr>
              <w:pStyle w:val="Paragraf"/>
              <w:spacing w:after="0" w:line="240" w:lineRule="auto"/>
              <w:jc w:val="left"/>
            </w:pPr>
            <w:r>
              <w:t>Fear</w:t>
            </w:r>
          </w:p>
        </w:tc>
        <w:tc>
          <w:tcPr>
            <w:tcW w:w="554" w:type="pct"/>
          </w:tcPr>
          <w:p w14:paraId="172AC799" w14:textId="77777777" w:rsidR="003B6942" w:rsidRPr="00FA72DE" w:rsidRDefault="003B6942" w:rsidP="003B6942">
            <w:pPr>
              <w:pStyle w:val="Paragraf"/>
              <w:spacing w:after="0" w:line="240" w:lineRule="auto"/>
              <w:jc w:val="center"/>
              <w:rPr>
                <w:rFonts w:cs="Times New Roman"/>
              </w:rPr>
            </w:pPr>
            <w:r w:rsidRPr="00FA72DE">
              <w:rPr>
                <w:rFonts w:cs="Times New Roman"/>
              </w:rPr>
              <w:t>17.82</w:t>
            </w:r>
          </w:p>
        </w:tc>
        <w:tc>
          <w:tcPr>
            <w:tcW w:w="554" w:type="pct"/>
          </w:tcPr>
          <w:p w14:paraId="5F37E7C9" w14:textId="77777777" w:rsidR="003B6942" w:rsidRDefault="003B6942" w:rsidP="003B6942">
            <w:pPr>
              <w:pStyle w:val="Paragraf"/>
              <w:spacing w:after="0" w:line="240" w:lineRule="auto"/>
              <w:jc w:val="center"/>
            </w:pPr>
            <w:r w:rsidRPr="00FA72DE">
              <w:rPr>
                <w:rFonts w:cs="Times New Roman"/>
              </w:rPr>
              <w:t>28.57</w:t>
            </w:r>
          </w:p>
        </w:tc>
        <w:tc>
          <w:tcPr>
            <w:tcW w:w="554" w:type="pct"/>
          </w:tcPr>
          <w:p w14:paraId="7EC3F47D" w14:textId="77777777" w:rsidR="003B6942" w:rsidRPr="00FA72DE" w:rsidRDefault="003B6942" w:rsidP="003B6942">
            <w:pPr>
              <w:pStyle w:val="Paragraf"/>
              <w:spacing w:after="0" w:line="240" w:lineRule="auto"/>
              <w:jc w:val="center"/>
              <w:rPr>
                <w:rFonts w:cs="Times New Roman"/>
              </w:rPr>
            </w:pPr>
            <w:r w:rsidRPr="00FA72DE">
              <w:rPr>
                <w:rFonts w:cs="Times New Roman"/>
              </w:rPr>
              <w:t>-10.89</w:t>
            </w:r>
          </w:p>
        </w:tc>
        <w:tc>
          <w:tcPr>
            <w:tcW w:w="501" w:type="pct"/>
          </w:tcPr>
          <w:p w14:paraId="3E8763E2" w14:textId="77777777" w:rsidR="003B6942" w:rsidRPr="00BE723A" w:rsidRDefault="003B6942" w:rsidP="003B6942">
            <w:pPr>
              <w:pStyle w:val="Paragraf"/>
              <w:spacing w:after="0" w:line="240" w:lineRule="auto"/>
              <w:jc w:val="center"/>
            </w:pPr>
            <w:r w:rsidRPr="00FA72DE">
              <w:rPr>
                <w:rFonts w:cs="Times New Roman"/>
              </w:rPr>
              <w:t>-8.16</w:t>
            </w:r>
          </w:p>
        </w:tc>
        <w:tc>
          <w:tcPr>
            <w:tcW w:w="554" w:type="pct"/>
          </w:tcPr>
          <w:p w14:paraId="6B0FB455" w14:textId="77777777" w:rsidR="003B6942" w:rsidRPr="00FA72DE" w:rsidRDefault="003B6942" w:rsidP="003B6942">
            <w:pPr>
              <w:pStyle w:val="Paragraf"/>
              <w:spacing w:after="0" w:line="240" w:lineRule="auto"/>
              <w:jc w:val="center"/>
              <w:rPr>
                <w:rFonts w:cs="Times New Roman"/>
              </w:rPr>
            </w:pPr>
            <w:r w:rsidRPr="00FA72DE">
              <w:rPr>
                <w:rFonts w:cs="Times New Roman"/>
              </w:rPr>
              <w:t>16.83</w:t>
            </w:r>
          </w:p>
        </w:tc>
        <w:tc>
          <w:tcPr>
            <w:tcW w:w="554" w:type="pct"/>
          </w:tcPr>
          <w:p w14:paraId="54861BE9" w14:textId="77777777" w:rsidR="003B6942" w:rsidRPr="00BE723A" w:rsidRDefault="003B6942" w:rsidP="003B6942">
            <w:pPr>
              <w:pStyle w:val="Paragraf"/>
              <w:spacing w:after="0" w:line="240" w:lineRule="auto"/>
              <w:jc w:val="center"/>
            </w:pPr>
            <w:r w:rsidRPr="00FA72DE">
              <w:rPr>
                <w:rFonts w:cs="Times New Roman"/>
              </w:rPr>
              <w:t>26.53</w:t>
            </w:r>
          </w:p>
        </w:tc>
        <w:tc>
          <w:tcPr>
            <w:tcW w:w="501" w:type="pct"/>
          </w:tcPr>
          <w:p w14:paraId="37E99D60" w14:textId="77777777" w:rsidR="003B6942" w:rsidRPr="00FA72DE" w:rsidRDefault="003B6942" w:rsidP="003B6942">
            <w:pPr>
              <w:pStyle w:val="Paragraf"/>
              <w:spacing w:after="0" w:line="240" w:lineRule="auto"/>
              <w:jc w:val="center"/>
              <w:rPr>
                <w:rFonts w:cs="Times New Roman"/>
              </w:rPr>
            </w:pPr>
            <w:r w:rsidRPr="00FA72DE">
              <w:rPr>
                <w:rFonts w:cs="Times New Roman"/>
              </w:rPr>
              <w:t>-30.7</w:t>
            </w:r>
          </w:p>
        </w:tc>
        <w:tc>
          <w:tcPr>
            <w:tcW w:w="501" w:type="pct"/>
          </w:tcPr>
          <w:p w14:paraId="18473CA7" w14:textId="77777777" w:rsidR="003B6942" w:rsidRPr="00BE723A" w:rsidRDefault="003B6942" w:rsidP="003B6942">
            <w:pPr>
              <w:pStyle w:val="Paragraf"/>
              <w:spacing w:after="0" w:line="240" w:lineRule="auto"/>
              <w:jc w:val="center"/>
            </w:pPr>
            <w:r w:rsidRPr="00FA72DE">
              <w:rPr>
                <w:rFonts w:cs="Times New Roman"/>
              </w:rPr>
              <w:t>-5.1</w:t>
            </w:r>
            <w:r>
              <w:rPr>
                <w:rFonts w:cs="Times New Roman"/>
              </w:rPr>
              <w:t>0</w:t>
            </w:r>
          </w:p>
        </w:tc>
      </w:tr>
      <w:tr w:rsidR="003B6942" w:rsidRPr="00BE723A" w14:paraId="1C41C97E" w14:textId="77777777" w:rsidTr="003B6942">
        <w:tc>
          <w:tcPr>
            <w:tcW w:w="726" w:type="pct"/>
          </w:tcPr>
          <w:p w14:paraId="7B8357C9" w14:textId="77777777" w:rsidR="003B6942" w:rsidRPr="00BE723A" w:rsidRDefault="003B6942" w:rsidP="003B6942">
            <w:pPr>
              <w:pStyle w:val="Paragraf"/>
              <w:spacing w:after="0" w:line="240" w:lineRule="auto"/>
              <w:jc w:val="left"/>
            </w:pPr>
            <w:r>
              <w:t>Happy</w:t>
            </w:r>
          </w:p>
        </w:tc>
        <w:tc>
          <w:tcPr>
            <w:tcW w:w="554" w:type="pct"/>
          </w:tcPr>
          <w:p w14:paraId="78CBA7A3" w14:textId="77777777" w:rsidR="003B6942" w:rsidRPr="00FA72DE" w:rsidRDefault="003B6942" w:rsidP="003B6942">
            <w:pPr>
              <w:pStyle w:val="Paragraf"/>
              <w:spacing w:after="0" w:line="240" w:lineRule="auto"/>
              <w:jc w:val="center"/>
              <w:rPr>
                <w:rFonts w:cs="Times New Roman"/>
              </w:rPr>
            </w:pPr>
            <w:r w:rsidRPr="00FA72DE">
              <w:rPr>
                <w:rFonts w:cs="Times New Roman"/>
              </w:rPr>
              <w:t>29</w:t>
            </w:r>
            <w:r>
              <w:rPr>
                <w:rFonts w:cs="Times New Roman"/>
              </w:rPr>
              <w:t>.00</w:t>
            </w:r>
          </w:p>
        </w:tc>
        <w:tc>
          <w:tcPr>
            <w:tcW w:w="554" w:type="pct"/>
          </w:tcPr>
          <w:p w14:paraId="37EB0E87" w14:textId="77777777" w:rsidR="003B6942" w:rsidRDefault="003B6942" w:rsidP="003B6942">
            <w:pPr>
              <w:pStyle w:val="Paragraf"/>
              <w:spacing w:after="0" w:line="240" w:lineRule="auto"/>
              <w:jc w:val="center"/>
            </w:pPr>
            <w:r w:rsidRPr="00FA72DE">
              <w:rPr>
                <w:rFonts w:cs="Times New Roman"/>
              </w:rPr>
              <w:t>14.5</w:t>
            </w:r>
            <w:r>
              <w:rPr>
                <w:rFonts w:cs="Times New Roman"/>
              </w:rPr>
              <w:t>0</w:t>
            </w:r>
          </w:p>
        </w:tc>
        <w:tc>
          <w:tcPr>
            <w:tcW w:w="554" w:type="pct"/>
          </w:tcPr>
          <w:p w14:paraId="4F9923B0" w14:textId="77777777" w:rsidR="003B6942" w:rsidRPr="00FA72DE" w:rsidRDefault="003B6942" w:rsidP="003B6942">
            <w:pPr>
              <w:pStyle w:val="Paragraf"/>
              <w:spacing w:after="0" w:line="240" w:lineRule="auto"/>
              <w:jc w:val="center"/>
              <w:rPr>
                <w:rFonts w:cs="Times New Roman"/>
              </w:rPr>
            </w:pPr>
            <w:r w:rsidRPr="00FA72DE">
              <w:rPr>
                <w:rFonts w:cs="Times New Roman"/>
              </w:rPr>
              <w:t>-6</w:t>
            </w:r>
            <w:r>
              <w:rPr>
                <w:rFonts w:cs="Times New Roman"/>
              </w:rPr>
              <w:t>.00</w:t>
            </w:r>
          </w:p>
        </w:tc>
        <w:tc>
          <w:tcPr>
            <w:tcW w:w="501" w:type="pct"/>
          </w:tcPr>
          <w:p w14:paraId="40FAFE30" w14:textId="77777777" w:rsidR="003B6942" w:rsidRPr="00BE723A" w:rsidRDefault="003B6942" w:rsidP="003B6942">
            <w:pPr>
              <w:pStyle w:val="Paragraf"/>
              <w:spacing w:after="0" w:line="240" w:lineRule="auto"/>
              <w:jc w:val="center"/>
            </w:pPr>
            <w:r w:rsidRPr="00FA72DE">
              <w:rPr>
                <w:rFonts w:cs="Times New Roman"/>
              </w:rPr>
              <w:t>-8.5</w:t>
            </w:r>
            <w:r>
              <w:rPr>
                <w:rFonts w:cs="Times New Roman"/>
              </w:rPr>
              <w:t>0</w:t>
            </w:r>
          </w:p>
        </w:tc>
        <w:tc>
          <w:tcPr>
            <w:tcW w:w="554" w:type="pct"/>
          </w:tcPr>
          <w:p w14:paraId="77F65CD0" w14:textId="77777777" w:rsidR="003B6942" w:rsidRPr="00FA72DE" w:rsidRDefault="003B6942" w:rsidP="003B6942">
            <w:pPr>
              <w:pStyle w:val="Paragraf"/>
              <w:spacing w:after="0" w:line="240" w:lineRule="auto"/>
              <w:jc w:val="center"/>
              <w:rPr>
                <w:rFonts w:cs="Times New Roman"/>
              </w:rPr>
            </w:pPr>
            <w:r w:rsidRPr="00FA72DE">
              <w:rPr>
                <w:rFonts w:cs="Times New Roman"/>
              </w:rPr>
              <w:t>4.53</w:t>
            </w:r>
          </w:p>
        </w:tc>
        <w:tc>
          <w:tcPr>
            <w:tcW w:w="554" w:type="pct"/>
          </w:tcPr>
          <w:p w14:paraId="41538E8D" w14:textId="77777777" w:rsidR="003B6942" w:rsidRPr="00BE723A" w:rsidRDefault="003B6942" w:rsidP="003B6942">
            <w:pPr>
              <w:pStyle w:val="Paragraf"/>
              <w:spacing w:after="0" w:line="240" w:lineRule="auto"/>
              <w:jc w:val="center"/>
            </w:pPr>
            <w:r w:rsidRPr="00FA72DE">
              <w:rPr>
                <w:rFonts w:cs="Times New Roman"/>
              </w:rPr>
              <w:t>-21.1</w:t>
            </w:r>
            <w:r>
              <w:rPr>
                <w:rFonts w:cs="Times New Roman"/>
              </w:rPr>
              <w:t>0</w:t>
            </w:r>
          </w:p>
        </w:tc>
        <w:tc>
          <w:tcPr>
            <w:tcW w:w="501" w:type="pct"/>
          </w:tcPr>
          <w:p w14:paraId="3D907BC8" w14:textId="77777777" w:rsidR="003B6942" w:rsidRPr="00FA72DE" w:rsidRDefault="003B6942" w:rsidP="003B6942">
            <w:pPr>
              <w:pStyle w:val="Paragraf"/>
              <w:spacing w:after="0" w:line="240" w:lineRule="auto"/>
              <w:jc w:val="center"/>
              <w:rPr>
                <w:rFonts w:cs="Times New Roman"/>
              </w:rPr>
            </w:pPr>
            <w:r w:rsidRPr="00FA72DE">
              <w:rPr>
                <w:rFonts w:cs="Times New Roman"/>
              </w:rPr>
              <w:t>22</w:t>
            </w:r>
            <w:r>
              <w:rPr>
                <w:rFonts w:cs="Times New Roman"/>
              </w:rPr>
              <w:t>.00</w:t>
            </w:r>
          </w:p>
        </w:tc>
        <w:tc>
          <w:tcPr>
            <w:tcW w:w="501" w:type="pct"/>
          </w:tcPr>
          <w:p w14:paraId="6AE98936" w14:textId="77777777" w:rsidR="003B6942" w:rsidRPr="00BE723A" w:rsidRDefault="003B6942" w:rsidP="003B6942">
            <w:pPr>
              <w:pStyle w:val="Paragraf"/>
              <w:spacing w:after="0" w:line="240" w:lineRule="auto"/>
              <w:jc w:val="center"/>
            </w:pPr>
            <w:r w:rsidRPr="00FA72DE">
              <w:rPr>
                <w:rFonts w:cs="Times New Roman"/>
              </w:rPr>
              <w:t>11.5</w:t>
            </w:r>
          </w:p>
        </w:tc>
      </w:tr>
      <w:tr w:rsidR="003B6942" w:rsidRPr="00BE723A" w14:paraId="550E4BDC" w14:textId="77777777" w:rsidTr="003B6942">
        <w:tc>
          <w:tcPr>
            <w:tcW w:w="726" w:type="pct"/>
          </w:tcPr>
          <w:p w14:paraId="22DB9767" w14:textId="77777777" w:rsidR="003B6942" w:rsidRPr="00BE723A" w:rsidRDefault="003B6942" w:rsidP="003B6942">
            <w:pPr>
              <w:pStyle w:val="Paragraf"/>
              <w:spacing w:after="0" w:line="240" w:lineRule="auto"/>
              <w:jc w:val="left"/>
            </w:pPr>
            <w:r>
              <w:t>Neutral</w:t>
            </w:r>
          </w:p>
        </w:tc>
        <w:tc>
          <w:tcPr>
            <w:tcW w:w="554" w:type="pct"/>
          </w:tcPr>
          <w:p w14:paraId="5D4C1FD6" w14:textId="77777777" w:rsidR="003B6942" w:rsidRPr="00FA72DE" w:rsidRDefault="003B6942" w:rsidP="003B6942">
            <w:pPr>
              <w:pStyle w:val="Paragraf"/>
              <w:spacing w:after="0" w:line="240" w:lineRule="auto"/>
              <w:jc w:val="center"/>
              <w:rPr>
                <w:rFonts w:cs="Times New Roman"/>
              </w:rPr>
            </w:pPr>
            <w:r w:rsidRPr="00FA72DE">
              <w:rPr>
                <w:rFonts w:cs="Times New Roman"/>
              </w:rPr>
              <w:t>28</w:t>
            </w:r>
            <w:r>
              <w:rPr>
                <w:rFonts w:cs="Times New Roman"/>
              </w:rPr>
              <w:t>.00</w:t>
            </w:r>
          </w:p>
        </w:tc>
        <w:tc>
          <w:tcPr>
            <w:tcW w:w="554" w:type="pct"/>
          </w:tcPr>
          <w:p w14:paraId="4C6E3147" w14:textId="77777777" w:rsidR="003B6942" w:rsidRDefault="003B6942" w:rsidP="003B6942">
            <w:pPr>
              <w:pStyle w:val="Paragraf"/>
              <w:spacing w:after="0" w:line="240" w:lineRule="auto"/>
              <w:jc w:val="center"/>
            </w:pPr>
            <w:r w:rsidRPr="00FA72DE">
              <w:rPr>
                <w:rFonts w:cs="Times New Roman"/>
              </w:rPr>
              <w:t>28.5</w:t>
            </w:r>
            <w:r>
              <w:rPr>
                <w:rFonts w:cs="Times New Roman"/>
              </w:rPr>
              <w:t>0</w:t>
            </w:r>
          </w:p>
        </w:tc>
        <w:tc>
          <w:tcPr>
            <w:tcW w:w="554" w:type="pct"/>
          </w:tcPr>
          <w:p w14:paraId="3A655725" w14:textId="77777777" w:rsidR="003B6942" w:rsidRPr="00FA72DE" w:rsidRDefault="003B6942" w:rsidP="003B6942">
            <w:pPr>
              <w:pStyle w:val="Paragraf"/>
              <w:spacing w:after="0" w:line="240" w:lineRule="auto"/>
              <w:jc w:val="center"/>
              <w:rPr>
                <w:rFonts w:cs="Times New Roman"/>
              </w:rPr>
            </w:pPr>
            <w:r w:rsidRPr="00FA72DE">
              <w:rPr>
                <w:rFonts w:cs="Times New Roman"/>
              </w:rPr>
              <w:t>17.5</w:t>
            </w:r>
            <w:r>
              <w:rPr>
                <w:rFonts w:cs="Times New Roman"/>
              </w:rPr>
              <w:t>0</w:t>
            </w:r>
          </w:p>
        </w:tc>
        <w:tc>
          <w:tcPr>
            <w:tcW w:w="501" w:type="pct"/>
          </w:tcPr>
          <w:p w14:paraId="5CCD04ED" w14:textId="77777777" w:rsidR="003B6942" w:rsidRPr="00BE723A" w:rsidRDefault="003B6942" w:rsidP="003B6942">
            <w:pPr>
              <w:pStyle w:val="Paragraf"/>
              <w:spacing w:after="0" w:line="240" w:lineRule="auto"/>
              <w:jc w:val="center"/>
            </w:pPr>
            <w:r w:rsidRPr="00FA72DE">
              <w:rPr>
                <w:rFonts w:cs="Times New Roman"/>
              </w:rPr>
              <w:t>14</w:t>
            </w:r>
            <w:r>
              <w:rPr>
                <w:rFonts w:cs="Times New Roman"/>
              </w:rPr>
              <w:t>.00</w:t>
            </w:r>
          </w:p>
        </w:tc>
        <w:tc>
          <w:tcPr>
            <w:tcW w:w="554" w:type="pct"/>
          </w:tcPr>
          <w:p w14:paraId="4042D3CF" w14:textId="77777777" w:rsidR="003B6942" w:rsidRPr="00FA72DE" w:rsidRDefault="003B6942" w:rsidP="003B6942">
            <w:pPr>
              <w:pStyle w:val="Paragraf"/>
              <w:spacing w:after="0" w:line="240" w:lineRule="auto"/>
              <w:jc w:val="center"/>
              <w:rPr>
                <w:rFonts w:cs="Times New Roman"/>
              </w:rPr>
            </w:pPr>
            <w:r w:rsidRPr="00FA72DE">
              <w:rPr>
                <w:rFonts w:cs="Times New Roman"/>
              </w:rPr>
              <w:t>-5.02</w:t>
            </w:r>
          </w:p>
        </w:tc>
        <w:tc>
          <w:tcPr>
            <w:tcW w:w="554" w:type="pct"/>
          </w:tcPr>
          <w:p w14:paraId="5EC492A0" w14:textId="77777777" w:rsidR="003B6942" w:rsidRPr="00BE723A" w:rsidRDefault="003B6942" w:rsidP="003B6942">
            <w:pPr>
              <w:pStyle w:val="Paragraf"/>
              <w:spacing w:after="0" w:line="240" w:lineRule="auto"/>
              <w:jc w:val="center"/>
            </w:pPr>
            <w:r w:rsidRPr="00FA72DE">
              <w:rPr>
                <w:rFonts w:cs="Times New Roman"/>
              </w:rPr>
              <w:t>-15.07</w:t>
            </w:r>
          </w:p>
        </w:tc>
        <w:tc>
          <w:tcPr>
            <w:tcW w:w="501" w:type="pct"/>
          </w:tcPr>
          <w:p w14:paraId="3639E994" w14:textId="77777777" w:rsidR="003B6942" w:rsidRPr="00FA72DE" w:rsidRDefault="003B6942" w:rsidP="003B6942">
            <w:pPr>
              <w:pStyle w:val="Paragraf"/>
              <w:spacing w:after="0" w:line="240" w:lineRule="auto"/>
              <w:jc w:val="center"/>
              <w:rPr>
                <w:rFonts w:cs="Times New Roman"/>
              </w:rPr>
            </w:pPr>
            <w:r w:rsidRPr="00FA72DE">
              <w:rPr>
                <w:rFonts w:cs="Times New Roman"/>
              </w:rPr>
              <w:t>1</w:t>
            </w:r>
            <w:r>
              <w:rPr>
                <w:rFonts w:cs="Times New Roman"/>
              </w:rPr>
              <w:t>.00</w:t>
            </w:r>
          </w:p>
        </w:tc>
        <w:tc>
          <w:tcPr>
            <w:tcW w:w="501" w:type="pct"/>
          </w:tcPr>
          <w:p w14:paraId="66C2AA5B" w14:textId="77777777" w:rsidR="003B6942" w:rsidRPr="00BE723A" w:rsidRDefault="003B6942" w:rsidP="003B6942">
            <w:pPr>
              <w:pStyle w:val="Paragraf"/>
              <w:spacing w:after="0" w:line="240" w:lineRule="auto"/>
              <w:jc w:val="center"/>
            </w:pPr>
            <w:r w:rsidRPr="00FA72DE">
              <w:rPr>
                <w:rFonts w:cs="Times New Roman"/>
              </w:rPr>
              <w:t>-9.5</w:t>
            </w:r>
            <w:r>
              <w:rPr>
                <w:rFonts w:cs="Times New Roman"/>
              </w:rPr>
              <w:t>0</w:t>
            </w:r>
          </w:p>
        </w:tc>
      </w:tr>
      <w:tr w:rsidR="003B6942" w:rsidRPr="00BE723A" w14:paraId="05728F3D" w14:textId="77777777" w:rsidTr="003B6942">
        <w:tc>
          <w:tcPr>
            <w:tcW w:w="726" w:type="pct"/>
          </w:tcPr>
          <w:p w14:paraId="208118DB" w14:textId="77777777" w:rsidR="003B6942" w:rsidRPr="00BE723A" w:rsidRDefault="003B6942" w:rsidP="003B6942">
            <w:pPr>
              <w:pStyle w:val="Paragraf"/>
              <w:spacing w:after="0" w:line="240" w:lineRule="auto"/>
              <w:jc w:val="left"/>
            </w:pPr>
            <w:r>
              <w:t>Sad</w:t>
            </w:r>
          </w:p>
        </w:tc>
        <w:tc>
          <w:tcPr>
            <w:tcW w:w="554" w:type="pct"/>
          </w:tcPr>
          <w:p w14:paraId="13A34C8C" w14:textId="77777777" w:rsidR="003B6942" w:rsidRPr="00FA72DE" w:rsidRDefault="003B6942" w:rsidP="003B6942">
            <w:pPr>
              <w:pStyle w:val="Paragraf"/>
              <w:spacing w:after="0" w:line="240" w:lineRule="auto"/>
              <w:jc w:val="center"/>
              <w:rPr>
                <w:rFonts w:cs="Times New Roman"/>
              </w:rPr>
            </w:pPr>
            <w:r w:rsidRPr="00FA72DE">
              <w:rPr>
                <w:rFonts w:cs="Times New Roman"/>
              </w:rPr>
              <w:t>27.1</w:t>
            </w:r>
            <w:r>
              <w:rPr>
                <w:rFonts w:cs="Times New Roman"/>
              </w:rPr>
              <w:t>0</w:t>
            </w:r>
          </w:p>
        </w:tc>
        <w:tc>
          <w:tcPr>
            <w:tcW w:w="554" w:type="pct"/>
          </w:tcPr>
          <w:p w14:paraId="7ABC592B" w14:textId="77777777" w:rsidR="003B6942" w:rsidRDefault="003B6942" w:rsidP="003B6942">
            <w:pPr>
              <w:pStyle w:val="Paragraf"/>
              <w:spacing w:after="0" w:line="240" w:lineRule="auto"/>
              <w:jc w:val="center"/>
            </w:pPr>
            <w:r w:rsidRPr="00FA72DE">
              <w:rPr>
                <w:rFonts w:cs="Times New Roman"/>
              </w:rPr>
              <w:t>52.23</w:t>
            </w:r>
          </w:p>
        </w:tc>
        <w:tc>
          <w:tcPr>
            <w:tcW w:w="554" w:type="pct"/>
          </w:tcPr>
          <w:p w14:paraId="26B5BD4F" w14:textId="77777777" w:rsidR="003B6942" w:rsidRPr="00FA72DE" w:rsidRDefault="003B6942" w:rsidP="003B6942">
            <w:pPr>
              <w:pStyle w:val="Paragraf"/>
              <w:spacing w:after="0" w:line="240" w:lineRule="auto"/>
              <w:jc w:val="center"/>
              <w:rPr>
                <w:rFonts w:cs="Times New Roman"/>
              </w:rPr>
            </w:pPr>
            <w:r w:rsidRPr="00FA72DE">
              <w:rPr>
                <w:rFonts w:cs="Times New Roman"/>
              </w:rPr>
              <w:t>-15.49</w:t>
            </w:r>
          </w:p>
        </w:tc>
        <w:tc>
          <w:tcPr>
            <w:tcW w:w="501" w:type="pct"/>
          </w:tcPr>
          <w:p w14:paraId="252C4EC0" w14:textId="77777777" w:rsidR="003B6942" w:rsidRPr="00BE723A" w:rsidRDefault="003B6942" w:rsidP="003B6942">
            <w:pPr>
              <w:pStyle w:val="Paragraf"/>
              <w:spacing w:after="0" w:line="240" w:lineRule="auto"/>
              <w:jc w:val="center"/>
            </w:pPr>
            <w:r w:rsidRPr="00FA72DE">
              <w:rPr>
                <w:rFonts w:cs="Times New Roman"/>
              </w:rPr>
              <w:t>-3.19</w:t>
            </w:r>
          </w:p>
        </w:tc>
        <w:tc>
          <w:tcPr>
            <w:tcW w:w="554" w:type="pct"/>
          </w:tcPr>
          <w:p w14:paraId="2FD5E76E" w14:textId="77777777" w:rsidR="003B6942" w:rsidRPr="00FA72DE" w:rsidRDefault="003B6942" w:rsidP="003B6942">
            <w:pPr>
              <w:pStyle w:val="Paragraf"/>
              <w:spacing w:after="0" w:line="240" w:lineRule="auto"/>
              <w:jc w:val="center"/>
              <w:rPr>
                <w:rFonts w:cs="Times New Roman"/>
              </w:rPr>
            </w:pPr>
            <w:r w:rsidRPr="00FA72DE">
              <w:rPr>
                <w:rFonts w:cs="Times New Roman"/>
              </w:rPr>
              <w:t>6.5</w:t>
            </w:r>
            <w:r>
              <w:rPr>
                <w:rFonts w:cs="Times New Roman"/>
              </w:rPr>
              <w:t>0</w:t>
            </w:r>
          </w:p>
        </w:tc>
        <w:tc>
          <w:tcPr>
            <w:tcW w:w="554" w:type="pct"/>
          </w:tcPr>
          <w:p w14:paraId="3C1C2BF8" w14:textId="77777777" w:rsidR="003B6942" w:rsidRPr="00BE723A" w:rsidRDefault="003B6942" w:rsidP="003B6942">
            <w:pPr>
              <w:pStyle w:val="Paragraf"/>
              <w:spacing w:after="0" w:line="240" w:lineRule="auto"/>
              <w:jc w:val="center"/>
            </w:pPr>
            <w:r w:rsidRPr="00FA72DE">
              <w:rPr>
                <w:rFonts w:cs="Times New Roman"/>
              </w:rPr>
              <w:t>12.44</w:t>
            </w:r>
          </w:p>
        </w:tc>
        <w:tc>
          <w:tcPr>
            <w:tcW w:w="501" w:type="pct"/>
          </w:tcPr>
          <w:p w14:paraId="1FCFAE19" w14:textId="77777777" w:rsidR="003B6942" w:rsidRPr="00FA72DE" w:rsidRDefault="003B6942" w:rsidP="003B6942">
            <w:pPr>
              <w:pStyle w:val="Paragraf"/>
              <w:spacing w:after="0" w:line="240" w:lineRule="auto"/>
              <w:jc w:val="center"/>
              <w:rPr>
                <w:rFonts w:cs="Times New Roman"/>
              </w:rPr>
            </w:pPr>
            <w:r w:rsidRPr="00FA72DE">
              <w:rPr>
                <w:rFonts w:cs="Times New Roman"/>
              </w:rPr>
              <w:t>20.64</w:t>
            </w:r>
          </w:p>
        </w:tc>
        <w:tc>
          <w:tcPr>
            <w:tcW w:w="501" w:type="pct"/>
          </w:tcPr>
          <w:p w14:paraId="7D56C939" w14:textId="77777777" w:rsidR="003B6942" w:rsidRPr="00BE723A" w:rsidRDefault="003B6942" w:rsidP="003B6942">
            <w:pPr>
              <w:pStyle w:val="Paragraf"/>
              <w:spacing w:after="0" w:line="240" w:lineRule="auto"/>
              <w:jc w:val="center"/>
            </w:pPr>
            <w:r w:rsidRPr="00FA72DE">
              <w:rPr>
                <w:rFonts w:cs="Times New Roman"/>
              </w:rPr>
              <w:t>23.57</w:t>
            </w:r>
          </w:p>
        </w:tc>
      </w:tr>
      <w:tr w:rsidR="003B6942" w:rsidRPr="00BE723A" w14:paraId="2DC25E31" w14:textId="77777777" w:rsidTr="003B6942">
        <w:tc>
          <w:tcPr>
            <w:tcW w:w="726" w:type="pct"/>
          </w:tcPr>
          <w:p w14:paraId="16EDD0A2" w14:textId="77777777" w:rsidR="003B6942" w:rsidRPr="00BE723A" w:rsidRDefault="003B6942" w:rsidP="003B6942">
            <w:pPr>
              <w:pStyle w:val="Paragraf"/>
              <w:spacing w:after="0" w:line="240" w:lineRule="auto"/>
              <w:jc w:val="left"/>
            </w:pPr>
            <w:r>
              <w:t>Surprise</w:t>
            </w:r>
          </w:p>
        </w:tc>
        <w:tc>
          <w:tcPr>
            <w:tcW w:w="554" w:type="pct"/>
          </w:tcPr>
          <w:p w14:paraId="3C69968B" w14:textId="77777777" w:rsidR="003B6942" w:rsidRPr="00FA72DE" w:rsidRDefault="003B6942" w:rsidP="003B6942">
            <w:pPr>
              <w:pStyle w:val="Paragraf"/>
              <w:spacing w:after="0" w:line="240" w:lineRule="auto"/>
              <w:jc w:val="center"/>
              <w:rPr>
                <w:rFonts w:cs="Times New Roman"/>
              </w:rPr>
            </w:pPr>
            <w:r w:rsidRPr="00FA72DE">
              <w:rPr>
                <w:rFonts w:cs="Times New Roman"/>
              </w:rPr>
              <w:t>25.34</w:t>
            </w:r>
          </w:p>
        </w:tc>
        <w:tc>
          <w:tcPr>
            <w:tcW w:w="554" w:type="pct"/>
          </w:tcPr>
          <w:p w14:paraId="39C1151C" w14:textId="77777777" w:rsidR="003B6942" w:rsidRDefault="003B6942" w:rsidP="003B6942">
            <w:pPr>
              <w:pStyle w:val="Paragraf"/>
              <w:spacing w:after="0" w:line="240" w:lineRule="auto"/>
              <w:jc w:val="center"/>
            </w:pPr>
            <w:r w:rsidRPr="00FA72DE">
              <w:rPr>
                <w:rFonts w:cs="Times New Roman"/>
              </w:rPr>
              <w:t>6.74</w:t>
            </w:r>
          </w:p>
        </w:tc>
        <w:tc>
          <w:tcPr>
            <w:tcW w:w="554" w:type="pct"/>
          </w:tcPr>
          <w:p w14:paraId="3F539901" w14:textId="77777777" w:rsidR="003B6942" w:rsidRPr="00FA72DE" w:rsidRDefault="003B6942" w:rsidP="003B6942">
            <w:pPr>
              <w:pStyle w:val="Paragraf"/>
              <w:spacing w:after="0" w:line="240" w:lineRule="auto"/>
              <w:jc w:val="center"/>
              <w:rPr>
                <w:rFonts w:cs="Times New Roman"/>
              </w:rPr>
            </w:pPr>
            <w:r w:rsidRPr="00FA72DE">
              <w:rPr>
                <w:rFonts w:cs="Times New Roman"/>
              </w:rPr>
              <w:t>-6</w:t>
            </w:r>
            <w:r>
              <w:rPr>
                <w:rFonts w:cs="Times New Roman"/>
              </w:rPr>
              <w:t>.00</w:t>
            </w:r>
          </w:p>
        </w:tc>
        <w:tc>
          <w:tcPr>
            <w:tcW w:w="501" w:type="pct"/>
          </w:tcPr>
          <w:p w14:paraId="0521A04C" w14:textId="77777777" w:rsidR="003B6942" w:rsidRPr="00BE723A" w:rsidRDefault="003B6942" w:rsidP="003B6942">
            <w:pPr>
              <w:pStyle w:val="Paragraf"/>
              <w:spacing w:after="0" w:line="240" w:lineRule="auto"/>
              <w:jc w:val="center"/>
            </w:pPr>
            <w:r w:rsidRPr="00FA72DE">
              <w:rPr>
                <w:rFonts w:cs="Times New Roman"/>
              </w:rPr>
              <w:t>-0.56</w:t>
            </w:r>
          </w:p>
        </w:tc>
        <w:tc>
          <w:tcPr>
            <w:tcW w:w="554" w:type="pct"/>
          </w:tcPr>
          <w:p w14:paraId="760F2A6B" w14:textId="77777777" w:rsidR="003B6942" w:rsidRPr="00FA72DE" w:rsidRDefault="003B6942" w:rsidP="003B6942">
            <w:pPr>
              <w:pStyle w:val="Paragraf"/>
              <w:spacing w:after="0" w:line="240" w:lineRule="auto"/>
              <w:jc w:val="center"/>
              <w:rPr>
                <w:rFonts w:cs="Times New Roman"/>
              </w:rPr>
            </w:pPr>
            <w:r w:rsidRPr="00FA72DE">
              <w:rPr>
                <w:rFonts w:cs="Times New Roman"/>
              </w:rPr>
              <w:t>-20.41</w:t>
            </w:r>
          </w:p>
        </w:tc>
        <w:tc>
          <w:tcPr>
            <w:tcW w:w="554" w:type="pct"/>
          </w:tcPr>
          <w:p w14:paraId="3EDB4E85" w14:textId="77777777" w:rsidR="003B6942" w:rsidRPr="00BE723A" w:rsidRDefault="003B6942" w:rsidP="003B6942">
            <w:pPr>
              <w:pStyle w:val="Paragraf"/>
              <w:spacing w:after="0" w:line="240" w:lineRule="auto"/>
              <w:jc w:val="center"/>
            </w:pPr>
            <w:r w:rsidRPr="00FA72DE">
              <w:rPr>
                <w:rFonts w:cs="Times New Roman"/>
              </w:rPr>
              <w:t>-28.16</w:t>
            </w:r>
          </w:p>
        </w:tc>
        <w:tc>
          <w:tcPr>
            <w:tcW w:w="501" w:type="pct"/>
          </w:tcPr>
          <w:p w14:paraId="7E6023B2" w14:textId="77777777" w:rsidR="003B6942" w:rsidRPr="00FA72DE" w:rsidRDefault="003B6942" w:rsidP="003B6942">
            <w:pPr>
              <w:pStyle w:val="Paragraf"/>
              <w:spacing w:after="0" w:line="240" w:lineRule="auto"/>
              <w:jc w:val="center"/>
              <w:rPr>
                <w:rFonts w:cs="Times New Roman"/>
              </w:rPr>
            </w:pPr>
            <w:r w:rsidRPr="00FA72DE">
              <w:rPr>
                <w:rFonts w:cs="Times New Roman"/>
              </w:rPr>
              <w:t>-2</w:t>
            </w:r>
            <w:r>
              <w:rPr>
                <w:rFonts w:cs="Times New Roman"/>
              </w:rPr>
              <w:t>.00</w:t>
            </w:r>
          </w:p>
        </w:tc>
        <w:tc>
          <w:tcPr>
            <w:tcW w:w="501" w:type="pct"/>
          </w:tcPr>
          <w:p w14:paraId="49466CA2" w14:textId="77777777" w:rsidR="003B6942" w:rsidRPr="00BE723A" w:rsidRDefault="003B6942" w:rsidP="003B6942">
            <w:pPr>
              <w:pStyle w:val="Paragraf"/>
              <w:spacing w:after="0" w:line="240" w:lineRule="auto"/>
              <w:jc w:val="center"/>
            </w:pPr>
            <w:r w:rsidRPr="00FA72DE">
              <w:rPr>
                <w:rFonts w:cs="Times New Roman"/>
              </w:rPr>
              <w:t>-2.24</w:t>
            </w:r>
          </w:p>
        </w:tc>
      </w:tr>
      <w:tr w:rsidR="003B6942" w:rsidRPr="003B6942" w14:paraId="3F72468F" w14:textId="77777777" w:rsidTr="003B6942">
        <w:tc>
          <w:tcPr>
            <w:tcW w:w="726" w:type="pct"/>
          </w:tcPr>
          <w:p w14:paraId="14A44164" w14:textId="2F97E6B6" w:rsidR="003B6942" w:rsidRPr="003B6942" w:rsidRDefault="003B6942" w:rsidP="003B6942">
            <w:pPr>
              <w:pStyle w:val="Paragraf"/>
              <w:spacing w:after="0" w:line="240" w:lineRule="auto"/>
              <w:jc w:val="center"/>
            </w:pPr>
            <w:r w:rsidRPr="003B6942">
              <w:t>Rata-rata</w:t>
            </w:r>
          </w:p>
        </w:tc>
        <w:tc>
          <w:tcPr>
            <w:tcW w:w="554" w:type="pct"/>
          </w:tcPr>
          <w:p w14:paraId="7C6D46A8" w14:textId="77777777" w:rsidR="003B6942" w:rsidRPr="003B6942" w:rsidRDefault="003B6942" w:rsidP="003B6942">
            <w:pPr>
              <w:pStyle w:val="Paragraf"/>
              <w:spacing w:after="0" w:line="240" w:lineRule="auto"/>
              <w:jc w:val="center"/>
              <w:rPr>
                <w:rFonts w:cs="Times New Roman"/>
              </w:rPr>
            </w:pPr>
            <w:r w:rsidRPr="003B6942">
              <w:rPr>
                <w:rFonts w:cs="Times New Roman"/>
              </w:rPr>
              <w:t>15.08</w:t>
            </w:r>
          </w:p>
        </w:tc>
        <w:tc>
          <w:tcPr>
            <w:tcW w:w="554" w:type="pct"/>
          </w:tcPr>
          <w:p w14:paraId="073C971E" w14:textId="77777777" w:rsidR="003B6942" w:rsidRPr="003B6942" w:rsidRDefault="003B6942" w:rsidP="003B6942">
            <w:pPr>
              <w:pStyle w:val="Paragraf"/>
              <w:spacing w:after="0" w:line="240" w:lineRule="auto"/>
              <w:jc w:val="center"/>
            </w:pPr>
            <w:r w:rsidRPr="003B6942">
              <w:rPr>
                <w:rFonts w:cs="Times New Roman"/>
              </w:rPr>
              <w:t>16.53</w:t>
            </w:r>
          </w:p>
        </w:tc>
        <w:tc>
          <w:tcPr>
            <w:tcW w:w="554" w:type="pct"/>
          </w:tcPr>
          <w:p w14:paraId="3A7E0595" w14:textId="77777777" w:rsidR="003B6942" w:rsidRPr="003B6942" w:rsidRDefault="003B6942" w:rsidP="003B6942">
            <w:pPr>
              <w:pStyle w:val="Paragraf"/>
              <w:spacing w:after="0" w:line="240" w:lineRule="auto"/>
              <w:jc w:val="center"/>
              <w:rPr>
                <w:rFonts w:cs="Times New Roman"/>
              </w:rPr>
            </w:pPr>
            <w:r w:rsidRPr="003B6942">
              <w:rPr>
                <w:rFonts w:cs="Times New Roman"/>
              </w:rPr>
              <w:t>-4.57</w:t>
            </w:r>
          </w:p>
        </w:tc>
        <w:tc>
          <w:tcPr>
            <w:tcW w:w="501" w:type="pct"/>
          </w:tcPr>
          <w:p w14:paraId="0FA8FB00" w14:textId="77777777" w:rsidR="003B6942" w:rsidRPr="003B6942" w:rsidRDefault="003B6942" w:rsidP="003B6942">
            <w:pPr>
              <w:pStyle w:val="Paragraf"/>
              <w:spacing w:after="0" w:line="240" w:lineRule="auto"/>
              <w:jc w:val="center"/>
            </w:pPr>
            <w:r w:rsidRPr="003B6942">
              <w:rPr>
                <w:rFonts w:cs="Times New Roman"/>
              </w:rPr>
              <w:t>-1.03</w:t>
            </w:r>
          </w:p>
        </w:tc>
        <w:tc>
          <w:tcPr>
            <w:tcW w:w="554" w:type="pct"/>
          </w:tcPr>
          <w:p w14:paraId="60B1E89E" w14:textId="77777777" w:rsidR="003B6942" w:rsidRPr="003B6942" w:rsidRDefault="003B6942" w:rsidP="003B6942">
            <w:pPr>
              <w:pStyle w:val="Paragraf"/>
              <w:spacing w:after="0" w:line="240" w:lineRule="auto"/>
              <w:jc w:val="center"/>
              <w:rPr>
                <w:rFonts w:cs="Times New Roman"/>
              </w:rPr>
            </w:pPr>
            <w:r w:rsidRPr="003B6942">
              <w:rPr>
                <w:rFonts w:cs="Times New Roman"/>
              </w:rPr>
              <w:t>-1.99</w:t>
            </w:r>
          </w:p>
        </w:tc>
        <w:tc>
          <w:tcPr>
            <w:tcW w:w="554" w:type="pct"/>
          </w:tcPr>
          <w:p w14:paraId="2435E964" w14:textId="77777777" w:rsidR="003B6942" w:rsidRPr="003B6942" w:rsidRDefault="003B6942" w:rsidP="003B6942">
            <w:pPr>
              <w:pStyle w:val="Paragraf"/>
              <w:spacing w:after="0" w:line="240" w:lineRule="auto"/>
              <w:jc w:val="center"/>
            </w:pPr>
            <w:r w:rsidRPr="003B6942">
              <w:rPr>
                <w:rFonts w:cs="Times New Roman"/>
              </w:rPr>
              <w:t>-5.12</w:t>
            </w:r>
          </w:p>
        </w:tc>
        <w:tc>
          <w:tcPr>
            <w:tcW w:w="501" w:type="pct"/>
          </w:tcPr>
          <w:p w14:paraId="43475BB3" w14:textId="77777777" w:rsidR="003B6942" w:rsidRPr="003B6942" w:rsidRDefault="003B6942" w:rsidP="003B6942">
            <w:pPr>
              <w:pStyle w:val="Paragraf"/>
              <w:spacing w:after="0" w:line="240" w:lineRule="auto"/>
              <w:jc w:val="center"/>
              <w:rPr>
                <w:rFonts w:cs="Times New Roman"/>
              </w:rPr>
            </w:pPr>
            <w:r w:rsidRPr="003B6942">
              <w:rPr>
                <w:rFonts w:cs="Times New Roman"/>
              </w:rPr>
              <w:t>2.02</w:t>
            </w:r>
          </w:p>
        </w:tc>
        <w:tc>
          <w:tcPr>
            <w:tcW w:w="501" w:type="pct"/>
          </w:tcPr>
          <w:p w14:paraId="2395A89D" w14:textId="77777777" w:rsidR="003B6942" w:rsidRPr="003B6942" w:rsidRDefault="003B6942" w:rsidP="003B6942">
            <w:pPr>
              <w:pStyle w:val="Paragraf"/>
              <w:spacing w:after="0" w:line="240" w:lineRule="auto"/>
              <w:jc w:val="center"/>
            </w:pPr>
            <w:r w:rsidRPr="003B6942">
              <w:rPr>
                <w:rFonts w:cs="Times New Roman"/>
              </w:rPr>
              <w:t>2.21</w:t>
            </w:r>
          </w:p>
        </w:tc>
      </w:tr>
    </w:tbl>
    <w:p w14:paraId="7F9A20C4" w14:textId="17BC6CCF" w:rsidR="005E43AD" w:rsidRDefault="005E43AD" w:rsidP="00643DE5">
      <w:pPr>
        <w:pStyle w:val="Paragraf"/>
        <w:numPr>
          <w:ilvl w:val="0"/>
          <w:numId w:val="35"/>
        </w:numPr>
        <w:spacing w:after="0" w:line="240" w:lineRule="auto"/>
        <w:ind w:left="426" w:hanging="426"/>
      </w:pPr>
      <w:r>
        <w:t xml:space="preserve">Metode frontalisasi oleh </w:t>
      </w:r>
      <w:r>
        <w:fldChar w:fldCharType="begin" w:fldLock="1"/>
      </w:r>
      <w:r w:rsidR="00A02E54">
        <w:instrText>ADDIN CSL_CITATION {"citationItems":[{"id":"ITEM-1","itemData":{"DOI":"10.1016/j.image.2021.116321","ISSN":"09235965","abstract":"Automatic facial expression recognition (FER) is an important technique in human–computer interfaces and surveillance systems. It classifies the input facial image into one of the basic expressions (anger, sadness, surprise, happiness, disgust, fear, and neutral). There are two types of FER algorithms: feature-based and convolutional neural network (CNN)-based algorithms. The CNN is a powerful classifier, however, without proper auxiliary techniques, its performance may be limited. In this study, we improve the CNN-based FER system by utilizing face frontalization and the hierarchical architecture. The frontalization algorithm aligns the face by in-plane or out-of-plane, rotation, landmark point matching, and removing background noise. The proposed adaptive exponentially weighted average ensemble rule can determine the optimal weight according to the accuracy of classifiers to improve robustness. Experiments on several popular databases are performed and the results show that the proposed system has a very high accuracy and outperforms state-of-the-art FER systems.","author":[{"dropping-particle":"","family":"Tsai","given":"Kai Yuan","non-dropping-particle":"","parse-names":false,"suffix":""},{"dropping-particle":"","family":"Tsai","given":"Yi Wei","non-dropping-particle":"","parse-names":false,"suffix":""},{"dropping-particle":"","family":"Lee","given":"Yih Cherng","non-dropping-particle":"","parse-names":false,"suffix":""},{"dropping-particle":"","family":"Ding","given":"Jian Jiun","non-dropping-particle":"","parse-names":false,"suffix":""},{"dropping-particle":"","family":"Chang","given":"Ronald Y.","non-dropping-particle":"","parse-names":false,"suffix":""}],"container-title":"Signal Processing: Image Communication","id":"ITEM-1","issue":"April","issued":{"date-parts":[["2021"]]},"page":"116321","publisher":"Elsevier Ltd","title":"Frontalization and adaptive exponential ensemble rule for deep-learning-based facial expression recognition system","type":"article-journal","volume":"96"},"uris":["http://www.mendeley.com/documents/?uuid=bfb40ba8-324d-42ac-9f90-be5979055c12"]}],"mendeley":{"formattedCitation":"(Tsai dkk., 2021)","manualFormatting":"Tsai dkk., (2021)","plainTextFormattedCitation":"(Tsai dkk., 2021)","previouslyFormattedCitation":"(Tsai dkk., 2021)"},"properties":{"noteIndex":0},"schema":"https://github.com/citation-style-language/schema/raw/master/csl-citation.json"}</w:instrText>
      </w:r>
      <w:r>
        <w:fldChar w:fldCharType="separate"/>
      </w:r>
      <w:r w:rsidRPr="00234638">
        <w:rPr>
          <w:noProof/>
        </w:rPr>
        <w:t xml:space="preserve">Tsai dkk., </w:t>
      </w:r>
      <w:r>
        <w:rPr>
          <w:noProof/>
        </w:rPr>
        <w:t>(</w:t>
      </w:r>
      <w:r w:rsidRPr="00234638">
        <w:rPr>
          <w:noProof/>
        </w:rPr>
        <w:t>2021)</w:t>
      </w:r>
      <w:r>
        <w:fldChar w:fldCharType="end"/>
      </w:r>
    </w:p>
    <w:p w14:paraId="27C2A08D" w14:textId="5A519EE9" w:rsidR="00234638" w:rsidRDefault="00C22E23" w:rsidP="00C22E23">
      <w:pPr>
        <w:pStyle w:val="Paragraf"/>
        <w:numPr>
          <w:ilvl w:val="0"/>
          <w:numId w:val="35"/>
        </w:numPr>
        <w:spacing w:after="0" w:line="240" w:lineRule="auto"/>
        <w:ind w:left="426" w:hanging="426"/>
      </w:pPr>
      <w:r>
        <w:t>Metode usulan pada penelitian ini</w:t>
      </w:r>
    </w:p>
    <w:p w14:paraId="5BBB6EF8" w14:textId="26476047" w:rsidR="00673D06" w:rsidRDefault="00673D06" w:rsidP="003A2C01">
      <w:pPr>
        <w:pStyle w:val="Paragraf"/>
        <w:spacing w:after="0" w:line="240" w:lineRule="auto"/>
      </w:pPr>
    </w:p>
    <w:p w14:paraId="3DFD0C45" w14:textId="397484F7" w:rsidR="003A2C01" w:rsidRDefault="003A2C01" w:rsidP="00F56236">
      <w:pPr>
        <w:pStyle w:val="Paragraf"/>
      </w:pPr>
      <w:r>
        <w:t xml:space="preserve">Hasil pada tabel V.12 menunjukkan bahwa rata-rata dari perbandingan kedua metode tersebut tidak memiliki perberdaan yang terlalu jauh. Hasil komparasi ini terbatas hanya pada gambar wajah </w:t>
      </w:r>
      <w:r w:rsidRPr="003A2C01">
        <w:rPr>
          <w:i/>
          <w:iCs/>
        </w:rPr>
        <w:t>non-frontal</w:t>
      </w:r>
      <w:r>
        <w:rPr>
          <w:i/>
          <w:iCs/>
        </w:rPr>
        <w:t xml:space="preserve">, </w:t>
      </w:r>
      <w:r>
        <w:t xml:space="preserve">karena metode frontalisasi yang dilakukan oleh </w:t>
      </w:r>
      <w:r>
        <w:fldChar w:fldCharType="begin" w:fldLock="1"/>
      </w:r>
      <w:r w:rsidR="00A02E54">
        <w:instrText>ADDIN CSL_CITATION {"citationItems":[{"id":"ITEM-1","itemData":{"DOI":"10.1016/j.image.2021.116321","ISSN":"09235965","abstract":"Automatic facial expression recognition (FER) is an important technique in human–computer interfaces and surveillance systems. It classifies the input facial image into one of the basic expressions (anger, sadness, surprise, happiness, disgust, fear, and neutral). There are two types of FER algorithms: feature-based and convolutional neural network (CNN)-based algorithms. The CNN is a powerful classifier, however, without proper auxiliary techniques, its performance may be limited. In this study, we improve the CNN-based FER system by utilizing face frontalization and the hierarchical architecture. The frontalization algorithm aligns the face by in-plane or out-of-plane, rotation, landmark point matching, and removing background noise. The proposed adaptive exponentially weighted average ensemble rule can determine the optimal weight according to the accuracy of classifiers to improve robustness. Experiments on several popular databases are performed and the results show that the proposed system has a very high accuracy and outperforms state-of-the-art FER systems.","author":[{"dropping-particle":"","family":"Tsai","given":"Kai Yuan","non-dropping-particle":"","parse-names":false,"suffix":""},{"dropping-particle":"","family":"Tsai","given":"Yi Wei","non-dropping-particle":"","parse-names":false,"suffix":""},{"dropping-particle":"","family":"Lee","given":"Yih Cherng","non-dropping-particle":"","parse-names":false,"suffix":""},{"dropping-particle":"","family":"Ding","given":"Jian Jiun","non-dropping-particle":"","parse-names":false,"suffix":""},{"dropping-particle":"","family":"Chang","given":"Ronald Y.","non-dropping-particle":"","parse-names":false,"suffix":""}],"container-title":"Signal Processing: Image Communication","id":"ITEM-1","issue":"April","issued":{"date-parts":[["2021"]]},"page":"116321","publisher":"Elsevier Ltd","title":"Frontalization and adaptive exponential ensemble rule for deep-learning-based facial expression recognition system","type":"article-journal","volume":"96"},"uris":["http://www.mendeley.com/documents/?uuid=bfb40ba8-324d-42ac-9f90-be5979055c12"]}],"mendeley":{"formattedCitation":"(Tsai dkk., 2021)","manualFormatting":"Tsai dkk., (2021)","plainTextFormattedCitation":"(Tsai dkk., 2021)","previouslyFormattedCitation":"(Tsai dkk., 2021)"},"properties":{"noteIndex":0},"schema":"https://github.com/citation-style-language/schema/raw/master/csl-citation.json"}</w:instrText>
      </w:r>
      <w:r>
        <w:fldChar w:fldCharType="separate"/>
      </w:r>
      <w:r w:rsidRPr="00234638">
        <w:rPr>
          <w:noProof/>
        </w:rPr>
        <w:t xml:space="preserve">Tsai dkk., </w:t>
      </w:r>
      <w:r>
        <w:rPr>
          <w:noProof/>
        </w:rPr>
        <w:t>(</w:t>
      </w:r>
      <w:r w:rsidRPr="00234638">
        <w:rPr>
          <w:noProof/>
        </w:rPr>
        <w:t>2021)</w:t>
      </w:r>
      <w:r>
        <w:fldChar w:fldCharType="end"/>
      </w:r>
      <w:r>
        <w:t xml:space="preserve"> tidak memiliki fitur untuk menghapus objek oklusi tangan.</w:t>
      </w:r>
    </w:p>
    <w:p w14:paraId="3DEDD10E" w14:textId="121D2318" w:rsidR="00F56236" w:rsidRPr="00F56236" w:rsidRDefault="00F56236" w:rsidP="00F56236">
      <w:pPr>
        <w:pStyle w:val="Judulbabsub1"/>
        <w:numPr>
          <w:ilvl w:val="1"/>
          <w:numId w:val="6"/>
        </w:numPr>
        <w:spacing w:before="240"/>
        <w:rPr>
          <w:i/>
          <w:iCs/>
        </w:rPr>
      </w:pPr>
      <w:bookmarkStart w:id="155" w:name="_Toc213608326"/>
      <w:r>
        <w:t>Pembahasan</w:t>
      </w:r>
      <w:bookmarkEnd w:id="155"/>
    </w:p>
    <w:p w14:paraId="385DE88D" w14:textId="1549FFB7" w:rsidR="003C5BEB" w:rsidRDefault="003C5BEB" w:rsidP="00F56236">
      <w:pPr>
        <w:pStyle w:val="Paragraf"/>
      </w:pPr>
      <w:r>
        <w:t xml:space="preserve">Bagian ini akan menjelaskan analisis mendalam serta beberapa temuan yang terjadi berdasarkan hasil eksperimen yang telah dijelaskan pada sub bab V.1. </w:t>
      </w:r>
    </w:p>
    <w:p w14:paraId="52E3D7DC" w14:textId="26C0C5B9" w:rsidR="003C5BEB" w:rsidRPr="00AC4674" w:rsidRDefault="00AC4674" w:rsidP="00F56236">
      <w:pPr>
        <w:pStyle w:val="Judulbabsub1"/>
        <w:numPr>
          <w:ilvl w:val="2"/>
          <w:numId w:val="6"/>
        </w:numPr>
        <w:spacing w:before="240"/>
        <w:rPr>
          <w:i/>
          <w:iCs/>
        </w:rPr>
      </w:pPr>
      <w:bookmarkStart w:id="156" w:name="_Toc213608327"/>
      <w:r>
        <w:t xml:space="preserve">Performa </w:t>
      </w:r>
      <w:r w:rsidRPr="00AC4674">
        <w:rPr>
          <w:i/>
          <w:iCs/>
        </w:rPr>
        <w:t>Face Detector</w:t>
      </w:r>
      <w:r>
        <w:t xml:space="preserve"> pada Model</w:t>
      </w:r>
      <w:bookmarkEnd w:id="156"/>
    </w:p>
    <w:p w14:paraId="442D3FA0" w14:textId="0E8FA948" w:rsidR="00F56236" w:rsidRPr="00F56236" w:rsidRDefault="00F56236" w:rsidP="00F56236">
      <w:pPr>
        <w:pStyle w:val="Paragraf"/>
      </w:pPr>
      <w:r w:rsidRPr="00F56236">
        <w:t xml:space="preserve">Tahap pertama dalam suatu sistem </w:t>
      </w:r>
      <w:r w:rsidRPr="00AC4674">
        <w:rPr>
          <w:i/>
          <w:iCs/>
        </w:rPr>
        <w:t>Facial Expression Recognition</w:t>
      </w:r>
      <w:r w:rsidRPr="00F56236">
        <w:t xml:space="preserve"> (FER) adalah proses deteksi wajah. Jika tahap ini gagal, seluruh </w:t>
      </w:r>
      <w:r w:rsidRPr="00AC4674">
        <w:rPr>
          <w:i/>
          <w:iCs/>
        </w:rPr>
        <w:t>pipeline</w:t>
      </w:r>
      <w:r w:rsidRPr="00F56236">
        <w:t xml:space="preserve"> selanjutnya akan berhenti karena sistem tidak dapat mengekstraksi fitur ekspresi dari citra yang tidak teridentifikasi sebagai wajah. Berdasarkan hasil penelitian yang dilakukan menggunakan empat metode </w:t>
      </w:r>
      <w:r w:rsidRPr="00AC4674">
        <w:rPr>
          <w:i/>
          <w:iCs/>
        </w:rPr>
        <w:t>state-of-the-art</w:t>
      </w:r>
      <w:r w:rsidRPr="00F56236">
        <w:t xml:space="preserve"> yaitu CNN, DeepFace, Facelib, dan SVM, hanya metode Facelib yang mengalami kegagalan dalam deteksi wajah, sementara tiga metode lainnya berhasil 100% mengenali wajah.Facelib menggunakan algoritma </w:t>
      </w:r>
      <w:r w:rsidRPr="00A02E54">
        <w:rPr>
          <w:i/>
          <w:iCs/>
        </w:rPr>
        <w:t>Single Shot Multibox Detector</w:t>
      </w:r>
      <w:r w:rsidRPr="00F56236">
        <w:t xml:space="preserve"> (SSD) pada tahap deteksi wajah.</w:t>
      </w:r>
    </w:p>
    <w:p w14:paraId="16EEB2C5" w14:textId="70A89DFC" w:rsidR="00F56236" w:rsidRPr="00F56236" w:rsidRDefault="00F56236" w:rsidP="00F56236">
      <w:pPr>
        <w:pStyle w:val="Paragraf"/>
      </w:pPr>
      <w:r w:rsidRPr="00F56236">
        <w:t xml:space="preserve">SSD merupakan arsitektur </w:t>
      </w:r>
      <w:r w:rsidRPr="00A02E54">
        <w:rPr>
          <w:i/>
          <w:iCs/>
        </w:rPr>
        <w:t>one-stage detector</w:t>
      </w:r>
      <w:r w:rsidRPr="00F56236">
        <w:t xml:space="preserve"> yang mengombinasikan ekstraksi fitur berbasis CNN dengan mekanisme </w:t>
      </w:r>
      <w:r w:rsidRPr="0019529F">
        <w:rPr>
          <w:i/>
          <w:iCs/>
        </w:rPr>
        <w:t>multi-scale feature map</w:t>
      </w:r>
      <w:r w:rsidRPr="00F56236">
        <w:t xml:space="preserve"> untuk mendeteksi </w:t>
      </w:r>
      <w:r w:rsidRPr="00F56236">
        <w:lastRenderedPageBreak/>
        <w:t xml:space="preserve">objek dalam berbagai ukuran secara simultan. Keunggulan utamanya terletak pada kecepatan inferensi yang tinggi karena proses klasifikasi dan </w:t>
      </w:r>
      <w:r w:rsidRPr="00A02E54">
        <w:rPr>
          <w:i/>
          <w:iCs/>
        </w:rPr>
        <w:t>regresi bounding box</w:t>
      </w:r>
      <w:r w:rsidRPr="00F56236">
        <w:t xml:space="preserve"> dilakukan dalam satu langkah. Namun, sejumlah penelitian menunjukkan bahwa efisiensi ini didapat dengan </w:t>
      </w:r>
      <w:r w:rsidR="00A02E54">
        <w:t>mengorbankan nilai</w:t>
      </w:r>
      <w:r w:rsidRPr="00F56236">
        <w:t xml:space="preserve"> </w:t>
      </w:r>
      <w:r w:rsidR="00A02E54">
        <w:t>kep</w:t>
      </w:r>
      <w:r w:rsidRPr="00F56236">
        <w:t>resisi</w:t>
      </w:r>
      <w:r w:rsidR="00A02E54">
        <w:t>an</w:t>
      </w:r>
      <w:r w:rsidRPr="00F56236">
        <w:t xml:space="preserve">, khususnya dalam kondisi </w:t>
      </w:r>
      <w:r w:rsidRPr="00A02E54">
        <w:rPr>
          <w:i/>
          <w:iCs/>
        </w:rPr>
        <w:t>occlusion</w:t>
      </w:r>
      <w:r w:rsidRPr="00F56236">
        <w:t xml:space="preserve"> atau </w:t>
      </w:r>
      <w:r w:rsidRPr="00A02E54">
        <w:rPr>
          <w:i/>
          <w:iCs/>
        </w:rPr>
        <w:t>pose variation</w:t>
      </w:r>
      <w:r w:rsidRPr="00F56236">
        <w:t>.</w:t>
      </w:r>
    </w:p>
    <w:p w14:paraId="5E4CFAA5" w14:textId="24E19C0C" w:rsidR="00F56236" w:rsidRPr="00F56236" w:rsidRDefault="00F56236" w:rsidP="00F56236">
      <w:pPr>
        <w:pStyle w:val="Paragraf"/>
      </w:pPr>
      <w:r w:rsidRPr="00F56236">
        <w:t xml:space="preserve">SSD bekerja optimal pada citra wajah </w:t>
      </w:r>
      <w:r w:rsidRPr="00B10380">
        <w:rPr>
          <w:i/>
          <w:iCs/>
        </w:rPr>
        <w:t>frontal</w:t>
      </w:r>
      <w:r w:rsidRPr="00F56236">
        <w:t xml:space="preserve"> dan tanpa gangguan latar, tetapi performanya menurun drastis ketika sebagian wajah tertutup (misalnya oleh tangan atau masker) atau ketika wajah berada dalam posisi </w:t>
      </w:r>
      <w:r w:rsidRPr="00A02E54">
        <w:rPr>
          <w:i/>
          <w:iCs/>
        </w:rPr>
        <w:t>non-frontal</w:t>
      </w:r>
      <w:r w:rsidRPr="00F56236">
        <w:t xml:space="preserve"> </w:t>
      </w:r>
      <w:r w:rsidRPr="00F56236">
        <w:fldChar w:fldCharType="begin" w:fldLock="1"/>
      </w:r>
      <w:r w:rsidR="001524D6">
        <w:instrText>ADDIN CSL_CITATION {"citationItems":[{"id":"ITEM-1","itemData":{"DOI":"10.1049/ipr2.12445","ISSN":"17519667","abstract":"The Single Shot MultiBox Detector (SSD) is one of the fastest detection algorithms. Although it has achieved good results in detection, it also has the problem of poor detection effect for small targets and occlusion between objects. Here, the authors propose a new target detection method called single-shot target detection with multi-scale feature fusion and feature enhancement. Here, the authors introduce multi-scale feature fusion module, feature enhancement module and efficient channel attention module, and integrate them into the detection module of the original SSD target detection algorithm to improve the ability of network feature extraction. Experimental results on pascal VOC 2007 datasets show that the proposed algorithm works well when the input size is 300 × 300, the detection speed reaches 41.7 frames per second (FPS) and the detection accuracy reaches 79.6%, which is 2.4% higher than the original SSD target detection algorithm. When the input size is 512 × 512, the detection accuracy is 81.9%, and the detection speed reaches 36.5 FPS, which is 3.2% higher than the original SSD target detection algorithm. According to the experimental results, our algorithm has a better performance when there are many objects in the image and there is occlusion.","author":[{"dropping-particle":"","family":"Qu","given":"Zhong","non-dropping-particle":"","parse-names":false,"suffix":""},{"dropping-particle":"","family":"Shang","given":"Xue","non-dropping-particle":"","parse-names":false,"suffix":""},{"dropping-particle":"","family":"Xia","given":"Shu Fang","non-dropping-particle":"","parse-names":false,"suffix":""},{"dropping-particle":"","family":"Yi","given":"Tu Ming","non-dropping-particle":"","parse-names":false,"suffix":""},{"dropping-particle":"","family":"Zhou","given":"Dong Yang","non-dropping-particle":"","parse-names":false,"suffix":""}],"container-title":"IET Image Processing","id":"ITEM-1","issue":"6","issued":{"date-parts":[["2022","5","13"]]},"page":"1752-1763","title":"A method of single-shot target detection with multi-scale feature fusion and feature enhancement","type":"article-journal","volume":"16"},"uris":["http://www.mendeley.com/documents/?uuid=2834c0ae-631f-4f33-b049-4c1e8aed79c9","http://www.mendeley.com/documents/?uuid=8b78fc81-e31e-4071-8a71-d9acfa81898f"]}],"mendeley":{"formattedCitation":"(Qu dkk., 2022)","plainTextFormattedCitation":"(Qu dkk., 2022)","previouslyFormattedCitation":"(Qu dkk., 2022)"},"properties":{"noteIndex":0},"schema":"https://github.com/citation-style-language/schema/raw/master/csl-citation.json"}</w:instrText>
      </w:r>
      <w:r w:rsidRPr="00F56236">
        <w:fldChar w:fldCharType="separate"/>
      </w:r>
      <w:r w:rsidR="00A02E54" w:rsidRPr="00A02E54">
        <w:rPr>
          <w:noProof/>
        </w:rPr>
        <w:t>(Qu dkk., 2022)</w:t>
      </w:r>
      <w:r w:rsidRPr="00F56236">
        <w:fldChar w:fldCharType="end"/>
      </w:r>
      <w:r w:rsidRPr="00F56236">
        <w:t xml:space="preserve">. Hasil pada </w:t>
      </w:r>
      <w:r w:rsidR="00B10380">
        <w:t>t</w:t>
      </w:r>
      <w:r w:rsidRPr="00F56236">
        <w:t>able V</w:t>
      </w:r>
      <w:r w:rsidR="00B10380">
        <w:t xml:space="preserve">.3, </w:t>
      </w:r>
      <w:r w:rsidR="00916BEE">
        <w:t xml:space="preserve">dan </w:t>
      </w:r>
      <w:r w:rsidR="00B10380">
        <w:t>tabel V.7</w:t>
      </w:r>
      <w:r w:rsidR="00916BEE">
        <w:t xml:space="preserve"> </w:t>
      </w:r>
      <w:r w:rsidRPr="00F56236">
        <w:t xml:space="preserve">membuktikan teori tersebut,  dimana performa Facelib dengan detektor SSD pada wajah yang mengalami </w:t>
      </w:r>
      <w:r w:rsidR="005C0926">
        <w:t>oklusi</w:t>
      </w:r>
      <w:r w:rsidRPr="00F56236">
        <w:t xml:space="preserve"> oleh tangan hanya mencapai 76% dan 88% pada kelas emosi </w:t>
      </w:r>
      <w:r w:rsidRPr="005C0926">
        <w:rPr>
          <w:i/>
          <w:iCs/>
        </w:rPr>
        <w:t>angry</w:t>
      </w:r>
      <w:r w:rsidRPr="00F56236">
        <w:t xml:space="preserve"> dan </w:t>
      </w:r>
      <w:r w:rsidRPr="005C0926">
        <w:rPr>
          <w:i/>
          <w:iCs/>
        </w:rPr>
        <w:t>disgust</w:t>
      </w:r>
      <w:r w:rsidRPr="00F56236">
        <w:t>, sementara kelas lainnya (</w:t>
      </w:r>
      <w:r w:rsidRPr="000A5D15">
        <w:rPr>
          <w:i/>
          <w:iCs/>
        </w:rPr>
        <w:t xml:space="preserve">fear, happy, neutral, sad, </w:t>
      </w:r>
      <w:r w:rsidRPr="000A5D15">
        <w:t>dan</w:t>
      </w:r>
      <w:r w:rsidRPr="000A5D15">
        <w:rPr>
          <w:i/>
          <w:iCs/>
        </w:rPr>
        <w:t xml:space="preserve"> surprise</w:t>
      </w:r>
      <w:r w:rsidRPr="00F56236">
        <w:t>) menunjukkan hasil lebih tinggi, yaitu sekitar 99.5%. Untuk citra wajah non-frontal, performa deteksi masing-masing kelas adalah 100%, 99.27%, 100%, 99.50%, 99.50%, 98.08%, dan 97.75%.</w:t>
      </w:r>
      <w:r w:rsidR="00916BEE">
        <w:t xml:space="preserve"> </w:t>
      </w:r>
      <w:r w:rsidRPr="00F56236">
        <w:t>Penurunan performa deteksi pada wajah teroklusi cukup selaras dengan penelitian Jang dkk. (2019), yang menunjukkan bahwa varian algoritma Face-SSD hanya mampu mempertahankan akurasi di kisaran 80</w:t>
      </w:r>
      <w:r w:rsidR="00AB74C1">
        <w:t xml:space="preserve"> - </w:t>
      </w:r>
      <w:r w:rsidRPr="00F56236">
        <w:t xml:space="preserve">95% tergantung derajat </w:t>
      </w:r>
      <w:r w:rsidR="003A5562">
        <w:t>oklusi</w:t>
      </w:r>
      <w:r w:rsidRPr="00F56236">
        <w:t xml:space="preserve"> </w:t>
      </w:r>
      <w:r w:rsidRPr="00F56236">
        <w:fldChar w:fldCharType="begin" w:fldLock="1"/>
      </w:r>
      <w:r w:rsidR="001524D6">
        <w:instrText>ADDIN CSL_CITATION {"citationItems":[{"id":"ITEM-1","itemData":{"DOI":"10.1016/j.cviu.2019.01.006","ISSN":"1090235X","abstract":"In this paper, we present a novel single shot face-related task analysis method, called Face-SSD, for detecting faces and for performing various face-related (classification/regression) tasks including smile recognition, face attribute prediction and valence-arousal estimation in the wild. Face-SSD uses a Fully Convolutional Neural Network (FCNN) to detect multiple faces of different sizes and recognise/regress one or more face-related classes. Face-SSD has two parallel branches that share the same low-level filters, one branch dealing with face detection and the other one with face analysis tasks. The outputs of both branches are spatially aligned heatmaps that are produced in parallel—therefore Face-SSD does not require that face detection, facial region extraction, size normalisation, and facial region processing are performed in subsequent steps. Our contributions are threefold: 1) Face-SSD is the first network to perform face analysis without relying on pre-processing such as face detection and registration in advance–Face-SSD is a simple and a single FCNN architecture simultaneously performing face detection and face-related task analysis—those are conventionally treated as separate consecutive tasks; 2) Face-SSD is a generalised architecture that is applicable for various face analysis tasks without modifying the network structure—this is in contrast to designing task-specific architectures; and 3) Face-SSD achieves real-time performance (21 FPS) even when detecting multiple faces and recognising multiple classes in a given image (300 × 300). Experimental results show that Face-SSD achieves state-of-the-art performance in various face analysis tasks by reaching a recognition accuracy of 95.76% for smile detection, 90.29% for attribute prediction, and Root Mean Square (RMS) error of 0.44 and 0.39 for valence and arousal estimation.","author":[{"dropping-particle":"","family":"Jang","given":"Youngkyoon","non-dropping-particle":"","parse-names":false,"suffix":""},{"dropping-particle":"","family":"Gunes","given":"Hatice","non-dropping-particle":"","parse-names":false,"suffix":""},{"dropping-particle":"","family":"Patras","given":"Ioannis","non-dropping-particle":"","parse-names":false,"suffix":""}],"container-title":"Computer Vision and Image Understanding","id":"ITEM-1","issue":"July 2018","issued":{"date-parts":[["2019"]]},"page":"17-29","publisher":"Elsevier Inc.","title":"Registration-free Face-SSD: Single shot analysis of smiles, facial attributes, and affect in the wild","type":"article-journal","volume":"182"},"uris":["http://www.mendeley.com/documents/?uuid=acc77003-3cfe-4f11-9917-ba23e1aff6ad","http://www.mendeley.com/documents/?uuid=7e1872f3-df1a-4320-a6c5-94b8370a19e4"]}],"mendeley":{"formattedCitation":"(Jang dkk., 2019)","plainTextFormattedCitation":"(Jang dkk., 2019)","previouslyFormattedCitation":"(Jang dkk., 2019)"},"properties":{"noteIndex":0},"schema":"https://github.com/citation-style-language/schema/raw/master/csl-citation.json"}</w:instrText>
      </w:r>
      <w:r w:rsidRPr="00F56236">
        <w:fldChar w:fldCharType="separate"/>
      </w:r>
      <w:r w:rsidR="00A02E54" w:rsidRPr="00A02E54">
        <w:rPr>
          <w:noProof/>
        </w:rPr>
        <w:t>(Jang dkk., 2019)</w:t>
      </w:r>
      <w:r w:rsidRPr="00F56236">
        <w:fldChar w:fldCharType="end"/>
      </w:r>
      <w:r w:rsidRPr="00F56236">
        <w:t xml:space="preserve">. </w:t>
      </w:r>
    </w:p>
    <w:p w14:paraId="4A3865EE" w14:textId="7AEF0A67" w:rsidR="00F56236" w:rsidRPr="00F56236" w:rsidRDefault="00F56236" w:rsidP="00F56236">
      <w:pPr>
        <w:pStyle w:val="Paragraf"/>
      </w:pPr>
      <w:r w:rsidRPr="00F56236">
        <w:t>Dengan demikian, meskipun pada penelitian lain disebutkan bahwa SSD menawarkan performa waktu nyata (</w:t>
      </w:r>
      <w:r w:rsidRPr="00B70E26">
        <w:rPr>
          <w:i/>
          <w:iCs/>
        </w:rPr>
        <w:t>real-time performance</w:t>
      </w:r>
      <w:r w:rsidRPr="00F56236">
        <w:t xml:space="preserve">) yang unggul </w:t>
      </w:r>
      <w:r w:rsidRPr="00F56236">
        <w:fldChar w:fldCharType="begin" w:fldLock="1"/>
      </w:r>
      <w:r w:rsidR="001524D6">
        <w:instrText>ADDIN CSL_CITATION {"citationItems":[{"id":"ITEM-1","itemData":{"DOI":"10.1109/IITCEE59897.2024.10467445","ISBN":"VO  -","author":[{"dropping-particle":"","family":"Tariyal","given":"S","non-dropping-particle":"","parse-names":false,"suffix":""},{"dropping-particle":"","family":"Chauhan","given":"R","non-dropping-particle":"","parse-names":false,"suffix":""},{"dropping-particle":"","family":"Bijalwan","given":"Y","non-dropping-particle":"","parse-names":false,"suffix":""},{"dropping-particle":"","family":"Rawat","given":"R","non-dropping-particle":"","parse-names":false,"suffix":""},{"dropping-particle":"","family":"Gupta","given":"R","non-dropping-particle":"","parse-names":false,"suffix":""}],"container-title":"2024 International Conference on Intelligent and Innovative Technologies in Computing, Electrical and Electronics (IITCEE)","id":"ITEM-1","issued":{"date-parts":[["2024"]]},"page":"1-7","title":"A comparitive study of MTCNN, Viola-Jones, SSD and YOLO face detection algorithms","type":"paper-conference"},"uris":["http://www.mendeley.com/documents/?uuid=0d5615dc-8882-40fc-a290-66b089d0db1a","http://www.mendeley.com/documents/?uuid=fd5ff712-68d4-484c-8c93-6998c8b9a09d"]}],"mendeley":{"formattedCitation":"(Tariyal dkk., 2024)","plainTextFormattedCitation":"(Tariyal dkk., 2024)","previouslyFormattedCitation":"(Tariyal dkk., 2024)"},"properties":{"noteIndex":0},"schema":"https://github.com/citation-style-language/schema/raw/master/csl-citation.json"}</w:instrText>
      </w:r>
      <w:r w:rsidRPr="00F56236">
        <w:fldChar w:fldCharType="separate"/>
      </w:r>
      <w:r w:rsidR="00A02E54" w:rsidRPr="00A02E54">
        <w:rPr>
          <w:noProof/>
        </w:rPr>
        <w:t>(Tariyal dkk., 2024)</w:t>
      </w:r>
      <w:r w:rsidRPr="00F56236">
        <w:fldChar w:fldCharType="end"/>
      </w:r>
      <w:r w:rsidRPr="00F56236">
        <w:t xml:space="preserve">, hasil pada penelitian ini menunjukkan bahwa tanpa peningkatan arsitektur dan tahap </w:t>
      </w:r>
      <w:r w:rsidRPr="00D87C6B">
        <w:rPr>
          <w:i/>
          <w:iCs/>
        </w:rPr>
        <w:t>pre-alignment</w:t>
      </w:r>
      <w:r w:rsidRPr="00F56236">
        <w:t xml:space="preserve">, performa SSD masih kurang memadai untuk aplikasi FER di lingkungan dunia nyata yang sarat dengan </w:t>
      </w:r>
      <w:r w:rsidR="00A65230">
        <w:t>oklusi</w:t>
      </w:r>
      <w:r w:rsidRPr="00F56236">
        <w:t xml:space="preserve"> dan variasi </w:t>
      </w:r>
      <w:r w:rsidRPr="00BE2CA4">
        <w:rPr>
          <w:i/>
          <w:iCs/>
        </w:rPr>
        <w:t>pose</w:t>
      </w:r>
      <w:r w:rsidRPr="00F56236">
        <w:t>.</w:t>
      </w:r>
    </w:p>
    <w:p w14:paraId="2F7044AB" w14:textId="2329EF09" w:rsidR="0019529F" w:rsidRPr="0019529F" w:rsidRDefault="0019529F" w:rsidP="00F56236">
      <w:pPr>
        <w:pStyle w:val="Judulbabsub1"/>
        <w:numPr>
          <w:ilvl w:val="2"/>
          <w:numId w:val="6"/>
        </w:numPr>
        <w:spacing w:before="240"/>
        <w:rPr>
          <w:i/>
          <w:iCs/>
        </w:rPr>
      </w:pPr>
      <w:bookmarkStart w:id="157" w:name="_Toc213608328"/>
      <w:r>
        <w:t>Wajah yang Teroklusi oleh Tangan Sebagian</w:t>
      </w:r>
      <w:bookmarkEnd w:id="157"/>
    </w:p>
    <w:p w14:paraId="7405F2AF" w14:textId="2F520124" w:rsidR="00F56236" w:rsidRPr="00F56236" w:rsidRDefault="00F56236" w:rsidP="00F56236">
      <w:pPr>
        <w:pStyle w:val="Paragraf"/>
      </w:pPr>
      <w:r w:rsidRPr="00F56236">
        <w:t xml:space="preserve">Adanya tangan yang menutupi sebagian wajah merupakan salah satu bentuk </w:t>
      </w:r>
      <w:r w:rsidR="00E77497">
        <w:t>oklusi parsial</w:t>
      </w:r>
      <w:r w:rsidRPr="00F56236">
        <w:t xml:space="preserve"> yang paling umum terjadi dalam kondisi nyata, seperti ketika seseorang bereaksi secara spontan </w:t>
      </w:r>
      <w:r w:rsidR="0019529F">
        <w:t>dalam</w:t>
      </w:r>
      <w:r w:rsidRPr="00F56236">
        <w:t xml:space="preserve"> emosi tertentu ataupun dalam keadaan bosan ketika mengikuti pelajaran </w:t>
      </w:r>
      <w:r w:rsidR="00826AFB">
        <w:t>daring</w:t>
      </w:r>
      <w:r w:rsidRPr="00F56236">
        <w:t xml:space="preserve">, dimana tangan biasanya digunakan untuk menopang kepala atau wajah. </w:t>
      </w:r>
      <w:r w:rsidR="00AB679F">
        <w:t>Oklusi</w:t>
      </w:r>
      <w:r w:rsidRPr="00F56236">
        <w:t xml:space="preserve"> jenis ini secara signifikan menurunkan performa sistem </w:t>
      </w:r>
      <w:r w:rsidR="00000FA4">
        <w:t>FER</w:t>
      </w:r>
      <w:r w:rsidRPr="00F56236">
        <w:t xml:space="preserve"> karena menghalangi area wajah yang berperan penting dalam penentuan ekspresi, seperti mata, hidung, dan terutama mulut. Ketika area tersebut hilang dari </w:t>
      </w:r>
      <w:r w:rsidRPr="00F56236">
        <w:lastRenderedPageBreak/>
        <w:t>citra</w:t>
      </w:r>
      <w:r w:rsidR="00DD1CCC">
        <w:t xml:space="preserve"> gambar wajah yang diujikan</w:t>
      </w:r>
      <w:r w:rsidRPr="00F56236">
        <w:t>, representasi fitur yang dihasilkan dari proses ekstraksi menjadi tidak utuh, sehingga model kesulitan memetakan pola ke emosi yang benar.</w:t>
      </w:r>
    </w:p>
    <w:p w14:paraId="233C18FD" w14:textId="77777777" w:rsidR="00F56236" w:rsidRPr="00F56236" w:rsidRDefault="00F56236" w:rsidP="00F56236">
      <w:pPr>
        <w:pStyle w:val="Paragraf"/>
      </w:pPr>
      <w:r w:rsidRPr="00F56236">
        <w:t>Hasil eksperimental memperlihatkan efek tersebut dengan jelas. Pada data uji sebelum dilakukan pre-processing dengan metode usulan (data “</w:t>
      </w:r>
      <w:r w:rsidRPr="00543D71">
        <w:rPr>
          <w:i/>
          <w:iCs/>
        </w:rPr>
        <w:t>before</w:t>
      </w:r>
      <w:r w:rsidRPr="00F56236">
        <w:t>”), rata-rata akurasi FER hanya sebesar 24.71%, 23.57%, 38.12%, dan 30.08% masing-masing untuk model CNN, DeepFace, Facelib, dan SVM. Angka tersebut menunjukkan bahwa hampir dua pertiga klasifikasi gagal mengenali emosi dengan benar ketika wajah tertutup tangan. Terutama pada model berbasis deep learning seperti CNN dan DeepFace, performa yang rendah ini menunjukkan bahwa meskipun model mampu belajar fitur kompleks, model tersebut tetap sangat bergantung pada keutuhan informasi spasial wajah.</w:t>
      </w:r>
    </w:p>
    <w:p w14:paraId="514E83FB" w14:textId="77777777" w:rsidR="00D54767" w:rsidRDefault="00F56236" w:rsidP="00F56236">
      <w:pPr>
        <w:pStyle w:val="Paragraf"/>
      </w:pPr>
      <w:r w:rsidRPr="00F56236">
        <w:t xml:space="preserve">Setelah dilakukan </w:t>
      </w:r>
      <w:r w:rsidRPr="0019529F">
        <w:rPr>
          <w:i/>
          <w:iCs/>
        </w:rPr>
        <w:t>pre-processing</w:t>
      </w:r>
      <w:r w:rsidRPr="00F56236">
        <w:t xml:space="preserve"> menggunakan metode usulan yang berfungsi untuk menghilangkan objek tangan pada gambar wajah, terjadi peningkatan akurasi yang signifikan. Nilai akurasi naik menjadi 58.5%, 37.9%, 48.8%, dan 36.6% untuk keempat model yang sama. Kenaikan rata-rata di atas 20% ini memperlihatkan efektivitas tahapan </w:t>
      </w:r>
      <w:r w:rsidRPr="0019529F">
        <w:rPr>
          <w:i/>
          <w:iCs/>
        </w:rPr>
        <w:t>pre-processing</w:t>
      </w:r>
      <w:r w:rsidRPr="00F56236">
        <w:t xml:space="preserve"> dalam memulihkan informasi penting yang sebelumnya hilang. Proses ini membantu model menghasilkan representasi fitur yang lebih stabil sekalipun sebagian wajah tetap tidak terlihat karena tertutup oleh tangan. Emosi </w:t>
      </w:r>
      <w:r w:rsidRPr="00FC35C8">
        <w:rPr>
          <w:i/>
          <w:iCs/>
        </w:rPr>
        <w:t>neutral</w:t>
      </w:r>
      <w:r w:rsidRPr="00F56236">
        <w:t xml:space="preserve"> dan </w:t>
      </w:r>
      <w:r w:rsidRPr="00FC35C8">
        <w:rPr>
          <w:i/>
          <w:iCs/>
        </w:rPr>
        <w:t>happy</w:t>
      </w:r>
      <w:r w:rsidRPr="00F56236">
        <w:t xml:space="preserve"> adalah yang paling terdampak secara positif oleh metode yang diusulkan dalam kondisi wajah sebagian tertutup tangan secara vertikal. Kenaikan akurasi drastis pada emosi </w:t>
      </w:r>
      <w:r w:rsidRPr="00FC35C8">
        <w:rPr>
          <w:i/>
          <w:iCs/>
        </w:rPr>
        <w:t>neutral</w:t>
      </w:r>
      <w:r w:rsidRPr="00F56236">
        <w:t xml:space="preserve"> (hingga +59.5% dengan CNN dan +45% dengan DeepFace) mengindikasikan bahwa representasi ekspresi </w:t>
      </w:r>
      <w:r w:rsidR="00FC35C8" w:rsidRPr="00FC35C8">
        <w:rPr>
          <w:i/>
          <w:iCs/>
        </w:rPr>
        <w:t>neutral</w:t>
      </w:r>
      <w:r w:rsidRPr="00F56236">
        <w:t xml:space="preserve"> sangat terbantu dengan proses </w:t>
      </w:r>
      <w:r w:rsidRPr="00FC35C8">
        <w:rPr>
          <w:i/>
          <w:iCs/>
        </w:rPr>
        <w:t>pre-processing</w:t>
      </w:r>
      <w:r w:rsidRPr="00F56236">
        <w:t xml:space="preserve"> </w:t>
      </w:r>
      <w:r w:rsidR="00285302">
        <w:t xml:space="preserve">menggunakan metode </w:t>
      </w:r>
      <w:r w:rsidRPr="00F56236">
        <w:t xml:space="preserve">usulan pada area yang terhalang tangan, kemungkinan karena karakteristik ekspresi </w:t>
      </w:r>
      <w:r w:rsidR="00D54767" w:rsidRPr="00D54767">
        <w:rPr>
          <w:i/>
          <w:iCs/>
        </w:rPr>
        <w:t>neutral</w:t>
      </w:r>
      <w:r w:rsidRPr="00F56236">
        <w:t xml:space="preserve"> yang kurang menonjol pada fitur-fitur dinamis seperti mulut, sehingga model lebih mudah mengenali struktur utama wajah meski sebagian tertutup. </w:t>
      </w:r>
    </w:p>
    <w:p w14:paraId="76C28EE2" w14:textId="3C746356" w:rsidR="00F56236" w:rsidRPr="00F56236" w:rsidRDefault="00F56236" w:rsidP="00F56236">
      <w:pPr>
        <w:pStyle w:val="Paragraf"/>
      </w:pPr>
      <w:r w:rsidRPr="00F56236">
        <w:t xml:space="preserve">Peningkatan tajam juga terjadi pada emosi </w:t>
      </w:r>
      <w:r w:rsidRPr="00D54767">
        <w:rPr>
          <w:i/>
          <w:iCs/>
        </w:rPr>
        <w:t>happy</w:t>
      </w:r>
      <w:r w:rsidRPr="00F56236">
        <w:t xml:space="preserve">, terlihat pada DeepFace (+54%), FaceLib (+32.16%), dan SVM (+45.5%). Hal ini mengindikasikan bahwa indikator visual </w:t>
      </w:r>
      <w:r w:rsidR="00CE23C4" w:rsidRPr="00CE23C4">
        <w:rPr>
          <w:i/>
          <w:iCs/>
        </w:rPr>
        <w:t>happy</w:t>
      </w:r>
      <w:r w:rsidRPr="00F56236">
        <w:t xml:space="preserve">, seperti pergerakan pipi dan kontraksi otot </w:t>
      </w:r>
      <w:r w:rsidRPr="00D54767">
        <w:rPr>
          <w:i/>
          <w:iCs/>
        </w:rPr>
        <w:t>orbicularis oculi</w:t>
      </w:r>
      <w:r w:rsidRPr="00F56236">
        <w:t xml:space="preserve"> di sekitar mata, tetap dapat ditangkap model walaupun beberapa area wajah tertutup tangan.</w:t>
      </w:r>
    </w:p>
    <w:p w14:paraId="20F07C8C" w14:textId="272BDBEA" w:rsidR="00F56236" w:rsidRPr="00F56236" w:rsidRDefault="00F56236" w:rsidP="00F56236">
      <w:pPr>
        <w:pStyle w:val="Paragraf"/>
      </w:pPr>
      <w:r w:rsidRPr="00F56236">
        <w:lastRenderedPageBreak/>
        <w:t xml:space="preserve">Sebaliknya, emosi </w:t>
      </w:r>
      <w:r w:rsidRPr="004C74DC">
        <w:rPr>
          <w:i/>
          <w:iCs/>
        </w:rPr>
        <w:t>surprise</w:t>
      </w:r>
      <w:r w:rsidRPr="00F56236">
        <w:t xml:space="preserve"> dan </w:t>
      </w:r>
      <w:r w:rsidRPr="004C74DC">
        <w:rPr>
          <w:i/>
          <w:iCs/>
        </w:rPr>
        <w:t>fear</w:t>
      </w:r>
      <w:r w:rsidRPr="00F56236">
        <w:t xml:space="preserve"> merupakan yang paling terdampak secara negatif dengan penurunan akurasi cukup tajam, terutama pada model DeepFace dan FaceLib. Penurunan ini menandakan bahwa fitur ekspresi pada kedua emosi tersebut, seperti pelebaran mata atau perubahan tiba-tiba di area atas wajah, sangat rentan terhadap gangguan akibat </w:t>
      </w:r>
      <w:r w:rsidR="004C74DC">
        <w:t xml:space="preserve">oklusi tangan </w:t>
      </w:r>
      <w:r w:rsidRPr="00F56236">
        <w:t xml:space="preserve">pada setengah bagian wajah. Dengan adanya tangan yang menutupi sebagian area mata atau dahi, pola ciri khas dari ekspresi </w:t>
      </w:r>
      <w:r w:rsidRPr="00E04179">
        <w:rPr>
          <w:i/>
          <w:iCs/>
        </w:rPr>
        <w:t>surprise</w:t>
      </w:r>
      <w:r w:rsidRPr="00F56236">
        <w:t xml:space="preserve"> dan </w:t>
      </w:r>
      <w:r w:rsidRPr="00E04179">
        <w:rPr>
          <w:i/>
          <w:iCs/>
        </w:rPr>
        <w:t>fear</w:t>
      </w:r>
      <w:r w:rsidRPr="00F56236">
        <w:t xml:space="preserve"> menjadi sulit dikenali oleh model. Temuan ini </w:t>
      </w:r>
      <w:r w:rsidR="00E04179">
        <w:t>menunjukkan bahwa</w:t>
      </w:r>
      <w:r w:rsidRPr="00F56236">
        <w:t xml:space="preserve"> pentingnya area atas wajah dalam mendeteksi emosi yang sangat dinamis dan menekankan perlunya pengembangan algoritma yang lebih sensitif terhadap keberadaan </w:t>
      </w:r>
      <w:r w:rsidR="00E04179">
        <w:t>oklusi</w:t>
      </w:r>
      <w:r w:rsidRPr="00F56236">
        <w:t xml:space="preserve"> di area </w:t>
      </w:r>
      <w:r w:rsidR="00113DA2">
        <w:t>penting</w:t>
      </w:r>
      <w:r w:rsidRPr="00F56236">
        <w:t xml:space="preserve"> ekspresi, seperti mata dan alis.</w:t>
      </w:r>
    </w:p>
    <w:p w14:paraId="44E6D7DB" w14:textId="4874695B" w:rsidR="00F56236" w:rsidRPr="00F56236" w:rsidRDefault="00F56236" w:rsidP="00F56236">
      <w:pPr>
        <w:pStyle w:val="Paragraf"/>
      </w:pPr>
      <w:r w:rsidRPr="00F56236">
        <w:t xml:space="preserve">Dari sisi interpretasi sistem, peningkatan ini juga mengindikasikan bahwa pendekatan FER yang tangguh terhadap </w:t>
      </w:r>
      <w:r w:rsidR="00D56320">
        <w:t>oklusi</w:t>
      </w:r>
      <w:r w:rsidRPr="00F56236">
        <w:t xml:space="preserve"> memerlukan penanganan </w:t>
      </w:r>
      <w:r w:rsidR="00F3475F">
        <w:t>secara keseluruhan</w:t>
      </w:r>
      <w:r w:rsidRPr="00F56236">
        <w:t xml:space="preserve"> pada</w:t>
      </w:r>
      <w:r w:rsidR="00F3475F">
        <w:t xml:space="preserve"> setiap</w:t>
      </w:r>
      <w:r w:rsidRPr="00F56236">
        <w:t xml:space="preserve"> tahap deteksi atau normalisasi wajah. Dengan kata lain, bukan hanya arsitektur model yang menentukan performa akhir, tetapi juga kualitas dan keutuhan </w:t>
      </w:r>
      <w:r w:rsidRPr="001D25E7">
        <w:rPr>
          <w:i/>
          <w:iCs/>
        </w:rPr>
        <w:t>input</w:t>
      </w:r>
      <w:r w:rsidRPr="00F56236">
        <w:t xml:space="preserve"> yang diterima. Dalam konteks aplikasi dunia nyata </w:t>
      </w:r>
      <w:r w:rsidR="00DA1AC5">
        <w:t xml:space="preserve">penertapan FER pada </w:t>
      </w:r>
      <w:r w:rsidR="00DA1AC5">
        <w:rPr>
          <w:i/>
          <w:iCs/>
        </w:rPr>
        <w:t xml:space="preserve">smart education </w:t>
      </w:r>
      <w:r w:rsidR="00DA1AC5">
        <w:t xml:space="preserve">atau </w:t>
      </w:r>
      <w:r w:rsidR="00DA1AC5" w:rsidRPr="00DA1AC5">
        <w:rPr>
          <w:i/>
          <w:iCs/>
        </w:rPr>
        <w:t>smart campuss</w:t>
      </w:r>
      <w:r w:rsidR="00DA1AC5">
        <w:rPr>
          <w:i/>
          <w:iCs/>
        </w:rPr>
        <w:t xml:space="preserve"> </w:t>
      </w:r>
      <w:r w:rsidR="00DA1AC5">
        <w:t>ini</w:t>
      </w:r>
      <w:r w:rsidRPr="00F56236">
        <w:t xml:space="preserve">, masalah tangan yang menutupi wajah harus dipertimbangkan sejak tahap desain </w:t>
      </w:r>
      <w:r w:rsidRPr="00DA1AC5">
        <w:rPr>
          <w:i/>
          <w:iCs/>
        </w:rPr>
        <w:t>pipeline</w:t>
      </w:r>
      <w:r w:rsidRPr="00F56236">
        <w:t xml:space="preserve"> agar sistem dapat tetap handal meskipun menghadapi objek wajah yang tidak sepenuhnya terbuka. </w:t>
      </w:r>
    </w:p>
    <w:p w14:paraId="66F3D3F5" w14:textId="667ADE32" w:rsidR="00F56236" w:rsidRPr="00F56236" w:rsidRDefault="00F56236" w:rsidP="005B5C87">
      <w:pPr>
        <w:pStyle w:val="Paragraf"/>
        <w:spacing w:after="0"/>
      </w:pPr>
      <w:r w:rsidRPr="00F56236">
        <w:t xml:space="preserve">Ada kelemahan dalam metode yang diusulkan </w:t>
      </w:r>
      <w:r w:rsidR="00D85D79">
        <w:t xml:space="preserve">ini, </w:t>
      </w:r>
      <w:r w:rsidRPr="00F56236">
        <w:t xml:space="preserve">dimana terdapat kondisi model </w:t>
      </w:r>
      <w:r w:rsidRPr="00D85D79">
        <w:rPr>
          <w:i/>
          <w:iCs/>
        </w:rPr>
        <w:t>hand-detector</w:t>
      </w:r>
      <w:r w:rsidRPr="00F56236">
        <w:t xml:space="preserve"> dari </w:t>
      </w:r>
      <w:r w:rsidR="00D85D79">
        <w:t xml:space="preserve">pustaka </w:t>
      </w:r>
      <w:r w:rsidR="003C7EBE">
        <w:rPr>
          <w:i/>
          <w:iCs/>
        </w:rPr>
        <w:t>M</w:t>
      </w:r>
      <w:r w:rsidRPr="00D85D79">
        <w:rPr>
          <w:i/>
          <w:iCs/>
        </w:rPr>
        <w:t>edia</w:t>
      </w:r>
      <w:r w:rsidR="003C7EBE">
        <w:rPr>
          <w:i/>
          <w:iCs/>
        </w:rPr>
        <w:t>P</w:t>
      </w:r>
      <w:r w:rsidRPr="00D85D79">
        <w:rPr>
          <w:i/>
          <w:iCs/>
        </w:rPr>
        <w:t>ipe</w:t>
      </w:r>
      <w:r w:rsidRPr="00F56236">
        <w:t xml:space="preserve"> gagal dalam mendeteksi keberadaan tangan pada wajah sehingga mengagalkan proses setelahnya yang menjadikan </w:t>
      </w:r>
      <w:r w:rsidRPr="00B86A7C">
        <w:rPr>
          <w:i/>
          <w:iCs/>
        </w:rPr>
        <w:t>output</w:t>
      </w:r>
      <w:r w:rsidRPr="00F56236">
        <w:t xml:space="preserve"> otomatis menjadi tidak seperti yang diharapkan (</w:t>
      </w:r>
      <w:r w:rsidR="00851A72">
        <w:t>gambar V.15</w:t>
      </w:r>
      <w:r w:rsidR="00A02EDB">
        <w:t xml:space="preserve"> (B)</w:t>
      </w:r>
      <w:r w:rsidR="00851A72">
        <w:t>)</w:t>
      </w:r>
      <w:r w:rsidRPr="00F56236">
        <w:t xml:space="preserve">. Adapun jumlah kegagalan deteksi tangan adalah masing-masing sebanyak : </w:t>
      </w:r>
      <w:r w:rsidRPr="00D75B5B">
        <w:rPr>
          <w:i/>
          <w:iCs/>
        </w:rPr>
        <w:t>angry</w:t>
      </w:r>
      <w:r w:rsidRPr="00F56236">
        <w:t xml:space="preserve"> 9, </w:t>
      </w:r>
      <w:r w:rsidRPr="00D75B5B">
        <w:rPr>
          <w:i/>
          <w:iCs/>
        </w:rPr>
        <w:t>disgust</w:t>
      </w:r>
      <w:r w:rsidRPr="00F56236">
        <w:t xml:space="preserve"> 6, </w:t>
      </w:r>
      <w:r w:rsidRPr="00D75B5B">
        <w:rPr>
          <w:i/>
          <w:iCs/>
        </w:rPr>
        <w:t>fear</w:t>
      </w:r>
      <w:r w:rsidRPr="00F56236">
        <w:t xml:space="preserve"> 13, </w:t>
      </w:r>
      <w:r w:rsidRPr="00D75B5B">
        <w:rPr>
          <w:i/>
          <w:iCs/>
        </w:rPr>
        <w:t>happy</w:t>
      </w:r>
      <w:r w:rsidRPr="00F56236">
        <w:t xml:space="preserve"> 17, </w:t>
      </w:r>
      <w:r w:rsidRPr="00D75B5B">
        <w:rPr>
          <w:i/>
          <w:iCs/>
        </w:rPr>
        <w:t>neutral</w:t>
      </w:r>
      <w:r w:rsidRPr="00F56236">
        <w:t xml:space="preserve"> 11, dan </w:t>
      </w:r>
      <w:r w:rsidRPr="00D75B5B">
        <w:rPr>
          <w:i/>
          <w:iCs/>
        </w:rPr>
        <w:t>surprise</w:t>
      </w:r>
      <w:r w:rsidRPr="00F56236">
        <w:t xml:space="preserve"> 17 dari total 200 </w:t>
      </w:r>
      <w:r w:rsidR="00D75B5B">
        <w:t>gembar</w:t>
      </w:r>
      <w:r w:rsidRPr="00F56236">
        <w:t xml:space="preserve"> per kelas emosi, jadi bisa disimpulkan tingkat kegagalan </w:t>
      </w:r>
      <w:r w:rsidRPr="00D75B5B">
        <w:rPr>
          <w:i/>
          <w:iCs/>
        </w:rPr>
        <w:t>hand</w:t>
      </w:r>
      <w:r w:rsidR="00051C03">
        <w:rPr>
          <w:i/>
          <w:iCs/>
        </w:rPr>
        <w:t>-</w:t>
      </w:r>
      <w:r w:rsidRPr="00D75B5B">
        <w:rPr>
          <w:i/>
          <w:iCs/>
        </w:rPr>
        <w:t>detection</w:t>
      </w:r>
      <w:r w:rsidRPr="00F56236">
        <w:t xml:space="preserve"> di bawah 0.1%.</w:t>
      </w:r>
    </w:p>
    <w:p w14:paraId="086BDF71" w14:textId="77777777" w:rsidR="00CF0A27" w:rsidRDefault="00F56236" w:rsidP="005B5C87">
      <w:pPr>
        <w:pStyle w:val="Paragraf"/>
        <w:keepNext/>
        <w:spacing w:after="0"/>
        <w:jc w:val="center"/>
      </w:pPr>
      <w:r w:rsidRPr="00F56236">
        <w:rPr>
          <w:noProof/>
        </w:rPr>
        <w:drawing>
          <wp:inline distT="0" distB="0" distL="0" distR="0" wp14:anchorId="354526E4" wp14:editId="46217743">
            <wp:extent cx="1598850" cy="1498921"/>
            <wp:effectExtent l="0" t="0" r="1905"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53" cstate="print">
                      <a:extLst>
                        <a:ext uri="{28A0092B-C50C-407E-A947-70E740481C1C}">
                          <a14:useLocalDpi xmlns:a14="http://schemas.microsoft.com/office/drawing/2010/main" val="0"/>
                        </a:ext>
                      </a:extLst>
                    </a:blip>
                    <a:srcRect l="23393" t="7517" r="26996" b="9791"/>
                    <a:stretch/>
                  </pic:blipFill>
                  <pic:spPr bwMode="auto">
                    <a:xfrm>
                      <a:off x="0" y="0"/>
                      <a:ext cx="1657170" cy="1553596"/>
                    </a:xfrm>
                    <a:prstGeom prst="rect">
                      <a:avLst/>
                    </a:prstGeom>
                    <a:ln>
                      <a:noFill/>
                    </a:ln>
                    <a:extLst>
                      <a:ext uri="{53640926-AAD7-44D8-BBD7-CCE9431645EC}">
                        <a14:shadowObscured xmlns:a14="http://schemas.microsoft.com/office/drawing/2010/main"/>
                      </a:ext>
                    </a:extLst>
                  </pic:spPr>
                </pic:pic>
              </a:graphicData>
            </a:graphic>
          </wp:inline>
        </w:drawing>
      </w:r>
    </w:p>
    <w:p w14:paraId="20977F2C" w14:textId="717C531F" w:rsidR="00F56236" w:rsidRPr="00F56236" w:rsidRDefault="00CF0A27" w:rsidP="00CF0A27">
      <w:pPr>
        <w:pStyle w:val="JudulGambar"/>
      </w:pPr>
      <w:bookmarkStart w:id="158" w:name="_Toc213715594"/>
      <w:r>
        <w:t>Gambar V.</w:t>
      </w:r>
      <w:r w:rsidR="00E75C94">
        <w:fldChar w:fldCharType="begin"/>
      </w:r>
      <w:r w:rsidR="00E75C94">
        <w:instrText xml:space="preserve"> SEQ Gambar_V. \* ARABIC </w:instrText>
      </w:r>
      <w:r w:rsidR="00E75C94">
        <w:fldChar w:fldCharType="separate"/>
      </w:r>
      <w:r w:rsidR="003A7653">
        <w:rPr>
          <w:noProof/>
        </w:rPr>
        <w:t>15</w:t>
      </w:r>
      <w:r w:rsidR="00E75C94">
        <w:rPr>
          <w:noProof/>
        </w:rPr>
        <w:fldChar w:fldCharType="end"/>
      </w:r>
      <w:r>
        <w:t xml:space="preserve"> Hasil metode usulan, </w:t>
      </w:r>
      <w:r w:rsidR="00F56236" w:rsidRPr="00F56236">
        <w:t xml:space="preserve">(A) </w:t>
      </w:r>
      <w:r>
        <w:t>kondisi berhasil,</w:t>
      </w:r>
      <w:r w:rsidR="00F56236" w:rsidRPr="00F56236">
        <w:t xml:space="preserve"> (B) </w:t>
      </w:r>
      <w:r>
        <w:t>kondisi gagal</w:t>
      </w:r>
      <w:bookmarkEnd w:id="158"/>
    </w:p>
    <w:p w14:paraId="6EF6804A" w14:textId="4CA91AEF" w:rsidR="00F56236" w:rsidRPr="00F56236" w:rsidRDefault="00F56236" w:rsidP="00F56236">
      <w:pPr>
        <w:pStyle w:val="Paragraf"/>
      </w:pPr>
      <w:r w:rsidRPr="00F56236">
        <w:lastRenderedPageBreak/>
        <w:t xml:space="preserve">Kegagalan model </w:t>
      </w:r>
      <w:r w:rsidRPr="003C7EBE">
        <w:rPr>
          <w:i/>
          <w:iCs/>
        </w:rPr>
        <w:t>hand-detector</w:t>
      </w:r>
      <w:r w:rsidRPr="00F56236">
        <w:t xml:space="preserve"> dari </w:t>
      </w:r>
      <w:r w:rsidRPr="003C7EBE">
        <w:rPr>
          <w:i/>
          <w:iCs/>
        </w:rPr>
        <w:t>MediaPipe</w:t>
      </w:r>
      <w:r w:rsidRPr="00F56236">
        <w:t xml:space="preserve"> dalam mendeteksi keberadaan tangan pada wajah umumnya disebabkan oleh kombinasi faktor teknis dan kondisi visual yang kompleks. Salah satu penyebab utama adalah </w:t>
      </w:r>
      <w:r w:rsidRPr="00051C03">
        <w:rPr>
          <w:i/>
          <w:iCs/>
        </w:rPr>
        <w:t>overlap</w:t>
      </w:r>
      <w:r w:rsidRPr="00F56236">
        <w:t xml:space="preserve"> antara tangan dan wajah, dimana warna kulit yang serupa serta jarak tangan yang terlalu dekat membuat sistem kesulitan membedakan area tangan dari kontur wajah </w:t>
      </w:r>
      <w:r w:rsidRPr="00F56236">
        <w:fldChar w:fldCharType="begin" w:fldLock="1"/>
      </w:r>
      <w:r w:rsidR="001524D6">
        <w:instrText>ADDIN CSL_CITATION {"citationItems":[{"id":"ITEM-1","itemData":{"DOI":"10.1109/MET59151.2023.00012","ISBN":"979-8-3503-0176-2","author":[{"dropping-particle":"","family":"Pu","given":"Muxin","non-dropping-particle":"","parse-names":false,"suffix":""},{"dropping-particle":"","family":"Chong","given":"Chun Yong","non-dropping-particle":"","parse-names":false,"suffix":""},{"dropping-particle":"","family":"Lim","given":"Mei Kuan","non-dropping-particle":"","parse-names":false,"suffix":""}],"container-title":"2023 IEEE/ACM 8th International Workshop on Metamorphic Testing (MET)","id":"ITEM-1","issued":{"date-parts":[["2023","5"]]},"page":"31-38","publisher":"IEEE","title":"Robustness Evaluation in Hand Pose Estimation Models using Metamorphic Testing","type":"paper-conference"},"uris":["http://www.mendeley.com/documents/?uuid=ee412855-0413-42cc-a336-5b3c7c0e78d3","http://www.mendeley.com/documents/?uuid=a2f716bf-86cd-490a-900b-254909f729e7"]}],"mendeley":{"formattedCitation":"(Pu dkk., 2023)","plainTextFormattedCitation":"(Pu dkk., 2023)","previouslyFormattedCitation":"(Pu dkk., 2023)"},"properties":{"noteIndex":0},"schema":"https://github.com/citation-style-language/schema/raw/master/csl-citation.json"}</w:instrText>
      </w:r>
      <w:r w:rsidRPr="00F56236">
        <w:fldChar w:fldCharType="separate"/>
      </w:r>
      <w:r w:rsidR="00A02E54" w:rsidRPr="00A02E54">
        <w:rPr>
          <w:noProof/>
        </w:rPr>
        <w:t>(Pu dkk., 2023)</w:t>
      </w:r>
      <w:r w:rsidRPr="00F56236">
        <w:fldChar w:fldCharType="end"/>
      </w:r>
      <w:r w:rsidRPr="00F56236">
        <w:t xml:space="preserve">. Kualitas citra dan pencahayaan juga berperan penting seperti pada kasus pencahayaan yang tidak merata, bayangan di area wajah, atau </w:t>
      </w:r>
      <w:r w:rsidR="00D044DB">
        <w:t xml:space="preserve">tingkat </w:t>
      </w:r>
      <w:r w:rsidRPr="00F56236">
        <w:t>refleksi</w:t>
      </w:r>
      <w:r w:rsidR="00D044DB">
        <w:t xml:space="preserve"> cahaya yang</w:t>
      </w:r>
      <w:r w:rsidRPr="00F56236">
        <w:t xml:space="preserve"> tinggi dapat menurunkan nilai </w:t>
      </w:r>
      <w:r w:rsidRPr="008626BC">
        <w:rPr>
          <w:i/>
          <w:iCs/>
        </w:rPr>
        <w:t>confidence score</w:t>
      </w:r>
      <w:r w:rsidRPr="00F56236">
        <w:t xml:space="preserve"> di bawah ambang batas 0.7 yang telah ditetapkan oleh model </w:t>
      </w:r>
      <w:r w:rsidRPr="00E65184">
        <w:rPr>
          <w:i/>
          <w:iCs/>
        </w:rPr>
        <w:t>MediaPipe</w:t>
      </w:r>
      <w:r w:rsidRPr="00F56236">
        <w:t>. Kegagalan juga kerap terjadi ketika ukuran tangan dalam citra terlalu besar atau terlalu kecil akibat jarak kamera yang tidak sesuai dengan rasio deteksi ideal.</w:t>
      </w:r>
    </w:p>
    <w:p w14:paraId="01A497C3" w14:textId="24B5FFE2" w:rsidR="00F56236" w:rsidRPr="00E65184" w:rsidRDefault="00E65184" w:rsidP="00F56236">
      <w:pPr>
        <w:pStyle w:val="Judulbabsub1"/>
        <w:numPr>
          <w:ilvl w:val="2"/>
          <w:numId w:val="6"/>
        </w:numPr>
        <w:spacing w:before="240"/>
        <w:rPr>
          <w:i/>
          <w:iCs/>
        </w:rPr>
      </w:pPr>
      <w:bookmarkStart w:id="159" w:name="_Toc213608329"/>
      <w:r>
        <w:t>Wajah dengan Kondisi Miring (</w:t>
      </w:r>
      <w:r w:rsidRPr="00E65184">
        <w:rPr>
          <w:i/>
          <w:iCs/>
        </w:rPr>
        <w:t>Non-Frontal</w:t>
      </w:r>
      <w:r>
        <w:t>)</w:t>
      </w:r>
      <w:bookmarkEnd w:id="159"/>
    </w:p>
    <w:p w14:paraId="225ED781" w14:textId="14A4782B" w:rsidR="00F56236" w:rsidRDefault="00F56236" w:rsidP="00F56236">
      <w:pPr>
        <w:pStyle w:val="Paragraf"/>
      </w:pPr>
      <w:r w:rsidRPr="00F56236">
        <w:t xml:space="preserve">Bentuk oklusi lainnya yang diuji pada penelitian ini adalah keadaan wajah </w:t>
      </w:r>
      <w:r w:rsidRPr="00E55AF5">
        <w:rPr>
          <w:i/>
          <w:iCs/>
        </w:rPr>
        <w:t>non-frontal</w:t>
      </w:r>
      <w:r w:rsidRPr="00F56236">
        <w:t xml:space="preserve"> ataupun </w:t>
      </w:r>
      <w:r w:rsidRPr="00E55AF5">
        <w:rPr>
          <w:i/>
          <w:iCs/>
        </w:rPr>
        <w:t>pose-invariant</w:t>
      </w:r>
      <w:r w:rsidRPr="00F56236">
        <w:t xml:space="preserve">. Walaupun hasil </w:t>
      </w:r>
      <w:r w:rsidRPr="00E55AF5">
        <w:rPr>
          <w:i/>
          <w:iCs/>
        </w:rPr>
        <w:t>pre-processing</w:t>
      </w:r>
      <w:r w:rsidRPr="00F56236">
        <w:t xml:space="preserve"> dengan metode usulan ini mampu menaikkan akurasi dari model FER pada data wajah yang tertutup tangan sebagian (vertikal) oleh tangan, namun </w:t>
      </w:r>
      <w:r w:rsidR="00E55AF5">
        <w:t>metode usulan</w:t>
      </w:r>
      <w:r w:rsidRPr="00F56236">
        <w:t xml:space="preserve"> ini juga ternyata dapat menurunkan akurasi dari sebuah model FER pada kondisi wajah </w:t>
      </w:r>
      <w:r w:rsidRPr="00E55AF5">
        <w:rPr>
          <w:i/>
          <w:iCs/>
        </w:rPr>
        <w:t>non</w:t>
      </w:r>
      <w:r w:rsidRPr="00F56236">
        <w:t>-</w:t>
      </w:r>
      <w:r w:rsidRPr="00E55AF5">
        <w:rPr>
          <w:i/>
          <w:iCs/>
        </w:rPr>
        <w:t>frontal</w:t>
      </w:r>
      <w:r w:rsidRPr="00F56236">
        <w:t>. Hasil experimental (</w:t>
      </w:r>
      <w:r w:rsidR="00E55AF5">
        <w:t>sub bab V.1.2</w:t>
      </w:r>
      <w:r w:rsidRPr="00F56236">
        <w:t>) menunjukkan keadaan data “</w:t>
      </w:r>
      <w:r w:rsidRPr="00E55AF5">
        <w:rPr>
          <w:i/>
          <w:iCs/>
        </w:rPr>
        <w:t>before</w:t>
      </w:r>
      <w:r w:rsidRPr="00F56236">
        <w:t xml:space="preserve">” akurasi dari model CNN, DeepFace, FaceLib, dan SVM adalah masing-masing sebesar 24.05%, 35.59%, 46.51%, dan 32.88%. Setelah diterapkan </w:t>
      </w:r>
      <w:r w:rsidRPr="00E55AF5">
        <w:rPr>
          <w:i/>
          <w:iCs/>
        </w:rPr>
        <w:t>pre-processing</w:t>
      </w:r>
      <w:r w:rsidRPr="00F56236">
        <w:t xml:space="preserve"> dengan metode usulan akurasinya menjadi 40.6%, 34.6%, 41.4%, dan 35.1%. Pengaruh positif hanya terjadi pada model CNN dan SVM, sedangkan pada model DeepFace dan FaceLib terjadi penurunan </w:t>
      </w:r>
      <w:r w:rsidR="005D3E6C">
        <w:t xml:space="preserve">akurasi </w:t>
      </w:r>
      <w:r w:rsidR="00E55AF5">
        <w:t>rata-rata</w:t>
      </w:r>
      <w:r w:rsidRPr="00F56236">
        <w:t xml:space="preserve">. Kenaikan di atas 15% terjadi pada model CNN terjadi karena model dilatih dengan hanya data wajah </w:t>
      </w:r>
      <w:r w:rsidRPr="007A4E85">
        <w:rPr>
          <w:i/>
          <w:iCs/>
        </w:rPr>
        <w:t>frontal</w:t>
      </w:r>
      <w:r w:rsidRPr="00F56236">
        <w:t xml:space="preserve"> saja, sehingga data uji hasil </w:t>
      </w:r>
      <w:r w:rsidRPr="007A4E85">
        <w:rPr>
          <w:i/>
          <w:iCs/>
        </w:rPr>
        <w:t>pre-processing</w:t>
      </w:r>
      <w:r w:rsidRPr="00F56236">
        <w:t xml:space="preserve"> yang berupa wajah </w:t>
      </w:r>
      <w:r w:rsidRPr="007A4E85">
        <w:rPr>
          <w:i/>
          <w:iCs/>
        </w:rPr>
        <w:t>frontal</w:t>
      </w:r>
      <w:r w:rsidRPr="00F56236">
        <w:t xml:space="preserve"> </w:t>
      </w:r>
      <w:r w:rsidR="007A4E85">
        <w:t xml:space="preserve">dengan mudah </w:t>
      </w:r>
      <w:r w:rsidRPr="00F56236">
        <w:t>dikenali oleh model.</w:t>
      </w:r>
    </w:p>
    <w:p w14:paraId="525FC1C6" w14:textId="77777777" w:rsidR="000171FC" w:rsidRDefault="000171FC" w:rsidP="000171FC">
      <w:pPr>
        <w:pStyle w:val="Paragraf"/>
        <w:keepNext/>
        <w:spacing w:after="0"/>
      </w:pPr>
      <w:r w:rsidRPr="00C530B0">
        <w:rPr>
          <w:noProof/>
        </w:rPr>
        <w:drawing>
          <wp:inline distT="0" distB="0" distL="0" distR="0" wp14:anchorId="3C285585" wp14:editId="513A7F9B">
            <wp:extent cx="5037455" cy="1173264"/>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37455" cy="1173264"/>
                    </a:xfrm>
                    <a:prstGeom prst="rect">
                      <a:avLst/>
                    </a:prstGeom>
                  </pic:spPr>
                </pic:pic>
              </a:graphicData>
            </a:graphic>
          </wp:inline>
        </w:drawing>
      </w:r>
    </w:p>
    <w:p w14:paraId="04A2C472" w14:textId="121E13B5" w:rsidR="000171FC" w:rsidRPr="00F56236" w:rsidRDefault="000171FC" w:rsidP="000171FC">
      <w:pPr>
        <w:pStyle w:val="JudulGambar"/>
      </w:pPr>
      <w:bookmarkStart w:id="160" w:name="_Toc213715595"/>
      <w:r>
        <w:t>Gambar V.</w:t>
      </w:r>
      <w:r w:rsidR="00E75C94">
        <w:fldChar w:fldCharType="begin"/>
      </w:r>
      <w:r w:rsidR="00E75C94">
        <w:instrText xml:space="preserve"> SEQ Gambar_V. \* ARABIC </w:instrText>
      </w:r>
      <w:r w:rsidR="00E75C94">
        <w:fldChar w:fldCharType="separate"/>
      </w:r>
      <w:r w:rsidR="003A7653">
        <w:rPr>
          <w:noProof/>
        </w:rPr>
        <w:t>16</w:t>
      </w:r>
      <w:r w:rsidR="00E75C94">
        <w:rPr>
          <w:noProof/>
        </w:rPr>
        <w:fldChar w:fldCharType="end"/>
      </w:r>
      <w:r>
        <w:t xml:space="preserve"> Arsitektur DeepFace </w:t>
      </w:r>
      <w:r w:rsidRPr="00576B0A">
        <w:fldChar w:fldCharType="begin" w:fldLock="1"/>
      </w:r>
      <w:r w:rsidR="002F5A05">
        <w:instrText>ADDIN CSL_CITATION {"citationItems":[{"id":"ITEM-1","itemData":{"DOI":"10.1109/CVPR.2014.220","ISBN":"9781479951178","ISSN":"10636919","abstract":"In modern face recognition, the conventional pipeline consists of four stages: detect =&gt; align =&gt; represent =&gt; classify. We revisit both the alignment step and the representation step by employing explicit 3D face modeling in order to apply a piecewise affine transformation, and derive a face representation from a nine-layer deep neural network. This deep network involves more than 120 million parameters using several locally connected layers without weight sharing, rather than the standard convolutional layers. Thus we trained it on the largest facial dataset to-date, an identity labeled dataset of four million facial images belonging to more than 4, 000 identities. The learned representations coupling the accurate model-based alignment with the large facial database generalize remarkably well to faces in unconstrained environments, even with a simple classifier. Our method reaches an accuracy of 97.35% on the Labeled Faces in the Wild (LFW) dataset, reducing the error of the current state of the art by more than 27%, closely approaching human-level performance.","author":[{"dropping-particle":"","family":"Taigman","given":"Yaniv","non-dropping-particle":"","parse-names":false,"suffix":""},{"dropping-particle":"","family":"Yang","given":"Ming","non-dropping-particle":"","parse-names":false,"suffix":""},{"dropping-particle":"","family":"Ranzato","given":"Marc'Aurelio","non-dropping-particle":"","parse-names":false,"suffix":""},{"dropping-particle":"","family":"Wolf","given":"Lior","non-dropping-particle":"","parse-names":false,"suffix":""}],"container-title":"Proceedings of the IEEE Computer Society Conference on Computer Vision and Pattern Recognition","id":"ITEM-1","issued":{"date-parts":[["2014"]]},"page":"1701-1708","title":"DeepFace: Closing the gap to human-level performance in face verification","type":"article-journal"},"uris":["http://www.mendeley.com/documents/?uuid=ee48c64c-4f0a-41a5-9cd2-03d567762e6a"]}],"mendeley":{"formattedCitation":"(Taigman dkk., 2014)","plainTextFormattedCitation":"(Taigman dkk., 2014)","previouslyFormattedCitation":"(Taigman dkk., 2014)"},"properties":{"noteIndex":0},"schema":"https://github.com/citation-style-language/schema/raw/master/csl-citation.json"}</w:instrText>
      </w:r>
      <w:r w:rsidRPr="00576B0A">
        <w:fldChar w:fldCharType="separate"/>
      </w:r>
      <w:r w:rsidR="001524D6" w:rsidRPr="001524D6">
        <w:rPr>
          <w:noProof/>
        </w:rPr>
        <w:t>(Taigman dkk., 2014)</w:t>
      </w:r>
      <w:bookmarkEnd w:id="160"/>
      <w:r w:rsidRPr="00576B0A">
        <w:fldChar w:fldCharType="end"/>
      </w:r>
    </w:p>
    <w:p w14:paraId="2B7E242A" w14:textId="66862546" w:rsidR="00F56236" w:rsidRPr="00F56236" w:rsidRDefault="00F56236" w:rsidP="00F56236">
      <w:pPr>
        <w:pStyle w:val="Paragraf"/>
      </w:pPr>
      <w:r w:rsidRPr="00F56236">
        <w:lastRenderedPageBreak/>
        <w:t>Adapun untuk DeepFace, terjadi penurunan akurasi sebesar -1.03%</w:t>
      </w:r>
      <w:r w:rsidR="000171FC">
        <w:t xml:space="preserve">, </w:t>
      </w:r>
      <w:r w:rsidRPr="00F56236">
        <w:t>karena pada DeepFace (</w:t>
      </w:r>
      <w:r w:rsidR="001524D6">
        <w:t>Gambar V.16</w:t>
      </w:r>
      <w:r w:rsidRPr="00F56236">
        <w:t xml:space="preserve">) sudah menerapkan </w:t>
      </w:r>
      <w:r w:rsidRPr="00C94474">
        <w:rPr>
          <w:i/>
          <w:iCs/>
        </w:rPr>
        <w:t>pre-processing</w:t>
      </w:r>
      <w:r w:rsidRPr="00F56236">
        <w:t xml:space="preserve"> berupa proses frontalisasi pada arsitekturnya. Sehingga ketika diujikan dengan metode usulan </w:t>
      </w:r>
      <w:r w:rsidR="00C94474">
        <w:t>terjadi</w:t>
      </w:r>
      <w:r w:rsidRPr="00F56236">
        <w:t xml:space="preserve"> dua kali frontalisasi yaitu pertama dengan metode usulan, lalu dilakukan frontalisasi kembali oleh Deepface. Proses ganda ini menyebabkan redundansi transformasi spasial, dimana wajah yang sebelumnya telah difrontalisasi kembali diproses pada tahap internal DeepFace, mengakibatkan </w:t>
      </w:r>
      <w:r w:rsidR="00C94474">
        <w:t>perubahan kecil</w:t>
      </w:r>
      <w:r w:rsidRPr="00F56236">
        <w:t xml:space="preserve"> pada struktur wajah yang justru menurunkan ketepatan klasifikasi. Namun demikian, penurunan akurasi ini </w:t>
      </w:r>
      <w:r w:rsidR="00C94474">
        <w:t>masih</w:t>
      </w:r>
      <w:r w:rsidRPr="00F56236">
        <w:t xml:space="preserve"> tergolong kecil dan tidak berdampak signifikan terhadap performa keseluruhan model. Hal yang sama terjadi pada FaceLib, dimana FaceLib sudah mempunyai </w:t>
      </w:r>
      <w:r w:rsidRPr="00C94474">
        <w:rPr>
          <w:i/>
          <w:iCs/>
        </w:rPr>
        <w:t>face align</w:t>
      </w:r>
      <w:r w:rsidRPr="00F56236">
        <w:t xml:space="preserve"> pada </w:t>
      </w:r>
      <w:r w:rsidR="00FA43E1">
        <w:t>arsitekturnya</w:t>
      </w:r>
      <w:r w:rsidRPr="00F56236">
        <w:t xml:space="preserve">, hal tersebut tampak pada dokumentasi penggunaan kode FaceLib pada </w:t>
      </w:r>
      <w:r w:rsidR="0034543E" w:rsidRPr="0034543E">
        <w:rPr>
          <w:i/>
          <w:iCs/>
        </w:rPr>
        <w:t>source</w:t>
      </w:r>
      <w:r w:rsidRPr="00F56236">
        <w:t xml:space="preserve"> resminya</w:t>
      </w:r>
      <w:r w:rsidR="002F5A05">
        <w:t xml:space="preserve"> </w:t>
      </w:r>
      <w:r w:rsidR="002F5A05">
        <w:fldChar w:fldCharType="begin" w:fldLock="1"/>
      </w:r>
      <w:r w:rsidR="00BE0604">
        <w:instrText>ADDIN CSL_CITATION {"citationItems":[{"id":"ITEM-1","itemData":{"URL":"https://github.com/sajjjadayobi/FaceLib","author":[{"dropping-particle":"","family":"Ayoubi","given":"Sajjad","non-dropping-particle":"","parse-names":false,"suffix":""}],"id":"ITEM-1","issued":{"date-parts":[["2020"]]},"title":"FaceLib: Face Analysis","type":"webpage"},"uris":["http://www.mendeley.com/documents/?uuid=660e27e9-2e45-4bd6-a2b8-237b6b93bfc7"]}],"mendeley":{"formattedCitation":"(Ayoubi, 2020)","plainTextFormattedCitation":"(Ayoubi, 2020)","previouslyFormattedCitation":"(Ayoubi, 2020)"},"properties":{"noteIndex":0},"schema":"https://github.com/citation-style-language/schema/raw/master/csl-citation.json"}</w:instrText>
      </w:r>
      <w:r w:rsidR="002F5A05">
        <w:fldChar w:fldCharType="separate"/>
      </w:r>
      <w:r w:rsidR="002F5A05" w:rsidRPr="002F5A05">
        <w:rPr>
          <w:noProof/>
        </w:rPr>
        <w:t>(Ayoubi, 2020)</w:t>
      </w:r>
      <w:r w:rsidR="002F5A05">
        <w:fldChar w:fldCharType="end"/>
      </w:r>
      <w:r w:rsidR="002F5A05">
        <w:t>.</w:t>
      </w:r>
      <w:r w:rsidRPr="00F56236">
        <w:t xml:space="preserve"> </w:t>
      </w:r>
    </w:p>
    <w:p w14:paraId="213E3C5C" w14:textId="14F36EFA" w:rsidR="00F56236" w:rsidRPr="00F56236" w:rsidRDefault="00F56236" w:rsidP="00F56236">
      <w:pPr>
        <w:pStyle w:val="Paragraf"/>
      </w:pPr>
      <w:r w:rsidRPr="00F56236">
        <w:t xml:space="preserve">Proses frontalisasi yang diterapkan dalam penelitian ini bertujuan untuk menormalkan orientasi wajah agar sejajar terhadap bidang pandang kamera. Namun demikian, proses tersebut berpotensi menimbulkan efek samping berupa penyamarataan tekstur pada area wajah tertentu </w:t>
      </w:r>
      <w:r w:rsidRPr="00F56236">
        <w:fldChar w:fldCharType="begin" w:fldLock="1"/>
      </w:r>
      <w:r w:rsidR="001524D6">
        <w:instrText>ADDIN CSL_CITATION {"citationItems":[{"id":"ITEM-1","itemData":{"DOI":"10.1109/CVPR.2015.7299058","ISBN":"9781467369640","ISSN":"10636919","abstract":"'Frontalization' is the process of synthesizing frontal facing views of faces appearing in single unconstrained photos. Recent reports have suggested that this process may substantially boost the performance of face recognition systems. This, by transforming the challenging problem of recognizing faces viewed from unconstrained viewpoints to the easier problem of recognizing faces in constrained, forward facing poses. Previous frontalization methods did this by attempting to approximate 3D facial shapes for each query image. We observe that 3D face shape estimation from unconstrained photos may be a harder problem than frontalization and can potentially introduce facial misalignments. Instead, we explore the simpler approach of using a single, unmodified, 3D surface as an approximation to the shape of all input faces. We show that this leads to a straightforward, efficient and easy to implement method for frontalization. More importantly, it produces aesthetic new frontal views and is surprisingly effective when used for face recognition and gender estimation.","author":[{"dropping-particle":"","family":"Hassner","given":"Tal","non-dropping-particle":"","parse-names":false,"suffix":""},{"dropping-particle":"","family":"Harel","given":"Shai","non-dropping-particle":"","parse-names":false,"suffix":""},{"dropping-particle":"","family":"Paz","given":"Eran","non-dropping-particle":"","parse-names":false,"suffix":""},{"dropping-particle":"","family":"Enbar","given":"Roee","non-dropping-particle":"","parse-names":false,"suffix":""}],"container-title":"Proceedings of the IEEE Computer Society Conference on Computer Vision and Pattern Recognition","id":"ITEM-1","issued":{"date-parts":[["2015"]]},"page":"4295-4304","title":"Effective face frontalization in unconstrained images","type":"article-journal","volume":"07-12-June"},"uris":["http://www.mendeley.com/documents/?uuid=f9d0e58d-569f-4d32-888f-0e88d79f81dc","http://www.mendeley.com/documents/?uuid=ef626b66-f52c-4474-8e9f-de9f7901e167"]}],"mendeley":{"formattedCitation":"(Hassner dkk., 2015)","plainTextFormattedCitation":"(Hassner dkk., 2015)","previouslyFormattedCitation":"(Hassner dkk., 2015)"},"properties":{"noteIndex":0},"schema":"https://github.com/citation-style-language/schema/raw/master/csl-citation.json"}</w:instrText>
      </w:r>
      <w:r w:rsidRPr="00F56236">
        <w:fldChar w:fldCharType="separate"/>
      </w:r>
      <w:r w:rsidR="00A02E54" w:rsidRPr="00A02E54">
        <w:rPr>
          <w:noProof/>
        </w:rPr>
        <w:t>(Hassner dkk., 2015)</w:t>
      </w:r>
      <w:r w:rsidRPr="00F56236">
        <w:fldChar w:fldCharType="end"/>
      </w:r>
      <w:r w:rsidRPr="00F56236">
        <w:t xml:space="preserve">. Dalam kondisi dimana salah satu sisi wajah tertutup tangan atau mengalami perbedaan distribusi pencahayaan, </w:t>
      </w:r>
      <w:r w:rsidR="003228E9">
        <w:t xml:space="preserve">maka </w:t>
      </w:r>
      <w:r w:rsidRPr="00F56236">
        <w:t>proses replikasi ini dapat menghasilkan tekstur buatan (</w:t>
      </w:r>
      <w:r w:rsidRPr="003228E9">
        <w:rPr>
          <w:i/>
          <w:iCs/>
        </w:rPr>
        <w:t>artificial texture</w:t>
      </w:r>
      <w:r w:rsidRPr="00F56236">
        <w:t>) pada area tersebut</w:t>
      </w:r>
      <w:r w:rsidR="00615796">
        <w:t>,</w:t>
      </w:r>
      <w:r w:rsidRPr="00F56236">
        <w:t xml:space="preserve"> </w:t>
      </w:r>
      <w:r w:rsidR="00615796">
        <w:t xml:space="preserve">dimana </w:t>
      </w:r>
      <w:r w:rsidRPr="00F56236">
        <w:t xml:space="preserve">tekstur buatan ini dapat mengubah keaslian pola fitur lokal di sekitar area yang direkonstruksi, sehingga memengaruhi representasi citra yang digunakan oleh sistem pengenalan emosi. Dalam konteks ini, model FaceLib yang bergantung pada informasi spasial dan </w:t>
      </w:r>
      <w:r w:rsidR="00615796">
        <w:t>berdasarkan tekstur</w:t>
      </w:r>
      <w:r w:rsidRPr="00F56236">
        <w:t xml:space="preserve"> untuk mengekstraksi fitur ekspresi dapat</w:t>
      </w:r>
      <w:r w:rsidR="00615796">
        <w:t xml:space="preserve"> terjadi</w:t>
      </w:r>
      <w:r w:rsidRPr="00F56236">
        <w:t xml:space="preserve"> salah </w:t>
      </w:r>
      <w:r w:rsidR="00615796">
        <w:t>penafsiran</w:t>
      </w:r>
      <w:r w:rsidRPr="00F56236">
        <w:t xml:space="preserve"> pola hasil replikasi tersebut sebagai karakteristik ekspresi yang berbeda dari kondisi sebenarnya. Akibatnya, proses klasifikasi emosi berpotensi mengalami </w:t>
      </w:r>
      <w:r w:rsidR="00615796">
        <w:t>penurunan</w:t>
      </w:r>
      <w:r w:rsidRPr="00F56236">
        <w:t xml:space="preserve"> akurasi akibat ketidaksesuaian struktur tekstur hasil frontalisasi.</w:t>
      </w:r>
    </w:p>
    <w:p w14:paraId="6B9E5020" w14:textId="7021EE12" w:rsidR="00F56236" w:rsidRPr="00F56236" w:rsidRDefault="00F56236" w:rsidP="00F56236">
      <w:pPr>
        <w:pStyle w:val="Paragraf"/>
      </w:pPr>
      <w:r w:rsidRPr="00F56236">
        <w:t xml:space="preserve">Sejalan dengan hasil perbandingan metode usulan dengan metode frontalisasi lain yang dilakukan oleh K.Y. Tsai, et. al., (2021) </w:t>
      </w:r>
      <w:r w:rsidRPr="00F56236">
        <w:fldChar w:fldCharType="begin" w:fldLock="1"/>
      </w:r>
      <w:r w:rsidR="001524D6">
        <w:instrText>ADDIN CSL_CITATION {"citationItems":[{"id":"ITEM-1","itemData":{"DOI":"10.1016/j.image.2021.116321","ISSN":"09235965","abstract":"Automatic facial expression recognition (FER) is an important technique in human–computer interfaces and surveillance systems. It classifies the input facial image into one of the basic expressions (anger, sadness, surprise, happiness, disgust, fear, and neutral). There are two types of FER algorithms: feature-based and convolutional neural network (CNN)-based algorithms. The CNN is a powerful classifier, however, without proper auxiliary techniques, its performance may be limited. In this study, we improve the CNN-based FER system by utilizing face frontalization and the hierarchical architecture. The frontalization algorithm aligns the face by in-plane or out-of-plane, rotation, landmark point matching, and removing background noise. The proposed adaptive exponentially weighted average ensemble rule can determine the optimal weight according to the accuracy of classifiers to improve robustness. Experiments on several popular databases are performed and the results show that the proposed system has a very high accuracy and outperforms state-of-the-art FER systems.","author":[{"dropping-particle":"","family":"Tsai","given":"Kai Yuan","non-dropping-particle":"","parse-names":false,"suffix":""},{"dropping-particle":"","family":"Tsai","given":"Yi Wei","non-dropping-particle":"","parse-names":false,"suffix":""},{"dropping-particle":"","family":"Lee","given":"Yih Cherng","non-dropping-particle":"","parse-names":false,"suffix":""},{"dropping-particle":"","family":"Ding","given":"Jian Jiun","non-dropping-particle":"","parse-names":false,"suffix":""},{"dropping-particle":"","family":"Chang","given":"Ronald Y.","non-dropping-particle":"","parse-names":false,"suffix":""}],"container-title":"Signal Processing: Image Communication","id":"ITEM-1","issue":"April","issued":{"date-parts":[["2021"]]},"page":"116321","publisher":"Elsevier Ltd","title":"Frontalization and adaptive exponential ensemble rule for deep-learning-based facial expression recognition system","type":"article-journal","volume":"96"},"uris":["http://www.mendeley.com/documents/?uuid=bfb40ba8-324d-42ac-9f90-be5979055c12"]}],"mendeley":{"formattedCitation":"(Tsai dkk., 2021)","plainTextFormattedCitation":"(Tsai dkk., 2021)","previouslyFormattedCitation":"(Tsai dkk., 2021)"},"properties":{"noteIndex":0},"schema":"https://github.com/citation-style-language/schema/raw/master/csl-citation.json"}</w:instrText>
      </w:r>
      <w:r w:rsidRPr="00F56236">
        <w:fldChar w:fldCharType="separate"/>
      </w:r>
      <w:r w:rsidR="00A02E54" w:rsidRPr="00A02E54">
        <w:rPr>
          <w:noProof/>
        </w:rPr>
        <w:t>(Tsai dkk., 2021)</w:t>
      </w:r>
      <w:r w:rsidRPr="00F56236">
        <w:fldChar w:fldCharType="end"/>
      </w:r>
      <w:r w:rsidRPr="00F56236">
        <w:t xml:space="preserve"> pada </w:t>
      </w:r>
      <w:r w:rsidR="00B10316">
        <w:t>tabel V.12</w:t>
      </w:r>
      <w:r w:rsidRPr="00F56236">
        <w:t>. Hasilnya menunjukkan bahwa baik metode usul</w:t>
      </w:r>
      <w:r w:rsidR="00B10316">
        <w:t>an pada penelitian ini</w:t>
      </w:r>
      <w:r w:rsidRPr="00F56236">
        <w:t xml:space="preserve"> maupun metode pembanding tersebut memiliki kesimpulan yang sama yaitu adanya kenaikan akurasi pada CNN dan SVM, lalu terdapat penurunan akurasi pada DeepFace dan FaceLib</w:t>
      </w:r>
      <w:r w:rsidR="00B10316">
        <w:t>,</w:t>
      </w:r>
      <w:r w:rsidRPr="00F56236">
        <w:t xml:space="preserve"> dimana seperti yang sudah dijelaskan bahwa DeepFace dan </w:t>
      </w:r>
      <w:r w:rsidRPr="00F56236">
        <w:lastRenderedPageBreak/>
        <w:t xml:space="preserve">FaceLib memiliki paket </w:t>
      </w:r>
      <w:r w:rsidRPr="00B10316">
        <w:rPr>
          <w:i/>
          <w:iCs/>
        </w:rPr>
        <w:t>pipeline</w:t>
      </w:r>
      <w:r w:rsidRPr="00F56236">
        <w:t xml:space="preserve"> yang sudah memiliki proses </w:t>
      </w:r>
      <w:r w:rsidR="00707DE5">
        <w:t>penyesuaian (</w:t>
      </w:r>
      <w:r w:rsidR="00707DE5" w:rsidRPr="00707DE5">
        <w:rPr>
          <w:i/>
          <w:iCs/>
        </w:rPr>
        <w:t>align</w:t>
      </w:r>
      <w:r w:rsidR="00707DE5">
        <w:t>)</w:t>
      </w:r>
      <w:r w:rsidRPr="00F56236">
        <w:t xml:space="preserve"> </w:t>
      </w:r>
      <w:r w:rsidR="005F35F9">
        <w:t>wajah</w:t>
      </w:r>
      <w:r w:rsidRPr="00F56236">
        <w:t xml:space="preserve"> di dalamnya, sehingga melakukan </w:t>
      </w:r>
      <w:r w:rsidRPr="007E60D0">
        <w:rPr>
          <w:i/>
          <w:iCs/>
        </w:rPr>
        <w:t>pre-processing</w:t>
      </w:r>
      <w:r w:rsidRPr="00F56236">
        <w:t xml:space="preserve"> sebelum menggunakan DeepFace dan FaceLib berpotensi untuk menurunkan akurasinya.</w:t>
      </w:r>
    </w:p>
    <w:p w14:paraId="24128206" w14:textId="699BF784" w:rsidR="00F56236" w:rsidRDefault="00F56236" w:rsidP="00F56236">
      <w:pPr>
        <w:pStyle w:val="Paragraf"/>
      </w:pPr>
      <w:r w:rsidRPr="00F56236">
        <w:t xml:space="preserve">Secara umum, hasil ini memperlihatkan bahwa efek </w:t>
      </w:r>
      <w:r w:rsidRPr="00C46B10">
        <w:rPr>
          <w:i/>
          <w:iCs/>
        </w:rPr>
        <w:t>pre-processing</w:t>
      </w:r>
      <w:r w:rsidRPr="00F56236">
        <w:t xml:space="preserve"> terhadap kinerja model sangat bergantung pada desain dan karakteristik arsitektur yang digunakan. Jika tahap koreksi citra selaras dengan strategi ekstraksi fitur di dalam model, maka peningkatan akurasi dapat dicapai secara konsisten. Namun, jika transformasi awal justru berpotensi menggandakan fungsi yang telah ada pada </w:t>
      </w:r>
      <w:r w:rsidR="00695976" w:rsidRPr="00695976">
        <w:rPr>
          <w:i/>
          <w:iCs/>
        </w:rPr>
        <w:t>pipeline</w:t>
      </w:r>
      <w:r w:rsidRPr="00F56236">
        <w:t xml:space="preserve">, maka dampaknya bisa sebaliknya. Temuan ini menegaskan pentingnya keselarasan antara strategi </w:t>
      </w:r>
      <w:r w:rsidRPr="00943372">
        <w:rPr>
          <w:i/>
          <w:iCs/>
        </w:rPr>
        <w:t>pre-processing</w:t>
      </w:r>
      <w:r w:rsidRPr="00F56236">
        <w:t xml:space="preserve"> dan rancangan internal model agar hasil pengenalan emosi tetap optimal dalam berbagai kondisi wajah terutapa pada wajah </w:t>
      </w:r>
      <w:r w:rsidRPr="00724585">
        <w:rPr>
          <w:i/>
          <w:iCs/>
        </w:rPr>
        <w:t>non-frontal</w:t>
      </w:r>
      <w:r w:rsidRPr="00F56236">
        <w:t>.</w:t>
      </w:r>
    </w:p>
    <w:p w14:paraId="017F7F94" w14:textId="757C3605" w:rsidR="002534AA" w:rsidRPr="002534AA" w:rsidRDefault="002534AA" w:rsidP="00F56236">
      <w:pPr>
        <w:pStyle w:val="Judulbabsub1"/>
        <w:numPr>
          <w:ilvl w:val="2"/>
          <w:numId w:val="6"/>
        </w:numPr>
        <w:spacing w:before="240"/>
        <w:rPr>
          <w:i/>
          <w:iCs/>
        </w:rPr>
      </w:pPr>
      <w:bookmarkStart w:id="161" w:name="_Toc213608330"/>
      <w:r>
        <w:t>Oklusi Parsial pada Area Mulut</w:t>
      </w:r>
      <w:bookmarkEnd w:id="161"/>
    </w:p>
    <w:p w14:paraId="7512E376" w14:textId="4216AC74" w:rsidR="00F56236" w:rsidRPr="00F56236" w:rsidRDefault="00F56236" w:rsidP="00F56236">
      <w:pPr>
        <w:pStyle w:val="Paragraf"/>
      </w:pPr>
      <w:r w:rsidRPr="00F56236">
        <w:t xml:space="preserve">Berdasarkan hasil perubahan rata-rata akurasi sebelum dan sesudah penerapan metode pada wajah dengan </w:t>
      </w:r>
      <w:r w:rsidR="000B3A8B">
        <w:t xml:space="preserve">oklusi tangan </w:t>
      </w:r>
      <w:r w:rsidRPr="00F56236">
        <w:t xml:space="preserve">di area mulut, terlihat bahwa penurunan yang terjadi relatif tidak signifikan pada sebagian besar model. Misalnya, CNN hanya mengalami peningkatan sangat kecil </w:t>
      </w:r>
      <w:r w:rsidR="00566087">
        <w:t xml:space="preserve">yaitu </w:t>
      </w:r>
      <w:r w:rsidRPr="00F56236">
        <w:t xml:space="preserve">+0.25%, sementara DeepFace dan FaceLib justru menunjukkan penurunan rata-rata -2.93% dan -2.92%. SVM juga hanya turun sedikit </w:t>
      </w:r>
      <w:r w:rsidR="00566087">
        <w:t xml:space="preserve">sebesar </w:t>
      </w:r>
      <w:r w:rsidRPr="00F56236">
        <w:t>-0.85%. Dapat disimpulkan bahwa metode yang diusulkan tidak memberikan dampak berarti dalam meningkatkan performa pengenalan emosi pada kasus oklusi tangan di area mulut, serta tidak memunculkan perbedaan besar dibandingkan kondisi awal. Hal ini menandakan bahwa karakteristik fitur ekspresi di area mulut yang tertutup tangan sulit dinormalkan melalui pendekatan yang digunakan, sehingga model tidak memperoleh informasi baru yang substansial untuk proses klasifikasi.</w:t>
      </w:r>
    </w:p>
    <w:p w14:paraId="043D1D14" w14:textId="18093FF9" w:rsidR="00F56236" w:rsidRPr="00F56236" w:rsidRDefault="00F56236" w:rsidP="00F56236">
      <w:pPr>
        <w:pStyle w:val="Paragraf"/>
      </w:pPr>
      <w:r w:rsidRPr="00F56236">
        <w:t xml:space="preserve">Hasil ini sejalan dengan fenomena yang telah ditemui pada penelitian pengenalan ekspresi wajah ketika area mulut tertutup, seperti pada kasus penggunaan masker medis. Berbagai studi telah membuktikan bahwa ekspresi seperti bahagia, sedih, dan marah lebih sulit dikenali jika bagian mulut dan hidung tertutup masker </w:t>
      </w:r>
      <w:r w:rsidRPr="00F56236">
        <w:fldChar w:fldCharType="begin" w:fldLock="1"/>
      </w:r>
      <w:r w:rsidR="001524D6">
        <w:instrText>ADDIN CSL_CITATION {"citationItems":[{"id":"ITEM-1","itemData":{"DOI":"10.1371/journal.pone.0262840","ISSN":"1932-6203","PMID":"35148327","abstract":"Facial emotion recognition is crucial for social interaction. However, in times of a global pandemic, where wearing a face mask covering mouth and nose is widely encouraged to prevent the spread of disease, successful emotion recognition may be challenging. In the current study, we investigated whether emotion recognition, assessed by a validated emotion recognition task, is impaired for faces wearing a mask compared to uncovered faces, in a sample of 790 participants between 18 and 89 years (condition mask vs . original ). In two more samples of 395 and 388 participants between 18 and 70 years, we assessed emotion recognition performance for faces that are occluded by something other than a mask, i.e., a bubble as well as only showing the upper part of the faces (condition half vs . bubble ). Additionally, perception of threat for faces with and without occlusion was assessed. We found impaired emotion recognition for faces wearing a mask compared to faces without mask, for all emotions tested (anger, fear, happiness, sadness, disgust, neutral). Further, we observed that perception of threat was altered for faces wearing a mask. Upon comparison of the different types of occlusion, we found that, for most emotions and especially for disgust, there seems to be an effect that can be ascribed to the face mask specifically, both for emotion recognition performance and perception of threat. Methodological constraints as well as the importance of wearing a mask despite temporarily compromised social interaction are discussed.","author":[{"dropping-particle":"","family":"Grahlow","given":"Melina","non-dropping-particle":"","parse-names":false,"suffix":""},{"dropping-particle":"","family":"Rupp","given":"Claudia Ines","non-dropping-particle":"","parse-names":false,"suffix":""},{"dropping-particle":"","family":"Derntl","given":"Birgit","non-dropping-particle":"","parse-names":false,"suffix":""}],"container-title":"PLOS ONE","editor":[{"dropping-particle":"","family":"Suslow","given":"Thomas","non-dropping-particle":"","parse-names":false,"suffix":""}],"id":"ITEM-1","issue":"2","issued":{"date-parts":[["2022","2","11"]]},"note":"Export Date: 30 April 2025; Cited By: 67","page":"e0262840","title":"The impact of face masks on emotion recognition performance and perception of threat","type":"article-journal","volume":"17"},"uris":["http://www.mendeley.com/documents/?uuid=64354285-349c-420f-99bf-4842bf37feda"]}],"mendeley":{"formattedCitation":"(Grahlow dkk., 2022)","plainTextFormattedCitation":"(Grahlow dkk., 2022)","previouslyFormattedCitation":"(Grahlow dkk., 2022)"},"properties":{"noteIndex":0},"schema":"https://github.com/citation-style-language/schema/raw/master/csl-citation.json"}</w:instrText>
      </w:r>
      <w:r w:rsidRPr="00F56236">
        <w:fldChar w:fldCharType="separate"/>
      </w:r>
      <w:r w:rsidR="00A02E54" w:rsidRPr="00A02E54">
        <w:rPr>
          <w:noProof/>
        </w:rPr>
        <w:t>(Grahlow dkk., 2022)</w:t>
      </w:r>
      <w:r w:rsidRPr="00F56236">
        <w:fldChar w:fldCharType="end"/>
      </w:r>
      <w:r w:rsidRPr="00F56236">
        <w:fldChar w:fldCharType="begin" w:fldLock="1"/>
      </w:r>
      <w:r w:rsidR="001524D6">
        <w:instrText>ADDIN CSL_CITATION {"citationItems":[{"id":"ITEM-1","itemData":{"DOI":"10.1016/j.displa.2022.102245","ISSN":"01419382","abstract":"The occlusion scenarios including wearing mask, wearing sunglasses, wearing hat, etc. Thus, parts of face are occluded, e.g. nose and mouth are obscured if a mask is worn. Facial expression recognition (FER) tasks have been widely researched. However, less attention has been paid to FER in occlusion scenarios, which are not uncommon in the real world. In this paper, we propose a method that structures a path selection multi-network model to achieve the FER in the above three types of facial occlusion scenarios. The method contains two parts. For the multi-network, we segment the labels in one database which results in three new sub-databases to train three Subnets, respectively. For the path selection, which is an integration method of multi-network, we merge groups of labels in one database to train an initial network called BeginNet. The prediction of BeginNet selects one of the Subnets to make the final prediction. We concatenate four popular databases Fer2013, JAFFE, KDEF and Raf-DB databases into one larger database, and use the combined database to verify our method effectiveness. The experimental results show that our method has better results in coping with the expression recognition task in multiple types of facial occlusion scenarios.","author":[{"dropping-particle":"","family":"Ruan","given":"Liheng","non-dropping-particle":"","parse-names":false,"suffix":""},{"dropping-particle":"","family":"Han","given":"Yuexing","non-dropping-particle":"","parse-names":false,"suffix":""},{"dropping-particle":"","family":"Sun","given":"Jiarui","non-dropping-particle":"","parse-names":false,"suffix":""},{"dropping-particle":"","family":"Chen","given":"Qiaochuan","non-dropping-particle":"","parse-names":false,"suffix":""},{"dropping-particle":"","family":"Li","given":"Jiaqi","non-dropping-particle":"","parse-names":false,"suffix":""}],"container-title":"Displays","id":"ITEM-1","issued":{"date-parts":[["2022"]]},"page":"102245","title":"Facial expression recognition in facial occlusion scenarios: A path selection multi-network","type":"article-journal","volume":"74"},"uris":["http://www.mendeley.com/documents/?uuid=1652b8ec-9b36-48fa-a2b6-ff193d651331"]}],"mendeley":{"formattedCitation":"(Ruan dkk., 2022b)","plainTextFormattedCitation":"(Ruan dkk., 2022b)","previouslyFormattedCitation":"(Ruan dkk., 2022b)"},"properties":{"noteIndex":0},"schema":"https://github.com/citation-style-language/schema/raw/master/csl-citation.json"}</w:instrText>
      </w:r>
      <w:r w:rsidRPr="00F56236">
        <w:fldChar w:fldCharType="separate"/>
      </w:r>
      <w:r w:rsidR="00A02E54" w:rsidRPr="00A02E54">
        <w:rPr>
          <w:noProof/>
        </w:rPr>
        <w:t>(Ruan dkk., 2022b)</w:t>
      </w:r>
      <w:r w:rsidRPr="00F56236">
        <w:fldChar w:fldCharType="end"/>
      </w:r>
      <w:r w:rsidRPr="00F56236">
        <w:t xml:space="preserve">. Penurunan akurasi juga dapat disebabkan oleh hilangnya beberapa </w:t>
      </w:r>
      <w:r w:rsidR="00DA4D8D">
        <w:t>karakteristik</w:t>
      </w:r>
      <w:r w:rsidRPr="00F56236">
        <w:t xml:space="preserve"> ekspresi penting di area tersebut seperti </w:t>
      </w:r>
      <w:r w:rsidRPr="00F56236">
        <w:lastRenderedPageBreak/>
        <w:t>senyuman, pergerakan bibir, atau kerutan hidung, yang memiliki kontribusi besar pada deteksi emosi tertentu. Pada kondisi ini, sistem cenderung lebih bergantung pada fitur bagian atas wajah seperti mata dan alis, yang sebenarnya kurang informatif untuk sejumlah emosi.</w:t>
      </w:r>
    </w:p>
    <w:p w14:paraId="3366C6C6" w14:textId="53D6E316" w:rsidR="00E74F75" w:rsidRPr="001604C9" w:rsidRDefault="009B23CD" w:rsidP="00B04743">
      <w:pPr>
        <w:pStyle w:val="Judulbabsub1"/>
        <w:numPr>
          <w:ilvl w:val="1"/>
          <w:numId w:val="6"/>
        </w:numPr>
        <w:spacing w:before="240"/>
        <w:rPr>
          <w:i/>
          <w:iCs/>
        </w:rPr>
      </w:pPr>
      <w:bookmarkStart w:id="162" w:name="_Toc213608331"/>
      <w:r>
        <w:t>Tampilan Antarmuka</w:t>
      </w:r>
      <w:bookmarkEnd w:id="162"/>
    </w:p>
    <w:p w14:paraId="53183A2D" w14:textId="107E4ABC" w:rsidR="001604C9" w:rsidRDefault="00943B21" w:rsidP="00943B21">
      <w:pPr>
        <w:pStyle w:val="Paragraf"/>
      </w:pPr>
      <w:r>
        <w:t xml:space="preserve">Pada bagian ini akan dijelaskan hasil dari rancangan </w:t>
      </w:r>
      <w:r w:rsidR="009B23CD">
        <w:t xml:space="preserve">halaman antarmuka aplikasi LMS yang digunakan sebagai media integrasi sistem FER untuk mendapatkan data emosi siswa dalam pembelajaran </w:t>
      </w:r>
      <w:r w:rsidR="009B23CD" w:rsidRPr="009B23CD">
        <w:rPr>
          <w:i/>
          <w:iCs/>
        </w:rPr>
        <w:t>asynchronous</w:t>
      </w:r>
      <w:r w:rsidR="009B23CD">
        <w:t xml:space="preserve">. Adapun bagian-bagian tampilan </w:t>
      </w:r>
      <w:r w:rsidR="009B23CD" w:rsidRPr="009B23CD">
        <w:t>antarmuka</w:t>
      </w:r>
      <w:r w:rsidR="009B23CD">
        <w:t xml:space="preserve">nya antara lain : halaman </w:t>
      </w:r>
      <w:r w:rsidR="009B23CD" w:rsidRPr="009B23CD">
        <w:rPr>
          <w:i/>
          <w:iCs/>
        </w:rPr>
        <w:t>login</w:t>
      </w:r>
      <w:r w:rsidR="009B23CD">
        <w:t xml:space="preserve">, </w:t>
      </w:r>
      <w:r w:rsidR="00DB7411">
        <w:t xml:space="preserve">halaman </w:t>
      </w:r>
      <w:r w:rsidR="009B23CD" w:rsidRPr="009B23CD">
        <w:rPr>
          <w:i/>
          <w:iCs/>
        </w:rPr>
        <w:t>dashboard</w:t>
      </w:r>
      <w:r w:rsidR="009B23CD">
        <w:t xml:space="preserve">, </w:t>
      </w:r>
      <w:r w:rsidR="00DB7411">
        <w:t xml:space="preserve">halaman </w:t>
      </w:r>
      <w:r w:rsidR="006613E9">
        <w:t xml:space="preserve">akses materi pembelajaran </w:t>
      </w:r>
      <w:r w:rsidR="006613E9" w:rsidRPr="009B23CD">
        <w:rPr>
          <w:i/>
          <w:iCs/>
        </w:rPr>
        <w:t>asynchronous</w:t>
      </w:r>
      <w:r w:rsidR="006613E9">
        <w:t xml:space="preserve">, dan halaman </w:t>
      </w:r>
      <w:r w:rsidR="006613E9" w:rsidRPr="006613E9">
        <w:rPr>
          <w:i/>
          <w:iCs/>
        </w:rPr>
        <w:t>engagement</w:t>
      </w:r>
      <w:r w:rsidR="006613E9">
        <w:t xml:space="preserve"> siswa. </w:t>
      </w:r>
    </w:p>
    <w:p w14:paraId="07DEFC36" w14:textId="75186FBE" w:rsidR="00C66CFA" w:rsidRDefault="006D5ED6" w:rsidP="005927B2">
      <w:pPr>
        <w:pStyle w:val="Paragraf"/>
        <w:numPr>
          <w:ilvl w:val="0"/>
          <w:numId w:val="38"/>
        </w:numPr>
        <w:spacing w:after="0"/>
        <w:rPr>
          <w:b/>
          <w:bCs/>
        </w:rPr>
      </w:pPr>
      <w:r w:rsidRPr="005927B2">
        <w:rPr>
          <w:b/>
          <w:bCs/>
          <w:i/>
          <w:iCs/>
        </w:rPr>
        <w:t>Halaman</w:t>
      </w:r>
      <w:r w:rsidRPr="006D5ED6">
        <w:rPr>
          <w:b/>
          <w:bCs/>
        </w:rPr>
        <w:t xml:space="preserve"> </w:t>
      </w:r>
      <w:r w:rsidRPr="006D5ED6">
        <w:rPr>
          <w:b/>
          <w:bCs/>
          <w:i/>
          <w:iCs/>
        </w:rPr>
        <w:t>Login</w:t>
      </w:r>
    </w:p>
    <w:p w14:paraId="4583CDCD" w14:textId="1284B1A2" w:rsidR="006D5ED6" w:rsidRPr="006D5ED6" w:rsidRDefault="005927B2" w:rsidP="006D5ED6">
      <w:pPr>
        <w:pStyle w:val="Paragraf"/>
        <w:ind w:left="360"/>
      </w:pPr>
      <w:r>
        <w:t xml:space="preserve">Halaman </w:t>
      </w:r>
      <w:r w:rsidRPr="005927B2">
        <w:rPr>
          <w:i/>
          <w:iCs/>
        </w:rPr>
        <w:t>login</w:t>
      </w:r>
      <w:r>
        <w:t xml:space="preserve"> pada gambar V.17 merupakan tampilan pertama kali ketika pengguna membuka aplikasi dalam keadaan belum melakukan proses </w:t>
      </w:r>
      <w:r w:rsidRPr="005927B2">
        <w:rPr>
          <w:i/>
          <w:iCs/>
        </w:rPr>
        <w:t>login</w:t>
      </w:r>
      <w:r>
        <w:t xml:space="preserve">. Adapun komponen yang terdapat pada halaman </w:t>
      </w:r>
      <w:r w:rsidRPr="005927B2">
        <w:rPr>
          <w:i/>
          <w:iCs/>
        </w:rPr>
        <w:t>login</w:t>
      </w:r>
      <w:r>
        <w:t xml:space="preserve"> antara lain, </w:t>
      </w:r>
      <w:r w:rsidRPr="005927B2">
        <w:rPr>
          <w:i/>
          <w:iCs/>
        </w:rPr>
        <w:t>form</w:t>
      </w:r>
      <w:r>
        <w:t xml:space="preserve"> </w:t>
      </w:r>
      <w:r w:rsidRPr="005927B2">
        <w:rPr>
          <w:i/>
          <w:iCs/>
        </w:rPr>
        <w:t>input</w:t>
      </w:r>
      <w:r>
        <w:t xml:space="preserve"> </w:t>
      </w:r>
      <w:r w:rsidRPr="005927B2">
        <w:rPr>
          <w:i/>
          <w:iCs/>
        </w:rPr>
        <w:t>username</w:t>
      </w:r>
      <w:r>
        <w:t xml:space="preserve">, </w:t>
      </w:r>
      <w:r w:rsidRPr="005927B2">
        <w:rPr>
          <w:i/>
          <w:iCs/>
        </w:rPr>
        <w:t>password</w:t>
      </w:r>
      <w:r>
        <w:t xml:space="preserve">, dan sebuah tombol </w:t>
      </w:r>
      <w:r w:rsidRPr="005927B2">
        <w:rPr>
          <w:i/>
          <w:iCs/>
        </w:rPr>
        <w:t>login</w:t>
      </w:r>
      <w:r>
        <w:rPr>
          <w:i/>
          <w:iCs/>
        </w:rPr>
        <w:t>.</w:t>
      </w:r>
    </w:p>
    <w:p w14:paraId="4E1AEFFE" w14:textId="77777777" w:rsidR="005927B2" w:rsidRDefault="00EA70AE" w:rsidP="005927B2">
      <w:pPr>
        <w:pStyle w:val="Paragraf"/>
        <w:keepNext/>
        <w:spacing w:after="0"/>
        <w:ind w:left="426"/>
        <w:jc w:val="center"/>
      </w:pPr>
      <w:r>
        <w:rPr>
          <w:noProof/>
        </w:rPr>
        <w:drawing>
          <wp:inline distT="0" distB="0" distL="0" distR="0" wp14:anchorId="492341E3" wp14:editId="01B41864">
            <wp:extent cx="4775200" cy="2685862"/>
            <wp:effectExtent l="0" t="0" r="635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81881" cy="2689620"/>
                    </a:xfrm>
                    <a:prstGeom prst="rect">
                      <a:avLst/>
                    </a:prstGeom>
                  </pic:spPr>
                </pic:pic>
              </a:graphicData>
            </a:graphic>
          </wp:inline>
        </w:drawing>
      </w:r>
    </w:p>
    <w:p w14:paraId="60880FF2" w14:textId="3318B7AD" w:rsidR="00EA70AE" w:rsidRDefault="005927B2" w:rsidP="005927B2">
      <w:pPr>
        <w:pStyle w:val="JudulGambar"/>
      </w:pPr>
      <w:bookmarkStart w:id="163" w:name="_Toc213715596"/>
      <w:r>
        <w:t>Gambar V.</w:t>
      </w:r>
      <w:r w:rsidR="00E75C94">
        <w:fldChar w:fldCharType="begin"/>
      </w:r>
      <w:r w:rsidR="00E75C94">
        <w:instrText xml:space="preserve"> SEQ Gambar_V. \* ARABIC </w:instrText>
      </w:r>
      <w:r w:rsidR="00E75C94">
        <w:fldChar w:fldCharType="separate"/>
      </w:r>
      <w:r w:rsidR="003A7653">
        <w:rPr>
          <w:noProof/>
        </w:rPr>
        <w:t>17</w:t>
      </w:r>
      <w:r w:rsidR="00E75C94">
        <w:rPr>
          <w:noProof/>
        </w:rPr>
        <w:fldChar w:fldCharType="end"/>
      </w:r>
      <w:r>
        <w:t xml:space="preserve"> Halaman </w:t>
      </w:r>
      <w:r w:rsidRPr="005927B2">
        <w:rPr>
          <w:i/>
          <w:iCs/>
        </w:rPr>
        <w:t>login</w:t>
      </w:r>
      <w:bookmarkEnd w:id="163"/>
    </w:p>
    <w:p w14:paraId="299F3014" w14:textId="76558AF6" w:rsidR="005927B2" w:rsidRPr="005927B2" w:rsidRDefault="005927B2" w:rsidP="005927B2">
      <w:pPr>
        <w:pStyle w:val="Paragraf"/>
        <w:numPr>
          <w:ilvl w:val="0"/>
          <w:numId w:val="38"/>
        </w:numPr>
        <w:spacing w:before="240" w:after="0"/>
        <w:rPr>
          <w:b/>
          <w:bCs/>
        </w:rPr>
      </w:pPr>
      <w:r w:rsidRPr="005927B2">
        <w:rPr>
          <w:b/>
          <w:bCs/>
          <w:i/>
          <w:iCs/>
        </w:rPr>
        <w:t>Halaman</w:t>
      </w:r>
      <w:r w:rsidRPr="006D5ED6">
        <w:rPr>
          <w:b/>
          <w:bCs/>
        </w:rPr>
        <w:t xml:space="preserve"> </w:t>
      </w:r>
      <w:r>
        <w:rPr>
          <w:b/>
          <w:bCs/>
          <w:i/>
          <w:iCs/>
        </w:rPr>
        <w:t>Dashboard</w:t>
      </w:r>
    </w:p>
    <w:p w14:paraId="706BD9BA" w14:textId="252C155B" w:rsidR="00EA70AE" w:rsidRDefault="005927B2" w:rsidP="005927B2">
      <w:pPr>
        <w:pStyle w:val="Paragraf"/>
        <w:ind w:left="360"/>
      </w:pPr>
      <w:r>
        <w:t xml:space="preserve">Halaman </w:t>
      </w:r>
      <w:r w:rsidRPr="005927B2">
        <w:rPr>
          <w:i/>
          <w:iCs/>
        </w:rPr>
        <w:t>dashboard</w:t>
      </w:r>
      <w:r>
        <w:t xml:space="preserve"> pada gambar V.18 adalah halaman setelah pengguna melakukan login sesuai </w:t>
      </w:r>
      <w:r>
        <w:rPr>
          <w:i/>
          <w:iCs/>
        </w:rPr>
        <w:softHyphen/>
      </w:r>
      <w:r>
        <w:t xml:space="preserve">hak aksesnya masing-masing. Halaman ini berisi </w:t>
      </w:r>
      <w:r>
        <w:lastRenderedPageBreak/>
        <w:t>beberapa informasi seperti jumlah pengajar, jumlah mahasiswa, jumlah kelas, dan jumlah matakuliah.</w:t>
      </w:r>
    </w:p>
    <w:p w14:paraId="05CF565D" w14:textId="77777777" w:rsidR="005927B2" w:rsidRDefault="00094942" w:rsidP="005927B2">
      <w:pPr>
        <w:pStyle w:val="Paragraf"/>
        <w:keepNext/>
        <w:spacing w:after="0"/>
        <w:ind w:left="426"/>
        <w:jc w:val="center"/>
      </w:pPr>
      <w:r>
        <w:rPr>
          <w:noProof/>
        </w:rPr>
        <w:drawing>
          <wp:inline distT="0" distB="0" distL="0" distR="0" wp14:anchorId="6AC6CB98" wp14:editId="7DED90EE">
            <wp:extent cx="4654550" cy="2618000"/>
            <wp:effectExtent l="19050" t="19050" r="12700" b="114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81880" cy="2633372"/>
                    </a:xfrm>
                    <a:prstGeom prst="rect">
                      <a:avLst/>
                    </a:prstGeom>
                    <a:ln w="3175">
                      <a:solidFill>
                        <a:schemeClr val="tx1"/>
                      </a:solidFill>
                    </a:ln>
                  </pic:spPr>
                </pic:pic>
              </a:graphicData>
            </a:graphic>
          </wp:inline>
        </w:drawing>
      </w:r>
    </w:p>
    <w:p w14:paraId="04E74CD4" w14:textId="5561EE28" w:rsidR="00EA70AE" w:rsidRDefault="005927B2" w:rsidP="005927B2">
      <w:pPr>
        <w:pStyle w:val="JudulGambar"/>
      </w:pPr>
      <w:bookmarkStart w:id="164" w:name="_Toc213715597"/>
      <w:r>
        <w:t>Gambar V.</w:t>
      </w:r>
      <w:r w:rsidR="00E75C94">
        <w:fldChar w:fldCharType="begin"/>
      </w:r>
      <w:r w:rsidR="00E75C94">
        <w:instrText xml:space="preserve"> SEQ Gambar_V. \* ARABIC </w:instrText>
      </w:r>
      <w:r w:rsidR="00E75C94">
        <w:fldChar w:fldCharType="separate"/>
      </w:r>
      <w:r w:rsidR="003A7653">
        <w:rPr>
          <w:noProof/>
        </w:rPr>
        <w:t>18</w:t>
      </w:r>
      <w:r w:rsidR="00E75C94">
        <w:rPr>
          <w:noProof/>
        </w:rPr>
        <w:fldChar w:fldCharType="end"/>
      </w:r>
      <w:r>
        <w:t xml:space="preserve"> Halaman </w:t>
      </w:r>
      <w:r w:rsidRPr="005927B2">
        <w:rPr>
          <w:i/>
          <w:iCs/>
        </w:rPr>
        <w:t>dashboard</w:t>
      </w:r>
      <w:bookmarkEnd w:id="164"/>
    </w:p>
    <w:p w14:paraId="7A5D6E86" w14:textId="46CD0D57" w:rsidR="005927B2" w:rsidRPr="005927B2" w:rsidRDefault="005927B2" w:rsidP="005927B2">
      <w:pPr>
        <w:pStyle w:val="Paragraf"/>
        <w:numPr>
          <w:ilvl w:val="0"/>
          <w:numId w:val="38"/>
        </w:numPr>
        <w:spacing w:before="240" w:after="0"/>
        <w:rPr>
          <w:b/>
          <w:bCs/>
        </w:rPr>
      </w:pPr>
      <w:r w:rsidRPr="005927B2">
        <w:rPr>
          <w:b/>
          <w:bCs/>
          <w:i/>
          <w:iCs/>
        </w:rPr>
        <w:t>Halaman</w:t>
      </w:r>
      <w:r w:rsidRPr="006D5ED6">
        <w:rPr>
          <w:b/>
          <w:bCs/>
        </w:rPr>
        <w:t xml:space="preserve"> </w:t>
      </w:r>
      <w:r>
        <w:rPr>
          <w:b/>
          <w:bCs/>
          <w:i/>
          <w:iCs/>
        </w:rPr>
        <w:t>Akses Materi Pembelajaran Asynchronous</w:t>
      </w:r>
    </w:p>
    <w:p w14:paraId="66323498" w14:textId="3A0B748C" w:rsidR="00094942" w:rsidRPr="00D62E4D" w:rsidRDefault="00D62E4D" w:rsidP="005927B2">
      <w:pPr>
        <w:pStyle w:val="Paragraf"/>
        <w:ind w:left="360"/>
      </w:pPr>
      <w:r>
        <w:t xml:space="preserve">Halaman akses materi pembelajaran </w:t>
      </w:r>
      <w:r w:rsidRPr="00D62E4D">
        <w:rPr>
          <w:i/>
          <w:iCs/>
        </w:rPr>
        <w:t>asynchronous</w:t>
      </w:r>
      <w:r>
        <w:t xml:space="preserve"> pada gambar V.19 berisi beberapa komponen seperti </w:t>
      </w:r>
      <w:r w:rsidRPr="00D62E4D">
        <w:rPr>
          <w:i/>
          <w:iCs/>
        </w:rPr>
        <w:t>frame</w:t>
      </w:r>
      <w:r>
        <w:rPr>
          <w:i/>
          <w:iCs/>
        </w:rPr>
        <w:t xml:space="preserve"> </w:t>
      </w:r>
      <w:r>
        <w:t xml:space="preserve">video materi, </w:t>
      </w:r>
      <w:r w:rsidRPr="00D62E4D">
        <w:rPr>
          <w:i/>
          <w:iCs/>
        </w:rPr>
        <w:t>frame</w:t>
      </w:r>
      <w:r>
        <w:rPr>
          <w:i/>
          <w:iCs/>
        </w:rPr>
        <w:t xml:space="preserve"> </w:t>
      </w:r>
      <w:r>
        <w:t xml:space="preserve">tangkapan </w:t>
      </w:r>
      <w:r w:rsidRPr="00D62E4D">
        <w:rPr>
          <w:i/>
          <w:iCs/>
        </w:rPr>
        <w:t>webcam</w:t>
      </w:r>
      <w:r>
        <w:t xml:space="preserve">, tombol </w:t>
      </w:r>
      <w:r w:rsidRPr="00D62E4D">
        <w:rPr>
          <w:i/>
          <w:iCs/>
        </w:rPr>
        <w:t>media-player</w:t>
      </w:r>
      <w:r>
        <w:t xml:space="preserve">, dan beberapa keterangan analisis wajah yang ditangkap oleh </w:t>
      </w:r>
      <w:r w:rsidRPr="00D62E4D">
        <w:rPr>
          <w:i/>
          <w:iCs/>
        </w:rPr>
        <w:t>webcam</w:t>
      </w:r>
      <w:r>
        <w:t>.</w:t>
      </w:r>
    </w:p>
    <w:p w14:paraId="18E7EBB1" w14:textId="0CC0EA1A" w:rsidR="00D62E4D" w:rsidRDefault="00D93D40" w:rsidP="00D62E4D">
      <w:pPr>
        <w:pStyle w:val="Paragraf"/>
        <w:keepNext/>
        <w:spacing w:after="0"/>
        <w:ind w:left="426"/>
        <w:jc w:val="center"/>
      </w:pPr>
      <w:r>
        <w:rPr>
          <w:noProof/>
        </w:rPr>
        <w:drawing>
          <wp:inline distT="0" distB="0" distL="0" distR="0" wp14:anchorId="5FE1ADBA" wp14:editId="626A0386">
            <wp:extent cx="4749775" cy="2471822"/>
            <wp:effectExtent l="19050" t="19050" r="13335" b="241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1934" t="26446" r="3946" b="4975"/>
                    <a:stretch/>
                  </pic:blipFill>
                  <pic:spPr bwMode="auto">
                    <a:xfrm>
                      <a:off x="0" y="0"/>
                      <a:ext cx="4774663" cy="248477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03CD7F5" w14:textId="2E9B4A13" w:rsidR="00094942" w:rsidRDefault="00D62E4D" w:rsidP="00C623D6">
      <w:pPr>
        <w:pStyle w:val="JudulGambar"/>
        <w:rPr>
          <w:i/>
          <w:iCs/>
        </w:rPr>
      </w:pPr>
      <w:bookmarkStart w:id="165" w:name="_Toc213715598"/>
      <w:r>
        <w:t>Gambar V.</w:t>
      </w:r>
      <w:r w:rsidR="00E75C94">
        <w:fldChar w:fldCharType="begin"/>
      </w:r>
      <w:r w:rsidR="00E75C94">
        <w:instrText xml:space="preserve"> SEQ Gambar_V. \* ARABIC </w:instrText>
      </w:r>
      <w:r w:rsidR="00E75C94">
        <w:fldChar w:fldCharType="separate"/>
      </w:r>
      <w:r w:rsidR="003A7653">
        <w:rPr>
          <w:noProof/>
        </w:rPr>
        <w:t>19</w:t>
      </w:r>
      <w:r w:rsidR="00E75C94">
        <w:rPr>
          <w:noProof/>
        </w:rPr>
        <w:fldChar w:fldCharType="end"/>
      </w:r>
      <w:r>
        <w:t xml:space="preserve"> </w:t>
      </w:r>
      <w:r w:rsidRPr="00955E4C">
        <w:t xml:space="preserve">Halaman akses materi pembelajaran </w:t>
      </w:r>
      <w:r w:rsidRPr="00AF1DA9">
        <w:rPr>
          <w:i/>
          <w:iCs/>
        </w:rPr>
        <w:t>asynchronous</w:t>
      </w:r>
      <w:bookmarkEnd w:id="165"/>
    </w:p>
    <w:p w14:paraId="162FCD83" w14:textId="18161CD3" w:rsidR="00C623D6" w:rsidRDefault="00C623D6" w:rsidP="00C623D6">
      <w:pPr>
        <w:pStyle w:val="Paragraf"/>
        <w:ind w:left="426"/>
      </w:pPr>
    </w:p>
    <w:p w14:paraId="235C88C5" w14:textId="77777777" w:rsidR="00D93D40" w:rsidRDefault="00D93D40" w:rsidP="00C623D6">
      <w:pPr>
        <w:pStyle w:val="Paragraf"/>
        <w:ind w:left="426"/>
      </w:pPr>
    </w:p>
    <w:p w14:paraId="0AD6D859" w14:textId="77777777" w:rsidR="00EA14AC" w:rsidRDefault="00C623D6" w:rsidP="00EA14AC">
      <w:pPr>
        <w:pStyle w:val="Paragraf"/>
        <w:numPr>
          <w:ilvl w:val="0"/>
          <w:numId w:val="38"/>
        </w:numPr>
        <w:spacing w:before="240" w:after="0"/>
        <w:rPr>
          <w:b/>
          <w:bCs/>
        </w:rPr>
      </w:pPr>
      <w:r w:rsidRPr="005927B2">
        <w:rPr>
          <w:b/>
          <w:bCs/>
          <w:i/>
          <w:iCs/>
        </w:rPr>
        <w:lastRenderedPageBreak/>
        <w:t>Halaman</w:t>
      </w:r>
      <w:r w:rsidRPr="006D5ED6">
        <w:rPr>
          <w:b/>
          <w:bCs/>
        </w:rPr>
        <w:t xml:space="preserve"> </w:t>
      </w:r>
      <w:r w:rsidR="00EA14AC">
        <w:rPr>
          <w:b/>
          <w:bCs/>
          <w:i/>
          <w:iCs/>
        </w:rPr>
        <w:t>Ringkasan</w:t>
      </w:r>
      <w:r>
        <w:rPr>
          <w:b/>
          <w:bCs/>
          <w:i/>
          <w:iCs/>
        </w:rPr>
        <w:t xml:space="preserve"> </w:t>
      </w:r>
      <w:r w:rsidR="00EA14AC">
        <w:rPr>
          <w:b/>
          <w:bCs/>
          <w:i/>
          <w:iCs/>
        </w:rPr>
        <w:t>Engagement Siswa</w:t>
      </w:r>
    </w:p>
    <w:p w14:paraId="710A2965" w14:textId="271DD478" w:rsidR="00292122" w:rsidRPr="00292122" w:rsidRDefault="00EA14AC" w:rsidP="00292122">
      <w:pPr>
        <w:pStyle w:val="Paragraf"/>
        <w:spacing w:after="0"/>
        <w:ind w:left="360"/>
        <w:rPr>
          <w:b/>
          <w:bCs/>
        </w:rPr>
      </w:pPr>
      <w:r>
        <w:t xml:space="preserve">Halaman hasil ringkasan </w:t>
      </w:r>
      <w:r w:rsidRPr="00EA14AC">
        <w:rPr>
          <w:i/>
          <w:iCs/>
        </w:rPr>
        <w:t>engagement</w:t>
      </w:r>
      <w:r>
        <w:t xml:space="preserve"> siswa pada gambar </w:t>
      </w:r>
      <w:r w:rsidR="00292122">
        <w:t>V.20</w:t>
      </w:r>
      <w:r>
        <w:t xml:space="preserve"> berisi</w:t>
      </w:r>
      <w:r w:rsidR="00292122">
        <w:t xml:space="preserve"> beberapa analisis dan statistik </w:t>
      </w:r>
      <w:r w:rsidR="00292122" w:rsidRPr="00EA14AC">
        <w:rPr>
          <w:i/>
          <w:iCs/>
        </w:rPr>
        <w:t>engagement</w:t>
      </w:r>
      <w:r w:rsidR="00292122">
        <w:t xml:space="preserve"> dari siswa saat melakukan pembelajaran </w:t>
      </w:r>
      <w:r w:rsidR="00292122" w:rsidRPr="00292122">
        <w:rPr>
          <w:i/>
          <w:iCs/>
        </w:rPr>
        <w:t>asynchronous</w:t>
      </w:r>
      <w:r w:rsidR="00AA5758">
        <w:t xml:space="preserve"> </w:t>
      </w:r>
      <w:r w:rsidR="00292122">
        <w:t>antara lain</w:t>
      </w:r>
      <w:r w:rsidR="00AA5758">
        <w:t>, data fokus siswa, persentase dan distribusi emosi, grafik perubahan emosi siswa, dan sedikit interpretasi hasil menggunakan model LLM Gemini.</w:t>
      </w:r>
    </w:p>
    <w:p w14:paraId="67A70C94" w14:textId="7FACDE72" w:rsidR="00EA14AC" w:rsidRDefault="003A386B" w:rsidP="00292122">
      <w:pPr>
        <w:pStyle w:val="Paragraf"/>
        <w:keepNext/>
        <w:spacing w:after="0"/>
        <w:ind w:left="426"/>
        <w:jc w:val="center"/>
      </w:pPr>
      <w:r>
        <w:rPr>
          <w:noProof/>
        </w:rPr>
        <w:drawing>
          <wp:inline distT="0" distB="0" distL="0" distR="0" wp14:anchorId="25DEB76C" wp14:editId="3A60A1CA">
            <wp:extent cx="3619500" cy="6597066"/>
            <wp:effectExtent l="19050" t="19050" r="19050" b="13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asil.png"/>
                    <pic:cNvPicPr/>
                  </pic:nvPicPr>
                  <pic:blipFill rotWithShape="1">
                    <a:blip r:embed="rId58" cstate="print">
                      <a:extLst>
                        <a:ext uri="{28A0092B-C50C-407E-A947-70E740481C1C}">
                          <a14:useLocalDpi xmlns:a14="http://schemas.microsoft.com/office/drawing/2010/main" val="0"/>
                        </a:ext>
                      </a:extLst>
                    </a:blip>
                    <a:srcRect b="8861"/>
                    <a:stretch/>
                  </pic:blipFill>
                  <pic:spPr bwMode="auto">
                    <a:xfrm>
                      <a:off x="0" y="0"/>
                      <a:ext cx="3632189" cy="662019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62C1165" w14:textId="2166EB97" w:rsidR="00E91DA3" w:rsidRDefault="00EA14AC" w:rsidP="008F62A7">
      <w:pPr>
        <w:pStyle w:val="JudulGambar"/>
        <w:ind w:left="426"/>
      </w:pPr>
      <w:bookmarkStart w:id="166" w:name="_Toc213715599"/>
      <w:r>
        <w:t>Gambar V.</w:t>
      </w:r>
      <w:r w:rsidR="00E75C94">
        <w:fldChar w:fldCharType="begin"/>
      </w:r>
      <w:r w:rsidR="00E75C94">
        <w:instrText xml:space="preserve"> SEQ Gambar_V. \* ARABIC </w:instrText>
      </w:r>
      <w:r w:rsidR="00E75C94">
        <w:fldChar w:fldCharType="separate"/>
      </w:r>
      <w:r w:rsidR="003A7653">
        <w:rPr>
          <w:noProof/>
        </w:rPr>
        <w:t>20</w:t>
      </w:r>
      <w:r w:rsidR="00E75C94">
        <w:rPr>
          <w:noProof/>
        </w:rPr>
        <w:fldChar w:fldCharType="end"/>
      </w:r>
      <w:r>
        <w:t xml:space="preserve"> </w:t>
      </w:r>
      <w:r w:rsidRPr="00E050EA">
        <w:t xml:space="preserve">Halaman hasil ringkasan </w:t>
      </w:r>
      <w:r w:rsidRPr="00EA14AC">
        <w:rPr>
          <w:i/>
          <w:iCs/>
        </w:rPr>
        <w:t>engagement</w:t>
      </w:r>
      <w:r w:rsidRPr="00E050EA">
        <w:t xml:space="preserve"> siswa</w:t>
      </w:r>
      <w:bookmarkEnd w:id="166"/>
    </w:p>
    <w:p w14:paraId="237F8D6E" w14:textId="2B5FC2E4" w:rsidR="00D93BFB" w:rsidRPr="0080573B" w:rsidRDefault="00A47E8E" w:rsidP="00B04743">
      <w:pPr>
        <w:pStyle w:val="Judulbabsub1"/>
        <w:numPr>
          <w:ilvl w:val="1"/>
          <w:numId w:val="6"/>
        </w:numPr>
        <w:spacing w:before="240"/>
        <w:rPr>
          <w:i/>
          <w:iCs/>
        </w:rPr>
      </w:pPr>
      <w:bookmarkStart w:id="167" w:name="_Toc213608332"/>
      <w:bookmarkEnd w:id="150"/>
      <w:r>
        <w:lastRenderedPageBreak/>
        <w:t>Implementasi</w:t>
      </w:r>
      <w:r w:rsidR="00925257">
        <w:t xml:space="preserve"> FER pada LMS</w:t>
      </w:r>
      <w:bookmarkEnd w:id="167"/>
    </w:p>
    <w:p w14:paraId="5CD01BEE" w14:textId="5B02A484" w:rsidR="0080573B" w:rsidRDefault="004A3AD2" w:rsidP="00B04743">
      <w:pPr>
        <w:pStyle w:val="Paragraf"/>
      </w:pPr>
      <w:r>
        <w:rPr>
          <w:noProof/>
        </w:rPr>
        <mc:AlternateContent>
          <mc:Choice Requires="wps">
            <w:drawing>
              <wp:anchor distT="0" distB="0" distL="114300" distR="114300" simplePos="0" relativeHeight="251659264" behindDoc="0" locked="0" layoutInCell="1" allowOverlap="1" wp14:anchorId="0F6E4F1F" wp14:editId="345186B1">
                <wp:simplePos x="0" y="0"/>
                <wp:positionH relativeFrom="margin">
                  <wp:posOffset>-1058</wp:posOffset>
                </wp:positionH>
                <wp:positionV relativeFrom="paragraph">
                  <wp:posOffset>3456305</wp:posOffset>
                </wp:positionV>
                <wp:extent cx="5016500" cy="1608455"/>
                <wp:effectExtent l="0" t="0" r="12700" b="10795"/>
                <wp:wrapNone/>
                <wp:docPr id="36" name="Rectangle 36"/>
                <wp:cNvGraphicFramePr/>
                <a:graphic xmlns:a="http://schemas.openxmlformats.org/drawingml/2006/main">
                  <a:graphicData uri="http://schemas.microsoft.com/office/word/2010/wordprocessingShape">
                    <wps:wsp>
                      <wps:cNvSpPr/>
                      <wps:spPr>
                        <a:xfrm>
                          <a:off x="0" y="0"/>
                          <a:ext cx="5016500" cy="1608455"/>
                        </a:xfrm>
                        <a:prstGeom prst="rect">
                          <a:avLst/>
                        </a:prstGeom>
                        <a:noFill/>
                        <a:ln w="3175">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A1A82C" id="Rectangle 36" o:spid="_x0000_s1026" style="position:absolute;margin-left:-.1pt;margin-top:272.15pt;width:395pt;height:126.65pt;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" filled="f" strokecolor="black [3213]" strokeweight=".25pt">
                <w10:wrap anchorx="margin"/>
              </v:rect>
            </w:pict>
          </mc:Fallback>
        </mc:AlternateContent>
      </w:r>
      <w:r w:rsidR="00A47E8E">
        <w:t xml:space="preserve">Tahapan pertama dari implementasi sistem FER pada LMS adalah menangkap wajah siswa dari sisi </w:t>
      </w:r>
      <w:r w:rsidR="00A47E8E" w:rsidRPr="00A47E8E">
        <w:rPr>
          <w:i/>
          <w:iCs/>
        </w:rPr>
        <w:t>front-end</w:t>
      </w:r>
      <w:r w:rsidR="00A47E8E">
        <w:t xml:space="preserve"> yaitu menggunakan </w:t>
      </w:r>
      <w:r w:rsidR="00A47E8E" w:rsidRPr="00A47E8E">
        <w:rPr>
          <w:i/>
          <w:iCs/>
        </w:rPr>
        <w:t>javascript</w:t>
      </w:r>
      <w:r w:rsidR="00A47E8E">
        <w:t xml:space="preserve">. </w:t>
      </w:r>
      <w:r w:rsidR="00A47E8E" w:rsidRPr="00A47E8E">
        <w:rPr>
          <w:i/>
          <w:iCs/>
        </w:rPr>
        <w:t>Frame</w:t>
      </w:r>
      <w:r w:rsidR="00A47E8E">
        <w:t xml:space="preserve"> wajah akan dikirimkan ke </w:t>
      </w:r>
      <w:r w:rsidR="00A47E8E" w:rsidRPr="00A47E8E">
        <w:rPr>
          <w:i/>
          <w:iCs/>
        </w:rPr>
        <w:t>back-end</w:t>
      </w:r>
      <w:r w:rsidR="00A47E8E">
        <w:t xml:space="preserve"> </w:t>
      </w:r>
      <w:r w:rsidR="00A47E8E" w:rsidRPr="00A47E8E">
        <w:rPr>
          <w:i/>
          <w:iCs/>
        </w:rPr>
        <w:t>flask</w:t>
      </w:r>
      <w:r w:rsidR="00A47E8E">
        <w:t xml:space="preserve"> untuk dilakukan </w:t>
      </w:r>
      <w:r w:rsidR="00A47E8E" w:rsidRPr="00A47E8E">
        <w:rPr>
          <w:i/>
          <w:iCs/>
        </w:rPr>
        <w:t>pre-processing</w:t>
      </w:r>
      <w:r w:rsidR="00A47E8E">
        <w:t xml:space="preserve"> dengan metode usulan dan diklasifikasikan emosinya oleh model. </w:t>
      </w:r>
      <w:r w:rsidR="0080573B">
        <w:t xml:space="preserve">DeepFace dipilih sebagai model deteksi emosi dalam aplikasi LMS. Beberapa pertimbangannya adalah kemampuan DeepFace yang bisa dijalankan hanya dengan menggunakan CPU </w:t>
      </w:r>
      <w:r w:rsidR="00BE0604">
        <w:fldChar w:fldCharType="begin" w:fldLock="1"/>
      </w:r>
      <w:r w:rsidR="007F33CF">
        <w:instrText>ADDIN CSL_CITATION {"citationItems":[{"id":"ITEM-1","itemData":{"DOI":"10.1109/CVPR.2014.220","ISBN":"9781479951178","ISSN":"10636919","abstract":"In modern face recognition, the conventional pipeline consists of four stages: detect =&gt; align =&gt; represent =&gt; classify. We revisit both the alignment step and the representation step by employing explicit 3D face modeling in order to apply a piecewise affine transformation, and derive a face representation from a nine-layer deep neural network. This deep network involves more than 120 million parameters using several locally connected layers without weight sharing, rather than the standard convolutional layers. Thus we trained it on the largest facial dataset to-date, an identity labeled dataset of four million facial images belonging to more than 4, 000 identities. The learned representations coupling the accurate model-based alignment with the large facial database generalize remarkably well to faces in unconstrained environments, even with a simple classifier. Our method reaches an accuracy of 97.35% on the Labeled Faces in the Wild (LFW) dataset, reducing the error of the current state of the art by more than 27%, closely approaching human-level performance.","author":[{"dropping-particle":"","family":"Taigman","given":"Yaniv","non-dropping-particle":"","parse-names":false,"suffix":""},{"dropping-particle":"","family":"Yang","given":"Ming","non-dropping-particle":"","parse-names":false,"suffix":""},{"dropping-particle":"","family":"Ranzato","given":"Marc'Aurelio","non-dropping-particle":"","parse-names":false,"suffix":""},{"dropping-particle":"","family":"Wolf","given":"Lior","non-dropping-particle":"","parse-names":false,"suffix":""}],"container-title":"Proceedings of the IEEE Computer Society Conference on Computer Vision and Pattern Recognition","id":"ITEM-1","issued":{"date-parts":[["2014"]]},"page":"1701-1708","title":"DeepFace: Closing the gap to human-level performance in face verification","type":"article-journal"},"uris":["http://www.mendeley.com/documents/?uuid=7207fdf4-02fe-4d6c-b4e2-15a11e003d69"]}],"mendeley":{"formattedCitation":"(Taigman dkk., 2014)","plainTextFormattedCitation":"(Taigman dkk., 2014)","previouslyFormattedCitation":"(Taigman dkk., 2014)"},"properties":{"noteIndex":0},"schema":"https://github.com/citation-style-language/schema/raw/master/csl-citation.json"}</w:instrText>
      </w:r>
      <w:r w:rsidR="00BE0604">
        <w:fldChar w:fldCharType="separate"/>
      </w:r>
      <w:r w:rsidR="00BE0604" w:rsidRPr="00BE0604">
        <w:rPr>
          <w:noProof/>
        </w:rPr>
        <w:t>(Taigman dkk., 2014)</w:t>
      </w:r>
      <w:r w:rsidR="00BE0604">
        <w:fldChar w:fldCharType="end"/>
      </w:r>
      <w:r w:rsidR="00BE0604">
        <w:t xml:space="preserve"> </w:t>
      </w:r>
      <w:r w:rsidR="0080573B">
        <w:t>dan berbasis REST API</w:t>
      </w:r>
      <w:r w:rsidR="00BE0604">
        <w:t>, sehingga dapat digunakan pada perangkat yang tidak memiliki spesifikasi yang tinggi dan juga praktis dalam implementasinya.</w:t>
      </w:r>
      <w:r w:rsidR="00572110">
        <w:t xml:space="preserve"> </w:t>
      </w:r>
      <w:r w:rsidR="00A47E8E">
        <w:t xml:space="preserve">Hasil analisis wajah yang berupa data emosi, arah mata, dan kepala dikirimkan kembali oleh </w:t>
      </w:r>
      <w:r w:rsidR="00A47E8E" w:rsidRPr="00A47E8E">
        <w:rPr>
          <w:i/>
          <w:iCs/>
        </w:rPr>
        <w:t>back-end</w:t>
      </w:r>
      <w:r w:rsidR="00A47E8E">
        <w:rPr>
          <w:i/>
          <w:iCs/>
        </w:rPr>
        <w:t xml:space="preserve"> </w:t>
      </w:r>
      <w:r w:rsidR="00A47E8E">
        <w:t xml:space="preserve">ke </w:t>
      </w:r>
      <w:r w:rsidR="00A47E8E" w:rsidRPr="00A47E8E">
        <w:rPr>
          <w:i/>
          <w:iCs/>
        </w:rPr>
        <w:t>front-end</w:t>
      </w:r>
      <w:r w:rsidR="00A47E8E">
        <w:t xml:space="preserve"> untuk ditampilkan dalam halaman antarmuka</w:t>
      </w:r>
      <w:r w:rsidR="001F1FF4">
        <w:t xml:space="preserve">, dimana data tersebutlah yang akan disimpan dalam bentuk JSON dan akan menjadi bahan analisis oleh sistem dimana hasilnya akan diproses menggunakan model LLM Gemini untuk mendapat </w:t>
      </w:r>
      <w:r w:rsidR="001F1FF4" w:rsidRPr="001F1FF4">
        <w:rPr>
          <w:i/>
          <w:iCs/>
        </w:rPr>
        <w:t>insight</w:t>
      </w:r>
      <w:r w:rsidR="001F1FF4">
        <w:t xml:space="preserve"> dari hasil pembelajaran siswa.</w:t>
      </w:r>
    </w:p>
    <w:p w14:paraId="558B6E33" w14:textId="63CC72C7" w:rsidR="00A47E8E" w:rsidRDefault="00E75C94" w:rsidP="004A3AD2">
      <w:pPr>
        <w:pStyle w:val="Paragraf"/>
        <w:spacing w:after="0" w:line="240" w:lineRule="auto"/>
        <w:jc w:val="center"/>
      </w:pPr>
      <w:r>
        <w:rPr>
          <w:noProof/>
        </w:rPr>
        <w:drawing>
          <wp:inline distT="0" distB="0" distL="0" distR="0" wp14:anchorId="77AFD8F3" wp14:editId="10AB9D79">
            <wp:extent cx="876300" cy="1358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77398" t="42806" r="5207" b="9234"/>
                    <a:stretch/>
                  </pic:blipFill>
                  <pic:spPr bwMode="auto">
                    <a:xfrm>
                      <a:off x="0" y="0"/>
                      <a:ext cx="876300" cy="13589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4CA573" wp14:editId="2707045C">
            <wp:extent cx="884766" cy="1371387"/>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7398" t="42582" r="4954" b="8785"/>
                    <a:stretch/>
                  </pic:blipFill>
                  <pic:spPr bwMode="auto">
                    <a:xfrm>
                      <a:off x="0" y="0"/>
                      <a:ext cx="900076" cy="139511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FC0C75" wp14:editId="457A8BA8">
            <wp:extent cx="889348" cy="13716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77272" t="42358" r="4828" b="8561"/>
                    <a:stretch/>
                  </pic:blipFill>
                  <pic:spPr bwMode="auto">
                    <a:xfrm>
                      <a:off x="0" y="0"/>
                      <a:ext cx="906448" cy="1397972"/>
                    </a:xfrm>
                    <a:prstGeom prst="rect">
                      <a:avLst/>
                    </a:prstGeom>
                    <a:ln>
                      <a:noFill/>
                    </a:ln>
                    <a:extLst>
                      <a:ext uri="{53640926-AAD7-44D8-BBD7-CCE9431645EC}">
                        <a14:shadowObscured xmlns:a14="http://schemas.microsoft.com/office/drawing/2010/main"/>
                      </a:ext>
                    </a:extLst>
                  </pic:spPr>
                </pic:pic>
              </a:graphicData>
            </a:graphic>
          </wp:inline>
        </w:drawing>
      </w:r>
      <w:r w:rsidR="003A386B">
        <w:rPr>
          <w:noProof/>
        </w:rPr>
        <w:drawing>
          <wp:inline distT="0" distB="0" distL="0" distR="0" wp14:anchorId="40323AB4" wp14:editId="17FB5C4A">
            <wp:extent cx="910167" cy="1374933"/>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7272" t="42582" r="4954" b="9681"/>
                    <a:stretch/>
                  </pic:blipFill>
                  <pic:spPr bwMode="auto">
                    <a:xfrm>
                      <a:off x="0" y="0"/>
                      <a:ext cx="918649" cy="1387746"/>
                    </a:xfrm>
                    <a:prstGeom prst="rect">
                      <a:avLst/>
                    </a:prstGeom>
                    <a:ln>
                      <a:noFill/>
                    </a:ln>
                    <a:extLst>
                      <a:ext uri="{53640926-AAD7-44D8-BBD7-CCE9431645EC}">
                        <a14:shadowObscured xmlns:a14="http://schemas.microsoft.com/office/drawing/2010/main"/>
                      </a:ext>
                    </a:extLst>
                  </pic:spPr>
                </pic:pic>
              </a:graphicData>
            </a:graphic>
          </wp:inline>
        </w:drawing>
      </w:r>
      <w:r w:rsidR="003A386B">
        <w:rPr>
          <w:noProof/>
        </w:rPr>
        <w:drawing>
          <wp:inline distT="0" distB="0" distL="0" distR="0" wp14:anchorId="48D3E6A3" wp14:editId="409F4689">
            <wp:extent cx="909590" cy="1380067"/>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77146" t="42134" r="4576" b="8561"/>
                    <a:stretch/>
                  </pic:blipFill>
                  <pic:spPr bwMode="auto">
                    <a:xfrm>
                      <a:off x="0" y="0"/>
                      <a:ext cx="920880" cy="1397197"/>
                    </a:xfrm>
                    <a:prstGeom prst="rect">
                      <a:avLst/>
                    </a:prstGeom>
                    <a:ln>
                      <a:noFill/>
                    </a:ln>
                    <a:extLst>
                      <a:ext uri="{53640926-AAD7-44D8-BBD7-CCE9431645EC}">
                        <a14:shadowObscured xmlns:a14="http://schemas.microsoft.com/office/drawing/2010/main"/>
                      </a:ext>
                    </a:extLst>
                  </pic:spPr>
                </pic:pic>
              </a:graphicData>
            </a:graphic>
          </wp:inline>
        </w:drawing>
      </w:r>
    </w:p>
    <w:p w14:paraId="610F805A" w14:textId="35179A56" w:rsidR="00A47E8E" w:rsidRPr="004A3AD2" w:rsidRDefault="004A3AD2" w:rsidP="004A3AD2">
      <w:pPr>
        <w:pStyle w:val="Paragraf"/>
        <w:keepNext/>
        <w:tabs>
          <w:tab w:val="left" w:pos="993"/>
          <w:tab w:val="left" w:pos="2410"/>
          <w:tab w:val="left" w:pos="3828"/>
          <w:tab w:val="left" w:pos="5245"/>
          <w:tab w:val="left" w:pos="6663"/>
        </w:tabs>
        <w:rPr>
          <w:sz w:val="14"/>
          <w:szCs w:val="12"/>
        </w:rPr>
      </w:pPr>
      <w:r w:rsidRPr="004A3AD2">
        <w:rPr>
          <w:sz w:val="14"/>
          <w:szCs w:val="12"/>
        </w:rPr>
        <w:tab/>
      </w:r>
      <w:r w:rsidR="00A47E8E" w:rsidRPr="004A3AD2">
        <w:rPr>
          <w:sz w:val="14"/>
          <w:szCs w:val="12"/>
        </w:rPr>
        <w:t>(a)</w:t>
      </w:r>
      <w:r w:rsidR="00A47E8E" w:rsidRPr="004A3AD2">
        <w:rPr>
          <w:sz w:val="14"/>
          <w:szCs w:val="12"/>
        </w:rPr>
        <w:tab/>
        <w:t>(b)</w:t>
      </w:r>
      <w:r w:rsidRPr="004A3AD2">
        <w:rPr>
          <w:sz w:val="14"/>
          <w:szCs w:val="12"/>
        </w:rPr>
        <w:tab/>
        <w:t>(c)</w:t>
      </w:r>
      <w:r w:rsidRPr="004A3AD2">
        <w:rPr>
          <w:sz w:val="14"/>
          <w:szCs w:val="12"/>
        </w:rPr>
        <w:tab/>
        <w:t>(d)</w:t>
      </w:r>
      <w:r w:rsidRPr="004A3AD2">
        <w:rPr>
          <w:sz w:val="14"/>
          <w:szCs w:val="12"/>
        </w:rPr>
        <w:tab/>
        <w:t>(e)</w:t>
      </w:r>
    </w:p>
    <w:p w14:paraId="34FE459C" w14:textId="4251BF0D" w:rsidR="00B04743" w:rsidRPr="00654309" w:rsidRDefault="00A47E8E" w:rsidP="001F1FF4">
      <w:pPr>
        <w:pStyle w:val="JudulGambar"/>
        <w:ind w:left="1418" w:hanging="1418"/>
        <w:jc w:val="both"/>
      </w:pPr>
      <w:bookmarkStart w:id="168" w:name="_Toc213715600"/>
      <w:r>
        <w:t>Gambar V.</w:t>
      </w:r>
      <w:r>
        <w:fldChar w:fldCharType="begin"/>
      </w:r>
      <w:r>
        <w:instrText xml:space="preserve"> SEQ Gambar_V. \* ARABIC </w:instrText>
      </w:r>
      <w:r>
        <w:fldChar w:fldCharType="separate"/>
      </w:r>
      <w:r w:rsidR="003A7653">
        <w:rPr>
          <w:noProof/>
        </w:rPr>
        <w:t>21</w:t>
      </w:r>
      <w:r>
        <w:fldChar w:fldCharType="end"/>
      </w:r>
      <w:r>
        <w:t xml:space="preserve"> </w:t>
      </w:r>
      <w:r>
        <w:tab/>
      </w:r>
      <w:r w:rsidR="00726ECC">
        <w:t xml:space="preserve">Keterangan hasil analisis wajah siswa per </w:t>
      </w:r>
      <w:r w:rsidR="00726ECC" w:rsidRPr="00726ECC">
        <w:rPr>
          <w:i/>
          <w:iCs/>
        </w:rPr>
        <w:t>frame</w:t>
      </w:r>
      <w:r>
        <w:t xml:space="preserve">, (a) kondisi </w:t>
      </w:r>
      <w:r w:rsidR="004A3AD2" w:rsidRPr="00654309">
        <w:rPr>
          <w:i/>
          <w:iCs/>
        </w:rPr>
        <w:t>highly</w:t>
      </w:r>
      <w:r w:rsidR="004A3AD2">
        <w:t xml:space="preserve"> </w:t>
      </w:r>
      <w:r w:rsidR="004A3AD2" w:rsidRPr="00654309">
        <w:rPr>
          <w:i/>
          <w:iCs/>
        </w:rPr>
        <w:t>engaged</w:t>
      </w:r>
      <w:r w:rsidR="00654309">
        <w:t xml:space="preserve">, </w:t>
      </w:r>
      <w:r w:rsidR="004A3AD2">
        <w:t xml:space="preserve">wajah lurus ke </w:t>
      </w:r>
      <w:r w:rsidR="00654309">
        <w:t>layar</w:t>
      </w:r>
      <w:r w:rsidR="004A3AD2">
        <w:t xml:space="preserve"> tanpa halangan</w:t>
      </w:r>
      <w:r>
        <w:t xml:space="preserve">, (b) kondisi </w:t>
      </w:r>
      <w:r w:rsidR="00654309" w:rsidRPr="00654309">
        <w:rPr>
          <w:i/>
          <w:iCs/>
        </w:rPr>
        <w:t>highly</w:t>
      </w:r>
      <w:r w:rsidR="00654309">
        <w:t xml:space="preserve"> </w:t>
      </w:r>
      <w:r w:rsidR="00654309" w:rsidRPr="00654309">
        <w:rPr>
          <w:i/>
          <w:iCs/>
        </w:rPr>
        <w:t>engaged</w:t>
      </w:r>
      <w:r w:rsidR="00654309">
        <w:t>,</w:t>
      </w:r>
      <w:r w:rsidR="00654309">
        <w:t xml:space="preserve"> wajah lurus ke </w:t>
      </w:r>
      <w:r w:rsidR="00654309">
        <w:t>layar</w:t>
      </w:r>
      <w:r w:rsidR="00654309">
        <w:t xml:space="preserve"> </w:t>
      </w:r>
      <w:r w:rsidR="00654309">
        <w:t>dengan</w:t>
      </w:r>
      <w:r w:rsidR="00654309">
        <w:t xml:space="preserve"> halangan</w:t>
      </w:r>
      <w:r w:rsidR="00654309">
        <w:t xml:space="preserve"> tangan, (c) kondisi </w:t>
      </w:r>
      <w:r w:rsidR="00654309" w:rsidRPr="00654309">
        <w:rPr>
          <w:i/>
          <w:iCs/>
        </w:rPr>
        <w:t>boredom</w:t>
      </w:r>
      <w:r w:rsidR="00654309">
        <w:t>,</w:t>
      </w:r>
      <w:r w:rsidR="00654309">
        <w:rPr>
          <w:i/>
          <w:iCs/>
        </w:rPr>
        <w:t xml:space="preserve"> </w:t>
      </w:r>
      <w:r w:rsidR="00654309">
        <w:t xml:space="preserve">wajah tidak menghadap ke layar, (d) kondisi </w:t>
      </w:r>
      <w:r w:rsidR="00654309" w:rsidRPr="00654309">
        <w:rPr>
          <w:i/>
          <w:iCs/>
        </w:rPr>
        <w:t>sleepy</w:t>
      </w:r>
      <w:r w:rsidR="00654309">
        <w:t xml:space="preserve">, mata tertutup, (e) kondisi </w:t>
      </w:r>
      <w:r w:rsidR="00654309" w:rsidRPr="00654309">
        <w:rPr>
          <w:i/>
          <w:iCs/>
        </w:rPr>
        <w:t>boredom</w:t>
      </w:r>
      <w:r w:rsidR="00654309">
        <w:rPr>
          <w:i/>
          <w:iCs/>
        </w:rPr>
        <w:t xml:space="preserve"> </w:t>
      </w:r>
      <w:r w:rsidR="00654309">
        <w:t>kepala ditopang tangan</w:t>
      </w:r>
      <w:bookmarkEnd w:id="168"/>
    </w:p>
    <w:p w14:paraId="3338E9F4" w14:textId="69666B98" w:rsidR="00854EF2" w:rsidRDefault="00B04743" w:rsidP="00857F55">
      <w:pPr>
        <w:pStyle w:val="Paragraf"/>
        <w:spacing w:before="240"/>
      </w:pPr>
      <w:r>
        <w:t>Gambar IV.</w:t>
      </w:r>
      <w:r w:rsidR="001F1FF4">
        <w:t>21</w:t>
      </w:r>
      <w:r>
        <w:t xml:space="preserve"> menunjukkan contoh</w:t>
      </w:r>
      <w:r w:rsidR="00D66BFE">
        <w:t xml:space="preserve"> beberapa</w:t>
      </w:r>
      <w:r>
        <w:t xml:space="preserve"> </w:t>
      </w:r>
      <w:r w:rsidR="001F1FF4">
        <w:t>kondisi wajah siswa saat</w:t>
      </w:r>
      <w:r>
        <w:t xml:space="preserve"> pembelajaran </w:t>
      </w:r>
      <w:r w:rsidRPr="00DB7364">
        <w:rPr>
          <w:i/>
          <w:iCs/>
        </w:rPr>
        <w:t>asynchronous</w:t>
      </w:r>
      <w:r>
        <w:t xml:space="preserve">, yaitu </w:t>
      </w:r>
      <w:r w:rsidR="001F1FF4">
        <w:t xml:space="preserve">kondisi ketika </w:t>
      </w:r>
      <w:r>
        <w:t xml:space="preserve">siswa menonton materi yang diberikan </w:t>
      </w:r>
      <w:r w:rsidR="005A140D">
        <w:t>pengajar</w:t>
      </w:r>
      <w:r>
        <w:t xml:space="preserve"> dalam bentuk video. Aplikasi hanya diberi fitur tombol </w:t>
      </w:r>
      <w:r w:rsidRPr="00DB7364">
        <w:rPr>
          <w:i/>
          <w:iCs/>
        </w:rPr>
        <w:t>play</w:t>
      </w:r>
      <w:r>
        <w:t xml:space="preserve">, </w:t>
      </w:r>
      <w:r w:rsidRPr="00DB7364">
        <w:rPr>
          <w:i/>
          <w:iCs/>
        </w:rPr>
        <w:t>pause</w:t>
      </w:r>
      <w:r>
        <w:t xml:space="preserve">, dan </w:t>
      </w:r>
      <w:r w:rsidRPr="00DB7364">
        <w:rPr>
          <w:i/>
          <w:iCs/>
        </w:rPr>
        <w:t>replay</w:t>
      </w:r>
      <w:r>
        <w:t xml:space="preserve"> sehingga siswa tidak bisa mempercepat video pembelajaran. Tam</w:t>
      </w:r>
      <w:r w:rsidR="003323D5">
        <w:t>pa</w:t>
      </w:r>
      <w:r>
        <w:t>k pada gambar IV.</w:t>
      </w:r>
      <w:r w:rsidR="00726ECC">
        <w:t>21</w:t>
      </w:r>
      <w:r>
        <w:t xml:space="preserve"> dimana ada</w:t>
      </w:r>
      <w:r w:rsidR="00854EF2">
        <w:t xml:space="preserve"> beberapa skenario yang diujikan, mulai </w:t>
      </w:r>
      <w:r w:rsidR="00CD2101">
        <w:t>dengan</w:t>
      </w:r>
      <w:r w:rsidR="00854EF2">
        <w:t xml:space="preserve"> </w:t>
      </w:r>
      <w:r w:rsidR="00854EF2" w:rsidRPr="00854EF2">
        <w:rPr>
          <w:i/>
          <w:iCs/>
        </w:rPr>
        <w:t>engagement</w:t>
      </w:r>
      <w:r w:rsidR="00854EF2">
        <w:t xml:space="preserve"> </w:t>
      </w:r>
      <w:r w:rsidR="00854EF2" w:rsidRPr="00854EF2">
        <w:rPr>
          <w:i/>
          <w:iCs/>
        </w:rPr>
        <w:t>highly</w:t>
      </w:r>
      <w:r w:rsidR="00854EF2">
        <w:t xml:space="preserve"> </w:t>
      </w:r>
      <w:r w:rsidR="00854EF2" w:rsidRPr="00854EF2">
        <w:rPr>
          <w:i/>
          <w:iCs/>
        </w:rPr>
        <w:t>engaged</w:t>
      </w:r>
      <w:r w:rsidR="00854EF2">
        <w:t xml:space="preserve">, hingga pengujian dalam kondisi </w:t>
      </w:r>
      <w:r w:rsidR="00854EF2" w:rsidRPr="00854EF2">
        <w:rPr>
          <w:i/>
          <w:iCs/>
        </w:rPr>
        <w:t>boredom</w:t>
      </w:r>
      <w:r w:rsidR="00854EF2">
        <w:t xml:space="preserve"> atau bosan</w:t>
      </w:r>
      <w:r w:rsidR="00CD2101">
        <w:t xml:space="preserve"> dan </w:t>
      </w:r>
      <w:r w:rsidR="00CD2101" w:rsidRPr="00CD2101">
        <w:rPr>
          <w:i/>
          <w:iCs/>
        </w:rPr>
        <w:t>sleepy</w:t>
      </w:r>
      <w:r w:rsidR="00854EF2">
        <w:t>.</w:t>
      </w:r>
      <w:r w:rsidR="00CD2101">
        <w:t xml:space="preserve"> Pengujian dilakukan dengan mengkondisikan beberapa gestur tangan sesuai dengan skenario yang dibuat.</w:t>
      </w:r>
    </w:p>
    <w:p w14:paraId="602D2546" w14:textId="77777777" w:rsidR="00854EF2" w:rsidRDefault="00854EF2" w:rsidP="00857F55">
      <w:pPr>
        <w:pStyle w:val="Paragraf"/>
        <w:spacing w:before="240"/>
      </w:pPr>
    </w:p>
    <w:p w14:paraId="06BCFA6B" w14:textId="0D2D0684" w:rsidR="00BA2119" w:rsidRDefault="00857F55" w:rsidP="00857F55">
      <w:pPr>
        <w:pStyle w:val="Paragraf"/>
        <w:spacing w:before="240"/>
      </w:pPr>
      <w:r>
        <w:t>Gambar V.21 (b) tampak sistem masih bisa melakukan klasifikasi emosi dengan tepat walaupun terdapat tangan yang menutupi sebagian wajah.</w:t>
      </w:r>
      <w:r w:rsidR="00B04743">
        <w:t xml:space="preserve"> </w:t>
      </w:r>
      <w:r w:rsidR="003323D5">
        <w:t>Pada halaman antarmuka</w:t>
      </w:r>
      <w:r w:rsidR="00B04743">
        <w:t xml:space="preserve"> aplikasi </w:t>
      </w:r>
      <w:r>
        <w:t xml:space="preserve">juga </w:t>
      </w:r>
      <w:r w:rsidR="00B04743">
        <w:t xml:space="preserve">tidak ditampilkan proses-proses </w:t>
      </w:r>
      <w:r w:rsidR="00B04743" w:rsidRPr="00DB7364">
        <w:rPr>
          <w:i/>
          <w:iCs/>
        </w:rPr>
        <w:t>back-end</w:t>
      </w:r>
      <w:r w:rsidR="00B04743">
        <w:t xml:space="preserve">. Aplikasi hanya akan menampilkan kondisi wajah siswa saja dengan hasil yang sudah diklasifikasi oleh model FER. Hal tersebut atas pertimbangan bahwa ketika proses </w:t>
      </w:r>
      <w:r w:rsidR="00B04743" w:rsidRPr="00DB7364">
        <w:rPr>
          <w:i/>
          <w:iCs/>
        </w:rPr>
        <w:t>back-end</w:t>
      </w:r>
      <w:r w:rsidR="00B04743">
        <w:rPr>
          <w:i/>
          <w:iCs/>
        </w:rPr>
        <w:t xml:space="preserve"> </w:t>
      </w:r>
      <w:r w:rsidR="00B04743">
        <w:t xml:space="preserve">ditampilkan, maka akan memperberat kinerja di </w:t>
      </w:r>
      <w:r w:rsidR="00DD37C9">
        <w:t>bagian</w:t>
      </w:r>
      <w:r w:rsidR="00B04743">
        <w:t xml:space="preserve"> </w:t>
      </w:r>
      <w:r w:rsidR="00B04743" w:rsidRPr="00DB7364">
        <w:rPr>
          <w:i/>
          <w:iCs/>
        </w:rPr>
        <w:t>front-end</w:t>
      </w:r>
      <w:r w:rsidR="00B04743">
        <w:rPr>
          <w:i/>
          <w:iCs/>
        </w:rPr>
        <w:t xml:space="preserve"> </w:t>
      </w:r>
      <w:r w:rsidR="00B04743">
        <w:t>sehingga bisa mengganggu kenyamanan pengguna.</w:t>
      </w:r>
    </w:p>
    <w:p w14:paraId="4ABD1A62" w14:textId="53A9EEDA" w:rsidR="000E56AB" w:rsidRDefault="000E56AB"/>
    <w:p w14:paraId="393D0573" w14:textId="7506E7F6" w:rsidR="000E56AB" w:rsidRDefault="000E56AB"/>
    <w:p w14:paraId="24FDCABF" w14:textId="77777777" w:rsidR="000E56AB" w:rsidRDefault="000E56AB"/>
    <w:p w14:paraId="6C32CBBD" w14:textId="5BCF5C7E" w:rsidR="001604C9" w:rsidRDefault="001604C9">
      <w:r>
        <w:br w:type="page"/>
      </w:r>
    </w:p>
    <w:p w14:paraId="733C45FF" w14:textId="0FDA5148" w:rsidR="003E1001" w:rsidRPr="0033030C" w:rsidRDefault="001604C9" w:rsidP="003E1001">
      <w:pPr>
        <w:pStyle w:val="judulBab15"/>
        <w:numPr>
          <w:ilvl w:val="0"/>
          <w:numId w:val="6"/>
        </w:numPr>
        <w:ind w:left="709" w:hanging="709"/>
      </w:pPr>
      <w:bookmarkStart w:id="169" w:name="_Toc213608333"/>
      <w:r>
        <w:lastRenderedPageBreak/>
        <w:t>Kesimpulan</w:t>
      </w:r>
      <w:bookmarkEnd w:id="169"/>
    </w:p>
    <w:p w14:paraId="30717108" w14:textId="5E21F1A3" w:rsidR="00C77CC4" w:rsidRDefault="00C77CC4" w:rsidP="003E1001">
      <w:pPr>
        <w:pStyle w:val="Paragraf"/>
        <w:spacing w:before="240"/>
      </w:pPr>
      <w:r w:rsidRPr="00C77CC4">
        <w:t xml:space="preserve">Deteksi tingkat </w:t>
      </w:r>
      <w:r w:rsidRPr="00C77CC4">
        <w:rPr>
          <w:i/>
          <w:iCs/>
        </w:rPr>
        <w:t>engagement</w:t>
      </w:r>
      <w:r w:rsidRPr="00C77CC4">
        <w:t xml:space="preserve"> siswa pada pembelajaran daring berdasarkan emosi wajah dan sikap siswa yang berupa data arah kepala dan keadaan mata </w:t>
      </w:r>
      <w:r>
        <w:t xml:space="preserve">dapat </w:t>
      </w:r>
      <w:r w:rsidRPr="00C77CC4">
        <w:t xml:space="preserve">memberikan gambaran keterlibatan peserta didik secara lebih objektif. Melalui kombinasi analisis ekspresi wajah, arah pandang, dan status mata, sistem dapat mengidentifikasi dinamika perhatian serta tingkat </w:t>
      </w:r>
      <w:r w:rsidR="007D58D8" w:rsidRPr="00C77CC4">
        <w:rPr>
          <w:i/>
          <w:iCs/>
        </w:rPr>
        <w:t>engagement</w:t>
      </w:r>
      <w:r w:rsidR="007D58D8" w:rsidRPr="00C77CC4">
        <w:t xml:space="preserve"> </w:t>
      </w:r>
      <w:r w:rsidRPr="00C77CC4">
        <w:t xml:space="preserve">siswa selama proses pembelajaran, </w:t>
      </w:r>
      <w:r w:rsidR="007D58D8">
        <w:t>khususnya</w:t>
      </w:r>
      <w:r w:rsidRPr="00C77CC4">
        <w:t xml:space="preserve"> pada pembelajaran berbasis video </w:t>
      </w:r>
      <w:r w:rsidRPr="007D58D8">
        <w:rPr>
          <w:i/>
          <w:iCs/>
        </w:rPr>
        <w:t>asynchronous</w:t>
      </w:r>
      <w:r w:rsidR="007D58D8">
        <w:rPr>
          <w:i/>
          <w:iCs/>
        </w:rPr>
        <w:t xml:space="preserve"> </w:t>
      </w:r>
      <w:r w:rsidR="007D58D8">
        <w:t>yang memiliki kelemahan terhadap pengawasan siswa dalam proses belajarnya</w:t>
      </w:r>
      <w:r w:rsidRPr="00C77CC4">
        <w:t xml:space="preserve">. Hasil pemantauan tersebut menunjukkan bahwa perilaku visual seperti tatapan yang mengarah ke layar dan mata terbuka disertai </w:t>
      </w:r>
      <w:r w:rsidR="007D58D8">
        <w:t xml:space="preserve">emosi positif seperti </w:t>
      </w:r>
      <w:r w:rsidR="007D58D8" w:rsidRPr="007D58D8">
        <w:rPr>
          <w:i/>
          <w:iCs/>
        </w:rPr>
        <w:t>neutral</w:t>
      </w:r>
      <w:r w:rsidR="007D58D8">
        <w:t xml:space="preserve"> dan </w:t>
      </w:r>
      <w:r w:rsidR="007D58D8" w:rsidRPr="007D58D8">
        <w:rPr>
          <w:i/>
          <w:iCs/>
        </w:rPr>
        <w:t>happy</w:t>
      </w:r>
      <w:r w:rsidRPr="00C77CC4">
        <w:t xml:space="preserve">, cenderung diasosiasikan dengan </w:t>
      </w:r>
      <w:r w:rsidRPr="007D58D8">
        <w:rPr>
          <w:i/>
          <w:iCs/>
        </w:rPr>
        <w:t>engagement</w:t>
      </w:r>
      <w:r w:rsidRPr="00C77CC4">
        <w:t xml:space="preserve"> yang tinggi. Sebaliknya, arah kepala yang menjauh </w:t>
      </w:r>
      <w:r w:rsidR="007D58D8">
        <w:t>atau tidak melihat</w:t>
      </w:r>
      <w:r w:rsidRPr="00C77CC4">
        <w:t xml:space="preserve"> layar, mata terpejam, atau </w:t>
      </w:r>
      <w:r w:rsidR="007D58D8">
        <w:t>emosi negatif</w:t>
      </w:r>
      <w:r w:rsidRPr="00C77CC4">
        <w:t xml:space="preserve">, mengindikasikan </w:t>
      </w:r>
      <w:r w:rsidRPr="007D58D8">
        <w:rPr>
          <w:i/>
          <w:iCs/>
        </w:rPr>
        <w:t>engagement</w:t>
      </w:r>
      <w:r w:rsidRPr="00C77CC4">
        <w:t xml:space="preserve"> yang menurun. Dengan demikian, pengukuran multi-modal berbasis visual ini dapat digunakan sebagai indikator penting untuk mengevaluasi dan meningkatkan efektivitas interaksi siswa dalam pembelajaran daring, yang pada akhirnya turut berpengaruh terhadap capaian akademik mereka.</w:t>
      </w:r>
    </w:p>
    <w:p w14:paraId="311EB84E" w14:textId="4DBCA145" w:rsidR="00D649E8" w:rsidRDefault="007D58D8" w:rsidP="003E1001">
      <w:pPr>
        <w:pStyle w:val="Paragraf"/>
        <w:spacing w:before="240"/>
      </w:pPr>
      <w:r>
        <w:t>Adapun fokus p</w:t>
      </w:r>
      <w:r w:rsidR="00D649E8">
        <w:t>enelitian ini menunjukkan bahwa metode yang diusulkan memberikan hasil yang paling kuat pada kasus wajah yang tertutup sebagian secara vertikal oleh tangan, dimana sebagian area wajah yang tertutup adalah pada posisi mata, pipi,</w:t>
      </w:r>
      <w:r w:rsidR="003E1001">
        <w:t xml:space="preserve"> </w:t>
      </w:r>
      <w:r w:rsidR="00D649E8">
        <w:t>alis</w:t>
      </w:r>
      <w:r w:rsidR="003E1001">
        <w:t xml:space="preserve"> dan sebagian mulut</w:t>
      </w:r>
      <w:r w:rsidR="00D649E8">
        <w:t xml:space="preserve">. Pada kondisi ini, beberapa model seperti CNN dan DeepFace menunjukkan peningkatan performa yang jelas, dengan rata-rata peningkatan akurasi mencapai 33.79% pada CNN dan 14.29% pada DeepFace. Sementara itu, untuk wajah dengan kemiringan </w:t>
      </w:r>
      <w:r w:rsidR="00D649E8" w:rsidRPr="00362846">
        <w:rPr>
          <w:i/>
          <w:iCs/>
        </w:rPr>
        <w:t>pose</w:t>
      </w:r>
      <w:r w:rsidR="00D649E8">
        <w:t xml:space="preserve"> (</w:t>
      </w:r>
      <w:r w:rsidR="00D649E8" w:rsidRPr="00362846">
        <w:rPr>
          <w:i/>
          <w:iCs/>
        </w:rPr>
        <w:t>non-frontal</w:t>
      </w:r>
      <w:r w:rsidR="00D649E8">
        <w:t xml:space="preserve">), metode ini juga memberikan kenaikan akurasi, meskipun bersifat tidak signifikan, menunjukkan potensi model untuk beradaptasi pada variasi orientasi wajah. Sebaliknya, pada wajah dengan oklusi di area mulut, metode ini tidak memberikan pengaruh yang berarti terhadap akurasi deteksi emosi, dengan beberapa model justru mengalami penurunan performa, seperti DeepFace (-2.93%) dan FaceLib (-2.92%). Hal ini menandakan bahwa kehilangan informasi pada area mulut sangat berpengaruh terhadap kemampuan sistem dalam menafsirkan ekspresi emosional, terutama </w:t>
      </w:r>
      <w:r w:rsidR="00D649E8">
        <w:lastRenderedPageBreak/>
        <w:t xml:space="preserve">ekspresi seperti </w:t>
      </w:r>
      <w:r w:rsidR="00D649E8" w:rsidRPr="00BB758F">
        <w:rPr>
          <w:i/>
          <w:iCs/>
        </w:rPr>
        <w:t>happy</w:t>
      </w:r>
      <w:r w:rsidR="00D649E8">
        <w:t xml:space="preserve">, </w:t>
      </w:r>
      <w:r w:rsidR="00D649E8" w:rsidRPr="00BB758F">
        <w:rPr>
          <w:i/>
          <w:iCs/>
        </w:rPr>
        <w:t>sad</w:t>
      </w:r>
      <w:r w:rsidR="00D649E8">
        <w:t xml:space="preserve">, dan </w:t>
      </w:r>
      <w:r w:rsidR="00D649E8" w:rsidRPr="00BB758F">
        <w:rPr>
          <w:i/>
          <w:iCs/>
        </w:rPr>
        <w:t>fear</w:t>
      </w:r>
      <w:r w:rsidR="00D649E8">
        <w:t xml:space="preserve"> yang umumnya sangat bergantung pada gerakan bibir.</w:t>
      </w:r>
    </w:p>
    <w:p w14:paraId="02914F39" w14:textId="1D940B91" w:rsidR="00D649E8" w:rsidRDefault="00D649E8" w:rsidP="00D649E8">
      <w:pPr>
        <w:pStyle w:val="Paragraf"/>
      </w:pPr>
      <w:r>
        <w:t xml:space="preserve">Meskipun demikian, hasil penelitian ini tetap memperlihatkan bahwa pendekatan yang diusulkan berpotensi meningkatkan </w:t>
      </w:r>
      <w:r w:rsidRPr="002304A6">
        <w:rPr>
          <w:i/>
          <w:iCs/>
        </w:rPr>
        <w:t>robustness</w:t>
      </w:r>
      <w:r>
        <w:t xml:space="preserve"> sistem pengenalan ekspresi terhadap kondisi </w:t>
      </w:r>
      <w:r w:rsidR="002304A6">
        <w:t xml:space="preserve">oklusi </w:t>
      </w:r>
      <w:r>
        <w:t xml:space="preserve">parsial tertentu. Faktor lain seperti kegagalan deteksi tangan oleh </w:t>
      </w:r>
      <w:r w:rsidRPr="003E1001">
        <w:rPr>
          <w:i/>
          <w:iCs/>
        </w:rPr>
        <w:t>hand</w:t>
      </w:r>
      <w:r w:rsidR="003E1001" w:rsidRPr="003E1001">
        <w:rPr>
          <w:i/>
          <w:iCs/>
        </w:rPr>
        <w:t>-</w:t>
      </w:r>
      <w:r w:rsidRPr="003E1001">
        <w:rPr>
          <w:i/>
          <w:iCs/>
        </w:rPr>
        <w:t>detector</w:t>
      </w:r>
      <w:r>
        <w:t xml:space="preserve"> </w:t>
      </w:r>
      <w:r w:rsidRPr="003E1001">
        <w:rPr>
          <w:i/>
          <w:iCs/>
        </w:rPr>
        <w:t>MediaPipe</w:t>
      </w:r>
      <w:r>
        <w:t xml:space="preserve"> juga menjadi aspek yang memengaruhi kinerja keseluruhan sistem, khususnya pada kondisi pencahayaan rendah atau pose tangan ekstrem. Keterbatasan ini membuka ruang bagi pengembangan model oklusi-adaptif yang lebih sensitif terhadap variasi posisi tangan di masa mendatang.</w:t>
      </w:r>
    </w:p>
    <w:p w14:paraId="3D1C364D" w14:textId="5F562F3C" w:rsidR="00CA666A" w:rsidRDefault="00D649E8" w:rsidP="00D649E8">
      <w:pPr>
        <w:pStyle w:val="Paragraf"/>
      </w:pPr>
      <w:r>
        <w:t xml:space="preserve">Perlu dicatat bahwa hasil penelitian ini terbatas hanya pada </w:t>
      </w:r>
      <w:r w:rsidR="003B56B3" w:rsidRPr="003B56B3">
        <w:rPr>
          <w:i/>
        </w:rPr>
        <w:t>dataset</w:t>
      </w:r>
      <w:r>
        <w:t xml:space="preserve"> yang digunakan dalam eksperimen ini, yang memiliki karakteristik dan distribusi citra tertentu. Oleh karena itu, performa metode mungkin akan berbeda apabila diuji pada </w:t>
      </w:r>
      <w:r w:rsidR="003B56B3" w:rsidRPr="003B56B3">
        <w:rPr>
          <w:i/>
        </w:rPr>
        <w:t>dataset</w:t>
      </w:r>
      <w:r>
        <w:t xml:space="preserve"> dengan resolusi lebih beragam, tingkat oklusi lebih kompleks, atau latar visual yang berbeda. Penelitian lanjutan dengan menggunakan </w:t>
      </w:r>
      <w:r w:rsidR="003B56B3" w:rsidRPr="003B56B3">
        <w:rPr>
          <w:i/>
        </w:rPr>
        <w:t>dataset</w:t>
      </w:r>
      <w:r>
        <w:t xml:space="preserve"> skenario</w:t>
      </w:r>
      <w:r w:rsidR="00B4117A">
        <w:t xml:space="preserve"> yang beragam</w:t>
      </w:r>
      <w:r>
        <w:t xml:space="preserve"> dan pendekatan </w:t>
      </w:r>
      <w:r w:rsidRPr="00B4117A">
        <w:rPr>
          <w:i/>
          <w:iCs/>
        </w:rPr>
        <w:t>multi</w:t>
      </w:r>
      <w:r>
        <w:t>-</w:t>
      </w:r>
      <w:r w:rsidRPr="00B4117A">
        <w:rPr>
          <w:i/>
          <w:iCs/>
        </w:rPr>
        <w:t>modality</w:t>
      </w:r>
      <w:r>
        <w:t xml:space="preserve"> disarankan untuk mengonfirmasi efektivitas metode secara lebih general serta memperluas penerapannya pada skenario dunia nyata.</w:t>
      </w:r>
    </w:p>
    <w:p w14:paraId="27F1EB87" w14:textId="7CC50C1A" w:rsidR="00824E6E" w:rsidRPr="006F1A48" w:rsidRDefault="006F1A48" w:rsidP="006F1A48">
      <w:pPr>
        <w:rPr>
          <w:rFonts w:ascii="Times New Roman" w:hAnsi="Times New Roman"/>
          <w:sz w:val="24"/>
        </w:rPr>
      </w:pPr>
      <w:r>
        <w:br w:type="page"/>
      </w:r>
    </w:p>
    <w:p w14:paraId="557E589B" w14:textId="77777777" w:rsidR="00CD5EDD" w:rsidRDefault="00F23E0B" w:rsidP="00EB6081">
      <w:pPr>
        <w:pStyle w:val="JudulBab"/>
      </w:pPr>
      <w:bookmarkStart w:id="170" w:name="_Toc213608334"/>
      <w:r w:rsidRPr="005C77E7">
        <w:lastRenderedPageBreak/>
        <w:t>DAFTAR PUSTAKA</w:t>
      </w:r>
      <w:bookmarkEnd w:id="170"/>
    </w:p>
    <w:p w14:paraId="61EEF85D" w14:textId="77777777" w:rsidR="00CD5EDD" w:rsidRDefault="00CD5EDD" w:rsidP="00124FA3">
      <w:pPr>
        <w:pStyle w:val="Daftarpustaka"/>
      </w:pPr>
    </w:p>
    <w:p w14:paraId="00B335C8" w14:textId="37E18DC0" w:rsidR="006E0A81" w:rsidRPr="006E0A81" w:rsidRDefault="004D268B" w:rsidP="006E0A81">
      <w:pPr>
        <w:pStyle w:val="Daftarpustaka"/>
      </w:pPr>
      <w:r>
        <w:rPr>
          <w:lang w:val="en-MY"/>
        </w:rPr>
        <w:fldChar w:fldCharType="begin" w:fldLock="1"/>
      </w:r>
      <w:r>
        <w:rPr>
          <w:lang w:val="en-MY"/>
        </w:rPr>
        <w:instrText xml:space="preserve">ADDIN Mendeley Bibliography CSL_BIBLIOGRAPHY </w:instrText>
      </w:r>
      <w:r>
        <w:rPr>
          <w:lang w:val="en-MY"/>
        </w:rPr>
        <w:fldChar w:fldCharType="separate"/>
      </w:r>
      <w:r w:rsidR="006E0A81" w:rsidRPr="006E0A81">
        <w:t xml:space="preserve">Afzal, S., Khan, H. A., Piran, M. J., &amp; Lee, J. W. (2024). A Comprehensive Survey on Affective Computing: Challenges, Trends, Applications, and Future Directions. </w:t>
      </w:r>
      <w:r w:rsidR="006E0A81" w:rsidRPr="006E0A81">
        <w:rPr>
          <w:i/>
          <w:iCs/>
        </w:rPr>
        <w:t>IEEE Access</w:t>
      </w:r>
      <w:r w:rsidR="006E0A81" w:rsidRPr="006E0A81">
        <w:t xml:space="preserve">, </w:t>
      </w:r>
      <w:r w:rsidR="006E0A81" w:rsidRPr="006E0A81">
        <w:rPr>
          <w:i/>
          <w:iCs/>
        </w:rPr>
        <w:t>12</w:t>
      </w:r>
      <w:r w:rsidR="006E0A81" w:rsidRPr="006E0A81">
        <w:t>, 96150–96168. https://doi.org/10.1109/ACCESS.2024.3422480</w:t>
      </w:r>
    </w:p>
    <w:p w14:paraId="7622F73F" w14:textId="77777777" w:rsidR="006E0A81" w:rsidRPr="006E0A81" w:rsidRDefault="006E0A81" w:rsidP="006E0A81">
      <w:pPr>
        <w:pStyle w:val="Daftarpustaka"/>
      </w:pPr>
      <w:r w:rsidRPr="006E0A81">
        <w:t xml:space="preserve">Alotaibi, N. S. (2024). The Impact of AI and LMS Integration on the Future of Higher Education: Opportunities, Challenges, and Strategies for Transformation. </w:t>
      </w:r>
      <w:r w:rsidRPr="006E0A81">
        <w:rPr>
          <w:i/>
          <w:iCs/>
        </w:rPr>
        <w:t>Sustainability (Switzerland)</w:t>
      </w:r>
      <w:r w:rsidRPr="006E0A81">
        <w:t xml:space="preserve">, </w:t>
      </w:r>
      <w:r w:rsidRPr="006E0A81">
        <w:rPr>
          <w:i/>
          <w:iCs/>
        </w:rPr>
        <w:t>16</w:t>
      </w:r>
      <w:r w:rsidRPr="006E0A81">
        <w:t>(23). https://doi.org/10.3390/su162310357</w:t>
      </w:r>
    </w:p>
    <w:p w14:paraId="36741191" w14:textId="77777777" w:rsidR="006E0A81" w:rsidRPr="006E0A81" w:rsidRDefault="006E0A81" w:rsidP="006E0A81">
      <w:pPr>
        <w:pStyle w:val="Daftarpustaka"/>
      </w:pPr>
      <w:r w:rsidRPr="006E0A81">
        <w:t xml:space="preserve">Aly, M., Ghallab, A., &amp; Fathi, I. S. (2023). Enhancing Facial Expression Recognition System in Online Learning Context Using Efficient Deep Learning Model. </w:t>
      </w:r>
      <w:r w:rsidRPr="006E0A81">
        <w:rPr>
          <w:i/>
          <w:iCs/>
        </w:rPr>
        <w:t>IEEE Access</w:t>
      </w:r>
      <w:r w:rsidRPr="006E0A81">
        <w:t xml:space="preserve">, </w:t>
      </w:r>
      <w:r w:rsidRPr="006E0A81">
        <w:rPr>
          <w:i/>
          <w:iCs/>
        </w:rPr>
        <w:t>11</w:t>
      </w:r>
      <w:r w:rsidRPr="006E0A81">
        <w:t>(November), 121419–121433. https://doi.org/10.1109/ACCESS.2023.3325407</w:t>
      </w:r>
    </w:p>
    <w:p w14:paraId="1DD2B96D" w14:textId="77777777" w:rsidR="006E0A81" w:rsidRPr="006E0A81" w:rsidRDefault="006E0A81" w:rsidP="006E0A81">
      <w:pPr>
        <w:pStyle w:val="Daftarpustaka"/>
      </w:pPr>
      <w:r w:rsidRPr="006E0A81">
        <w:t xml:space="preserve">Awais, M., Raza, M., Singh, N., Bashir, K., Manzoor, U., Islam, S. U., &amp; Rodrigues, J. J. P. C. (2021). LSTM-Based Emotion Detection Using Physiological Signals: IoT Framework for Healthcare and Distance Learning in COVID-19. </w:t>
      </w:r>
      <w:r w:rsidRPr="006E0A81">
        <w:rPr>
          <w:i/>
          <w:iCs/>
        </w:rPr>
        <w:t>IEEE Internet of Things Journal</w:t>
      </w:r>
      <w:r w:rsidRPr="006E0A81">
        <w:t xml:space="preserve">, </w:t>
      </w:r>
      <w:r w:rsidRPr="006E0A81">
        <w:rPr>
          <w:i/>
          <w:iCs/>
        </w:rPr>
        <w:t>8</w:t>
      </w:r>
      <w:r w:rsidRPr="006E0A81">
        <w:t>(23), 16863–16871. https://doi.org/10.1109/JIOT.2020.3044031</w:t>
      </w:r>
    </w:p>
    <w:p w14:paraId="38204498" w14:textId="77777777" w:rsidR="006E0A81" w:rsidRPr="006E0A81" w:rsidRDefault="006E0A81" w:rsidP="006E0A81">
      <w:pPr>
        <w:pStyle w:val="Daftarpustaka"/>
      </w:pPr>
      <w:r w:rsidRPr="006E0A81">
        <w:t xml:space="preserve">Ayoubi, S. (2020). </w:t>
      </w:r>
      <w:r w:rsidRPr="006E0A81">
        <w:rPr>
          <w:i/>
          <w:iCs/>
        </w:rPr>
        <w:t>FaceLib: Face Analysis</w:t>
      </w:r>
      <w:r w:rsidRPr="006E0A81">
        <w:t>. https://github.com/sajjjadayobi/FaceLib</w:t>
      </w:r>
    </w:p>
    <w:p w14:paraId="48F44553" w14:textId="77777777" w:rsidR="006E0A81" w:rsidRPr="006E0A81" w:rsidRDefault="006E0A81" w:rsidP="006E0A81">
      <w:pPr>
        <w:pStyle w:val="Daftarpustaka"/>
      </w:pPr>
      <w:r w:rsidRPr="006E0A81">
        <w:t xml:space="preserve">Bao, J., Tao, X., &amp; Zhou, Y. (2024a). An Emotion Recognition Method Based on Eye Movement and Audiovisual Features in MOOC Learning Environment. </w:t>
      </w:r>
      <w:r w:rsidRPr="006E0A81">
        <w:rPr>
          <w:i/>
          <w:iCs/>
        </w:rPr>
        <w:t>IEEE Transactions on Computational Social Systems</w:t>
      </w:r>
      <w:r w:rsidRPr="006E0A81">
        <w:t xml:space="preserve">, </w:t>
      </w:r>
      <w:r w:rsidRPr="006E0A81">
        <w:rPr>
          <w:i/>
          <w:iCs/>
        </w:rPr>
        <w:t>11</w:t>
      </w:r>
      <w:r w:rsidRPr="006E0A81">
        <w:t>(1), 171–183. https://doi.org/10.1109/TCSS.2022.3221128</w:t>
      </w:r>
    </w:p>
    <w:p w14:paraId="5E144D47" w14:textId="77777777" w:rsidR="006E0A81" w:rsidRPr="006E0A81" w:rsidRDefault="006E0A81" w:rsidP="006E0A81">
      <w:pPr>
        <w:pStyle w:val="Daftarpustaka"/>
      </w:pPr>
      <w:r w:rsidRPr="006E0A81">
        <w:t xml:space="preserve">Bao, J., Tao, X., &amp; Zhou, Y. (2024b). An Emotion Recognition Method Based on Eye Movement and Audiovisual Features in MOOC Learning Environment. </w:t>
      </w:r>
      <w:r w:rsidRPr="006E0A81">
        <w:rPr>
          <w:i/>
          <w:iCs/>
        </w:rPr>
        <w:t>IEEE Transactions on Computational Social Systems</w:t>
      </w:r>
      <w:r w:rsidRPr="006E0A81">
        <w:t xml:space="preserve">, </w:t>
      </w:r>
      <w:r w:rsidRPr="006E0A81">
        <w:rPr>
          <w:i/>
          <w:iCs/>
        </w:rPr>
        <w:t>11</w:t>
      </w:r>
      <w:r w:rsidRPr="006E0A81">
        <w:t>(1), 171–183. https://doi.org/10.1109/TCSS.2022.3221128</w:t>
      </w:r>
    </w:p>
    <w:p w14:paraId="4BE58B9D" w14:textId="77777777" w:rsidR="006E0A81" w:rsidRPr="006E0A81" w:rsidRDefault="006E0A81" w:rsidP="006E0A81">
      <w:pPr>
        <w:pStyle w:val="Daftarpustaka"/>
      </w:pPr>
      <w:r w:rsidRPr="006E0A81">
        <w:t xml:space="preserve">Beekman, R., Tijssen, C. C., Visser, L. H., &amp; Schellens, R. L. L. A. (2002). Dropped head as the presenting symptom of primary hyperparathyroidism [3]. </w:t>
      </w:r>
      <w:r w:rsidRPr="006E0A81">
        <w:rPr>
          <w:i/>
          <w:iCs/>
        </w:rPr>
        <w:t>Journal of Neurology</w:t>
      </w:r>
      <w:r w:rsidRPr="006E0A81">
        <w:t xml:space="preserve">, </w:t>
      </w:r>
      <w:r w:rsidRPr="006E0A81">
        <w:rPr>
          <w:i/>
          <w:iCs/>
        </w:rPr>
        <w:t>249</w:t>
      </w:r>
      <w:r w:rsidRPr="006E0A81">
        <w:t>(12), 1738–1739. https://doi.org/10.1007/s00415-002-0898-7</w:t>
      </w:r>
    </w:p>
    <w:p w14:paraId="4029D250" w14:textId="77777777" w:rsidR="006E0A81" w:rsidRPr="006E0A81" w:rsidRDefault="006E0A81" w:rsidP="006E0A81">
      <w:pPr>
        <w:pStyle w:val="Daftarpustaka"/>
      </w:pPr>
      <w:r w:rsidRPr="006E0A81">
        <w:t xml:space="preserve">Bekmanova, G., Yergesh, B., Sharipbay, A., &amp; Mukanova, A. (2022). Emotional Speech Recognition Method Based on Word Transcription. </w:t>
      </w:r>
      <w:r w:rsidRPr="006E0A81">
        <w:rPr>
          <w:i/>
          <w:iCs/>
        </w:rPr>
        <w:t>Sensors</w:t>
      </w:r>
      <w:r w:rsidRPr="006E0A81">
        <w:t xml:space="preserve">, </w:t>
      </w:r>
      <w:r w:rsidRPr="006E0A81">
        <w:rPr>
          <w:i/>
          <w:iCs/>
        </w:rPr>
        <w:t>22</w:t>
      </w:r>
      <w:r w:rsidRPr="006E0A81">
        <w:t>(5). https://doi.org/10.3390/s22051937</w:t>
      </w:r>
    </w:p>
    <w:p w14:paraId="1F761D75" w14:textId="77777777" w:rsidR="006E0A81" w:rsidRPr="006E0A81" w:rsidRDefault="006E0A81" w:rsidP="006E0A81">
      <w:pPr>
        <w:pStyle w:val="Daftarpustaka"/>
      </w:pPr>
      <w:r w:rsidRPr="006E0A81">
        <w:t xml:space="preserve">Benabbes, K., Housni, K., Hmedna, B., Zellou, A., &amp; Mezouary, A. El. (2023). A New Hybrid Approach to Detect and Track Learner’s Engagement in e-Learning. </w:t>
      </w:r>
      <w:r w:rsidRPr="006E0A81">
        <w:rPr>
          <w:i/>
          <w:iCs/>
        </w:rPr>
        <w:t>IEEE Access</w:t>
      </w:r>
      <w:r w:rsidRPr="006E0A81">
        <w:t xml:space="preserve">, </w:t>
      </w:r>
      <w:r w:rsidRPr="006E0A81">
        <w:rPr>
          <w:i/>
          <w:iCs/>
        </w:rPr>
        <w:t>11</w:t>
      </w:r>
      <w:r w:rsidRPr="006E0A81">
        <w:t>(June), 70912–70929. https://doi.org/10.1109/ACCESS.2023.3293827</w:t>
      </w:r>
    </w:p>
    <w:p w14:paraId="1154D58B" w14:textId="77777777" w:rsidR="006E0A81" w:rsidRPr="006E0A81" w:rsidRDefault="006E0A81" w:rsidP="006E0A81">
      <w:pPr>
        <w:pStyle w:val="Daftarpustaka"/>
      </w:pPr>
      <w:r w:rsidRPr="006E0A81">
        <w:t xml:space="preserve">Bhardwaj, P., Gupta, P. K., Panwar, H., Siddiqui, M. K., Morales-Menendez, R., &amp; Bhaik, A. (2021). Application of Deep Learning on Student Engagement in e-learning environments. </w:t>
      </w:r>
      <w:r w:rsidRPr="006E0A81">
        <w:rPr>
          <w:i/>
          <w:iCs/>
        </w:rPr>
        <w:t>Computers and Electrical Engineering</w:t>
      </w:r>
      <w:r w:rsidRPr="006E0A81">
        <w:t xml:space="preserve">, </w:t>
      </w:r>
      <w:r w:rsidRPr="006E0A81">
        <w:rPr>
          <w:i/>
          <w:iCs/>
        </w:rPr>
        <w:t>93</w:t>
      </w:r>
      <w:r w:rsidRPr="006E0A81">
        <w:t>(August 2020), 107277. https://doi.org/10.1016/j.compeleceng.2021.107277</w:t>
      </w:r>
    </w:p>
    <w:p w14:paraId="7E90E645" w14:textId="77777777" w:rsidR="006E0A81" w:rsidRPr="006E0A81" w:rsidRDefault="006E0A81" w:rsidP="006E0A81">
      <w:pPr>
        <w:pStyle w:val="Daftarpustaka"/>
      </w:pPr>
      <w:r w:rsidRPr="006E0A81">
        <w:t xml:space="preserve">Cao, T., Liu, C., &amp; Chen, J. (2021). Nonfrontal Expression Recognition in the Wild Based on PRNet Frontalization and Muscle Feature Strengthening. </w:t>
      </w:r>
      <w:r w:rsidRPr="006E0A81">
        <w:rPr>
          <w:i/>
          <w:iCs/>
        </w:rPr>
        <w:lastRenderedPageBreak/>
        <w:t>Mathematical Problems in Engineering</w:t>
      </w:r>
      <w:r w:rsidRPr="006E0A81">
        <w:t xml:space="preserve">, </w:t>
      </w:r>
      <w:r w:rsidRPr="006E0A81">
        <w:rPr>
          <w:i/>
          <w:iCs/>
        </w:rPr>
        <w:t>2021</w:t>
      </w:r>
      <w:r w:rsidRPr="006E0A81">
        <w:t>, 1–21. https://doi.org/10.1155/2021/6620752</w:t>
      </w:r>
    </w:p>
    <w:p w14:paraId="17DEEECA" w14:textId="77777777" w:rsidR="006E0A81" w:rsidRPr="006E0A81" w:rsidRDefault="006E0A81" w:rsidP="006E0A81">
      <w:pPr>
        <w:pStyle w:val="Daftarpustaka"/>
      </w:pPr>
      <w:r w:rsidRPr="006E0A81">
        <w:t xml:space="preserve">Cheong, J. H., Jolly, E., Xie, T., Byrne, S., Kenney, M., &amp; Chang, L. J. (2023). Py-Feat: Python Facial Expression Analysis Toolbox. </w:t>
      </w:r>
      <w:r w:rsidRPr="006E0A81">
        <w:rPr>
          <w:i/>
          <w:iCs/>
        </w:rPr>
        <w:t>Affective Science</w:t>
      </w:r>
      <w:r w:rsidRPr="006E0A81">
        <w:t xml:space="preserve">, </w:t>
      </w:r>
      <w:r w:rsidRPr="006E0A81">
        <w:rPr>
          <w:i/>
          <w:iCs/>
        </w:rPr>
        <w:t>4</w:t>
      </w:r>
      <w:r w:rsidRPr="006E0A81">
        <w:t>(4), 781–796. https://doi.org/10.1007/s42761-023-00191-4</w:t>
      </w:r>
    </w:p>
    <w:p w14:paraId="5E7B6976" w14:textId="77777777" w:rsidR="006E0A81" w:rsidRPr="006E0A81" w:rsidRDefault="006E0A81" w:rsidP="006E0A81">
      <w:pPr>
        <w:pStyle w:val="Daftarpustaka"/>
      </w:pPr>
      <w:r w:rsidRPr="006E0A81">
        <w:t xml:space="preserve">Costley, J., Southam, A., Bailey, D., &amp; Haji, S. A. (2022). How use of learning management system mediates the relationships between learner interactions and learner outcomes. </w:t>
      </w:r>
      <w:r w:rsidRPr="006E0A81">
        <w:rPr>
          <w:i/>
          <w:iCs/>
        </w:rPr>
        <w:t>Interactive Technology and Smart Education</w:t>
      </w:r>
      <w:r w:rsidRPr="006E0A81">
        <w:t xml:space="preserve">, </w:t>
      </w:r>
      <w:r w:rsidRPr="006E0A81">
        <w:rPr>
          <w:i/>
          <w:iCs/>
        </w:rPr>
        <w:t>19</w:t>
      </w:r>
      <w:r w:rsidRPr="006E0A81">
        <w:t>(2), 184–201. https://doi.org/10.1108/ITSE-12-2020-0236</w:t>
      </w:r>
    </w:p>
    <w:p w14:paraId="3F89C8E8" w14:textId="77777777" w:rsidR="006E0A81" w:rsidRPr="006E0A81" w:rsidRDefault="006E0A81" w:rsidP="006E0A81">
      <w:pPr>
        <w:pStyle w:val="Daftarpustaka"/>
      </w:pPr>
      <w:r w:rsidRPr="006E0A81">
        <w:t xml:space="preserve">Cui, Y., Wang, S., &amp; Zhao, R. (2021). Machine Learning-Based Student Emotion Recognition for Business English Class. </w:t>
      </w:r>
      <w:r w:rsidRPr="006E0A81">
        <w:rPr>
          <w:i/>
          <w:iCs/>
        </w:rPr>
        <w:t>International Journal of Emerging Technologies in Learning</w:t>
      </w:r>
      <w:r w:rsidRPr="006E0A81">
        <w:t xml:space="preserve">, </w:t>
      </w:r>
      <w:r w:rsidRPr="006E0A81">
        <w:rPr>
          <w:i/>
          <w:iCs/>
        </w:rPr>
        <w:t>16</w:t>
      </w:r>
      <w:r w:rsidRPr="006E0A81">
        <w:t>(12), 94–107. https://doi.org/10.3991/ijet.v16i12.23313</w:t>
      </w:r>
    </w:p>
    <w:p w14:paraId="23ED3B7C" w14:textId="77777777" w:rsidR="006E0A81" w:rsidRPr="006E0A81" w:rsidRDefault="006E0A81" w:rsidP="006E0A81">
      <w:pPr>
        <w:pStyle w:val="Daftarpustaka"/>
      </w:pPr>
      <w:r w:rsidRPr="006E0A81">
        <w:t xml:space="preserve">Das, A., Sarma, M. Sen, Hoque, M. M., Siddique, N., &amp; Dewan, M. A. A. (2024). AVaTER: Fusing Audio, Visual, and Textual Modalities Using Cross-Modal Attention for Emotion Recognition. </w:t>
      </w:r>
      <w:r w:rsidRPr="006E0A81">
        <w:rPr>
          <w:i/>
          <w:iCs/>
        </w:rPr>
        <w:t>Sensors</w:t>
      </w:r>
      <w:r w:rsidRPr="006E0A81">
        <w:t xml:space="preserve">, </w:t>
      </w:r>
      <w:r w:rsidRPr="006E0A81">
        <w:rPr>
          <w:i/>
          <w:iCs/>
        </w:rPr>
        <w:t>24</w:t>
      </w:r>
      <w:r w:rsidRPr="006E0A81">
        <w:t>(18), 5862. https://doi.org/10.3390/s24185862</w:t>
      </w:r>
    </w:p>
    <w:p w14:paraId="5F0FB74C" w14:textId="77777777" w:rsidR="006E0A81" w:rsidRPr="006E0A81" w:rsidRDefault="006E0A81" w:rsidP="006E0A81">
      <w:pPr>
        <w:pStyle w:val="Daftarpustaka"/>
      </w:pPr>
      <w:r w:rsidRPr="006E0A81">
        <w:t xml:space="preserve">Engin, D., Ecabert, C., Ekenel, H. K., &amp; Thiran, J. P. (2018). Face frontalization for cross-pose facial expression recognition. </w:t>
      </w:r>
      <w:r w:rsidRPr="006E0A81">
        <w:rPr>
          <w:i/>
          <w:iCs/>
        </w:rPr>
        <w:t>European Signal Processing Conference</w:t>
      </w:r>
      <w:r w:rsidRPr="006E0A81">
        <w:t xml:space="preserve">, </w:t>
      </w:r>
      <w:r w:rsidRPr="006E0A81">
        <w:rPr>
          <w:i/>
          <w:iCs/>
        </w:rPr>
        <w:t>2018</w:t>
      </w:r>
      <w:r w:rsidRPr="006E0A81">
        <w:t>-</w:t>
      </w:r>
      <w:r w:rsidRPr="006E0A81">
        <w:rPr>
          <w:i/>
          <w:iCs/>
        </w:rPr>
        <w:t>Septe</w:t>
      </w:r>
      <w:r w:rsidRPr="006E0A81">
        <w:t>, 1795–1799. https://doi.org/10.23919/EUSIPCO.2018.8553087</w:t>
      </w:r>
    </w:p>
    <w:p w14:paraId="78F7C1BD" w14:textId="77777777" w:rsidR="006E0A81" w:rsidRPr="006E0A81" w:rsidRDefault="006E0A81" w:rsidP="006E0A81">
      <w:pPr>
        <w:pStyle w:val="Daftarpustaka"/>
      </w:pPr>
      <w:r w:rsidRPr="006E0A81">
        <w:t xml:space="preserve">Fernandez, J., Martínez, R., Innocenti, B., &amp; López, B. (2024). Contribution of EEG Signals for Students’ Stress Detection. </w:t>
      </w:r>
      <w:r w:rsidRPr="006E0A81">
        <w:rPr>
          <w:i/>
          <w:iCs/>
        </w:rPr>
        <w:t>IEEE Transactions on Affective Computing</w:t>
      </w:r>
      <w:r w:rsidRPr="006E0A81">
        <w:t>, 1–12. https://doi.org/10.1109/TAFFC.2024.3503995</w:t>
      </w:r>
    </w:p>
    <w:p w14:paraId="53D05569" w14:textId="77777777" w:rsidR="006E0A81" w:rsidRPr="006E0A81" w:rsidRDefault="006E0A81" w:rsidP="006E0A81">
      <w:pPr>
        <w:pStyle w:val="Daftarpustaka"/>
      </w:pPr>
      <w:r w:rsidRPr="006E0A81">
        <w:t xml:space="preserve">Freire-obregón, J. S. J. L. D., &amp; Castrillón-santana, M. (2024). Multimodal emotion recognition based on a fusion of audiovisual information with temporal dynamics. </w:t>
      </w:r>
      <w:r w:rsidRPr="006E0A81">
        <w:rPr>
          <w:i/>
          <w:iCs/>
        </w:rPr>
        <w:t>Multimedia Tools and Applications</w:t>
      </w:r>
      <w:r w:rsidRPr="006E0A81">
        <w:t>. https://doi.org/10.1007/s11042-024-20227-6</w:t>
      </w:r>
    </w:p>
    <w:p w14:paraId="7A6990C1" w14:textId="77777777" w:rsidR="006E0A81" w:rsidRPr="006E0A81" w:rsidRDefault="006E0A81" w:rsidP="006E0A81">
      <w:pPr>
        <w:pStyle w:val="Daftarpustaka"/>
      </w:pPr>
      <w:r w:rsidRPr="006E0A81">
        <w:t xml:space="preserve">Gamage, G., De Silva, D., Mills, N., Alahakoon, D., &amp; Manic, M. (2024). Emotion AWARE: an artificial intelligence framework for adaptable, robust, explainable, and multi-granular emotion analysis. </w:t>
      </w:r>
      <w:r w:rsidRPr="006E0A81">
        <w:rPr>
          <w:i/>
          <w:iCs/>
        </w:rPr>
        <w:t>Journal of Big Data</w:t>
      </w:r>
      <w:r w:rsidRPr="006E0A81">
        <w:t xml:space="preserve">, </w:t>
      </w:r>
      <w:r w:rsidRPr="006E0A81">
        <w:rPr>
          <w:i/>
          <w:iCs/>
        </w:rPr>
        <w:t>11</w:t>
      </w:r>
      <w:r w:rsidRPr="006E0A81">
        <w:t>(1). https://doi.org/10.1186/s40537-024-00953-2</w:t>
      </w:r>
    </w:p>
    <w:p w14:paraId="3EE346BB" w14:textId="77777777" w:rsidR="006E0A81" w:rsidRPr="006E0A81" w:rsidRDefault="006E0A81" w:rsidP="006E0A81">
      <w:pPr>
        <w:pStyle w:val="Daftarpustaka"/>
      </w:pPr>
      <w:r w:rsidRPr="006E0A81">
        <w:t xml:space="preserve">Grahlow, M., Rupp, C. I., &amp; Derntl, B. (2022). The impact of face masks on emotion recognition performance and perception of threat. </w:t>
      </w:r>
      <w:r w:rsidRPr="006E0A81">
        <w:rPr>
          <w:i/>
          <w:iCs/>
        </w:rPr>
        <w:t>PLOS ONE</w:t>
      </w:r>
      <w:r w:rsidRPr="006E0A81">
        <w:t xml:space="preserve">, </w:t>
      </w:r>
      <w:r w:rsidRPr="006E0A81">
        <w:rPr>
          <w:i/>
          <w:iCs/>
        </w:rPr>
        <w:t>17</w:t>
      </w:r>
      <w:r w:rsidRPr="006E0A81">
        <w:t>(2), e0262840. https://doi.org/10.1371/journal.pone.0262840</w:t>
      </w:r>
    </w:p>
    <w:p w14:paraId="301D4F46" w14:textId="77777777" w:rsidR="006E0A81" w:rsidRPr="006E0A81" w:rsidRDefault="006E0A81" w:rsidP="006E0A81">
      <w:pPr>
        <w:pStyle w:val="Daftarpustaka"/>
      </w:pPr>
      <w:r w:rsidRPr="006E0A81">
        <w:t xml:space="preserve">Guan, Y. (2024). Characteristics of teaching English and American literature based on multimodality under language acquisition theory. </w:t>
      </w:r>
      <w:r w:rsidRPr="006E0A81">
        <w:rPr>
          <w:i/>
          <w:iCs/>
        </w:rPr>
        <w:t>Applied Mathematics and Nonlinear Sciences</w:t>
      </w:r>
      <w:r w:rsidRPr="006E0A81">
        <w:t xml:space="preserve">, </w:t>
      </w:r>
      <w:r w:rsidRPr="006E0A81">
        <w:rPr>
          <w:i/>
          <w:iCs/>
        </w:rPr>
        <w:t>9</w:t>
      </w:r>
      <w:r w:rsidRPr="006E0A81">
        <w:t>(1), 1–16. https://doi.org/10.2478/amns.2023.2.00978</w:t>
      </w:r>
    </w:p>
    <w:p w14:paraId="6F76F403" w14:textId="77777777" w:rsidR="006E0A81" w:rsidRPr="006E0A81" w:rsidRDefault="006E0A81" w:rsidP="006E0A81">
      <w:pPr>
        <w:pStyle w:val="Daftarpustaka"/>
      </w:pPr>
      <w:r w:rsidRPr="006E0A81">
        <w:t xml:space="preserve">Gupta, S., Kumar, P., &amp; Tekchandani, R. (2023a). A multimodal facial cues based engagement detection system in e-learning context using deep learning approach. </w:t>
      </w:r>
      <w:r w:rsidRPr="006E0A81">
        <w:rPr>
          <w:i/>
          <w:iCs/>
        </w:rPr>
        <w:t>Multimedia Tools and Applications</w:t>
      </w:r>
      <w:r w:rsidRPr="006E0A81">
        <w:t xml:space="preserve">, </w:t>
      </w:r>
      <w:r w:rsidRPr="006E0A81">
        <w:rPr>
          <w:i/>
          <w:iCs/>
        </w:rPr>
        <w:t>82</w:t>
      </w:r>
      <w:r w:rsidRPr="006E0A81">
        <w:t>(18), 28589–28615. https://doi.org/10.1007/s11042-023-14392-3</w:t>
      </w:r>
    </w:p>
    <w:p w14:paraId="417C1126" w14:textId="77777777" w:rsidR="006E0A81" w:rsidRPr="006E0A81" w:rsidRDefault="006E0A81" w:rsidP="006E0A81">
      <w:pPr>
        <w:pStyle w:val="Daftarpustaka"/>
      </w:pPr>
      <w:r w:rsidRPr="006E0A81">
        <w:t xml:space="preserve">Gupta, S., Kumar, P., &amp; Tekchandani, R. (2023b). An optimized deep convolutional neural network for adaptive learning using feature fusion in multimodal data. </w:t>
      </w:r>
      <w:r w:rsidRPr="006E0A81">
        <w:rPr>
          <w:i/>
          <w:iCs/>
        </w:rPr>
        <w:t>Decision Analytics Journal</w:t>
      </w:r>
      <w:r w:rsidRPr="006E0A81">
        <w:t xml:space="preserve">, </w:t>
      </w:r>
      <w:r w:rsidRPr="006E0A81">
        <w:rPr>
          <w:i/>
          <w:iCs/>
        </w:rPr>
        <w:t>8</w:t>
      </w:r>
      <w:r w:rsidRPr="006E0A81">
        <w:t>(May), 100277. https://doi.org/10.1016/j.dajour.2023.100277</w:t>
      </w:r>
    </w:p>
    <w:p w14:paraId="4FAAB499" w14:textId="77777777" w:rsidR="006E0A81" w:rsidRPr="006E0A81" w:rsidRDefault="006E0A81" w:rsidP="006E0A81">
      <w:pPr>
        <w:pStyle w:val="Daftarpustaka"/>
      </w:pPr>
      <w:r w:rsidRPr="006E0A81">
        <w:lastRenderedPageBreak/>
        <w:t xml:space="preserve">Gupta, S., Kumar, P., &amp; Tekchandani, R. K. (2023c). Facial emotion recognition based real-time learner engagement detection system in online learning context using deep learning models. </w:t>
      </w:r>
      <w:r w:rsidRPr="006E0A81">
        <w:rPr>
          <w:i/>
          <w:iCs/>
        </w:rPr>
        <w:t>Multimedia Tools and Applications</w:t>
      </w:r>
      <w:r w:rsidRPr="006E0A81">
        <w:t xml:space="preserve">, </w:t>
      </w:r>
      <w:r w:rsidRPr="006E0A81">
        <w:rPr>
          <w:i/>
          <w:iCs/>
        </w:rPr>
        <w:t>82</w:t>
      </w:r>
      <w:r w:rsidRPr="006E0A81">
        <w:t>(8), 11365–11394. https://doi.org/10.1007/s11042-022-13558-9</w:t>
      </w:r>
    </w:p>
    <w:p w14:paraId="62DF2A98" w14:textId="77777777" w:rsidR="006E0A81" w:rsidRPr="006E0A81" w:rsidRDefault="006E0A81" w:rsidP="006E0A81">
      <w:pPr>
        <w:pStyle w:val="Daftarpustaka"/>
      </w:pPr>
      <w:r w:rsidRPr="006E0A81">
        <w:t xml:space="preserve">Harb, A., Gad, A., Yaghi, M., Alhalabi, M., Zia, H., Yousaf, J., Khelifi, A., Ghoudi, K., &amp; Ghazal, M. (2023). Diverse distant-students deep emotion recognition and visualization. </w:t>
      </w:r>
      <w:r w:rsidRPr="006E0A81">
        <w:rPr>
          <w:i/>
          <w:iCs/>
        </w:rPr>
        <w:t>Computers and Electrical Engineering</w:t>
      </w:r>
      <w:r w:rsidRPr="006E0A81">
        <w:t xml:space="preserve">, </w:t>
      </w:r>
      <w:r w:rsidRPr="006E0A81">
        <w:rPr>
          <w:i/>
          <w:iCs/>
        </w:rPr>
        <w:t>111</w:t>
      </w:r>
      <w:r w:rsidRPr="006E0A81">
        <w:t>(PB), 108963. https://doi.org/10.1016/j.compeleceng.2023.108963</w:t>
      </w:r>
    </w:p>
    <w:p w14:paraId="26720155" w14:textId="77777777" w:rsidR="006E0A81" w:rsidRPr="006E0A81" w:rsidRDefault="006E0A81" w:rsidP="006E0A81">
      <w:pPr>
        <w:pStyle w:val="Daftarpustaka"/>
      </w:pPr>
      <w:r w:rsidRPr="006E0A81">
        <w:t xml:space="preserve">Hassner, T., Harel, S., Paz, E., &amp; Enbar, R. (2015). Effective face frontalization in unconstrained images. </w:t>
      </w:r>
      <w:r w:rsidRPr="006E0A81">
        <w:rPr>
          <w:i/>
          <w:iCs/>
        </w:rPr>
        <w:t>Proceedings of the IEEE Computer Society Conference on Computer Vision and Pattern Recognition</w:t>
      </w:r>
      <w:r w:rsidRPr="006E0A81">
        <w:t xml:space="preserve">, </w:t>
      </w:r>
      <w:r w:rsidRPr="006E0A81">
        <w:rPr>
          <w:i/>
          <w:iCs/>
        </w:rPr>
        <w:t>07</w:t>
      </w:r>
      <w:r w:rsidRPr="006E0A81">
        <w:t>-</w:t>
      </w:r>
      <w:r w:rsidRPr="006E0A81">
        <w:rPr>
          <w:i/>
          <w:iCs/>
        </w:rPr>
        <w:t>12</w:t>
      </w:r>
      <w:r w:rsidRPr="006E0A81">
        <w:t>-</w:t>
      </w:r>
      <w:r w:rsidRPr="006E0A81">
        <w:rPr>
          <w:i/>
          <w:iCs/>
        </w:rPr>
        <w:t>June</w:t>
      </w:r>
      <w:r w:rsidRPr="006E0A81">
        <w:t>, 4295–4304. https://doi.org/10.1109/CVPR.2015.7299058</w:t>
      </w:r>
    </w:p>
    <w:p w14:paraId="7EA9D3DF" w14:textId="77777777" w:rsidR="006E0A81" w:rsidRPr="006E0A81" w:rsidRDefault="006E0A81" w:rsidP="006E0A81">
      <w:pPr>
        <w:pStyle w:val="Daftarpustaka"/>
      </w:pPr>
      <w:r w:rsidRPr="006E0A81">
        <w:t xml:space="preserve">Herrero-Alvarez, R., Callejas-Castro, E., Miranda, G., &amp; Leon, C. (2024). Analysis of Sentiment Toward Computer Science in Pre-University Education. </w:t>
      </w:r>
      <w:r w:rsidRPr="006E0A81">
        <w:rPr>
          <w:i/>
          <w:iCs/>
        </w:rPr>
        <w:t>IEEE Access</w:t>
      </w:r>
      <w:r w:rsidRPr="006E0A81">
        <w:t xml:space="preserve">, </w:t>
      </w:r>
      <w:r w:rsidRPr="006E0A81">
        <w:rPr>
          <w:i/>
          <w:iCs/>
        </w:rPr>
        <w:t>12</w:t>
      </w:r>
      <w:r w:rsidRPr="006E0A81">
        <w:t>(April), 71205–71218. https://doi.org/10.1109/ACCESS.2024.3402991</w:t>
      </w:r>
    </w:p>
    <w:p w14:paraId="5432027A" w14:textId="77777777" w:rsidR="006E0A81" w:rsidRPr="006E0A81" w:rsidRDefault="006E0A81" w:rsidP="006E0A81">
      <w:pPr>
        <w:pStyle w:val="Daftarpustaka"/>
      </w:pPr>
      <w:r w:rsidRPr="006E0A81">
        <w:t xml:space="preserve">Hunukumbure, A. D., Horner, P. J., Fox, J., &amp; Thakerar, V. (2021). An online discussion between students and teachers: a way forward for meaningful teacher feedback? </w:t>
      </w:r>
      <w:r w:rsidRPr="006E0A81">
        <w:rPr>
          <w:i/>
          <w:iCs/>
        </w:rPr>
        <w:t>BMC Medical Education</w:t>
      </w:r>
      <w:r w:rsidRPr="006E0A81">
        <w:t xml:space="preserve">, </w:t>
      </w:r>
      <w:r w:rsidRPr="006E0A81">
        <w:rPr>
          <w:i/>
          <w:iCs/>
        </w:rPr>
        <w:t>21</w:t>
      </w:r>
      <w:r w:rsidRPr="006E0A81">
        <w:t>(1), 1–9. https://doi.org/10.1186/s12909-021-02730-8</w:t>
      </w:r>
    </w:p>
    <w:p w14:paraId="1D95F4E3" w14:textId="77777777" w:rsidR="006E0A81" w:rsidRPr="006E0A81" w:rsidRDefault="006E0A81" w:rsidP="006E0A81">
      <w:pPr>
        <w:pStyle w:val="Daftarpustaka"/>
      </w:pPr>
      <w:r w:rsidRPr="006E0A81">
        <w:t xml:space="preserve">Jain, V., &amp; Learned-Miller, E. (2010). Fddb: A benchmark for face detection in unconstrained settings. </w:t>
      </w:r>
      <w:r w:rsidRPr="006E0A81">
        <w:rPr>
          <w:i/>
          <w:iCs/>
        </w:rPr>
        <w:t>UMass Amherst Technical Report</w:t>
      </w:r>
      <w:r w:rsidRPr="006E0A81">
        <w:t xml:space="preserve">, </w:t>
      </w:r>
      <w:r w:rsidRPr="006E0A81">
        <w:rPr>
          <w:i/>
          <w:iCs/>
        </w:rPr>
        <w:t>January</w:t>
      </w:r>
      <w:r w:rsidRPr="006E0A81">
        <w:t>. http://works.bepress.com/erik_learned_miller/55/</w:t>
      </w:r>
    </w:p>
    <w:p w14:paraId="1CE077E4" w14:textId="77777777" w:rsidR="006E0A81" w:rsidRPr="006E0A81" w:rsidRDefault="006E0A81" w:rsidP="006E0A81">
      <w:pPr>
        <w:pStyle w:val="Daftarpustaka"/>
      </w:pPr>
      <w:r w:rsidRPr="006E0A81">
        <w:t xml:space="preserve">Jang, Y., Gunes, H., &amp; Patras, I. (2019). Registration-free Face-SSD: Single shot analysis of smiles, facial attributes, and affect in the wild. </w:t>
      </w:r>
      <w:r w:rsidRPr="006E0A81">
        <w:rPr>
          <w:i/>
          <w:iCs/>
        </w:rPr>
        <w:t>Computer Vision and Image Understanding</w:t>
      </w:r>
      <w:r w:rsidRPr="006E0A81">
        <w:t xml:space="preserve">, </w:t>
      </w:r>
      <w:r w:rsidRPr="006E0A81">
        <w:rPr>
          <w:i/>
          <w:iCs/>
        </w:rPr>
        <w:t>182</w:t>
      </w:r>
      <w:r w:rsidRPr="006E0A81">
        <w:t>(July 2018), 17–29. https://doi.org/10.1016/j.cviu.2019.01.006</w:t>
      </w:r>
    </w:p>
    <w:p w14:paraId="6A642DFB" w14:textId="77777777" w:rsidR="006E0A81" w:rsidRPr="006E0A81" w:rsidRDefault="006E0A81" w:rsidP="006E0A81">
      <w:pPr>
        <w:pStyle w:val="Daftarpustaka"/>
      </w:pPr>
      <w:r w:rsidRPr="006E0A81">
        <w:t xml:space="preserve">Kanwal, S., &amp; Asghar, S. (2021). Speech Emotion Recognition Using Clustering Based GA-Optimized Feature Set. </w:t>
      </w:r>
      <w:r w:rsidRPr="006E0A81">
        <w:rPr>
          <w:i/>
          <w:iCs/>
        </w:rPr>
        <w:t>IEEE Access</w:t>
      </w:r>
      <w:r w:rsidRPr="006E0A81">
        <w:t xml:space="preserve">, </w:t>
      </w:r>
      <w:r w:rsidRPr="006E0A81">
        <w:rPr>
          <w:i/>
          <w:iCs/>
        </w:rPr>
        <w:t>9</w:t>
      </w:r>
      <w:r w:rsidRPr="006E0A81">
        <w:t>, 125830–125842. https://doi.org/10.1109/ACCESS.2021.3111659</w:t>
      </w:r>
    </w:p>
    <w:p w14:paraId="2044F351" w14:textId="77777777" w:rsidR="006E0A81" w:rsidRPr="006E0A81" w:rsidRDefault="006E0A81" w:rsidP="006E0A81">
      <w:pPr>
        <w:pStyle w:val="Daftarpustaka"/>
      </w:pPr>
      <w:r w:rsidRPr="006E0A81">
        <w:t xml:space="preserve">Khan, U. A., Xu, Q., Liu, Y., Lagstedt, A., Alamäki, A., &amp; Kauttonen, J. (2024). Exploring contactless techniques in multimodal emotion recognition: insights into diverse applications, challenges, solutions, and prospects. In </w:t>
      </w:r>
      <w:r w:rsidRPr="006E0A81">
        <w:rPr>
          <w:i/>
          <w:iCs/>
        </w:rPr>
        <w:t>Multimedia Systems</w:t>
      </w:r>
      <w:r w:rsidRPr="006E0A81">
        <w:t xml:space="preserve"> (Vol. 30, Nomor 3). Springer Berlin Heidelberg. https://doi.org/10.1007/s00530-024-01302-2</w:t>
      </w:r>
    </w:p>
    <w:p w14:paraId="10372AF1" w14:textId="77777777" w:rsidR="006E0A81" w:rsidRPr="006E0A81" w:rsidRDefault="006E0A81" w:rsidP="006E0A81">
      <w:pPr>
        <w:pStyle w:val="Daftarpustaka"/>
      </w:pPr>
      <w:r w:rsidRPr="006E0A81">
        <w:t xml:space="preserve">Khoshnam, F., &amp; Baraani-Dastjerdi, A. (2022). A dual framework for implicit and explicit emotion recognition: An ensemble of language models and computational linguistics. </w:t>
      </w:r>
      <w:r w:rsidRPr="006E0A81">
        <w:rPr>
          <w:i/>
          <w:iCs/>
        </w:rPr>
        <w:t>Expert Systems with Applications</w:t>
      </w:r>
      <w:r w:rsidRPr="006E0A81">
        <w:t xml:space="preserve">, </w:t>
      </w:r>
      <w:r w:rsidRPr="006E0A81">
        <w:rPr>
          <w:i/>
          <w:iCs/>
        </w:rPr>
        <w:t>198</w:t>
      </w:r>
      <w:r w:rsidRPr="006E0A81">
        <w:t>(October 2021), 116686. https://doi.org/10.1016/j.eswa.2022.116686</w:t>
      </w:r>
    </w:p>
    <w:p w14:paraId="2F772217" w14:textId="77777777" w:rsidR="006E0A81" w:rsidRPr="006E0A81" w:rsidRDefault="006E0A81" w:rsidP="006E0A81">
      <w:pPr>
        <w:pStyle w:val="Daftarpustaka"/>
      </w:pPr>
      <w:r w:rsidRPr="006E0A81">
        <w:t xml:space="preserve">Kim, J., &amp; Lee, D. (2023). Facial Expression Recognition Robust to Occlusion and to Intra-Similarity Problem Using Relevant Subsampling. </w:t>
      </w:r>
      <w:r w:rsidRPr="006E0A81">
        <w:rPr>
          <w:i/>
          <w:iCs/>
        </w:rPr>
        <w:t>Sensors</w:t>
      </w:r>
      <w:r w:rsidRPr="006E0A81">
        <w:t xml:space="preserve">, </w:t>
      </w:r>
      <w:r w:rsidRPr="006E0A81">
        <w:rPr>
          <w:i/>
          <w:iCs/>
        </w:rPr>
        <w:t>23</w:t>
      </w:r>
      <w:r w:rsidRPr="006E0A81">
        <w:t>(5). https://doi.org/10.3390/s23052619</w:t>
      </w:r>
    </w:p>
    <w:p w14:paraId="08638B39" w14:textId="77777777" w:rsidR="006E0A81" w:rsidRPr="006E0A81" w:rsidRDefault="006E0A81" w:rsidP="006E0A81">
      <w:pPr>
        <w:pStyle w:val="Daftarpustaka"/>
      </w:pPr>
      <w:r w:rsidRPr="006E0A81">
        <w:t xml:space="preserve">Le, H. D., Lee, G. S., Kim, S. H., Kim, S., &amp; Yang, H. J. (2023). Multi-Label Multimodal Emotion Recognition With Transformer-Based Fusion and Emotion-Level Representation Learning. </w:t>
      </w:r>
      <w:r w:rsidRPr="006E0A81">
        <w:rPr>
          <w:i/>
          <w:iCs/>
        </w:rPr>
        <w:t>IEEE Access</w:t>
      </w:r>
      <w:r w:rsidRPr="006E0A81">
        <w:t xml:space="preserve">, </w:t>
      </w:r>
      <w:r w:rsidRPr="006E0A81">
        <w:rPr>
          <w:i/>
          <w:iCs/>
        </w:rPr>
        <w:t>11</w:t>
      </w:r>
      <w:r w:rsidRPr="006E0A81">
        <w:t>(February), 14742–14751. https://doi.org/10.1109/ACCESS.2023.3244390</w:t>
      </w:r>
    </w:p>
    <w:p w14:paraId="6DE0CC64" w14:textId="77777777" w:rsidR="006E0A81" w:rsidRPr="006E0A81" w:rsidRDefault="006E0A81" w:rsidP="006E0A81">
      <w:pPr>
        <w:pStyle w:val="Daftarpustaka"/>
      </w:pPr>
      <w:r w:rsidRPr="006E0A81">
        <w:t xml:space="preserve">Li, S. (2025). Application of entertainment e-learning mode based on genetic algorithm and facial emotion recognition in environmental art and design </w:t>
      </w:r>
      <w:r w:rsidRPr="006E0A81">
        <w:lastRenderedPageBreak/>
        <w:t xml:space="preserve">courses. </w:t>
      </w:r>
      <w:r w:rsidRPr="006E0A81">
        <w:rPr>
          <w:i/>
          <w:iCs/>
        </w:rPr>
        <w:t>Entertainment Computing</w:t>
      </w:r>
      <w:r w:rsidRPr="006E0A81">
        <w:t xml:space="preserve">, </w:t>
      </w:r>
      <w:r w:rsidRPr="006E0A81">
        <w:rPr>
          <w:i/>
          <w:iCs/>
        </w:rPr>
        <w:t>52</w:t>
      </w:r>
      <w:r w:rsidRPr="006E0A81">
        <w:t>(May 2024), 100798. https://doi.org/10.1016/j.entcom.2024.100798</w:t>
      </w:r>
    </w:p>
    <w:p w14:paraId="640E0B7E" w14:textId="77777777" w:rsidR="006E0A81" w:rsidRPr="006E0A81" w:rsidRDefault="006E0A81" w:rsidP="006E0A81">
      <w:pPr>
        <w:pStyle w:val="Daftarpustaka"/>
      </w:pPr>
      <w:r w:rsidRPr="006E0A81">
        <w:t xml:space="preserve">Li, S., &amp; Deng, W. (2022a). A Deeper Look at Facial Expression Dataset Bias. </w:t>
      </w:r>
      <w:r w:rsidRPr="006E0A81">
        <w:rPr>
          <w:i/>
          <w:iCs/>
        </w:rPr>
        <w:t>IEEE Transactions on Affective Computing</w:t>
      </w:r>
      <w:r w:rsidRPr="006E0A81">
        <w:t xml:space="preserve">, </w:t>
      </w:r>
      <w:r w:rsidRPr="006E0A81">
        <w:rPr>
          <w:i/>
          <w:iCs/>
        </w:rPr>
        <w:t>13</w:t>
      </w:r>
      <w:r w:rsidRPr="006E0A81">
        <w:t>(2), 881–893. https://doi.org/10.1109/TAFFC.2020.2973158</w:t>
      </w:r>
    </w:p>
    <w:p w14:paraId="09DBC1A9" w14:textId="77777777" w:rsidR="006E0A81" w:rsidRPr="006E0A81" w:rsidRDefault="006E0A81" w:rsidP="006E0A81">
      <w:pPr>
        <w:pStyle w:val="Daftarpustaka"/>
      </w:pPr>
      <w:r w:rsidRPr="006E0A81">
        <w:t xml:space="preserve">Li, S., &amp; Deng, W. (2022b). Deep Facial Expression Recognition: A Survey. </w:t>
      </w:r>
      <w:r w:rsidRPr="006E0A81">
        <w:rPr>
          <w:i/>
          <w:iCs/>
        </w:rPr>
        <w:t>IEEE Transactions on Affective Computing</w:t>
      </w:r>
      <w:r w:rsidRPr="006E0A81">
        <w:t xml:space="preserve">, </w:t>
      </w:r>
      <w:r w:rsidRPr="006E0A81">
        <w:rPr>
          <w:i/>
          <w:iCs/>
        </w:rPr>
        <w:t>13</w:t>
      </w:r>
      <w:r w:rsidRPr="006E0A81">
        <w:t>(3), 1195–1215. https://doi.org/10.1109/TAFFC.2020.2981446</w:t>
      </w:r>
    </w:p>
    <w:p w14:paraId="4EA11E8D" w14:textId="77777777" w:rsidR="006E0A81" w:rsidRPr="006E0A81" w:rsidRDefault="006E0A81" w:rsidP="006E0A81">
      <w:pPr>
        <w:pStyle w:val="Daftarpustaka"/>
      </w:pPr>
      <w:r w:rsidRPr="006E0A81">
        <w:t xml:space="preserve">Lin, H. C. K., Liao, Y. C., &amp; Wang, H. T. (2022). Eye Movement Analysis and Usability Assessment on Affective Computing Combined with Intelligent Tutoring System. </w:t>
      </w:r>
      <w:r w:rsidRPr="006E0A81">
        <w:rPr>
          <w:i/>
          <w:iCs/>
        </w:rPr>
        <w:t>Sustainability (Switzerland)</w:t>
      </w:r>
      <w:r w:rsidRPr="006E0A81">
        <w:t xml:space="preserve">, </w:t>
      </w:r>
      <w:r w:rsidRPr="006E0A81">
        <w:rPr>
          <w:i/>
          <w:iCs/>
        </w:rPr>
        <w:t>14</w:t>
      </w:r>
      <w:r w:rsidRPr="006E0A81">
        <w:t>(24). https://doi.org/10.3390/su142416680</w:t>
      </w:r>
    </w:p>
    <w:p w14:paraId="161DDCDE" w14:textId="77777777" w:rsidR="006E0A81" w:rsidRPr="006E0A81" w:rsidRDefault="006E0A81" w:rsidP="006E0A81">
      <w:pPr>
        <w:pStyle w:val="Daftarpustaka"/>
      </w:pPr>
      <w:r w:rsidRPr="006E0A81">
        <w:t xml:space="preserve">Liu, T., Wang, M., Yang, B., Liu, H., &amp; Yi, S. (2025). ESERNet: Learning spectrogram structure relationship for effective speech emotion recognition with swin transformer in classroom discourse analysis. </w:t>
      </w:r>
      <w:r w:rsidRPr="006E0A81">
        <w:rPr>
          <w:i/>
          <w:iCs/>
        </w:rPr>
        <w:t>Neurocomputing</w:t>
      </w:r>
      <w:r w:rsidRPr="006E0A81">
        <w:t xml:space="preserve">, </w:t>
      </w:r>
      <w:r w:rsidRPr="006E0A81">
        <w:rPr>
          <w:i/>
          <w:iCs/>
        </w:rPr>
        <w:t>612</w:t>
      </w:r>
      <w:r w:rsidRPr="006E0A81">
        <w:t>(July 2024), 128711. https://doi.org/10.1016/j.neucom.2024.128711</w:t>
      </w:r>
    </w:p>
    <w:p w14:paraId="12AEFBBB" w14:textId="77777777" w:rsidR="006E0A81" w:rsidRPr="006E0A81" w:rsidRDefault="006E0A81" w:rsidP="006E0A81">
      <w:pPr>
        <w:pStyle w:val="Daftarpustaka"/>
      </w:pPr>
      <w:r w:rsidRPr="006E0A81">
        <w:t xml:space="preserve">Liu, Z. T., Rehman, A., Wu, M., Cao, W. H., &amp; Hao, M. (2021). Speech emotion recognition based on formant characteristics feature extraction and phoneme type convergence. </w:t>
      </w:r>
      <w:r w:rsidRPr="006E0A81">
        <w:rPr>
          <w:i/>
          <w:iCs/>
        </w:rPr>
        <w:t>Information Sciences</w:t>
      </w:r>
      <w:r w:rsidRPr="006E0A81">
        <w:t xml:space="preserve">, </w:t>
      </w:r>
      <w:r w:rsidRPr="006E0A81">
        <w:rPr>
          <w:i/>
          <w:iCs/>
        </w:rPr>
        <w:t>563</w:t>
      </w:r>
      <w:r w:rsidRPr="006E0A81">
        <w:t>, 309–325. https://doi.org/10.1016/j.ins.2021.02.016</w:t>
      </w:r>
    </w:p>
    <w:p w14:paraId="5DFBE88F" w14:textId="77777777" w:rsidR="006E0A81" w:rsidRPr="006E0A81" w:rsidRDefault="006E0A81" w:rsidP="006E0A81">
      <w:pPr>
        <w:pStyle w:val="Daftarpustaka"/>
      </w:pPr>
      <w:r w:rsidRPr="006E0A81">
        <w:t xml:space="preserve">Llurba, C., Fretes, G., &amp; Palau, R. (2024). Classroom Emotion Monitoring Based on Image Processing. </w:t>
      </w:r>
      <w:r w:rsidRPr="006E0A81">
        <w:rPr>
          <w:i/>
          <w:iCs/>
        </w:rPr>
        <w:t>Sustainability (Switzerland)</w:t>
      </w:r>
      <w:r w:rsidRPr="006E0A81">
        <w:t xml:space="preserve">, </w:t>
      </w:r>
      <w:r w:rsidRPr="006E0A81">
        <w:rPr>
          <w:i/>
          <w:iCs/>
        </w:rPr>
        <w:t>16</w:t>
      </w:r>
      <w:r w:rsidRPr="006E0A81">
        <w:t>(2). https://doi.org/10.3390/su16020916</w:t>
      </w:r>
    </w:p>
    <w:p w14:paraId="2415958F" w14:textId="77777777" w:rsidR="006E0A81" w:rsidRPr="006E0A81" w:rsidRDefault="006E0A81" w:rsidP="006E0A81">
      <w:pPr>
        <w:pStyle w:val="Daftarpustaka"/>
      </w:pPr>
      <w:r w:rsidRPr="006E0A81">
        <w:t xml:space="preserve">Malakar, S., Chiracharit, W., &amp; Chamnongthai, K. (2024). Masked Face Recognition with Generated Occluded Part using Image Augmentation and CNN Maintaining Face Identity. </w:t>
      </w:r>
      <w:r w:rsidRPr="006E0A81">
        <w:rPr>
          <w:i/>
          <w:iCs/>
        </w:rPr>
        <w:t>IEEE Access</w:t>
      </w:r>
      <w:r w:rsidRPr="006E0A81">
        <w:t xml:space="preserve">, </w:t>
      </w:r>
      <w:r w:rsidRPr="006E0A81">
        <w:rPr>
          <w:i/>
          <w:iCs/>
        </w:rPr>
        <w:t>12</w:t>
      </w:r>
      <w:r w:rsidRPr="006E0A81">
        <w:t>(August), 126356–126375. https://doi.org/10.1109/ACCESS.2024.3446652</w:t>
      </w:r>
    </w:p>
    <w:p w14:paraId="6B176018" w14:textId="77777777" w:rsidR="006E0A81" w:rsidRPr="006E0A81" w:rsidRDefault="006E0A81" w:rsidP="006E0A81">
      <w:pPr>
        <w:pStyle w:val="Daftarpustaka"/>
      </w:pPr>
      <w:r w:rsidRPr="006E0A81">
        <w:t xml:space="preserve">Mamieva, D., Abdusalomov, A. B., Kutlimuratov, A., Muminov, B., &amp; Whangbo, T. K. (2023). Multimodal Emotion Detection via Attention-Based Fusion of Extracted Facial and Speech Features. </w:t>
      </w:r>
      <w:r w:rsidRPr="006E0A81">
        <w:rPr>
          <w:i/>
          <w:iCs/>
        </w:rPr>
        <w:t>Sensors</w:t>
      </w:r>
      <w:r w:rsidRPr="006E0A81">
        <w:t xml:space="preserve">, </w:t>
      </w:r>
      <w:r w:rsidRPr="006E0A81">
        <w:rPr>
          <w:i/>
          <w:iCs/>
        </w:rPr>
        <w:t>23</w:t>
      </w:r>
      <w:r w:rsidRPr="006E0A81">
        <w:t>(12). https://doi.org/10.3390/s23125475</w:t>
      </w:r>
    </w:p>
    <w:p w14:paraId="7ACE6E0E" w14:textId="77777777" w:rsidR="006E0A81" w:rsidRPr="006E0A81" w:rsidRDefault="006E0A81" w:rsidP="006E0A81">
      <w:pPr>
        <w:pStyle w:val="Daftarpustaka"/>
      </w:pPr>
      <w:r w:rsidRPr="006E0A81">
        <w:t xml:space="preserve">Mao, J., Qian, Z., &amp; Lucas, T. (2023). Sentiment Analysis of Animated Online Education Texts Using Long Short-Term Memory Networks in the Context of the Internet of Things. </w:t>
      </w:r>
      <w:r w:rsidRPr="006E0A81">
        <w:rPr>
          <w:i/>
          <w:iCs/>
        </w:rPr>
        <w:t>IEEE Access</w:t>
      </w:r>
      <w:r w:rsidRPr="006E0A81">
        <w:t xml:space="preserve">, </w:t>
      </w:r>
      <w:r w:rsidRPr="006E0A81">
        <w:rPr>
          <w:i/>
          <w:iCs/>
        </w:rPr>
        <w:t>11</w:t>
      </w:r>
      <w:r w:rsidRPr="006E0A81">
        <w:t>(August), 109121–109130. https://doi.org/10.1109/ACCESS.2023.3321303</w:t>
      </w:r>
    </w:p>
    <w:p w14:paraId="5C60FA4F" w14:textId="77777777" w:rsidR="006E0A81" w:rsidRPr="006E0A81" w:rsidRDefault="006E0A81" w:rsidP="006E0A81">
      <w:pPr>
        <w:pStyle w:val="Daftarpustaka"/>
      </w:pPr>
      <w:r w:rsidRPr="006E0A81">
        <w:t xml:space="preserve">Mattioli, M., &amp; Cabitza, F. (2024). Not in My Face: Challenges and Ethical Considerations in Automatic Face Emotion Recognition Technology. </w:t>
      </w:r>
      <w:r w:rsidRPr="006E0A81">
        <w:rPr>
          <w:i/>
          <w:iCs/>
        </w:rPr>
        <w:t>Machine Learning and Knowledge Extraction</w:t>
      </w:r>
      <w:r w:rsidRPr="006E0A81">
        <w:t xml:space="preserve">, </w:t>
      </w:r>
      <w:r w:rsidRPr="006E0A81">
        <w:rPr>
          <w:i/>
          <w:iCs/>
        </w:rPr>
        <w:t>6</w:t>
      </w:r>
      <w:r w:rsidRPr="006E0A81">
        <w:t>(4), 2201–2231. https://doi.org/10.3390/make6040109</w:t>
      </w:r>
    </w:p>
    <w:p w14:paraId="0F6F7FD8" w14:textId="77777777" w:rsidR="006E0A81" w:rsidRPr="006E0A81" w:rsidRDefault="006E0A81" w:rsidP="006E0A81">
      <w:pPr>
        <w:pStyle w:val="Daftarpustaka"/>
      </w:pPr>
      <w:r w:rsidRPr="006E0A81">
        <w:t xml:space="preserve">Mehta, N. K., Prasad, S. S., Saurav, S., Saini, R., &amp; Singh, S. (2022). Three-dimensional DenseNet self-attention neural network for automatic detection of student’s engagement. </w:t>
      </w:r>
      <w:r w:rsidRPr="006E0A81">
        <w:rPr>
          <w:i/>
          <w:iCs/>
        </w:rPr>
        <w:t>Applied Intelligence</w:t>
      </w:r>
      <w:r w:rsidRPr="006E0A81">
        <w:t xml:space="preserve">, </w:t>
      </w:r>
      <w:r w:rsidRPr="006E0A81">
        <w:rPr>
          <w:i/>
          <w:iCs/>
        </w:rPr>
        <w:t>52</w:t>
      </w:r>
      <w:r w:rsidRPr="006E0A81">
        <w:t>(12), 13803–13823. https://doi.org/10.1007/s10489-022-03200-4</w:t>
      </w:r>
    </w:p>
    <w:p w14:paraId="43883E76" w14:textId="77777777" w:rsidR="006E0A81" w:rsidRPr="006E0A81" w:rsidRDefault="006E0A81" w:rsidP="006E0A81">
      <w:pPr>
        <w:pStyle w:val="Daftarpustaka"/>
      </w:pPr>
      <w:r w:rsidRPr="006E0A81">
        <w:t xml:space="preserve">Mensah, J. A., Nortey, E. N. N., Ocran, E., Iddi, S., &amp; Asiedu, L. (2024). De-occlusion and recognition of frontal face images: a comparative study of multiple imputation methods. </w:t>
      </w:r>
      <w:r w:rsidRPr="006E0A81">
        <w:rPr>
          <w:i/>
          <w:iCs/>
        </w:rPr>
        <w:t>Journal of Big Data</w:t>
      </w:r>
      <w:r w:rsidRPr="006E0A81">
        <w:t xml:space="preserve">, </w:t>
      </w:r>
      <w:r w:rsidRPr="006E0A81">
        <w:rPr>
          <w:i/>
          <w:iCs/>
        </w:rPr>
        <w:t>11</w:t>
      </w:r>
      <w:r w:rsidRPr="006E0A81">
        <w:t>(1). https://doi.org/10.1186/s40537-024-00925-6</w:t>
      </w:r>
    </w:p>
    <w:p w14:paraId="5CD10929" w14:textId="77777777" w:rsidR="006E0A81" w:rsidRPr="006E0A81" w:rsidRDefault="006E0A81" w:rsidP="006E0A81">
      <w:pPr>
        <w:pStyle w:val="Daftarpustaka"/>
      </w:pPr>
      <w:r w:rsidRPr="006E0A81">
        <w:lastRenderedPageBreak/>
        <w:t xml:space="preserve">Meriem, B., Benlahmar, H., Naji, M. A., Sanaa, E., &amp; Wijdane, K. (2022). Determine the Level of Concentration of Students in Real Time from their Facial Expressions. </w:t>
      </w:r>
      <w:r w:rsidRPr="006E0A81">
        <w:rPr>
          <w:i/>
          <w:iCs/>
        </w:rPr>
        <w:t>International Journal of Advanced Computer Science and Applications</w:t>
      </w:r>
      <w:r w:rsidRPr="006E0A81">
        <w:t xml:space="preserve">, </w:t>
      </w:r>
      <w:r w:rsidRPr="006E0A81">
        <w:rPr>
          <w:i/>
          <w:iCs/>
        </w:rPr>
        <w:t>13</w:t>
      </w:r>
      <w:r w:rsidRPr="006E0A81">
        <w:t>(1), 159–166. https://doi.org/10.14569/IJACSA.2022.0130119</w:t>
      </w:r>
    </w:p>
    <w:p w14:paraId="5A5950FF" w14:textId="77777777" w:rsidR="006E0A81" w:rsidRPr="006E0A81" w:rsidRDefault="006E0A81" w:rsidP="006E0A81">
      <w:pPr>
        <w:pStyle w:val="Daftarpustaka"/>
      </w:pPr>
      <w:r w:rsidRPr="006E0A81">
        <w:t xml:space="preserve">Moise, G., Dragomir, E. G., Șchiopu, D., &amp; Iancu, L. A. (2024). Towards Integrating Automatic Emotion Recognition in Education: A Deep Learning Model Based on 5 EEG Channels. </w:t>
      </w:r>
      <w:r w:rsidRPr="006E0A81">
        <w:rPr>
          <w:i/>
          <w:iCs/>
        </w:rPr>
        <w:t>International Journal of Computational Intelligence Systems</w:t>
      </w:r>
      <w:r w:rsidRPr="006E0A81">
        <w:t xml:space="preserve">, </w:t>
      </w:r>
      <w:r w:rsidRPr="006E0A81">
        <w:rPr>
          <w:i/>
          <w:iCs/>
        </w:rPr>
        <w:t>17</w:t>
      </w:r>
      <w:r w:rsidRPr="006E0A81">
        <w:t>(1). https://doi.org/10.1007/s44196-024-00638-x</w:t>
      </w:r>
    </w:p>
    <w:p w14:paraId="2F851E14" w14:textId="77777777" w:rsidR="006E0A81" w:rsidRPr="006E0A81" w:rsidRDefault="006E0A81" w:rsidP="006E0A81">
      <w:pPr>
        <w:pStyle w:val="Daftarpustaka"/>
      </w:pPr>
      <w:r w:rsidRPr="006E0A81">
        <w:t xml:space="preserve">Morar, A., Moldoveanu, F., Moldoveanu, A., &amp; Oana Balan, V. A. (2017). GPU accelerated 2D and 3D image processing. </w:t>
      </w:r>
      <w:r w:rsidRPr="006E0A81">
        <w:rPr>
          <w:i/>
          <w:iCs/>
        </w:rPr>
        <w:t>Proceedings of the 2017 Federated Conference on Computer Science and Information Systems, FedCSIS 2017</w:t>
      </w:r>
      <w:r w:rsidRPr="006E0A81">
        <w:t xml:space="preserve">, </w:t>
      </w:r>
      <w:r w:rsidRPr="006E0A81">
        <w:rPr>
          <w:i/>
          <w:iCs/>
        </w:rPr>
        <w:t>11</w:t>
      </w:r>
      <w:r w:rsidRPr="006E0A81">
        <w:t>, 653–656. https://doi.org/10.15439/2017F265</w:t>
      </w:r>
    </w:p>
    <w:p w14:paraId="20DFBE22" w14:textId="77777777" w:rsidR="006E0A81" w:rsidRPr="006E0A81" w:rsidRDefault="006E0A81" w:rsidP="006E0A81">
      <w:pPr>
        <w:pStyle w:val="Daftarpustaka"/>
      </w:pPr>
      <w:r w:rsidRPr="006E0A81">
        <w:t xml:space="preserve">Ngo, D., Nguyen, A., Dang, B., &amp; Ngo, H. (2024). Facial Expression Recognition for Examining Emotional Regulation in Synchronous Online Collaborative Learning. </w:t>
      </w:r>
      <w:r w:rsidRPr="006E0A81">
        <w:rPr>
          <w:i/>
          <w:iCs/>
        </w:rPr>
        <w:t>International Journal of Artificial Intelligence in Education</w:t>
      </w:r>
      <w:r w:rsidRPr="006E0A81">
        <w:t xml:space="preserve">, </w:t>
      </w:r>
      <w:r w:rsidRPr="006E0A81">
        <w:rPr>
          <w:i/>
          <w:iCs/>
        </w:rPr>
        <w:t>34</w:t>
      </w:r>
      <w:r w:rsidRPr="006E0A81">
        <w:t>(3), 650–669. https://doi.org/10.1007/s40593-023-00378-7</w:t>
      </w:r>
    </w:p>
    <w:p w14:paraId="428DE229" w14:textId="77777777" w:rsidR="006E0A81" w:rsidRPr="006E0A81" w:rsidRDefault="006E0A81" w:rsidP="006E0A81">
      <w:pPr>
        <w:pStyle w:val="Daftarpustaka"/>
      </w:pPr>
      <w:r w:rsidRPr="006E0A81">
        <w:t xml:space="preserve">Orosoo, M., Rajkumari, Y., Ramesh, K., Fatma, G., Nagabhaskar, M., Gopi, A., &amp; Rengarajan, M. (2024). Enhancing English Learning Environments Through Real-Time Emotion Detection and Sentiment Analysis. </w:t>
      </w:r>
      <w:r w:rsidRPr="006E0A81">
        <w:rPr>
          <w:i/>
          <w:iCs/>
        </w:rPr>
        <w:t>International Journal of Advanced Computer Science and Applications</w:t>
      </w:r>
      <w:r w:rsidRPr="006E0A81">
        <w:t xml:space="preserve">, </w:t>
      </w:r>
      <w:r w:rsidRPr="006E0A81">
        <w:rPr>
          <w:i/>
          <w:iCs/>
        </w:rPr>
        <w:t>15</w:t>
      </w:r>
      <w:r w:rsidRPr="006E0A81">
        <w:t>(7), 875–889. https://doi.org/10.14569/IJACSA.2024.0150787</w:t>
      </w:r>
    </w:p>
    <w:p w14:paraId="582A277E" w14:textId="77777777" w:rsidR="006E0A81" w:rsidRPr="006E0A81" w:rsidRDefault="006E0A81" w:rsidP="006E0A81">
      <w:pPr>
        <w:pStyle w:val="Daftarpustaka"/>
      </w:pPr>
      <w:r w:rsidRPr="006E0A81">
        <w:t xml:space="preserve">Pan, T., Ye, Y., Zhang, Y., Xiao, K., &amp; Cai, H. (2024). Online multi-hypergraph fusion learning for cross-subject emotion recognition. </w:t>
      </w:r>
      <w:r w:rsidRPr="006E0A81">
        <w:rPr>
          <w:i/>
          <w:iCs/>
        </w:rPr>
        <w:t>Information Fusion</w:t>
      </w:r>
      <w:r w:rsidRPr="006E0A81">
        <w:t xml:space="preserve">, </w:t>
      </w:r>
      <w:r w:rsidRPr="006E0A81">
        <w:rPr>
          <w:i/>
          <w:iCs/>
        </w:rPr>
        <w:t>108</w:t>
      </w:r>
      <w:r w:rsidRPr="006E0A81">
        <w:t>(February), 102338. https://doi.org/10.1016/j.inffus.2024.102338</w:t>
      </w:r>
    </w:p>
    <w:p w14:paraId="6439FC7D" w14:textId="77777777" w:rsidR="006E0A81" w:rsidRPr="006E0A81" w:rsidRDefault="006E0A81" w:rsidP="006E0A81">
      <w:pPr>
        <w:pStyle w:val="Daftarpustaka"/>
      </w:pPr>
      <w:r w:rsidRPr="006E0A81">
        <w:t xml:space="preserve">Pascual, A. M., Valverde, E. C., Kim, J. I., Jeong, J. W., Jung, Y., Kim, S. H., &amp; Lim, W. (2022). Light-FER: A Lightweight Facial Emotion Recognition System on Edge Devices. </w:t>
      </w:r>
      <w:r w:rsidRPr="006E0A81">
        <w:rPr>
          <w:i/>
          <w:iCs/>
        </w:rPr>
        <w:t>Sensors</w:t>
      </w:r>
      <w:r w:rsidRPr="006E0A81">
        <w:t xml:space="preserve">, </w:t>
      </w:r>
      <w:r w:rsidRPr="006E0A81">
        <w:rPr>
          <w:i/>
          <w:iCs/>
        </w:rPr>
        <w:t>22</w:t>
      </w:r>
      <w:r w:rsidRPr="006E0A81">
        <w:t>(23), 1–9. https://doi.org/10.3390/s22239524</w:t>
      </w:r>
    </w:p>
    <w:p w14:paraId="1F9840F2" w14:textId="77777777" w:rsidR="006E0A81" w:rsidRPr="006E0A81" w:rsidRDefault="006E0A81" w:rsidP="006E0A81">
      <w:pPr>
        <w:pStyle w:val="Daftarpustaka"/>
      </w:pPr>
      <w:r w:rsidRPr="006E0A81">
        <w:t xml:space="preserve">Peterson, A. T. (2023). Asynchrony and promotive interaction in online cooperative learning. </w:t>
      </w:r>
      <w:r w:rsidRPr="006E0A81">
        <w:rPr>
          <w:i/>
          <w:iCs/>
        </w:rPr>
        <w:t>International Journal of Educational Research Open</w:t>
      </w:r>
      <w:r w:rsidRPr="006E0A81">
        <w:t xml:space="preserve">, </w:t>
      </w:r>
      <w:r w:rsidRPr="006E0A81">
        <w:rPr>
          <w:i/>
          <w:iCs/>
        </w:rPr>
        <w:t>5</w:t>
      </w:r>
      <w:r w:rsidRPr="006E0A81">
        <w:t>(September), 100300. https://doi.org/10.1016/j.ijedro.2023.100300</w:t>
      </w:r>
    </w:p>
    <w:p w14:paraId="2F004F38" w14:textId="77777777" w:rsidR="006E0A81" w:rsidRPr="006E0A81" w:rsidRDefault="006E0A81" w:rsidP="006E0A81">
      <w:pPr>
        <w:pStyle w:val="Daftarpustaka"/>
      </w:pPr>
      <w:r w:rsidRPr="006E0A81">
        <w:t xml:space="preserve">Pordoy, J., Farman, H., Dicheva, N., Anwar, A., Nasralla, M. M., Khilji, N., &amp; Rehman, I. U. (2024). Multi-Frame Transfer Learning Framework for Facial Emotion Recognition in e-Learning Contexts. </w:t>
      </w:r>
      <w:r w:rsidRPr="006E0A81">
        <w:rPr>
          <w:i/>
          <w:iCs/>
        </w:rPr>
        <w:t>IEEE Access</w:t>
      </w:r>
      <w:r w:rsidRPr="006E0A81">
        <w:t xml:space="preserve">, </w:t>
      </w:r>
      <w:r w:rsidRPr="006E0A81">
        <w:rPr>
          <w:i/>
          <w:iCs/>
        </w:rPr>
        <w:t>12</w:t>
      </w:r>
      <w:r w:rsidRPr="006E0A81">
        <w:t>(October), 151360–151381. https://doi.org/10.1109/ACCESS.2024.3478072</w:t>
      </w:r>
    </w:p>
    <w:p w14:paraId="39EBDFE0" w14:textId="77777777" w:rsidR="006E0A81" w:rsidRPr="006E0A81" w:rsidRDefault="006E0A81" w:rsidP="006E0A81">
      <w:pPr>
        <w:pStyle w:val="Daftarpustaka"/>
      </w:pPr>
      <w:r w:rsidRPr="006E0A81">
        <w:t xml:space="preserve">Poux, D., Allaert, B., Ihaddadene, N., Bilasco, I. M., Djeraba, C., &amp; Bennamoun, M. (2022). Dynamic Facial Expression Recognition under Partial Occlusion with Optical Flow Reconstruction. </w:t>
      </w:r>
      <w:r w:rsidRPr="006E0A81">
        <w:rPr>
          <w:i/>
          <w:iCs/>
        </w:rPr>
        <w:t>IEEE Transactions on Image Processing</w:t>
      </w:r>
      <w:r w:rsidRPr="006E0A81">
        <w:t xml:space="preserve">, </w:t>
      </w:r>
      <w:r w:rsidRPr="006E0A81">
        <w:rPr>
          <w:i/>
          <w:iCs/>
        </w:rPr>
        <w:t>31</w:t>
      </w:r>
      <w:r w:rsidRPr="006E0A81">
        <w:t>, 446–457. https://doi.org/10.1109/TIP.2021.3129120</w:t>
      </w:r>
    </w:p>
    <w:p w14:paraId="28F8679F" w14:textId="77777777" w:rsidR="006E0A81" w:rsidRPr="006E0A81" w:rsidRDefault="006E0A81" w:rsidP="006E0A81">
      <w:pPr>
        <w:pStyle w:val="Daftarpustaka"/>
      </w:pPr>
      <w:r w:rsidRPr="006E0A81">
        <w:t xml:space="preserve">Pu, M., Chong, C. Y., &amp; Lim, M. K. (2023). Robustness Evaluation in Hand Pose Estimation Models using Metamorphic Testing. </w:t>
      </w:r>
      <w:r w:rsidRPr="006E0A81">
        <w:rPr>
          <w:i/>
          <w:iCs/>
        </w:rPr>
        <w:t>2023 IEEE/ACM 8th International Workshop on Metamorphic Testing (MET)</w:t>
      </w:r>
      <w:r w:rsidRPr="006E0A81">
        <w:t>, 31–38. https://doi.org/10.1109/MET59151.2023.00012</w:t>
      </w:r>
    </w:p>
    <w:p w14:paraId="5CAC1108" w14:textId="77777777" w:rsidR="006E0A81" w:rsidRPr="006E0A81" w:rsidRDefault="006E0A81" w:rsidP="006E0A81">
      <w:pPr>
        <w:pStyle w:val="Daftarpustaka"/>
      </w:pPr>
      <w:r w:rsidRPr="006E0A81">
        <w:t xml:space="preserve">Qu, Z., Shang, X., Xia, S. F., Yi, T. M., &amp; Zhou, D. Y. (2022). A method of single-shot target detection with multi-scale feature fusion and feature </w:t>
      </w:r>
      <w:r w:rsidRPr="006E0A81">
        <w:lastRenderedPageBreak/>
        <w:t xml:space="preserve">enhancement. </w:t>
      </w:r>
      <w:r w:rsidRPr="006E0A81">
        <w:rPr>
          <w:i/>
          <w:iCs/>
        </w:rPr>
        <w:t>IET Image Processing</w:t>
      </w:r>
      <w:r w:rsidRPr="006E0A81">
        <w:t xml:space="preserve">, </w:t>
      </w:r>
      <w:r w:rsidRPr="006E0A81">
        <w:rPr>
          <w:i/>
          <w:iCs/>
        </w:rPr>
        <w:t>16</w:t>
      </w:r>
      <w:r w:rsidRPr="006E0A81">
        <w:t>(6), 1752–1763. https://doi.org/10.1049/ipr2.12445</w:t>
      </w:r>
    </w:p>
    <w:p w14:paraId="50164AAE" w14:textId="77777777" w:rsidR="006E0A81" w:rsidRPr="006E0A81" w:rsidRDefault="006E0A81" w:rsidP="006E0A81">
      <w:pPr>
        <w:pStyle w:val="Daftarpustaka"/>
      </w:pPr>
      <w:r w:rsidRPr="006E0A81">
        <w:t xml:space="preserve">Rathod, M., Dalvi, C., Kaur, K., Patil, S., Gite, S., Kamat, P., Kotecha, K., Abraham, A., &amp; Gabralla, L. A. (2022). Kids’ Emotion Recognition Using Various Deep-Learning Models with Explainable AI. </w:t>
      </w:r>
      <w:r w:rsidRPr="006E0A81">
        <w:rPr>
          <w:i/>
          <w:iCs/>
        </w:rPr>
        <w:t>Sensors</w:t>
      </w:r>
      <w:r w:rsidRPr="006E0A81">
        <w:t xml:space="preserve">, </w:t>
      </w:r>
      <w:r w:rsidRPr="006E0A81">
        <w:rPr>
          <w:i/>
          <w:iCs/>
        </w:rPr>
        <w:t>22</w:t>
      </w:r>
      <w:r w:rsidRPr="006E0A81">
        <w:t>(20). https://doi.org/10.3390/s22208066</w:t>
      </w:r>
    </w:p>
    <w:p w14:paraId="023BC8D6" w14:textId="77777777" w:rsidR="006E0A81" w:rsidRPr="006E0A81" w:rsidRDefault="006E0A81" w:rsidP="006E0A81">
      <w:pPr>
        <w:pStyle w:val="Daftarpustaka"/>
      </w:pPr>
      <w:r w:rsidRPr="006E0A81">
        <w:t xml:space="preserve">Roy, S., Gaur, V., Raza, H., &amp; Jameel, S. (2023). CLEFT: Contextualised Unified Learning of User Engagement in Video Lectures With Feedback. </w:t>
      </w:r>
      <w:r w:rsidRPr="006E0A81">
        <w:rPr>
          <w:i/>
          <w:iCs/>
        </w:rPr>
        <w:t>IEEE Access</w:t>
      </w:r>
      <w:r w:rsidRPr="006E0A81">
        <w:t xml:space="preserve">, </w:t>
      </w:r>
      <w:r w:rsidRPr="006E0A81">
        <w:rPr>
          <w:i/>
          <w:iCs/>
        </w:rPr>
        <w:t>11</w:t>
      </w:r>
      <w:r w:rsidRPr="006E0A81">
        <w:t>(January), 17707–17720. https://doi.org/10.1109/ACCESS.2023.3245982</w:t>
      </w:r>
    </w:p>
    <w:p w14:paraId="4A946221" w14:textId="77777777" w:rsidR="006E0A81" w:rsidRPr="006E0A81" w:rsidRDefault="006E0A81" w:rsidP="006E0A81">
      <w:pPr>
        <w:pStyle w:val="Daftarpustaka"/>
      </w:pPr>
      <w:r w:rsidRPr="006E0A81">
        <w:t xml:space="preserve">Ruan, L., Han, Y., Sun, J., Chen, Q., &amp; Li, J. (2022a). Facial expression recognition in facial occlusion scenarios: A path selection multi-network. </w:t>
      </w:r>
      <w:r w:rsidRPr="006E0A81">
        <w:rPr>
          <w:i/>
          <w:iCs/>
        </w:rPr>
        <w:t>Displays</w:t>
      </w:r>
      <w:r w:rsidRPr="006E0A81">
        <w:t xml:space="preserve">, </w:t>
      </w:r>
      <w:r w:rsidRPr="006E0A81">
        <w:rPr>
          <w:i/>
          <w:iCs/>
        </w:rPr>
        <w:t>74</w:t>
      </w:r>
      <w:r w:rsidRPr="006E0A81">
        <w:t>(June), 102245. https://doi.org/10.1016/j.displa.2022.102245</w:t>
      </w:r>
    </w:p>
    <w:p w14:paraId="39856229" w14:textId="77777777" w:rsidR="006E0A81" w:rsidRPr="006E0A81" w:rsidRDefault="006E0A81" w:rsidP="006E0A81">
      <w:pPr>
        <w:pStyle w:val="Daftarpustaka"/>
      </w:pPr>
      <w:r w:rsidRPr="006E0A81">
        <w:t xml:space="preserve">Ruan, L., Han, Y., Sun, J., Chen, Q., &amp; Li, J. (2022b). Facial expression recognition in facial occlusion scenarios: A path selection multi-network. </w:t>
      </w:r>
      <w:r w:rsidRPr="006E0A81">
        <w:rPr>
          <w:i/>
          <w:iCs/>
        </w:rPr>
        <w:t>Displays</w:t>
      </w:r>
      <w:r w:rsidRPr="006E0A81">
        <w:t xml:space="preserve">, </w:t>
      </w:r>
      <w:r w:rsidRPr="006E0A81">
        <w:rPr>
          <w:i/>
          <w:iCs/>
        </w:rPr>
        <w:t>74</w:t>
      </w:r>
      <w:r w:rsidRPr="006E0A81">
        <w:t>, 102245. https://doi.org/10.1016/j.displa.2022.102245</w:t>
      </w:r>
    </w:p>
    <w:p w14:paraId="4D138507" w14:textId="77777777" w:rsidR="006E0A81" w:rsidRPr="006E0A81" w:rsidRDefault="006E0A81" w:rsidP="006E0A81">
      <w:pPr>
        <w:pStyle w:val="Daftarpustaka"/>
      </w:pPr>
      <w:r w:rsidRPr="006E0A81">
        <w:t xml:space="preserve">Sassi, A., Jaafar, W., Cherif, S., Abderrazak, J. Ben, &amp; Yanikomeroglu, H. (2023). Video Traffic Analysis for Real-Time Emotion Recognition and Visualization in Online Learning. </w:t>
      </w:r>
      <w:r w:rsidRPr="006E0A81">
        <w:rPr>
          <w:i/>
          <w:iCs/>
        </w:rPr>
        <w:t>IEEE Access</w:t>
      </w:r>
      <w:r w:rsidRPr="006E0A81">
        <w:t xml:space="preserve">, </w:t>
      </w:r>
      <w:r w:rsidRPr="006E0A81">
        <w:rPr>
          <w:i/>
          <w:iCs/>
        </w:rPr>
        <w:t>11</w:t>
      </w:r>
      <w:r w:rsidRPr="006E0A81">
        <w:t>(July), 99376–99386. https://doi.org/10.1109/ACCESS.2023.3313973</w:t>
      </w:r>
    </w:p>
    <w:p w14:paraId="00E337FC" w14:textId="77777777" w:rsidR="006E0A81" w:rsidRPr="006E0A81" w:rsidRDefault="006E0A81" w:rsidP="006E0A81">
      <w:pPr>
        <w:pStyle w:val="Daftarpustaka"/>
      </w:pPr>
      <w:r w:rsidRPr="006E0A81">
        <w:t xml:space="preserve">Shi, L. (2024). The Integration of Advanced AI-Enabled Emotion Detection and Adaptive Learning Systems for Improved Emotional Regulation. </w:t>
      </w:r>
      <w:r w:rsidRPr="006E0A81">
        <w:rPr>
          <w:i/>
          <w:iCs/>
        </w:rPr>
        <w:t>Journal of Educational Computing Research</w:t>
      </w:r>
      <w:r w:rsidRPr="006E0A81">
        <w:t xml:space="preserve">, </w:t>
      </w:r>
      <w:r w:rsidRPr="006E0A81">
        <w:rPr>
          <w:i/>
          <w:iCs/>
        </w:rPr>
        <w:t>63</w:t>
      </w:r>
      <w:r w:rsidRPr="006E0A81">
        <w:t>(1), 173–201. https://doi.org/10.1177/07356331241296890</w:t>
      </w:r>
    </w:p>
    <w:p w14:paraId="27E77B3E" w14:textId="77777777" w:rsidR="006E0A81" w:rsidRPr="006E0A81" w:rsidRDefault="006E0A81" w:rsidP="006E0A81">
      <w:pPr>
        <w:pStyle w:val="Daftarpustaka"/>
      </w:pPr>
      <w:r w:rsidRPr="006E0A81">
        <w:t xml:space="preserve">Shobana, B. T., &amp; Kumar, G. A. S. (2021). I-Quiz: An Intelligent Assessment Tool for Non-Verbal Behaviour Detection. </w:t>
      </w:r>
      <w:r w:rsidRPr="006E0A81">
        <w:rPr>
          <w:i/>
          <w:iCs/>
        </w:rPr>
        <w:t>Computer Systems Science and Engineering</w:t>
      </w:r>
      <w:r w:rsidRPr="006E0A81">
        <w:t xml:space="preserve">, </w:t>
      </w:r>
      <w:r w:rsidRPr="006E0A81">
        <w:rPr>
          <w:i/>
          <w:iCs/>
        </w:rPr>
        <w:t>40</w:t>
      </w:r>
      <w:r w:rsidRPr="006E0A81">
        <w:t>(3), 1007–1021. https://doi.org/10.32604/CSSE.2022.019523</w:t>
      </w:r>
    </w:p>
    <w:p w14:paraId="766FB1F1" w14:textId="77777777" w:rsidR="006E0A81" w:rsidRPr="006E0A81" w:rsidRDefault="006E0A81" w:rsidP="006E0A81">
      <w:pPr>
        <w:pStyle w:val="Daftarpustaka"/>
      </w:pPr>
      <w:r w:rsidRPr="006E0A81">
        <w:t xml:space="preserve">Sowjanya, U. L., &amp; Krithiga, R. (2024). Decoding Student Emotions: An Advanced CNN Approach for Behavior Analysis Application Using Uniform Local Binary Pattern. </w:t>
      </w:r>
      <w:r w:rsidRPr="006E0A81">
        <w:rPr>
          <w:i/>
          <w:iCs/>
        </w:rPr>
        <w:t>IEEE Access</w:t>
      </w:r>
      <w:r w:rsidRPr="006E0A81">
        <w:t xml:space="preserve">, </w:t>
      </w:r>
      <w:r w:rsidRPr="006E0A81">
        <w:rPr>
          <w:i/>
          <w:iCs/>
        </w:rPr>
        <w:t>12</w:t>
      </w:r>
      <w:r w:rsidRPr="006E0A81">
        <w:t>(August), 106273–106284. https://doi.org/10.1109/ACCESS.2024.3436531</w:t>
      </w:r>
    </w:p>
    <w:p w14:paraId="360A6DA4" w14:textId="77777777" w:rsidR="006E0A81" w:rsidRPr="006E0A81" w:rsidRDefault="006E0A81" w:rsidP="006E0A81">
      <w:pPr>
        <w:pStyle w:val="Daftarpustaka"/>
      </w:pPr>
      <w:r w:rsidRPr="006E0A81">
        <w:t xml:space="preserve">Sukumaran, A., &amp; Manoharan, A. (2024). Multimodal Engagement Recognition From Image Traits Using Deep Learning Techniques. </w:t>
      </w:r>
      <w:r w:rsidRPr="006E0A81">
        <w:rPr>
          <w:i/>
          <w:iCs/>
        </w:rPr>
        <w:t>IEEE Access</w:t>
      </w:r>
      <w:r w:rsidRPr="006E0A81">
        <w:t xml:space="preserve">, </w:t>
      </w:r>
      <w:r w:rsidRPr="006E0A81">
        <w:rPr>
          <w:i/>
          <w:iCs/>
        </w:rPr>
        <w:t>12</w:t>
      </w:r>
      <w:r w:rsidRPr="006E0A81">
        <w:t>(December 2023), 25228–25244. https://doi.org/10.1109/ACCESS.2024.3353053</w:t>
      </w:r>
    </w:p>
    <w:p w14:paraId="491CEAD8" w14:textId="77777777" w:rsidR="006E0A81" w:rsidRPr="006E0A81" w:rsidRDefault="006E0A81" w:rsidP="006E0A81">
      <w:pPr>
        <w:pStyle w:val="Daftarpustaka"/>
      </w:pPr>
      <w:r w:rsidRPr="006E0A81">
        <w:t xml:space="preserve">Taigman, Y., Yang, M., Ranzato, M., &amp; Wolf, L. (2014). DeepFace: Closing the gap to human-level performance in face verification. </w:t>
      </w:r>
      <w:r w:rsidRPr="006E0A81">
        <w:rPr>
          <w:i/>
          <w:iCs/>
        </w:rPr>
        <w:t>Proceedings of the IEEE Computer Society Conference on Computer Vision and Pattern Recognition</w:t>
      </w:r>
      <w:r w:rsidRPr="006E0A81">
        <w:t>, 1701–1708. https://doi.org/10.1109/CVPR.2014.220</w:t>
      </w:r>
    </w:p>
    <w:p w14:paraId="756A3822" w14:textId="77777777" w:rsidR="006E0A81" w:rsidRPr="006E0A81" w:rsidRDefault="006E0A81" w:rsidP="006E0A81">
      <w:pPr>
        <w:pStyle w:val="Daftarpustaka"/>
      </w:pPr>
      <w:r w:rsidRPr="006E0A81">
        <w:t xml:space="preserve">Tanko, D., Dogan, S., Burak Demir, F., Baygin, M., Engin Sahin, S., &amp; Tuncer, T. (2022). Shoelace pattern-based speech emotion recognition of the lecturers in distance education: ShoePat23. </w:t>
      </w:r>
      <w:r w:rsidRPr="006E0A81">
        <w:rPr>
          <w:i/>
          <w:iCs/>
        </w:rPr>
        <w:t>Applied Acoustics</w:t>
      </w:r>
      <w:r w:rsidRPr="006E0A81">
        <w:t xml:space="preserve">, </w:t>
      </w:r>
      <w:r w:rsidRPr="006E0A81">
        <w:rPr>
          <w:i/>
          <w:iCs/>
        </w:rPr>
        <w:t>190</w:t>
      </w:r>
      <w:r w:rsidRPr="006E0A81">
        <w:t>, 108637. https://doi.org/10.1016/j.apacoust.2022.108637</w:t>
      </w:r>
    </w:p>
    <w:p w14:paraId="06F85E20" w14:textId="77777777" w:rsidR="006E0A81" w:rsidRPr="006E0A81" w:rsidRDefault="006E0A81" w:rsidP="006E0A81">
      <w:pPr>
        <w:pStyle w:val="Daftarpustaka"/>
      </w:pPr>
      <w:r w:rsidRPr="006E0A81">
        <w:t xml:space="preserve">Tao, X., Shannon-Honson, A., Delaney, P., Li, L., Dann, C., Li, Y., &amp; Xie, H. (2022). Data Analytics on Online Student Engagement Data for Academic Performance Modeling. </w:t>
      </w:r>
      <w:r w:rsidRPr="006E0A81">
        <w:rPr>
          <w:i/>
          <w:iCs/>
        </w:rPr>
        <w:t>IEEE Access</w:t>
      </w:r>
      <w:r w:rsidRPr="006E0A81">
        <w:t xml:space="preserve">, </w:t>
      </w:r>
      <w:r w:rsidRPr="006E0A81">
        <w:rPr>
          <w:i/>
          <w:iCs/>
        </w:rPr>
        <w:t>10</w:t>
      </w:r>
      <w:r w:rsidRPr="006E0A81">
        <w:t>(October), 103176–103186. https://doi.org/10.1109/ACCESS.2022.3208953</w:t>
      </w:r>
    </w:p>
    <w:p w14:paraId="013FA927" w14:textId="77777777" w:rsidR="006E0A81" w:rsidRPr="006E0A81" w:rsidRDefault="006E0A81" w:rsidP="006E0A81">
      <w:pPr>
        <w:pStyle w:val="Daftarpustaka"/>
      </w:pPr>
      <w:r w:rsidRPr="006E0A81">
        <w:lastRenderedPageBreak/>
        <w:t xml:space="preserve">Tariyal, S., Chauhan, R., Bijalwan, Y., Rawat, R., &amp; Gupta, R. (2024). A comparitive study of MTCNN, Viola-Jones, SSD and YOLO face detection algorithms. </w:t>
      </w:r>
      <w:r w:rsidRPr="006E0A81">
        <w:rPr>
          <w:i/>
          <w:iCs/>
        </w:rPr>
        <w:t>2024 International Conference on Intelligent and Innovative Technologies in Computing, Electrical and Electronics (IITCEE)</w:t>
      </w:r>
      <w:r w:rsidRPr="006E0A81">
        <w:t>, 1–7. https://doi.org/10.1109/IITCEE59897.2024.10467445</w:t>
      </w:r>
    </w:p>
    <w:p w14:paraId="0248E123" w14:textId="77777777" w:rsidR="006E0A81" w:rsidRPr="006E0A81" w:rsidRDefault="006E0A81" w:rsidP="006E0A81">
      <w:pPr>
        <w:pStyle w:val="Daftarpustaka"/>
      </w:pPr>
      <w:r w:rsidRPr="006E0A81">
        <w:t xml:space="preserve">Tian, X., Nunes, B. P., Liu, Y., &amp; Manrique, R. (2024). Predicting Student Engagement Using Sequential Ensemble Model. </w:t>
      </w:r>
      <w:r w:rsidRPr="006E0A81">
        <w:rPr>
          <w:i/>
          <w:iCs/>
        </w:rPr>
        <w:t>IEEE Transactions on Learning Technologies</w:t>
      </w:r>
      <w:r w:rsidRPr="006E0A81">
        <w:t xml:space="preserve">, </w:t>
      </w:r>
      <w:r w:rsidRPr="006E0A81">
        <w:rPr>
          <w:i/>
          <w:iCs/>
        </w:rPr>
        <w:t>17</w:t>
      </w:r>
      <w:r w:rsidRPr="006E0A81">
        <w:t>, 939–950. https://doi.org/10.1109/TLT.2023.3342860</w:t>
      </w:r>
    </w:p>
    <w:p w14:paraId="40F1B663" w14:textId="77777777" w:rsidR="006E0A81" w:rsidRPr="006E0A81" w:rsidRDefault="006E0A81" w:rsidP="006E0A81">
      <w:pPr>
        <w:pStyle w:val="Daftarpustaka"/>
      </w:pPr>
      <w:r w:rsidRPr="006E0A81">
        <w:t xml:space="preserve">Trabelsi, Z., Alnajjar, F., Parambil, M. M. A., Gochoo, M., &amp; Ali, L. (2023). Real-Time Attention Monitoring System for Classroom: A Deep Learning Approach for Student’s Behavior Recognition. </w:t>
      </w:r>
      <w:r w:rsidRPr="006E0A81">
        <w:rPr>
          <w:i/>
          <w:iCs/>
        </w:rPr>
        <w:t>Big Data and Cognitive Computing</w:t>
      </w:r>
      <w:r w:rsidRPr="006E0A81">
        <w:t xml:space="preserve">, </w:t>
      </w:r>
      <w:r w:rsidRPr="006E0A81">
        <w:rPr>
          <w:i/>
          <w:iCs/>
        </w:rPr>
        <w:t>7</w:t>
      </w:r>
      <w:r w:rsidRPr="006E0A81">
        <w:t>(1), 1–17. https://doi.org/10.3390/bdcc7010048</w:t>
      </w:r>
    </w:p>
    <w:p w14:paraId="13EEBB8F" w14:textId="77777777" w:rsidR="006E0A81" w:rsidRPr="006E0A81" w:rsidRDefault="006E0A81" w:rsidP="006E0A81">
      <w:pPr>
        <w:pStyle w:val="Daftarpustaka"/>
      </w:pPr>
      <w:r w:rsidRPr="006E0A81">
        <w:t xml:space="preserve">Tran, T. P., &amp; Meacheam, D. (2020). Enhancing Learners’ Experience through Extending Learning Systems. </w:t>
      </w:r>
      <w:r w:rsidRPr="006E0A81">
        <w:rPr>
          <w:i/>
          <w:iCs/>
        </w:rPr>
        <w:t>IEEE Transactions on Learning Technologies</w:t>
      </w:r>
      <w:r w:rsidRPr="006E0A81">
        <w:t xml:space="preserve">, </w:t>
      </w:r>
      <w:r w:rsidRPr="006E0A81">
        <w:rPr>
          <w:i/>
          <w:iCs/>
        </w:rPr>
        <w:t>13</w:t>
      </w:r>
      <w:r w:rsidRPr="006E0A81">
        <w:t>(3), 540–551. https://doi.org/10.1109/TLT.2020.2989333</w:t>
      </w:r>
    </w:p>
    <w:p w14:paraId="489E2208" w14:textId="77777777" w:rsidR="006E0A81" w:rsidRPr="006E0A81" w:rsidRDefault="006E0A81" w:rsidP="006E0A81">
      <w:pPr>
        <w:pStyle w:val="Daftarpustaka"/>
      </w:pPr>
      <w:r w:rsidRPr="006E0A81">
        <w:t xml:space="preserve">Trigka, M., &amp; Dritsas, E. (2025). A Comprehensive Survey of Deep Learning Approaches in Image Processing. </w:t>
      </w:r>
      <w:r w:rsidRPr="006E0A81">
        <w:rPr>
          <w:i/>
          <w:iCs/>
        </w:rPr>
        <w:t>Sensors</w:t>
      </w:r>
      <w:r w:rsidRPr="006E0A81">
        <w:t xml:space="preserve">, </w:t>
      </w:r>
      <w:r w:rsidRPr="006E0A81">
        <w:rPr>
          <w:i/>
          <w:iCs/>
        </w:rPr>
        <w:t>25</w:t>
      </w:r>
      <w:r w:rsidRPr="006E0A81">
        <w:t>(2). https://doi.org/10.3390/s25020531</w:t>
      </w:r>
    </w:p>
    <w:p w14:paraId="758C78E0" w14:textId="77777777" w:rsidR="006E0A81" w:rsidRPr="006E0A81" w:rsidRDefault="006E0A81" w:rsidP="006E0A81">
      <w:pPr>
        <w:pStyle w:val="Daftarpustaka"/>
      </w:pPr>
      <w:r w:rsidRPr="006E0A81">
        <w:t xml:space="preserve">Tsai, K. Y., Tsai, Y. W., Lee, Y. C., Ding, J. J., &amp; Chang, R. Y. (2021). Frontalization and adaptive exponential ensemble rule for deep-learning-based facial expression recognition system. </w:t>
      </w:r>
      <w:r w:rsidRPr="006E0A81">
        <w:rPr>
          <w:i/>
          <w:iCs/>
        </w:rPr>
        <w:t>Signal Processing: Image Communication</w:t>
      </w:r>
      <w:r w:rsidRPr="006E0A81">
        <w:t xml:space="preserve">, </w:t>
      </w:r>
      <w:r w:rsidRPr="006E0A81">
        <w:rPr>
          <w:i/>
          <w:iCs/>
        </w:rPr>
        <w:t>96</w:t>
      </w:r>
      <w:r w:rsidRPr="006E0A81">
        <w:t>(April), 116321. https://doi.org/10.1016/j.image.2021.116321</w:t>
      </w:r>
    </w:p>
    <w:p w14:paraId="29061FC3" w14:textId="77777777" w:rsidR="006E0A81" w:rsidRPr="006E0A81" w:rsidRDefault="006E0A81" w:rsidP="006E0A81">
      <w:pPr>
        <w:pStyle w:val="Daftarpustaka"/>
      </w:pPr>
      <w:r w:rsidRPr="006E0A81">
        <w:t xml:space="preserve">Ülgen Sönmez, Yeşim Varol, A. (2024). In-depth investigation of speech emotion recognition studies from past to present –The importance of emotion recognition from speech signal for AI–. </w:t>
      </w:r>
      <w:r w:rsidRPr="006E0A81">
        <w:rPr>
          <w:i/>
          <w:iCs/>
        </w:rPr>
        <w:t>Intelligent Systems with Applications</w:t>
      </w:r>
      <w:r w:rsidRPr="006E0A81">
        <w:t xml:space="preserve">, </w:t>
      </w:r>
      <w:r w:rsidRPr="006E0A81">
        <w:rPr>
          <w:i/>
          <w:iCs/>
        </w:rPr>
        <w:t>22</w:t>
      </w:r>
      <w:r w:rsidRPr="006E0A81">
        <w:t>(March). https://doi.org/10.1016/j.iswa.2024.200351</w:t>
      </w:r>
    </w:p>
    <w:p w14:paraId="6AFD5560" w14:textId="77777777" w:rsidR="006E0A81" w:rsidRPr="006E0A81" w:rsidRDefault="006E0A81" w:rsidP="006E0A81">
      <w:pPr>
        <w:pStyle w:val="Daftarpustaka"/>
      </w:pPr>
      <w:r w:rsidRPr="006E0A81">
        <w:t xml:space="preserve">Villegas-Ch, W., Garcia-Ortiz, J., &amp; Sanchez-Viteri, S. (2024). Personalization of Learning: Machine Learning Models for Adapting Educational Content to Individual Learning Styles. </w:t>
      </w:r>
      <w:r w:rsidRPr="006E0A81">
        <w:rPr>
          <w:i/>
          <w:iCs/>
        </w:rPr>
        <w:t>IEEE Access</w:t>
      </w:r>
      <w:r w:rsidRPr="006E0A81">
        <w:t xml:space="preserve">, </w:t>
      </w:r>
      <w:r w:rsidRPr="006E0A81">
        <w:rPr>
          <w:i/>
          <w:iCs/>
        </w:rPr>
        <w:t>12</w:t>
      </w:r>
      <w:r w:rsidRPr="006E0A81">
        <w:t>(July), 121114–121130. https://doi.org/10.1109/ACCESS.2024.3452592</w:t>
      </w:r>
    </w:p>
    <w:p w14:paraId="13C14667" w14:textId="77777777" w:rsidR="006E0A81" w:rsidRPr="006E0A81" w:rsidRDefault="006E0A81" w:rsidP="006E0A81">
      <w:pPr>
        <w:pStyle w:val="Daftarpustaka"/>
      </w:pPr>
      <w:r w:rsidRPr="006E0A81">
        <w:t xml:space="preserve">Wang, S. (2021). Online learning behavior analysis based on image emotion recognition. </w:t>
      </w:r>
      <w:r w:rsidRPr="006E0A81">
        <w:rPr>
          <w:i/>
          <w:iCs/>
        </w:rPr>
        <w:t>Traitement du Signal</w:t>
      </w:r>
      <w:r w:rsidRPr="006E0A81">
        <w:t xml:space="preserve">, </w:t>
      </w:r>
      <w:r w:rsidRPr="006E0A81">
        <w:rPr>
          <w:i/>
          <w:iCs/>
        </w:rPr>
        <w:t>38</w:t>
      </w:r>
      <w:r w:rsidRPr="006E0A81">
        <w:t>(3), 865–873. https://doi.org/10.18280/ts.380333</w:t>
      </w:r>
    </w:p>
    <w:p w14:paraId="78B6A113" w14:textId="77777777" w:rsidR="006E0A81" w:rsidRPr="006E0A81" w:rsidRDefault="006E0A81" w:rsidP="006E0A81">
      <w:pPr>
        <w:pStyle w:val="Daftarpustaka"/>
      </w:pPr>
      <w:r w:rsidRPr="006E0A81">
        <w:t xml:space="preserve">Wickline, V. B., Hall, A. S., Lavrisa, R., McCook, K., Woodcock, M., Bani, M., Strepparava, M. G., Russo, S., &amp; Nowicki, S. (2025). Facial occlusion with medical masks: Impacts on emotion recognition rates for emotion types and intensities. </w:t>
      </w:r>
      <w:r w:rsidRPr="006E0A81">
        <w:rPr>
          <w:i/>
          <w:iCs/>
        </w:rPr>
        <w:t>Quarterly Journal of Experimental Psychology</w:t>
      </w:r>
      <w:r w:rsidRPr="006E0A81">
        <w:t>. https://doi.org/10.1177/17470218241308569</w:t>
      </w:r>
    </w:p>
    <w:p w14:paraId="114E56EF" w14:textId="77777777" w:rsidR="006E0A81" w:rsidRPr="006E0A81" w:rsidRDefault="006E0A81" w:rsidP="006E0A81">
      <w:pPr>
        <w:pStyle w:val="Daftarpustaka"/>
      </w:pPr>
      <w:r w:rsidRPr="006E0A81">
        <w:t xml:space="preserve">Xu, Z. (2023). Application of Convolution Neural Network Algorithm in Online Education Emotion Recognition. </w:t>
      </w:r>
      <w:r w:rsidRPr="006E0A81">
        <w:rPr>
          <w:i/>
          <w:iCs/>
        </w:rPr>
        <w:t>International Journal of Web-Based Learning and Teaching Technologies</w:t>
      </w:r>
      <w:r w:rsidRPr="006E0A81">
        <w:t xml:space="preserve">, </w:t>
      </w:r>
      <w:r w:rsidRPr="006E0A81">
        <w:rPr>
          <w:i/>
          <w:iCs/>
        </w:rPr>
        <w:t>18</w:t>
      </w:r>
      <w:r w:rsidRPr="006E0A81">
        <w:t>(2), 1–13. https://doi.org/10.4018/IJWLTT.331077</w:t>
      </w:r>
    </w:p>
    <w:p w14:paraId="0569BA36" w14:textId="77777777" w:rsidR="006E0A81" w:rsidRPr="006E0A81" w:rsidRDefault="006E0A81" w:rsidP="006E0A81">
      <w:pPr>
        <w:pStyle w:val="Daftarpustaka"/>
      </w:pPr>
      <w:r w:rsidRPr="006E0A81">
        <w:t xml:space="preserve">Yu, S., Androsov, A., Yan, H., &amp; Chen, Y. (2024). Bridging computer and education sciences: A systematic review of automated emotion recognition in online learning environments. </w:t>
      </w:r>
      <w:r w:rsidRPr="006E0A81">
        <w:rPr>
          <w:i/>
          <w:iCs/>
        </w:rPr>
        <w:t>Computers and Education</w:t>
      </w:r>
      <w:r w:rsidRPr="006E0A81">
        <w:t xml:space="preserve">, </w:t>
      </w:r>
      <w:r w:rsidRPr="006E0A81">
        <w:rPr>
          <w:i/>
          <w:iCs/>
        </w:rPr>
        <w:t>220</w:t>
      </w:r>
      <w:r w:rsidRPr="006E0A81">
        <w:t>(3663), 105111. https://doi.org/10.1016/j.compedu.2024.105111</w:t>
      </w:r>
    </w:p>
    <w:p w14:paraId="4419639D" w14:textId="77777777" w:rsidR="006E0A81" w:rsidRPr="006E0A81" w:rsidRDefault="006E0A81" w:rsidP="006E0A81">
      <w:pPr>
        <w:pStyle w:val="Daftarpustaka"/>
      </w:pPr>
      <w:r w:rsidRPr="006E0A81">
        <w:lastRenderedPageBreak/>
        <w:t xml:space="preserve">Zaareer, Z., Alhatemi, S. A. A., Alotaibi, A. A., Soliman, A. F., Abdulghani, S. R., Hassan, S., Abouelnaga, H. M., Azaizeh, A., &amp; Jaradat, A. (2024). Investigating the Impact of LMS Quality , Technical Support and Perceived Usefulness on Student Satisfaction in Saudi Universities. </w:t>
      </w:r>
      <w:r w:rsidRPr="006E0A81">
        <w:rPr>
          <w:i/>
          <w:iCs/>
        </w:rPr>
        <w:t>Evolutionary Studies in Imaginative Culture</w:t>
      </w:r>
      <w:r w:rsidRPr="006E0A81">
        <w:t xml:space="preserve">, </w:t>
      </w:r>
      <w:r w:rsidRPr="006E0A81">
        <w:rPr>
          <w:i/>
          <w:iCs/>
        </w:rPr>
        <w:t>8</w:t>
      </w:r>
      <w:r w:rsidRPr="006E0A81">
        <w:t>.</w:t>
      </w:r>
    </w:p>
    <w:p w14:paraId="1D0F4824" w14:textId="77777777" w:rsidR="006E0A81" w:rsidRPr="006E0A81" w:rsidRDefault="006E0A81" w:rsidP="006E0A81">
      <w:pPr>
        <w:pStyle w:val="Daftarpustaka"/>
      </w:pPr>
      <w:r w:rsidRPr="006E0A81">
        <w:t xml:space="preserve">Zeng, H., Shu, X., Wang, Y., Wang, Y., Zhang, L., Pong, T. C., &amp; Qu, H. (2021). EmotionCues: Emotion-Oriented Visual Summarization of Classroom Videos. </w:t>
      </w:r>
      <w:r w:rsidRPr="006E0A81">
        <w:rPr>
          <w:i/>
          <w:iCs/>
        </w:rPr>
        <w:t>IEEE Transactions on Visualization and Computer Graphics</w:t>
      </w:r>
      <w:r w:rsidRPr="006E0A81">
        <w:t xml:space="preserve">, </w:t>
      </w:r>
      <w:r w:rsidRPr="006E0A81">
        <w:rPr>
          <w:i/>
          <w:iCs/>
        </w:rPr>
        <w:t>27</w:t>
      </w:r>
      <w:r w:rsidRPr="006E0A81">
        <w:t>(7), 3168–3181. https://doi.org/10.1109/TVCG.2019.2963659</w:t>
      </w:r>
    </w:p>
    <w:p w14:paraId="6E4F5934" w14:textId="77777777" w:rsidR="006E0A81" w:rsidRPr="006E0A81" w:rsidRDefault="006E0A81" w:rsidP="006E0A81">
      <w:pPr>
        <w:pStyle w:val="Daftarpustaka"/>
      </w:pPr>
      <w:r w:rsidRPr="006E0A81">
        <w:t xml:space="preserve">Zhang, N., Liu, N., Han, J., Wan, K., &amp; Shao, L. (2023). Face De-Occlusion With Deep Cascade Guidance Learning. </w:t>
      </w:r>
      <w:r w:rsidRPr="006E0A81">
        <w:rPr>
          <w:i/>
          <w:iCs/>
        </w:rPr>
        <w:t>IEEE Transactions on Multimedia</w:t>
      </w:r>
      <w:r w:rsidRPr="006E0A81">
        <w:t xml:space="preserve">, </w:t>
      </w:r>
      <w:r w:rsidRPr="006E0A81">
        <w:rPr>
          <w:i/>
          <w:iCs/>
        </w:rPr>
        <w:t>25</w:t>
      </w:r>
      <w:r w:rsidRPr="006E0A81">
        <w:t>, 3217–3229. https://doi.org/10.1109/TMM.2022.3157036</w:t>
      </w:r>
    </w:p>
    <w:p w14:paraId="751E0EB5" w14:textId="77777777" w:rsidR="006E0A81" w:rsidRPr="006E0A81" w:rsidRDefault="006E0A81" w:rsidP="006E0A81">
      <w:pPr>
        <w:pStyle w:val="Daftarpustaka"/>
      </w:pPr>
      <w:r w:rsidRPr="006E0A81">
        <w:t xml:space="preserve">Zhang, S., Yang, Y., Chen, C., Zhang, X., Leng, Q., &amp; Zhao, X. (2024). Deep learning-based multimodal emotion recognition from audio, visual, and text modalities: A systematic review of recent advancements and future prospects. </w:t>
      </w:r>
      <w:r w:rsidRPr="006E0A81">
        <w:rPr>
          <w:i/>
          <w:iCs/>
        </w:rPr>
        <w:t>Expert Systems with Applications</w:t>
      </w:r>
      <w:r w:rsidRPr="006E0A81">
        <w:t xml:space="preserve">, </w:t>
      </w:r>
      <w:r w:rsidRPr="006E0A81">
        <w:rPr>
          <w:i/>
          <w:iCs/>
        </w:rPr>
        <w:t>237</w:t>
      </w:r>
      <w:r w:rsidRPr="006E0A81">
        <w:t>(PC), 121692. https://doi.org/10.1016/j.eswa.2023.121692</w:t>
      </w:r>
    </w:p>
    <w:p w14:paraId="1D272879" w14:textId="77777777" w:rsidR="006E0A81" w:rsidRPr="006E0A81" w:rsidRDefault="006E0A81" w:rsidP="006E0A81">
      <w:pPr>
        <w:pStyle w:val="Daftarpustaka"/>
      </w:pPr>
      <w:r w:rsidRPr="006E0A81">
        <w:t xml:space="preserve">Zhang, X., &amp; Qin, X. (2022). Research on Sentiment Analysis Algorithm for Comments on Online Ideological and Political Courses. </w:t>
      </w:r>
      <w:r w:rsidRPr="006E0A81">
        <w:rPr>
          <w:i/>
          <w:iCs/>
        </w:rPr>
        <w:t>International Journal of Advanced Computer Science and Applications</w:t>
      </w:r>
      <w:r w:rsidRPr="006E0A81">
        <w:t xml:space="preserve">, </w:t>
      </w:r>
      <w:r w:rsidRPr="006E0A81">
        <w:rPr>
          <w:i/>
          <w:iCs/>
        </w:rPr>
        <w:t>13</w:t>
      </w:r>
      <w:r w:rsidRPr="006E0A81">
        <w:t>(11), 174–179. https://doi.org/10.14569/IJACSA.2022.0131119</w:t>
      </w:r>
    </w:p>
    <w:p w14:paraId="02486109" w14:textId="77777777" w:rsidR="006E0A81" w:rsidRPr="006E0A81" w:rsidRDefault="006E0A81" w:rsidP="006E0A81">
      <w:pPr>
        <w:pStyle w:val="Daftarpustaka"/>
      </w:pPr>
      <w:r w:rsidRPr="006E0A81">
        <w:t xml:space="preserve">Zhang, X., Zhang, F., &amp; Xu, C. (2022). Joint Expression Synthesis and Representation Learning for Facial Expression Recognition. </w:t>
      </w:r>
      <w:r w:rsidRPr="006E0A81">
        <w:rPr>
          <w:i/>
          <w:iCs/>
        </w:rPr>
        <w:t>IEEE Transactions on Circuits and Systems for Video Technology</w:t>
      </w:r>
      <w:r w:rsidRPr="006E0A81">
        <w:t xml:space="preserve">, </w:t>
      </w:r>
      <w:r w:rsidRPr="006E0A81">
        <w:rPr>
          <w:i/>
          <w:iCs/>
        </w:rPr>
        <w:t>32</w:t>
      </w:r>
      <w:r w:rsidRPr="006E0A81">
        <w:t>(3), 1681–1695. https://doi.org/10.1109/TCSVT.2021.3056098</w:t>
      </w:r>
    </w:p>
    <w:p w14:paraId="2DBF36CA" w14:textId="77777777" w:rsidR="006E0A81" w:rsidRPr="006E0A81" w:rsidRDefault="006E0A81" w:rsidP="006E0A81">
      <w:pPr>
        <w:pStyle w:val="Daftarpustaka"/>
      </w:pPr>
      <w:r w:rsidRPr="006E0A81">
        <w:t xml:space="preserve">Zhu-Zhou, F., Gil-Pita, R., García-Gómez, J., &amp; Rosa-Zurera, M. (2022). Robust Multi-Scenario Speech-Based Emotion Recognition System. </w:t>
      </w:r>
      <w:r w:rsidRPr="006E0A81">
        <w:rPr>
          <w:i/>
          <w:iCs/>
        </w:rPr>
        <w:t>Sensors</w:t>
      </w:r>
      <w:r w:rsidRPr="006E0A81">
        <w:t xml:space="preserve">, </w:t>
      </w:r>
      <w:r w:rsidRPr="006E0A81">
        <w:rPr>
          <w:i/>
          <w:iCs/>
        </w:rPr>
        <w:t>22</w:t>
      </w:r>
      <w:r w:rsidRPr="006E0A81">
        <w:t>(6). https://doi.org/10.3390/s22062343</w:t>
      </w:r>
    </w:p>
    <w:p w14:paraId="1BA5B6C8" w14:textId="77777777" w:rsidR="006E0A81" w:rsidRPr="006E0A81" w:rsidRDefault="006E0A81" w:rsidP="006E0A81">
      <w:pPr>
        <w:pStyle w:val="Daftarpustaka"/>
      </w:pPr>
      <w:r w:rsidRPr="006E0A81">
        <w:t xml:space="preserve">Zhu, C., Wan, X., Xie, S., Li, X., &amp; Gu, Y. (2022). Occlusion-robust Face Alignment using A Viewpoint-invariant Hierarchical Network Architecture. </w:t>
      </w:r>
      <w:r w:rsidRPr="006E0A81">
        <w:rPr>
          <w:i/>
          <w:iCs/>
        </w:rPr>
        <w:t>Proceedings of the IEEE Computer Society Conference on Computer Vision and Pattern Recognition</w:t>
      </w:r>
      <w:r w:rsidRPr="006E0A81">
        <w:t xml:space="preserve">, </w:t>
      </w:r>
      <w:r w:rsidRPr="006E0A81">
        <w:rPr>
          <w:i/>
          <w:iCs/>
        </w:rPr>
        <w:t>2022</w:t>
      </w:r>
      <w:r w:rsidRPr="006E0A81">
        <w:t>-</w:t>
      </w:r>
      <w:r w:rsidRPr="006E0A81">
        <w:rPr>
          <w:i/>
          <w:iCs/>
        </w:rPr>
        <w:t>June</w:t>
      </w:r>
      <w:r w:rsidRPr="006E0A81">
        <w:t>, 11102–11111. https://doi.org/10.1109/CVPR52688.2022.01083</w:t>
      </w:r>
    </w:p>
    <w:p w14:paraId="3F61E781" w14:textId="77777777" w:rsidR="006E0A81" w:rsidRPr="006E0A81" w:rsidRDefault="006E0A81" w:rsidP="006E0A81">
      <w:pPr>
        <w:pStyle w:val="Daftarpustaka"/>
      </w:pPr>
      <w:r w:rsidRPr="006E0A81">
        <w:t xml:space="preserve">Zhu, H., Xu, H., Ma, X., &amp; Bian, M. (2022). Facial Expression Recognition Using Dual Path Feature Fusion and Stacked Attention. </w:t>
      </w:r>
      <w:r w:rsidRPr="006E0A81">
        <w:rPr>
          <w:i/>
          <w:iCs/>
        </w:rPr>
        <w:t>Future Internet</w:t>
      </w:r>
      <w:r w:rsidRPr="006E0A81">
        <w:t xml:space="preserve">, </w:t>
      </w:r>
      <w:r w:rsidRPr="006E0A81">
        <w:rPr>
          <w:i/>
          <w:iCs/>
        </w:rPr>
        <w:t>14</w:t>
      </w:r>
      <w:r w:rsidRPr="006E0A81">
        <w:t>(9). https://doi.org/10.3390/fi14090258</w:t>
      </w:r>
    </w:p>
    <w:p w14:paraId="29FB1954" w14:textId="77777777" w:rsidR="006E0A81" w:rsidRPr="006E0A81" w:rsidRDefault="006E0A81" w:rsidP="006E0A81">
      <w:pPr>
        <w:pStyle w:val="Daftarpustaka"/>
      </w:pPr>
      <w:r w:rsidRPr="006E0A81">
        <w:t xml:space="preserve">Zhu, K., He, X., Lv, Z., Zhang, X., Hao, R., He, X., Wang, J., He, J., Zhang, L., &amp; Mu, Z. (2023). A 3D Occlusion Facial Recognition Network Based on a Multi-Feature Combination Threshold. </w:t>
      </w:r>
      <w:r w:rsidRPr="006E0A81">
        <w:rPr>
          <w:i/>
          <w:iCs/>
        </w:rPr>
        <w:t>Applied Sciences (Switzerland)</w:t>
      </w:r>
      <w:r w:rsidRPr="006E0A81">
        <w:t xml:space="preserve">, </w:t>
      </w:r>
      <w:r w:rsidRPr="006E0A81">
        <w:rPr>
          <w:i/>
          <w:iCs/>
        </w:rPr>
        <w:t>13</w:t>
      </w:r>
      <w:r w:rsidRPr="006E0A81">
        <w:t>(10). https://doi.org/10.3390/app13105950</w:t>
      </w:r>
    </w:p>
    <w:p w14:paraId="49A2AB2A" w14:textId="61692714" w:rsidR="00DF6300" w:rsidRPr="00C62458" w:rsidRDefault="004D268B" w:rsidP="006E0A81">
      <w:pPr>
        <w:pStyle w:val="Daftarpustaka"/>
        <w:rPr>
          <w:lang w:val="en-US"/>
        </w:rPr>
      </w:pPr>
      <w:r>
        <w:rPr>
          <w:lang w:val="en-MY"/>
        </w:rPr>
        <w:fldChar w:fldCharType="end"/>
      </w:r>
      <w:r w:rsidR="00E161B8" w:rsidRPr="005C77E7">
        <w:rPr>
          <w:lang w:val="en-MY"/>
        </w:rPr>
        <w:br w:type="page"/>
      </w:r>
    </w:p>
    <w:p w14:paraId="008D45AD" w14:textId="0EA72A8E" w:rsidR="00DF6300" w:rsidRDefault="00DF6300" w:rsidP="008F59CB">
      <w:pPr>
        <w:pStyle w:val="JudulBab"/>
      </w:pPr>
      <w:bookmarkStart w:id="171" w:name="_Toc442852385"/>
      <w:bookmarkStart w:id="172" w:name="_Toc457203498"/>
      <w:bookmarkStart w:id="173" w:name="_Toc213608335"/>
      <w:r w:rsidRPr="005C77E7">
        <w:lastRenderedPageBreak/>
        <w:t>LAMPIRAN</w:t>
      </w:r>
      <w:bookmarkEnd w:id="171"/>
      <w:bookmarkEnd w:id="172"/>
      <w:bookmarkEnd w:id="173"/>
    </w:p>
    <w:p w14:paraId="3E1841DC" w14:textId="77777777" w:rsidR="00321EAE" w:rsidRPr="005C77E7" w:rsidRDefault="00321EAE" w:rsidP="008F59CB">
      <w:pPr>
        <w:pStyle w:val="JudulBab"/>
      </w:pPr>
    </w:p>
    <w:p w14:paraId="408B8A68" w14:textId="2C4D5DE1" w:rsidR="008A445B" w:rsidRPr="00C129AA" w:rsidRDefault="005663B1" w:rsidP="008A445B">
      <w:pPr>
        <w:pStyle w:val="Lampiran"/>
        <w:numPr>
          <w:ilvl w:val="0"/>
          <w:numId w:val="15"/>
        </w:numPr>
        <w:ind w:left="1418" w:hanging="1418"/>
      </w:pPr>
      <w:bookmarkStart w:id="174" w:name="_Toc213609511"/>
      <w:r w:rsidRPr="005663B1">
        <w:rPr>
          <w:i/>
          <w:iCs/>
        </w:rPr>
        <w:t>Source c</w:t>
      </w:r>
      <w:r w:rsidR="008A445B" w:rsidRPr="005663B1">
        <w:rPr>
          <w:i/>
          <w:iCs/>
        </w:rPr>
        <w:t>ode</w:t>
      </w:r>
      <w:r w:rsidR="008A445B">
        <w:t xml:space="preserve"> fungsi utama metode usulan (</w:t>
      </w:r>
      <w:r w:rsidR="008A445B" w:rsidRPr="008A445B">
        <w:rPr>
          <w:i/>
          <w:iCs/>
        </w:rPr>
        <w:t>Half-Flip 2D</w:t>
      </w:r>
      <w:r w:rsidR="008A445B">
        <w:t>)</w:t>
      </w:r>
      <w:bookmarkEnd w:id="174"/>
      <w:r w:rsidR="008A445B" w:rsidRPr="00C129AA">
        <w:t xml:space="preserve"> </w:t>
      </w:r>
    </w:p>
    <w:p w14:paraId="3996EE03" w14:textId="108F548E" w:rsidR="00D94944" w:rsidRDefault="00D94944" w:rsidP="00D94944">
      <w:pPr>
        <w:pStyle w:val="Lampiran"/>
      </w:pPr>
    </w:p>
    <w:p w14:paraId="07D83DD4"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DB2D20"/>
          <w:sz w:val="16"/>
          <w:szCs w:val="16"/>
        </w:rPr>
        <w:t>def</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E8BBD0"/>
          <w:sz w:val="16"/>
          <w:szCs w:val="16"/>
        </w:rPr>
        <w:t>half_flip</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img</w:t>
      </w:r>
      <w:r w:rsidRPr="00D94944">
        <w:rPr>
          <w:rFonts w:ascii="Courier New" w:eastAsia="Times New Roman" w:hAnsi="Courier New" w:cs="Courier New"/>
          <w:color w:val="3A3432"/>
          <w:sz w:val="16"/>
          <w:szCs w:val="16"/>
        </w:rPr>
        <w:t>):</w:t>
      </w:r>
    </w:p>
    <w:p w14:paraId="0DC892BC"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try</w:t>
      </w:r>
      <w:r w:rsidRPr="00D94944">
        <w:rPr>
          <w:rFonts w:ascii="Courier New" w:eastAsia="Times New Roman" w:hAnsi="Courier New" w:cs="Courier New"/>
          <w:color w:val="3A3432"/>
          <w:sz w:val="16"/>
          <w:szCs w:val="16"/>
        </w:rPr>
        <w:t>:</w:t>
      </w:r>
    </w:p>
    <w:p w14:paraId="62B1E9EC"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images</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img</w:t>
      </w:r>
    </w:p>
    <w:p w14:paraId="5E67E257"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img_h</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img_w</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_</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images</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shape</w:t>
      </w:r>
    </w:p>
    <w:p w14:paraId="52631B1E"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if</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img_h</w:t>
      </w:r>
      <w:r w:rsidRPr="00D94944">
        <w:rPr>
          <w:rFonts w:ascii="Courier New" w:eastAsia="Times New Roman" w:hAnsi="Courier New" w:cs="Courier New"/>
          <w:color w:val="3A3432"/>
          <w:sz w:val="16"/>
          <w:szCs w:val="16"/>
        </w:rPr>
        <w:t xml:space="preserve"> &lt; </w:t>
      </w:r>
      <w:r w:rsidRPr="00D94944">
        <w:rPr>
          <w:rFonts w:ascii="Courier New" w:eastAsia="Times New Roman" w:hAnsi="Courier New" w:cs="Courier New"/>
          <w:color w:val="A16A94"/>
          <w:sz w:val="16"/>
          <w:szCs w:val="16"/>
        </w:rPr>
        <w:t>500</w:t>
      </w:r>
      <w:r w:rsidRPr="00D94944">
        <w:rPr>
          <w:rFonts w:ascii="Courier New" w:eastAsia="Times New Roman" w:hAnsi="Courier New" w:cs="Courier New"/>
          <w:color w:val="3A3432"/>
          <w:sz w:val="16"/>
          <w:szCs w:val="16"/>
        </w:rPr>
        <w:t>:</w:t>
      </w:r>
    </w:p>
    <w:p w14:paraId="3F141CE0"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new_height</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A16A94"/>
          <w:sz w:val="16"/>
          <w:szCs w:val="16"/>
        </w:rPr>
        <w:t>500</w:t>
      </w:r>
    </w:p>
    <w:p w14:paraId="01A48217"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h</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w</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images</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shape</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A16A94"/>
          <w:sz w:val="16"/>
          <w:szCs w:val="16"/>
        </w:rPr>
        <w:t>2</w:t>
      </w:r>
      <w:r w:rsidRPr="00D94944">
        <w:rPr>
          <w:rFonts w:ascii="Courier New" w:eastAsia="Times New Roman" w:hAnsi="Courier New" w:cs="Courier New"/>
          <w:color w:val="3A3432"/>
          <w:sz w:val="16"/>
          <w:szCs w:val="16"/>
        </w:rPr>
        <w:t>]</w:t>
      </w:r>
    </w:p>
    <w:p w14:paraId="1F1F4F20"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aspect_ratio</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w</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h</w:t>
      </w:r>
    </w:p>
    <w:p w14:paraId="0F2B3CE5"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new_width</w:t>
      </w:r>
      <w:r w:rsidRPr="00D94944">
        <w:rPr>
          <w:rFonts w:ascii="Courier New" w:eastAsia="Times New Roman" w:hAnsi="Courier New" w:cs="Courier New"/>
          <w:color w:val="3A3432"/>
          <w:sz w:val="16"/>
          <w:szCs w:val="16"/>
        </w:rPr>
        <w:t xml:space="preserve"> = int(</w:t>
      </w:r>
      <w:r w:rsidRPr="00D94944">
        <w:rPr>
          <w:rFonts w:ascii="Courier New" w:eastAsia="Times New Roman" w:hAnsi="Courier New" w:cs="Courier New"/>
          <w:color w:val="01A252"/>
          <w:sz w:val="16"/>
          <w:szCs w:val="16"/>
        </w:rPr>
        <w:t>new_height</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aspect_ratio</w:t>
      </w:r>
      <w:r w:rsidRPr="00D94944">
        <w:rPr>
          <w:rFonts w:ascii="Courier New" w:eastAsia="Times New Roman" w:hAnsi="Courier New" w:cs="Courier New"/>
          <w:color w:val="3A3432"/>
          <w:sz w:val="16"/>
          <w:szCs w:val="16"/>
        </w:rPr>
        <w:t>)</w:t>
      </w:r>
    </w:p>
    <w:p w14:paraId="08CBDA00"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images</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cv2</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resize</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images</w:t>
      </w:r>
      <w:r w:rsidRPr="00D94944">
        <w:rPr>
          <w:rFonts w:ascii="Courier New" w:eastAsia="Times New Roman" w:hAnsi="Courier New" w:cs="Courier New"/>
          <w:color w:val="3A3432"/>
          <w:sz w:val="16"/>
          <w:szCs w:val="16"/>
        </w:rPr>
        <w:t>, (</w:t>
      </w:r>
      <w:r w:rsidRPr="00D94944">
        <w:rPr>
          <w:rFonts w:ascii="Courier New" w:eastAsia="Times New Roman" w:hAnsi="Courier New" w:cs="Courier New"/>
          <w:color w:val="01A252"/>
          <w:sz w:val="16"/>
          <w:szCs w:val="16"/>
        </w:rPr>
        <w:t>new_width</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new_height</w:t>
      </w:r>
      <w:r w:rsidRPr="00D94944">
        <w:rPr>
          <w:rFonts w:ascii="Courier New" w:eastAsia="Times New Roman" w:hAnsi="Courier New" w:cs="Courier New"/>
          <w:color w:val="3A3432"/>
          <w:sz w:val="16"/>
          <w:szCs w:val="16"/>
        </w:rPr>
        <w:t>))</w:t>
      </w:r>
    </w:p>
    <w:p w14:paraId="0F76E1B2"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ambria Math" w:eastAsia="Times New Roman" w:hAnsi="Cambria Math" w:cs="Cambria Math"/>
          <w:color w:val="3A3432"/>
          <w:sz w:val="16"/>
          <w:szCs w:val="16"/>
        </w:rPr>
        <w:t>​</w:t>
      </w:r>
    </w:p>
    <w:p w14:paraId="5EBD2186"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output_list</w:t>
      </w:r>
      <w:r w:rsidRPr="00D94944">
        <w:rPr>
          <w:rFonts w:ascii="Courier New" w:eastAsia="Times New Roman" w:hAnsi="Courier New" w:cs="Courier New"/>
          <w:color w:val="3A3432"/>
          <w:sz w:val="16"/>
          <w:szCs w:val="16"/>
        </w:rPr>
        <w:t xml:space="preserve"> = []</w:t>
      </w:r>
    </w:p>
    <w:p w14:paraId="18BBE830"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landm</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images</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copy</w:t>
      </w:r>
      <w:r w:rsidRPr="00D94944">
        <w:rPr>
          <w:rFonts w:ascii="Courier New" w:eastAsia="Times New Roman" w:hAnsi="Courier New" w:cs="Courier New"/>
          <w:color w:val="3A3432"/>
          <w:sz w:val="16"/>
          <w:szCs w:val="16"/>
        </w:rPr>
        <w:t>()</w:t>
      </w:r>
    </w:p>
    <w:p w14:paraId="7BC734C7"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land</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_</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landmark_wajah</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landm</w:t>
      </w:r>
      <w:r w:rsidRPr="00D94944">
        <w:rPr>
          <w:rFonts w:ascii="Courier New" w:eastAsia="Times New Roman" w:hAnsi="Courier New" w:cs="Courier New"/>
          <w:color w:val="3A3432"/>
          <w:sz w:val="16"/>
          <w:szCs w:val="16"/>
        </w:rPr>
        <w:t>)</w:t>
      </w:r>
    </w:p>
    <w:p w14:paraId="2440B11A"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output_list</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append</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land</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cv2</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COLOR_RGB2BGR</w:t>
      </w:r>
      <w:r w:rsidRPr="00D94944">
        <w:rPr>
          <w:rFonts w:ascii="Courier New" w:eastAsia="Times New Roman" w:hAnsi="Courier New" w:cs="Courier New"/>
          <w:color w:val="3A3432"/>
          <w:sz w:val="16"/>
          <w:szCs w:val="16"/>
        </w:rPr>
        <w:t>))</w:t>
      </w:r>
    </w:p>
    <w:p w14:paraId="60D70131"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ambria Math" w:eastAsia="Times New Roman" w:hAnsi="Cambria Math" w:cs="Cambria Math"/>
          <w:color w:val="3A3432"/>
          <w:sz w:val="16"/>
          <w:szCs w:val="16"/>
        </w:rPr>
        <w:t>​</w:t>
      </w:r>
    </w:p>
    <w:p w14:paraId="3355B155"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img_ori</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images</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copy</w:t>
      </w:r>
      <w:r w:rsidRPr="00D94944">
        <w:rPr>
          <w:rFonts w:ascii="Courier New" w:eastAsia="Times New Roman" w:hAnsi="Courier New" w:cs="Courier New"/>
          <w:color w:val="3A3432"/>
          <w:sz w:val="16"/>
          <w:szCs w:val="16"/>
        </w:rPr>
        <w:t>()</w:t>
      </w:r>
    </w:p>
    <w:p w14:paraId="7980DF5E"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points_</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_</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get_face_mesh_3d</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img_ori</w:t>
      </w:r>
      <w:r w:rsidRPr="00D94944">
        <w:rPr>
          <w:rFonts w:ascii="Courier New" w:eastAsia="Times New Roman" w:hAnsi="Courier New" w:cs="Courier New"/>
          <w:color w:val="3A3432"/>
          <w:sz w:val="16"/>
          <w:szCs w:val="16"/>
        </w:rPr>
        <w:t>)</w:t>
      </w:r>
    </w:p>
    <w:p w14:paraId="60062304"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pitch</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roll</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yaw</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compute_head_angle</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points_</w:t>
      </w:r>
      <w:r w:rsidRPr="00D94944">
        <w:rPr>
          <w:rFonts w:ascii="Courier New" w:eastAsia="Times New Roman" w:hAnsi="Courier New" w:cs="Courier New"/>
          <w:color w:val="3A3432"/>
          <w:sz w:val="16"/>
          <w:szCs w:val="16"/>
        </w:rPr>
        <w:t>)</w:t>
      </w:r>
    </w:p>
    <w:p w14:paraId="667A32AF"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ambria Math" w:eastAsia="Times New Roman" w:hAnsi="Cambria Math" w:cs="Cambria Math"/>
          <w:color w:val="3A3432"/>
          <w:sz w:val="16"/>
          <w:szCs w:val="16"/>
        </w:rPr>
        <w:t>​</w:t>
      </w:r>
    </w:p>
    <w:p w14:paraId="78F7426E"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img_roll</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face_detected</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correct_roll</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img_ori</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roll</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yaw</w:t>
      </w:r>
      <w:r w:rsidRPr="00D94944">
        <w:rPr>
          <w:rFonts w:ascii="Courier New" w:eastAsia="Times New Roman" w:hAnsi="Courier New" w:cs="Courier New"/>
          <w:color w:val="3A3432"/>
          <w:sz w:val="16"/>
          <w:szCs w:val="16"/>
        </w:rPr>
        <w:t>)</w:t>
      </w:r>
    </w:p>
    <w:p w14:paraId="40BC7484"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img_r</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img_roll</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copy</w:t>
      </w:r>
      <w:r w:rsidRPr="00D94944">
        <w:rPr>
          <w:rFonts w:ascii="Courier New" w:eastAsia="Times New Roman" w:hAnsi="Courier New" w:cs="Courier New"/>
          <w:color w:val="3A3432"/>
          <w:sz w:val="16"/>
          <w:szCs w:val="16"/>
        </w:rPr>
        <w:t>()</w:t>
      </w:r>
    </w:p>
    <w:p w14:paraId="18CEBDDA"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img_rr</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img_roll</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copy</w:t>
      </w:r>
      <w:r w:rsidRPr="00D94944">
        <w:rPr>
          <w:rFonts w:ascii="Courier New" w:eastAsia="Times New Roman" w:hAnsi="Courier New" w:cs="Courier New"/>
          <w:color w:val="3A3432"/>
          <w:sz w:val="16"/>
          <w:szCs w:val="16"/>
        </w:rPr>
        <w:t>()</w:t>
      </w:r>
    </w:p>
    <w:p w14:paraId="4E561C20"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img_rr</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blurring_hand</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img_rr</w:t>
      </w:r>
      <w:r w:rsidRPr="00D94944">
        <w:rPr>
          <w:rFonts w:ascii="Courier New" w:eastAsia="Times New Roman" w:hAnsi="Courier New" w:cs="Courier New"/>
          <w:color w:val="3A3432"/>
          <w:sz w:val="16"/>
          <w:szCs w:val="16"/>
        </w:rPr>
        <w:t>)</w:t>
      </w:r>
    </w:p>
    <w:p w14:paraId="5881DFD9"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ambria Math" w:eastAsia="Times New Roman" w:hAnsi="Cambria Math" w:cs="Cambria Math"/>
          <w:color w:val="3A3432"/>
          <w:sz w:val="16"/>
          <w:szCs w:val="16"/>
        </w:rPr>
        <w:t>​</w:t>
      </w:r>
    </w:p>
    <w:p w14:paraId="09757B13"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if</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face_detected</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DB2D20"/>
          <w:sz w:val="16"/>
          <w:szCs w:val="16"/>
        </w:rPr>
        <w:t>True</w:t>
      </w:r>
      <w:r w:rsidRPr="00D94944">
        <w:rPr>
          <w:rFonts w:ascii="Courier New" w:eastAsia="Times New Roman" w:hAnsi="Courier New" w:cs="Courier New"/>
          <w:color w:val="3A3432"/>
          <w:sz w:val="16"/>
          <w:szCs w:val="16"/>
        </w:rPr>
        <w:t>:</w:t>
      </w:r>
    </w:p>
    <w:p w14:paraId="7AFF4950"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points_3d</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_</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get_face_mesh_3d</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img_r</w:t>
      </w:r>
      <w:r w:rsidRPr="00D94944">
        <w:rPr>
          <w:rFonts w:ascii="Courier New" w:eastAsia="Times New Roman" w:hAnsi="Courier New" w:cs="Courier New"/>
          <w:color w:val="3A3432"/>
          <w:sz w:val="16"/>
          <w:szCs w:val="16"/>
        </w:rPr>
        <w:t>)</w:t>
      </w:r>
    </w:p>
    <w:p w14:paraId="2EAC71DB"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_</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_</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yaw_angle</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compute_head_angle</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points_3d</w:t>
      </w:r>
      <w:r w:rsidRPr="00D94944">
        <w:rPr>
          <w:rFonts w:ascii="Courier New" w:eastAsia="Times New Roman" w:hAnsi="Courier New" w:cs="Courier New"/>
          <w:color w:val="3A3432"/>
          <w:sz w:val="16"/>
          <w:szCs w:val="16"/>
        </w:rPr>
        <w:t>)</w:t>
      </w:r>
    </w:p>
    <w:p w14:paraId="2898B8B3"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img_height</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img_width</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_</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img_roll</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shape</w:t>
      </w:r>
    </w:p>
    <w:p w14:paraId="05F27237"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_</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list_hand</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landmark_tangan</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img_roll</w:t>
      </w:r>
      <w:r w:rsidRPr="00D94944">
        <w:rPr>
          <w:rFonts w:ascii="Courier New" w:eastAsia="Times New Roman" w:hAnsi="Courier New" w:cs="Courier New"/>
          <w:color w:val="3A3432"/>
          <w:sz w:val="16"/>
          <w:szCs w:val="16"/>
        </w:rPr>
        <w:t>)</w:t>
      </w:r>
    </w:p>
    <w:p w14:paraId="41144A86"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sum_of_hand</w:t>
      </w:r>
      <w:r w:rsidRPr="00D94944">
        <w:rPr>
          <w:rFonts w:ascii="Courier New" w:eastAsia="Times New Roman" w:hAnsi="Courier New" w:cs="Courier New"/>
          <w:color w:val="3A3432"/>
          <w:sz w:val="16"/>
          <w:szCs w:val="16"/>
        </w:rPr>
        <w:t xml:space="preserve"> = len(</w:t>
      </w:r>
      <w:r w:rsidRPr="00D94944">
        <w:rPr>
          <w:rFonts w:ascii="Courier New" w:eastAsia="Times New Roman" w:hAnsi="Courier New" w:cs="Courier New"/>
          <w:color w:val="01A252"/>
          <w:sz w:val="16"/>
          <w:szCs w:val="16"/>
        </w:rPr>
        <w:t>list_hand</w:t>
      </w:r>
      <w:r w:rsidRPr="00D94944">
        <w:rPr>
          <w:rFonts w:ascii="Courier New" w:eastAsia="Times New Roman" w:hAnsi="Courier New" w:cs="Courier New"/>
          <w:color w:val="3A3432"/>
          <w:sz w:val="16"/>
          <w:szCs w:val="16"/>
        </w:rPr>
        <w:t>)</w:t>
      </w:r>
    </w:p>
    <w:p w14:paraId="427BC667"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if</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sum_of_hand</w:t>
      </w:r>
      <w:r w:rsidRPr="00D94944">
        <w:rPr>
          <w:rFonts w:ascii="Courier New" w:eastAsia="Times New Roman" w:hAnsi="Courier New" w:cs="Courier New"/>
          <w:color w:val="3A3432"/>
          <w:sz w:val="16"/>
          <w:szCs w:val="16"/>
        </w:rPr>
        <w:t xml:space="preserve"> &gt; </w:t>
      </w:r>
      <w:r w:rsidRPr="00D94944">
        <w:rPr>
          <w:rFonts w:ascii="Courier New" w:eastAsia="Times New Roman" w:hAnsi="Courier New" w:cs="Courier New"/>
          <w:color w:val="A16A94"/>
          <w:sz w:val="16"/>
          <w:szCs w:val="16"/>
        </w:rPr>
        <w:t>0</w:t>
      </w:r>
      <w:r w:rsidRPr="00D94944">
        <w:rPr>
          <w:rFonts w:ascii="Courier New" w:eastAsia="Times New Roman" w:hAnsi="Courier New" w:cs="Courier New"/>
          <w:color w:val="3A3432"/>
          <w:sz w:val="16"/>
          <w:szCs w:val="16"/>
        </w:rPr>
        <w:t>:</w:t>
      </w:r>
    </w:p>
    <w:p w14:paraId="21774173"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hand_masked</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masking_tangan_canvas_hitam</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img_roll</w:t>
      </w:r>
      <w:r w:rsidRPr="00D94944">
        <w:rPr>
          <w:rFonts w:ascii="Courier New" w:eastAsia="Times New Roman" w:hAnsi="Courier New" w:cs="Courier New"/>
          <w:color w:val="3A3432"/>
          <w:sz w:val="16"/>
          <w:szCs w:val="16"/>
        </w:rPr>
        <w:t>)</w:t>
      </w:r>
    </w:p>
    <w:p w14:paraId="77169F0F"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left</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right</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occlusion</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split_with_padding</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hand_masked</w:t>
      </w:r>
      <w:r w:rsidRPr="00D94944">
        <w:rPr>
          <w:rFonts w:ascii="Courier New" w:eastAsia="Times New Roman" w:hAnsi="Courier New" w:cs="Courier New"/>
          <w:color w:val="3A3432"/>
          <w:sz w:val="16"/>
          <w:szCs w:val="16"/>
        </w:rPr>
        <w:t>)</w:t>
      </w:r>
    </w:p>
    <w:p w14:paraId="39E0EAD3"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combine_face_hand</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FDED02"/>
          <w:sz w:val="16"/>
          <w:szCs w:val="16"/>
        </w:rPr>
        <w:t>'True'</w:t>
      </w:r>
    </w:p>
    <w:p w14:paraId="049D7B8B"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else</w:t>
      </w:r>
      <w:r w:rsidRPr="00D94944">
        <w:rPr>
          <w:rFonts w:ascii="Courier New" w:eastAsia="Times New Roman" w:hAnsi="Courier New" w:cs="Courier New"/>
          <w:color w:val="3A3432"/>
          <w:sz w:val="16"/>
          <w:szCs w:val="16"/>
        </w:rPr>
        <w:t>:</w:t>
      </w:r>
    </w:p>
    <w:p w14:paraId="289943A3"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occlusion</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DB2D20"/>
          <w:sz w:val="16"/>
          <w:szCs w:val="16"/>
        </w:rPr>
        <w:t>None</w:t>
      </w:r>
    </w:p>
    <w:p w14:paraId="1AC48A47"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combine_face_hand</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DB2D20"/>
          <w:sz w:val="16"/>
          <w:szCs w:val="16"/>
        </w:rPr>
        <w:t>False</w:t>
      </w:r>
    </w:p>
    <w:p w14:paraId="00F972E7"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ambria Math" w:eastAsia="Times New Roman" w:hAnsi="Cambria Math" w:cs="Cambria Math"/>
          <w:color w:val="3A3432"/>
          <w:sz w:val="16"/>
          <w:szCs w:val="16"/>
        </w:rPr>
        <w:t>​</w:t>
      </w:r>
    </w:p>
    <w:p w14:paraId="7CB9C8BA"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_</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landmark_face</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landmark_wajah</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img_roll</w:t>
      </w:r>
      <w:r w:rsidRPr="00D94944">
        <w:rPr>
          <w:rFonts w:ascii="Courier New" w:eastAsia="Times New Roman" w:hAnsi="Courier New" w:cs="Courier New"/>
          <w:color w:val="3A3432"/>
          <w:sz w:val="16"/>
          <w:szCs w:val="16"/>
        </w:rPr>
        <w:t>)</w:t>
      </w:r>
    </w:p>
    <w:p w14:paraId="7E568C57"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dua_D</w:t>
      </w:r>
      <w:r w:rsidRPr="00D94944">
        <w:rPr>
          <w:rFonts w:ascii="Courier New" w:eastAsia="Times New Roman" w:hAnsi="Courier New" w:cs="Courier New"/>
          <w:color w:val="3A3432"/>
          <w:sz w:val="16"/>
          <w:szCs w:val="16"/>
        </w:rPr>
        <w:t xml:space="preserve"> = []</w:t>
      </w:r>
    </w:p>
    <w:p w14:paraId="5952EC40"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for</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i</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in</w:t>
      </w:r>
      <w:r w:rsidRPr="00D94944">
        <w:rPr>
          <w:rFonts w:ascii="Courier New" w:eastAsia="Times New Roman" w:hAnsi="Courier New" w:cs="Courier New"/>
          <w:color w:val="3A3432"/>
          <w:sz w:val="16"/>
          <w:szCs w:val="16"/>
        </w:rPr>
        <w:t xml:space="preserve"> range(len(</w:t>
      </w:r>
      <w:r w:rsidRPr="00D94944">
        <w:rPr>
          <w:rFonts w:ascii="Courier New" w:eastAsia="Times New Roman" w:hAnsi="Courier New" w:cs="Courier New"/>
          <w:color w:val="01A252"/>
          <w:sz w:val="16"/>
          <w:szCs w:val="16"/>
        </w:rPr>
        <w:t>landmark_face</w:t>
      </w:r>
      <w:r w:rsidRPr="00D94944">
        <w:rPr>
          <w:rFonts w:ascii="Courier New" w:eastAsia="Times New Roman" w:hAnsi="Courier New" w:cs="Courier New"/>
          <w:color w:val="3A3432"/>
          <w:sz w:val="16"/>
          <w:szCs w:val="16"/>
        </w:rPr>
        <w:t>)):</w:t>
      </w:r>
    </w:p>
    <w:p w14:paraId="5D3E3CD3"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ix</w:t>
      </w:r>
      <w:r w:rsidRPr="00D94944">
        <w:rPr>
          <w:rFonts w:ascii="Courier New" w:eastAsia="Times New Roman" w:hAnsi="Courier New" w:cs="Courier New"/>
          <w:color w:val="3A3432"/>
          <w:sz w:val="16"/>
          <w:szCs w:val="16"/>
        </w:rPr>
        <w:t xml:space="preserve"> = int(</w:t>
      </w:r>
      <w:r w:rsidRPr="00D94944">
        <w:rPr>
          <w:rFonts w:ascii="Courier New" w:eastAsia="Times New Roman" w:hAnsi="Courier New" w:cs="Courier New"/>
          <w:color w:val="01A252"/>
          <w:sz w:val="16"/>
          <w:szCs w:val="16"/>
        </w:rPr>
        <w:t>landmark_face</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i</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x</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img_width</w:t>
      </w:r>
      <w:r w:rsidRPr="00D94944">
        <w:rPr>
          <w:rFonts w:ascii="Courier New" w:eastAsia="Times New Roman" w:hAnsi="Courier New" w:cs="Courier New"/>
          <w:color w:val="3A3432"/>
          <w:sz w:val="16"/>
          <w:szCs w:val="16"/>
        </w:rPr>
        <w:t>)</w:t>
      </w:r>
    </w:p>
    <w:p w14:paraId="37B041DF"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iy</w:t>
      </w:r>
      <w:r w:rsidRPr="00D94944">
        <w:rPr>
          <w:rFonts w:ascii="Courier New" w:eastAsia="Times New Roman" w:hAnsi="Courier New" w:cs="Courier New"/>
          <w:color w:val="3A3432"/>
          <w:sz w:val="16"/>
          <w:szCs w:val="16"/>
        </w:rPr>
        <w:t xml:space="preserve"> = int(</w:t>
      </w:r>
      <w:r w:rsidRPr="00D94944">
        <w:rPr>
          <w:rFonts w:ascii="Courier New" w:eastAsia="Times New Roman" w:hAnsi="Courier New" w:cs="Courier New"/>
          <w:color w:val="01A252"/>
          <w:sz w:val="16"/>
          <w:szCs w:val="16"/>
        </w:rPr>
        <w:t>landmark_face</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i</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y</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img_height</w:t>
      </w:r>
      <w:r w:rsidRPr="00D94944">
        <w:rPr>
          <w:rFonts w:ascii="Courier New" w:eastAsia="Times New Roman" w:hAnsi="Courier New" w:cs="Courier New"/>
          <w:color w:val="3A3432"/>
          <w:sz w:val="16"/>
          <w:szCs w:val="16"/>
        </w:rPr>
        <w:t>)</w:t>
      </w:r>
    </w:p>
    <w:p w14:paraId="7FDBCBF8"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dua_D</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append</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ix</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iy</w:t>
      </w:r>
      <w:r w:rsidRPr="00D94944">
        <w:rPr>
          <w:rFonts w:ascii="Courier New" w:eastAsia="Times New Roman" w:hAnsi="Courier New" w:cs="Courier New"/>
          <w:color w:val="3A3432"/>
          <w:sz w:val="16"/>
          <w:szCs w:val="16"/>
        </w:rPr>
        <w:t>])</w:t>
      </w:r>
    </w:p>
    <w:p w14:paraId="2E2CDFA2"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ambria Math" w:eastAsia="Times New Roman" w:hAnsi="Cambria Math" w:cs="Cambria Math"/>
          <w:color w:val="3A3432"/>
          <w:sz w:val="16"/>
          <w:szCs w:val="16"/>
        </w:rPr>
        <w:t>​</w:t>
      </w:r>
    </w:p>
    <w:p w14:paraId="0A8C0B1E"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poin_wajah_full</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list_poin_wajah</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dua_D</w:t>
      </w:r>
      <w:r w:rsidRPr="00D94944">
        <w:rPr>
          <w:rFonts w:ascii="Courier New" w:eastAsia="Times New Roman" w:hAnsi="Courier New" w:cs="Courier New"/>
          <w:color w:val="3A3432"/>
          <w:sz w:val="16"/>
          <w:szCs w:val="16"/>
        </w:rPr>
        <w:t>)</w:t>
      </w:r>
    </w:p>
    <w:p w14:paraId="39933964"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wajah_full_masked</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masking_img</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img_roll</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poin_wajah_full</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FDED02"/>
          <w:sz w:val="16"/>
          <w:szCs w:val="16"/>
        </w:rPr>
        <w:t>'putih'</w:t>
      </w:r>
      <w:r w:rsidRPr="00D94944">
        <w:rPr>
          <w:rFonts w:ascii="Courier New" w:eastAsia="Times New Roman" w:hAnsi="Courier New" w:cs="Courier New"/>
          <w:color w:val="3A3432"/>
          <w:sz w:val="16"/>
          <w:szCs w:val="16"/>
        </w:rPr>
        <w:t>)</w:t>
      </w:r>
    </w:p>
    <w:p w14:paraId="600D93B5"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if</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combine_face_hand</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DB2D20"/>
          <w:sz w:val="16"/>
          <w:szCs w:val="16"/>
        </w:rPr>
        <w:t>False</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and</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yaw_angle</w:t>
      </w:r>
      <w:r w:rsidRPr="00D94944">
        <w:rPr>
          <w:rFonts w:ascii="Courier New" w:eastAsia="Times New Roman" w:hAnsi="Courier New" w:cs="Courier New"/>
          <w:color w:val="3A3432"/>
          <w:sz w:val="16"/>
          <w:szCs w:val="16"/>
        </w:rPr>
        <w:t xml:space="preserve"> &lt; </w:t>
      </w:r>
      <w:r w:rsidRPr="00D94944">
        <w:rPr>
          <w:rFonts w:ascii="Courier New" w:eastAsia="Times New Roman" w:hAnsi="Courier New" w:cs="Courier New"/>
          <w:color w:val="A16A94"/>
          <w:sz w:val="16"/>
          <w:szCs w:val="16"/>
        </w:rPr>
        <w:t>2</w:t>
      </w:r>
      <w:r w:rsidRPr="00D94944">
        <w:rPr>
          <w:rFonts w:ascii="Courier New" w:eastAsia="Times New Roman" w:hAnsi="Courier New" w:cs="Courier New"/>
          <w:color w:val="3A3432"/>
          <w:sz w:val="16"/>
          <w:szCs w:val="16"/>
        </w:rPr>
        <w:t>:</w:t>
      </w:r>
    </w:p>
    <w:p w14:paraId="03E8738E"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frontal_miring</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main_front</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img_r</w:t>
      </w:r>
      <w:r w:rsidRPr="00D94944">
        <w:rPr>
          <w:rFonts w:ascii="Courier New" w:eastAsia="Times New Roman" w:hAnsi="Courier New" w:cs="Courier New"/>
          <w:color w:val="3A3432"/>
          <w:sz w:val="16"/>
          <w:szCs w:val="16"/>
        </w:rPr>
        <w:t>)</w:t>
      </w:r>
    </w:p>
    <w:p w14:paraId="07A5B82D"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frontal_miring</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cv2</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cvtColor</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frontal_miring</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cv2</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COLOR_BGR2RGB</w:t>
      </w:r>
      <w:r w:rsidRPr="00D94944">
        <w:rPr>
          <w:rFonts w:ascii="Courier New" w:eastAsia="Times New Roman" w:hAnsi="Courier New" w:cs="Courier New"/>
          <w:color w:val="3A3432"/>
          <w:sz w:val="16"/>
          <w:szCs w:val="16"/>
        </w:rPr>
        <w:t>)</w:t>
      </w:r>
    </w:p>
    <w:p w14:paraId="7B97428D"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return</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frontal_miring</w:t>
      </w:r>
    </w:p>
    <w:p w14:paraId="74E121DE"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ambria Math" w:eastAsia="Times New Roman" w:hAnsi="Cambria Math" w:cs="Cambria Math"/>
          <w:color w:val="3A3432"/>
          <w:sz w:val="16"/>
          <w:szCs w:val="16"/>
        </w:rPr>
        <w:t>​</w:t>
      </w:r>
    </w:p>
    <w:p w14:paraId="7BDD2B38"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poin_wajah_kiri</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wajah_kiri</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dua_D</w:t>
      </w:r>
      <w:r w:rsidRPr="00D94944">
        <w:rPr>
          <w:rFonts w:ascii="Courier New" w:eastAsia="Times New Roman" w:hAnsi="Courier New" w:cs="Courier New"/>
          <w:color w:val="3A3432"/>
          <w:sz w:val="16"/>
          <w:szCs w:val="16"/>
        </w:rPr>
        <w:t>)</w:t>
      </w:r>
    </w:p>
    <w:p w14:paraId="6ED000FF"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face_kiri_masked</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masking_img</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img_roll</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poin_wajah_kiri</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FDED02"/>
          <w:sz w:val="16"/>
          <w:szCs w:val="16"/>
        </w:rPr>
        <w:t>'putih'</w:t>
      </w:r>
      <w:r w:rsidRPr="00D94944">
        <w:rPr>
          <w:rFonts w:ascii="Courier New" w:eastAsia="Times New Roman" w:hAnsi="Courier New" w:cs="Courier New"/>
          <w:color w:val="3A3432"/>
          <w:sz w:val="16"/>
          <w:szCs w:val="16"/>
        </w:rPr>
        <w:t>)</w:t>
      </w:r>
    </w:p>
    <w:p w14:paraId="3CC32801"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landmark_warp_kiri</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warp_poin</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poin_wajah_kiri</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yaw_angle</w:t>
      </w:r>
      <w:r w:rsidRPr="00D94944">
        <w:rPr>
          <w:rFonts w:ascii="Courier New" w:eastAsia="Times New Roman" w:hAnsi="Courier New" w:cs="Courier New"/>
          <w:color w:val="3A3432"/>
          <w:sz w:val="16"/>
          <w:szCs w:val="16"/>
        </w:rPr>
        <w:t>)</w:t>
      </w:r>
    </w:p>
    <w:p w14:paraId="25E28176"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ambria Math" w:eastAsia="Times New Roman" w:hAnsi="Cambria Math" w:cs="Cambria Math"/>
          <w:color w:val="3A3432"/>
          <w:sz w:val="16"/>
          <w:szCs w:val="16"/>
        </w:rPr>
        <w:t>​</w:t>
      </w:r>
    </w:p>
    <w:p w14:paraId="7D8D5033"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poin_wajah_kanan</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wajah_kanan</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dua_D</w:t>
      </w:r>
      <w:r w:rsidRPr="00D94944">
        <w:rPr>
          <w:rFonts w:ascii="Courier New" w:eastAsia="Times New Roman" w:hAnsi="Courier New" w:cs="Courier New"/>
          <w:color w:val="3A3432"/>
          <w:sz w:val="16"/>
          <w:szCs w:val="16"/>
        </w:rPr>
        <w:t>)</w:t>
      </w:r>
    </w:p>
    <w:p w14:paraId="314AA78B"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face_kanan_masked</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masking_img</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img_roll</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poin_wajah_kanan</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FDED02"/>
          <w:sz w:val="16"/>
          <w:szCs w:val="16"/>
        </w:rPr>
        <w:t>'putih'</w:t>
      </w:r>
      <w:r w:rsidRPr="00D94944">
        <w:rPr>
          <w:rFonts w:ascii="Courier New" w:eastAsia="Times New Roman" w:hAnsi="Courier New" w:cs="Courier New"/>
          <w:color w:val="3A3432"/>
          <w:sz w:val="16"/>
          <w:szCs w:val="16"/>
        </w:rPr>
        <w:t>)</w:t>
      </w:r>
    </w:p>
    <w:p w14:paraId="180A5272"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landmark_warp_kanan</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warp_poin</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poin_wajah_kanan</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yaw_angle</w:t>
      </w:r>
      <w:r w:rsidRPr="00D94944">
        <w:rPr>
          <w:rFonts w:ascii="Courier New" w:eastAsia="Times New Roman" w:hAnsi="Courier New" w:cs="Courier New"/>
          <w:color w:val="3A3432"/>
          <w:sz w:val="16"/>
          <w:szCs w:val="16"/>
        </w:rPr>
        <w:t>)</w:t>
      </w:r>
    </w:p>
    <w:p w14:paraId="5F0995CF"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ambria Math" w:eastAsia="Times New Roman" w:hAnsi="Cambria Math" w:cs="Cambria Math"/>
          <w:color w:val="3A3432"/>
          <w:sz w:val="16"/>
          <w:szCs w:val="16"/>
        </w:rPr>
        <w:t>​</w:t>
      </w:r>
    </w:p>
    <w:p w14:paraId="0DC52176"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if</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combine_face_hand</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FDED02"/>
          <w:sz w:val="16"/>
          <w:szCs w:val="16"/>
        </w:rPr>
        <w:t>'True'</w:t>
      </w:r>
      <w:r w:rsidRPr="00D94944">
        <w:rPr>
          <w:rFonts w:ascii="Courier New" w:eastAsia="Times New Roman" w:hAnsi="Courier New" w:cs="Courier New"/>
          <w:color w:val="3A3432"/>
          <w:sz w:val="16"/>
          <w:szCs w:val="16"/>
        </w:rPr>
        <w:t>:</w:t>
      </w:r>
    </w:p>
    <w:p w14:paraId="5EA157A0"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mask_hand_full</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np</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any</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hand_masked</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A16A94"/>
          <w:sz w:val="16"/>
          <w:szCs w:val="16"/>
        </w:rPr>
        <w:t>0</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A16A94"/>
          <w:sz w:val="16"/>
          <w:szCs w:val="16"/>
        </w:rPr>
        <w:t>0</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A16A94"/>
          <w:sz w:val="16"/>
          <w:szCs w:val="16"/>
        </w:rPr>
        <w:t>0</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axis</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A16A94"/>
          <w:sz w:val="16"/>
          <w:szCs w:val="16"/>
        </w:rPr>
        <w:t>1</w:t>
      </w:r>
      <w:r w:rsidRPr="00D94944">
        <w:rPr>
          <w:rFonts w:ascii="Courier New" w:eastAsia="Times New Roman" w:hAnsi="Courier New" w:cs="Courier New"/>
          <w:color w:val="3A3432"/>
          <w:sz w:val="16"/>
          <w:szCs w:val="16"/>
        </w:rPr>
        <w:t>)</w:t>
      </w:r>
    </w:p>
    <w:p w14:paraId="6EAB71F5"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hasil_full</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wajah_full_masked</w:t>
      </w:r>
    </w:p>
    <w:p w14:paraId="423FC63B"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hasil_full</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mask_hand_full</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hand_masked</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mask_hand_full</w:t>
      </w:r>
      <w:r w:rsidRPr="00D94944">
        <w:rPr>
          <w:rFonts w:ascii="Courier New" w:eastAsia="Times New Roman" w:hAnsi="Courier New" w:cs="Courier New"/>
          <w:color w:val="3A3432"/>
          <w:sz w:val="16"/>
          <w:szCs w:val="16"/>
        </w:rPr>
        <w:t>]</w:t>
      </w:r>
    </w:p>
    <w:p w14:paraId="23A49396"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ambria Math" w:eastAsia="Times New Roman" w:hAnsi="Cambria Math" w:cs="Cambria Math"/>
          <w:color w:val="3A3432"/>
          <w:sz w:val="16"/>
          <w:szCs w:val="16"/>
        </w:rPr>
        <w:t>​</w:t>
      </w:r>
    </w:p>
    <w:p w14:paraId="7BBEA646"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mask_hand_kanan</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np</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any</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right</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A16A94"/>
          <w:sz w:val="16"/>
          <w:szCs w:val="16"/>
        </w:rPr>
        <w:t>0</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A16A94"/>
          <w:sz w:val="16"/>
          <w:szCs w:val="16"/>
        </w:rPr>
        <w:t>0</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A16A94"/>
          <w:sz w:val="16"/>
          <w:szCs w:val="16"/>
        </w:rPr>
        <w:t>0</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axis</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A16A94"/>
          <w:sz w:val="16"/>
          <w:szCs w:val="16"/>
        </w:rPr>
        <w:t>1</w:t>
      </w:r>
      <w:r w:rsidRPr="00D94944">
        <w:rPr>
          <w:rFonts w:ascii="Courier New" w:eastAsia="Times New Roman" w:hAnsi="Courier New" w:cs="Courier New"/>
          <w:color w:val="3A3432"/>
          <w:sz w:val="16"/>
          <w:szCs w:val="16"/>
        </w:rPr>
        <w:t>)</w:t>
      </w:r>
    </w:p>
    <w:p w14:paraId="5BFDC1E4"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lastRenderedPageBreak/>
        <w:t xml:space="preserve">                </w:t>
      </w:r>
      <w:r w:rsidRPr="00D94944">
        <w:rPr>
          <w:rFonts w:ascii="Courier New" w:eastAsia="Times New Roman" w:hAnsi="Courier New" w:cs="Courier New"/>
          <w:color w:val="01A252"/>
          <w:sz w:val="16"/>
          <w:szCs w:val="16"/>
        </w:rPr>
        <w:t>hasil_kanan</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face_kanan_masked</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copy</w:t>
      </w:r>
      <w:r w:rsidRPr="00D94944">
        <w:rPr>
          <w:rFonts w:ascii="Courier New" w:eastAsia="Times New Roman" w:hAnsi="Courier New" w:cs="Courier New"/>
          <w:color w:val="3A3432"/>
          <w:sz w:val="16"/>
          <w:szCs w:val="16"/>
        </w:rPr>
        <w:t>()</w:t>
      </w:r>
    </w:p>
    <w:p w14:paraId="31042869"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hasil_kanan</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mask_hand_kanan</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right</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mask_hand_kanan</w:t>
      </w:r>
      <w:r w:rsidRPr="00D94944">
        <w:rPr>
          <w:rFonts w:ascii="Courier New" w:eastAsia="Times New Roman" w:hAnsi="Courier New" w:cs="Courier New"/>
          <w:color w:val="3A3432"/>
          <w:sz w:val="16"/>
          <w:szCs w:val="16"/>
        </w:rPr>
        <w:t>]</w:t>
      </w:r>
    </w:p>
    <w:p w14:paraId="078F2328"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ambria Math" w:eastAsia="Times New Roman" w:hAnsi="Cambria Math" w:cs="Cambria Math"/>
          <w:color w:val="3A3432"/>
          <w:sz w:val="16"/>
          <w:szCs w:val="16"/>
        </w:rPr>
        <w:t>​</w:t>
      </w:r>
    </w:p>
    <w:p w14:paraId="1944754C"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mask_hand_kiri</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np</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any</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left</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A16A94"/>
          <w:sz w:val="16"/>
          <w:szCs w:val="16"/>
        </w:rPr>
        <w:t>0</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A16A94"/>
          <w:sz w:val="16"/>
          <w:szCs w:val="16"/>
        </w:rPr>
        <w:t>0</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A16A94"/>
          <w:sz w:val="16"/>
          <w:szCs w:val="16"/>
        </w:rPr>
        <w:t>0</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axis</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A16A94"/>
          <w:sz w:val="16"/>
          <w:szCs w:val="16"/>
        </w:rPr>
        <w:t>1</w:t>
      </w:r>
      <w:r w:rsidRPr="00D94944">
        <w:rPr>
          <w:rFonts w:ascii="Courier New" w:eastAsia="Times New Roman" w:hAnsi="Courier New" w:cs="Courier New"/>
          <w:color w:val="3A3432"/>
          <w:sz w:val="16"/>
          <w:szCs w:val="16"/>
        </w:rPr>
        <w:t>)</w:t>
      </w:r>
    </w:p>
    <w:p w14:paraId="7254AE30"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hasil_kiri</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face_kiri_masked</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copy</w:t>
      </w:r>
      <w:r w:rsidRPr="00D94944">
        <w:rPr>
          <w:rFonts w:ascii="Courier New" w:eastAsia="Times New Roman" w:hAnsi="Courier New" w:cs="Courier New"/>
          <w:color w:val="3A3432"/>
          <w:sz w:val="16"/>
          <w:szCs w:val="16"/>
        </w:rPr>
        <w:t>()</w:t>
      </w:r>
    </w:p>
    <w:p w14:paraId="35AB4F84"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hasil_kiri</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mask_hand_kiri</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left</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mask_hand_kiri</w:t>
      </w:r>
      <w:r w:rsidRPr="00D94944">
        <w:rPr>
          <w:rFonts w:ascii="Courier New" w:eastAsia="Times New Roman" w:hAnsi="Courier New" w:cs="Courier New"/>
          <w:color w:val="3A3432"/>
          <w:sz w:val="16"/>
          <w:szCs w:val="16"/>
        </w:rPr>
        <w:t>]</w:t>
      </w:r>
    </w:p>
    <w:p w14:paraId="081639F9"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else</w:t>
      </w:r>
      <w:r w:rsidRPr="00D94944">
        <w:rPr>
          <w:rFonts w:ascii="Courier New" w:eastAsia="Times New Roman" w:hAnsi="Courier New" w:cs="Courier New"/>
          <w:color w:val="3A3432"/>
          <w:sz w:val="16"/>
          <w:szCs w:val="16"/>
        </w:rPr>
        <w:t>:</w:t>
      </w:r>
    </w:p>
    <w:p w14:paraId="57BAAFB7"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hasil_kanan</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face_kanan_masked</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copy</w:t>
      </w:r>
      <w:r w:rsidRPr="00D94944">
        <w:rPr>
          <w:rFonts w:ascii="Courier New" w:eastAsia="Times New Roman" w:hAnsi="Courier New" w:cs="Courier New"/>
          <w:color w:val="3A3432"/>
          <w:sz w:val="16"/>
          <w:szCs w:val="16"/>
        </w:rPr>
        <w:t>()</w:t>
      </w:r>
    </w:p>
    <w:p w14:paraId="2FF3EA68"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hasil_kiri</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face_kiri_masked</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copy</w:t>
      </w:r>
      <w:r w:rsidRPr="00D94944">
        <w:rPr>
          <w:rFonts w:ascii="Courier New" w:eastAsia="Times New Roman" w:hAnsi="Courier New" w:cs="Courier New"/>
          <w:color w:val="3A3432"/>
          <w:sz w:val="16"/>
          <w:szCs w:val="16"/>
        </w:rPr>
        <w:t>()</w:t>
      </w:r>
    </w:p>
    <w:p w14:paraId="3B7452FA"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ambria Math" w:eastAsia="Times New Roman" w:hAnsi="Cambria Math" w:cs="Cambria Math"/>
          <w:color w:val="3A3432"/>
          <w:sz w:val="16"/>
          <w:szCs w:val="16"/>
        </w:rPr>
        <w:t>​</w:t>
      </w:r>
    </w:p>
    <w:p w14:paraId="78A00753"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poin_wajah_kiri</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wajah_kiri</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dua_D</w:t>
      </w:r>
      <w:r w:rsidRPr="00D94944">
        <w:rPr>
          <w:rFonts w:ascii="Courier New" w:eastAsia="Times New Roman" w:hAnsi="Courier New" w:cs="Courier New"/>
          <w:color w:val="3A3432"/>
          <w:sz w:val="16"/>
          <w:szCs w:val="16"/>
        </w:rPr>
        <w:t>)</w:t>
      </w:r>
    </w:p>
    <w:p w14:paraId="2E45F86F"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landmark_warp_kiri</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warp_poin</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poin_wajah_kiri</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yaw_angle</w:t>
      </w:r>
      <w:r w:rsidRPr="00D94944">
        <w:rPr>
          <w:rFonts w:ascii="Courier New" w:eastAsia="Times New Roman" w:hAnsi="Courier New" w:cs="Courier New"/>
          <w:color w:val="3A3432"/>
          <w:sz w:val="16"/>
          <w:szCs w:val="16"/>
        </w:rPr>
        <w:t>)</w:t>
      </w:r>
    </w:p>
    <w:p w14:paraId="4D5888C6"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warpp_kiri</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images_warping</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img_rr</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poin_wajah_kiri</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landmark_warp_kiri</w:t>
      </w:r>
      <w:r w:rsidRPr="00D94944">
        <w:rPr>
          <w:rFonts w:ascii="Courier New" w:eastAsia="Times New Roman" w:hAnsi="Courier New" w:cs="Courier New"/>
          <w:color w:val="3A3432"/>
          <w:sz w:val="16"/>
          <w:szCs w:val="16"/>
        </w:rPr>
        <w:t>)</w:t>
      </w:r>
    </w:p>
    <w:p w14:paraId="5883F496"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ambria Math" w:eastAsia="Times New Roman" w:hAnsi="Cambria Math" w:cs="Cambria Math"/>
          <w:color w:val="3A3432"/>
          <w:sz w:val="16"/>
          <w:szCs w:val="16"/>
        </w:rPr>
        <w:t>​</w:t>
      </w:r>
    </w:p>
    <w:p w14:paraId="594B0478"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poin_wajah_kanan</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wajah_kanan</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dua_D</w:t>
      </w:r>
      <w:r w:rsidRPr="00D94944">
        <w:rPr>
          <w:rFonts w:ascii="Courier New" w:eastAsia="Times New Roman" w:hAnsi="Courier New" w:cs="Courier New"/>
          <w:color w:val="3A3432"/>
          <w:sz w:val="16"/>
          <w:szCs w:val="16"/>
        </w:rPr>
        <w:t>)</w:t>
      </w:r>
    </w:p>
    <w:p w14:paraId="2DF7519A"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landmark_warp_kanan</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warp_poin</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poin_wajah_kanan</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yaw_angle</w:t>
      </w:r>
      <w:r w:rsidRPr="00D94944">
        <w:rPr>
          <w:rFonts w:ascii="Courier New" w:eastAsia="Times New Roman" w:hAnsi="Courier New" w:cs="Courier New"/>
          <w:color w:val="3A3432"/>
          <w:sz w:val="16"/>
          <w:szCs w:val="16"/>
        </w:rPr>
        <w:t>)</w:t>
      </w:r>
    </w:p>
    <w:p w14:paraId="04024AE7"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warpp_kanan</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images_warping</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img_rr</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poin_wajah_kanan</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landmark_warp_kanan</w:t>
      </w:r>
      <w:r w:rsidRPr="00D94944">
        <w:rPr>
          <w:rFonts w:ascii="Courier New" w:eastAsia="Times New Roman" w:hAnsi="Courier New" w:cs="Courier New"/>
          <w:color w:val="3A3432"/>
          <w:sz w:val="16"/>
          <w:szCs w:val="16"/>
        </w:rPr>
        <w:t>)</w:t>
      </w:r>
    </w:p>
    <w:p w14:paraId="67003E1B"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ambria Math" w:eastAsia="Times New Roman" w:hAnsi="Cambria Math" w:cs="Cambria Math"/>
          <w:color w:val="3A3432"/>
          <w:sz w:val="16"/>
          <w:szCs w:val="16"/>
        </w:rPr>
        <w:t>​</w:t>
      </w:r>
    </w:p>
    <w:p w14:paraId="0F5B88DF"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luas_kiri</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luas_wajah</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hasil_kiri</w:t>
      </w:r>
      <w:r w:rsidRPr="00D94944">
        <w:rPr>
          <w:rFonts w:ascii="Courier New" w:eastAsia="Times New Roman" w:hAnsi="Courier New" w:cs="Courier New"/>
          <w:color w:val="3A3432"/>
          <w:sz w:val="16"/>
          <w:szCs w:val="16"/>
        </w:rPr>
        <w:t>)</w:t>
      </w:r>
    </w:p>
    <w:p w14:paraId="459E9E8A"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luas_kanan</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luas_wajah</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hasil_kanan</w:t>
      </w:r>
      <w:r w:rsidRPr="00D94944">
        <w:rPr>
          <w:rFonts w:ascii="Courier New" w:eastAsia="Times New Roman" w:hAnsi="Courier New" w:cs="Courier New"/>
          <w:color w:val="3A3432"/>
          <w:sz w:val="16"/>
          <w:szCs w:val="16"/>
        </w:rPr>
        <w:t>)</w:t>
      </w:r>
    </w:p>
    <w:p w14:paraId="7134F191"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if</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occlusion</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FDED02"/>
          <w:sz w:val="16"/>
          <w:szCs w:val="16"/>
        </w:rPr>
        <w:t>"right"</w:t>
      </w:r>
      <w:r w:rsidRPr="00D94944">
        <w:rPr>
          <w:rFonts w:ascii="Courier New" w:eastAsia="Times New Roman" w:hAnsi="Courier New" w:cs="Courier New"/>
          <w:color w:val="3A3432"/>
          <w:sz w:val="16"/>
          <w:szCs w:val="16"/>
        </w:rPr>
        <w:t>:</w:t>
      </w:r>
    </w:p>
    <w:p w14:paraId="172434ED"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occ</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A16A94"/>
          <w:sz w:val="16"/>
          <w:szCs w:val="16"/>
        </w:rPr>
        <w:t>2</w:t>
      </w:r>
    </w:p>
    <w:p w14:paraId="630F1547"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out_</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combine_wajah</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warpp_kanan</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landmark_warp_kanan</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occ</w:t>
      </w:r>
      <w:r w:rsidRPr="00D94944">
        <w:rPr>
          <w:rFonts w:ascii="Courier New" w:eastAsia="Times New Roman" w:hAnsi="Courier New" w:cs="Courier New"/>
          <w:color w:val="3A3432"/>
          <w:sz w:val="16"/>
          <w:szCs w:val="16"/>
        </w:rPr>
        <w:t>)</w:t>
      </w:r>
    </w:p>
    <w:p w14:paraId="54B032F0"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elif</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occlusion</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FDED02"/>
          <w:sz w:val="16"/>
          <w:szCs w:val="16"/>
        </w:rPr>
        <w:t>"left"</w:t>
      </w:r>
      <w:r w:rsidRPr="00D94944">
        <w:rPr>
          <w:rFonts w:ascii="Courier New" w:eastAsia="Times New Roman" w:hAnsi="Courier New" w:cs="Courier New"/>
          <w:color w:val="3A3432"/>
          <w:sz w:val="16"/>
          <w:szCs w:val="16"/>
        </w:rPr>
        <w:t>:</w:t>
      </w:r>
    </w:p>
    <w:p w14:paraId="069EFB7B"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occ</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A16A94"/>
          <w:sz w:val="16"/>
          <w:szCs w:val="16"/>
        </w:rPr>
        <w:t>1</w:t>
      </w:r>
    </w:p>
    <w:p w14:paraId="1C224C71"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out_</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combine_wajah</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warpp_kiri</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landmark_warp_kiri</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occ</w:t>
      </w:r>
      <w:r w:rsidRPr="00D94944">
        <w:rPr>
          <w:rFonts w:ascii="Courier New" w:eastAsia="Times New Roman" w:hAnsi="Courier New" w:cs="Courier New"/>
          <w:color w:val="3A3432"/>
          <w:sz w:val="16"/>
          <w:szCs w:val="16"/>
        </w:rPr>
        <w:t>)</w:t>
      </w:r>
    </w:p>
    <w:p w14:paraId="6ADB4BB6"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else</w:t>
      </w:r>
      <w:r w:rsidRPr="00D94944">
        <w:rPr>
          <w:rFonts w:ascii="Courier New" w:eastAsia="Times New Roman" w:hAnsi="Courier New" w:cs="Courier New"/>
          <w:color w:val="3A3432"/>
          <w:sz w:val="16"/>
          <w:szCs w:val="16"/>
        </w:rPr>
        <w:t>:</w:t>
      </w:r>
    </w:p>
    <w:p w14:paraId="79F47BF3"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if</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luas_kiri</w:t>
      </w:r>
      <w:r w:rsidRPr="00D94944">
        <w:rPr>
          <w:rFonts w:ascii="Courier New" w:eastAsia="Times New Roman" w:hAnsi="Courier New" w:cs="Courier New"/>
          <w:color w:val="3A3432"/>
          <w:sz w:val="16"/>
          <w:szCs w:val="16"/>
        </w:rPr>
        <w:t xml:space="preserve"> &gt; </w:t>
      </w:r>
      <w:r w:rsidRPr="00D94944">
        <w:rPr>
          <w:rFonts w:ascii="Courier New" w:eastAsia="Times New Roman" w:hAnsi="Courier New" w:cs="Courier New"/>
          <w:color w:val="01A252"/>
          <w:sz w:val="16"/>
          <w:szCs w:val="16"/>
        </w:rPr>
        <w:t>luas_kanan</w:t>
      </w:r>
      <w:r w:rsidRPr="00D94944">
        <w:rPr>
          <w:rFonts w:ascii="Courier New" w:eastAsia="Times New Roman" w:hAnsi="Courier New" w:cs="Courier New"/>
          <w:color w:val="3A3432"/>
          <w:sz w:val="16"/>
          <w:szCs w:val="16"/>
        </w:rPr>
        <w:t>:</w:t>
      </w:r>
    </w:p>
    <w:p w14:paraId="33441CC7"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occ</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A16A94"/>
          <w:sz w:val="16"/>
          <w:szCs w:val="16"/>
        </w:rPr>
        <w:t>1</w:t>
      </w:r>
    </w:p>
    <w:p w14:paraId="5710CFBD"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out_</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combine_wajah</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warpp_kiri</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landmark_warp_kiri</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occ</w:t>
      </w:r>
      <w:r w:rsidRPr="00D94944">
        <w:rPr>
          <w:rFonts w:ascii="Courier New" w:eastAsia="Times New Roman" w:hAnsi="Courier New" w:cs="Courier New"/>
          <w:color w:val="3A3432"/>
          <w:sz w:val="16"/>
          <w:szCs w:val="16"/>
        </w:rPr>
        <w:t>)</w:t>
      </w:r>
    </w:p>
    <w:p w14:paraId="3AFE7082"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else</w:t>
      </w:r>
      <w:r w:rsidRPr="00D94944">
        <w:rPr>
          <w:rFonts w:ascii="Courier New" w:eastAsia="Times New Roman" w:hAnsi="Courier New" w:cs="Courier New"/>
          <w:color w:val="3A3432"/>
          <w:sz w:val="16"/>
          <w:szCs w:val="16"/>
        </w:rPr>
        <w:t>:</w:t>
      </w:r>
    </w:p>
    <w:p w14:paraId="4E2F05D0"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occ</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A16A94"/>
          <w:sz w:val="16"/>
          <w:szCs w:val="16"/>
        </w:rPr>
        <w:t>2</w:t>
      </w:r>
    </w:p>
    <w:p w14:paraId="7CFEED8D"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out_</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combine_wajah</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warpp_kanan</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landmark_warp_kanan</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occ</w:t>
      </w:r>
      <w:r w:rsidRPr="00D94944">
        <w:rPr>
          <w:rFonts w:ascii="Courier New" w:eastAsia="Times New Roman" w:hAnsi="Courier New" w:cs="Courier New"/>
          <w:color w:val="3A3432"/>
          <w:sz w:val="16"/>
          <w:szCs w:val="16"/>
        </w:rPr>
        <w:t>)</w:t>
      </w:r>
    </w:p>
    <w:p w14:paraId="5AEC3720"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ambria Math" w:eastAsia="Times New Roman" w:hAnsi="Cambria Math" w:cs="Cambria Math"/>
          <w:color w:val="3A3432"/>
          <w:sz w:val="16"/>
          <w:szCs w:val="16"/>
        </w:rPr>
        <w:t>​</w:t>
      </w:r>
    </w:p>
    <w:p w14:paraId="330BBF09"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flip_output</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out_</w:t>
      </w:r>
    </w:p>
    <w:p w14:paraId="64AC9223"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flip_output</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cv2</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resize</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flip_output</w:t>
      </w:r>
      <w:r w:rsidRPr="00D94944">
        <w:rPr>
          <w:rFonts w:ascii="Courier New" w:eastAsia="Times New Roman" w:hAnsi="Courier New" w:cs="Courier New"/>
          <w:color w:val="3A3432"/>
          <w:sz w:val="16"/>
          <w:szCs w:val="16"/>
        </w:rPr>
        <w:t>, (</w:t>
      </w:r>
      <w:r w:rsidRPr="00D94944">
        <w:rPr>
          <w:rFonts w:ascii="Courier New" w:eastAsia="Times New Roman" w:hAnsi="Courier New" w:cs="Courier New"/>
          <w:color w:val="A16A94"/>
          <w:sz w:val="16"/>
          <w:szCs w:val="16"/>
        </w:rPr>
        <w:t>224</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A16A94"/>
          <w:sz w:val="16"/>
          <w:szCs w:val="16"/>
        </w:rPr>
        <w:t>224</w:t>
      </w:r>
      <w:r w:rsidRPr="00D94944">
        <w:rPr>
          <w:rFonts w:ascii="Courier New" w:eastAsia="Times New Roman" w:hAnsi="Courier New" w:cs="Courier New"/>
          <w:color w:val="3A3432"/>
          <w:sz w:val="16"/>
          <w:szCs w:val="16"/>
        </w:rPr>
        <w:t>))</w:t>
      </w:r>
    </w:p>
    <w:p w14:paraId="4B6F28B3"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flip_output</w:t>
      </w:r>
      <w:r w:rsidRPr="00D94944">
        <w:rPr>
          <w:rFonts w:ascii="Courier New" w:eastAsia="Times New Roman" w:hAnsi="Courier New" w:cs="Courier New"/>
          <w:color w:val="3A3432"/>
          <w:sz w:val="16"/>
          <w:szCs w:val="16"/>
        </w:rPr>
        <w:t xml:space="preserve"> = </w:t>
      </w:r>
      <w:r w:rsidRPr="00D94944">
        <w:rPr>
          <w:rFonts w:ascii="Courier New" w:eastAsia="Times New Roman" w:hAnsi="Courier New" w:cs="Courier New"/>
          <w:color w:val="01A252"/>
          <w:sz w:val="16"/>
          <w:szCs w:val="16"/>
        </w:rPr>
        <w:t>cv2</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cvtColor</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flip_output</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cv2</w:t>
      </w:r>
      <w:r w:rsidRPr="00D94944">
        <w:rPr>
          <w:rFonts w:ascii="Courier New" w:eastAsia="Times New Roman" w:hAnsi="Courier New" w:cs="Courier New"/>
          <w:color w:val="3A3432"/>
          <w:sz w:val="16"/>
          <w:szCs w:val="16"/>
        </w:rPr>
        <w:t>.</w:t>
      </w:r>
      <w:r w:rsidRPr="00D94944">
        <w:rPr>
          <w:rFonts w:ascii="Courier New" w:eastAsia="Times New Roman" w:hAnsi="Courier New" w:cs="Courier New"/>
          <w:color w:val="01A252"/>
          <w:sz w:val="16"/>
          <w:szCs w:val="16"/>
        </w:rPr>
        <w:t>COLOR_BGR2RGB</w:t>
      </w:r>
      <w:r w:rsidRPr="00D94944">
        <w:rPr>
          <w:rFonts w:ascii="Courier New" w:eastAsia="Times New Roman" w:hAnsi="Courier New" w:cs="Courier New"/>
          <w:color w:val="3A3432"/>
          <w:sz w:val="16"/>
          <w:szCs w:val="16"/>
        </w:rPr>
        <w:t>)</w:t>
      </w:r>
    </w:p>
    <w:p w14:paraId="027928A8"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return</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flip_output</w:t>
      </w:r>
    </w:p>
    <w:p w14:paraId="7D196F66"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else</w:t>
      </w:r>
      <w:r w:rsidRPr="00D94944">
        <w:rPr>
          <w:rFonts w:ascii="Courier New" w:eastAsia="Times New Roman" w:hAnsi="Courier New" w:cs="Courier New"/>
          <w:color w:val="3A3432"/>
          <w:sz w:val="16"/>
          <w:szCs w:val="16"/>
        </w:rPr>
        <w:t>:</w:t>
      </w:r>
    </w:p>
    <w:p w14:paraId="53D38900"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return</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images</w:t>
      </w:r>
    </w:p>
    <w:p w14:paraId="753BB9F6"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except</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Exception</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as</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e</w:t>
      </w:r>
      <w:r w:rsidRPr="00D94944">
        <w:rPr>
          <w:rFonts w:ascii="Courier New" w:eastAsia="Times New Roman" w:hAnsi="Courier New" w:cs="Courier New"/>
          <w:color w:val="3A3432"/>
          <w:sz w:val="16"/>
          <w:szCs w:val="16"/>
        </w:rPr>
        <w:t>:</w:t>
      </w:r>
    </w:p>
    <w:p w14:paraId="0F5A00F7" w14:textId="77777777" w:rsidR="00D94944" w:rsidRPr="00D94944" w:rsidRDefault="00D94944" w:rsidP="00D9494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A3432"/>
          <w:sz w:val="16"/>
          <w:szCs w:val="16"/>
        </w:rPr>
      </w:pP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DB2D20"/>
          <w:sz w:val="16"/>
          <w:szCs w:val="16"/>
        </w:rPr>
        <w:t>return</w:t>
      </w:r>
      <w:r w:rsidRPr="00D94944">
        <w:rPr>
          <w:rFonts w:ascii="Courier New" w:eastAsia="Times New Roman" w:hAnsi="Courier New" w:cs="Courier New"/>
          <w:color w:val="3A3432"/>
          <w:sz w:val="16"/>
          <w:szCs w:val="16"/>
        </w:rPr>
        <w:t xml:space="preserve"> </w:t>
      </w:r>
      <w:r w:rsidRPr="00D94944">
        <w:rPr>
          <w:rFonts w:ascii="Courier New" w:eastAsia="Times New Roman" w:hAnsi="Courier New" w:cs="Courier New"/>
          <w:color w:val="01A252"/>
          <w:sz w:val="16"/>
          <w:szCs w:val="16"/>
        </w:rPr>
        <w:t>images</w:t>
      </w:r>
    </w:p>
    <w:sectPr w:rsidR="00D94944" w:rsidRPr="00D94944" w:rsidSect="00EB1258">
      <w:pgSz w:w="11907" w:h="16839" w:code="9"/>
      <w:pgMar w:top="1699" w:right="1699" w:bottom="1699" w:left="2275" w:header="720" w:footer="85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EA4BA2" w14:textId="77777777" w:rsidR="00A22E63" w:rsidRDefault="00A22E63" w:rsidP="00DA4F78">
      <w:pPr>
        <w:spacing w:after="0" w:line="240" w:lineRule="auto"/>
      </w:pPr>
      <w:r>
        <w:separator/>
      </w:r>
    </w:p>
  </w:endnote>
  <w:endnote w:type="continuationSeparator" w:id="0">
    <w:p w14:paraId="05DB0777" w14:textId="77777777" w:rsidR="00A22E63" w:rsidRDefault="00A22E63" w:rsidP="00DA4F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rinda">
    <w:panose1 w:val="00000400000000000000"/>
    <w:charset w:val="00"/>
    <w:family w:val="swiss"/>
    <w:pitch w:val="variable"/>
    <w:sig w:usb0="0001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TimesLTStd-Roman">
    <w:altName w:val="Times New Roman"/>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FormataOTF-Bold">
    <w:altName w:val="Calibri"/>
    <w:panose1 w:val="00000000000000000000"/>
    <w:charset w:val="00"/>
    <w:family w:val="auto"/>
    <w:notTrueType/>
    <w:pitch w:val="default"/>
    <w:sig w:usb0="00000003" w:usb1="00000000" w:usb2="00000000" w:usb3="00000000" w:csb0="00000001" w:csb1="00000000"/>
  </w:font>
  <w:font w:name="FormataOTF-Reg">
    <w:panose1 w:val="00000000000000000000"/>
    <w:charset w:val="00"/>
    <w:family w:val="auto"/>
    <w:notTrueType/>
    <w:pitch w:val="default"/>
    <w:sig w:usb0="00000003" w:usb1="00000000" w:usb2="00000000" w:usb3="00000000" w:csb0="00000001" w:csb1="00000000"/>
  </w:font>
  <w:font w:name="FormataOTF-Italic">
    <w:panose1 w:val="00000000000000000000"/>
    <w:charset w:val="00"/>
    <w:family w:val="auto"/>
    <w:notTrueType/>
    <w:pitch w:val="default"/>
    <w:sig w:usb0="00000003" w:usb1="00000000" w:usb2="00000000" w:usb3="00000000" w:csb0="00000001" w:csb1="00000000"/>
  </w:font>
  <w:font w:name="FormataOTFMdIt">
    <w:altName w:val="MV Bol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B4A60B" w14:textId="77777777" w:rsidR="00E75C94" w:rsidRPr="002E59CD" w:rsidRDefault="00E75C94">
    <w:pPr>
      <w:pStyle w:val="Footer"/>
      <w:jc w:val="cen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38652115"/>
      <w:docPartObj>
        <w:docPartGallery w:val="Page Numbers (Bottom of Page)"/>
        <w:docPartUnique/>
      </w:docPartObj>
    </w:sdtPr>
    <w:sdtEndPr>
      <w:rPr>
        <w:rFonts w:ascii="Times New Roman" w:hAnsi="Times New Roman" w:cs="Times New Roman"/>
        <w:noProof/>
      </w:rPr>
    </w:sdtEndPr>
    <w:sdtContent>
      <w:p w14:paraId="4A19B1A6" w14:textId="0CDABF24" w:rsidR="00E75C94" w:rsidRPr="00602824" w:rsidRDefault="00E75C94">
        <w:pPr>
          <w:pStyle w:val="Footer"/>
          <w:jc w:val="center"/>
          <w:rPr>
            <w:rFonts w:ascii="Times New Roman" w:hAnsi="Times New Roman" w:cs="Times New Roman"/>
          </w:rPr>
        </w:pPr>
        <w:r w:rsidRPr="00602824">
          <w:rPr>
            <w:rFonts w:ascii="Times New Roman" w:hAnsi="Times New Roman" w:cs="Times New Roman"/>
          </w:rPr>
          <w:fldChar w:fldCharType="begin"/>
        </w:r>
        <w:r w:rsidRPr="00602824">
          <w:rPr>
            <w:rFonts w:ascii="Times New Roman" w:hAnsi="Times New Roman" w:cs="Times New Roman"/>
          </w:rPr>
          <w:instrText xml:space="preserve"> PAGE   \* MERGEFORMAT </w:instrText>
        </w:r>
        <w:r w:rsidRPr="00602824">
          <w:rPr>
            <w:rFonts w:ascii="Times New Roman" w:hAnsi="Times New Roman" w:cs="Times New Roman"/>
          </w:rPr>
          <w:fldChar w:fldCharType="separate"/>
        </w:r>
        <w:r>
          <w:rPr>
            <w:rFonts w:ascii="Times New Roman" w:hAnsi="Times New Roman" w:cs="Times New Roman"/>
            <w:noProof/>
          </w:rPr>
          <w:t>1</w:t>
        </w:r>
        <w:r w:rsidRPr="00602824">
          <w:rPr>
            <w:rFonts w:ascii="Times New Roman" w:hAnsi="Times New Roman" w:cs="Times New Roman"/>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rPr>
      <w:id w:val="-58483861"/>
      <w:docPartObj>
        <w:docPartGallery w:val="Page Numbers (Bottom of Page)"/>
        <w:docPartUnique/>
      </w:docPartObj>
    </w:sdtPr>
    <w:sdtEndPr>
      <w:rPr>
        <w:noProof/>
      </w:rPr>
    </w:sdtEndPr>
    <w:sdtContent>
      <w:p w14:paraId="57F4F34C" w14:textId="607F04E8" w:rsidR="00E75C94" w:rsidRPr="002E59CD" w:rsidRDefault="00E75C94">
        <w:pPr>
          <w:pStyle w:val="Footer"/>
          <w:jc w:val="center"/>
          <w:rPr>
            <w:rFonts w:ascii="Times New Roman" w:hAnsi="Times New Roman" w:cs="Times New Roman"/>
          </w:rPr>
        </w:pPr>
        <w:r w:rsidRPr="002E59CD">
          <w:rPr>
            <w:rFonts w:ascii="Times New Roman" w:hAnsi="Times New Roman" w:cs="Times New Roman"/>
          </w:rPr>
          <w:fldChar w:fldCharType="begin"/>
        </w:r>
        <w:r w:rsidRPr="002E59CD">
          <w:rPr>
            <w:rFonts w:ascii="Times New Roman" w:hAnsi="Times New Roman" w:cs="Times New Roman"/>
          </w:rPr>
          <w:instrText xml:space="preserve"> PAGE   \* MERGEFORMAT </w:instrText>
        </w:r>
        <w:r w:rsidRPr="002E59CD">
          <w:rPr>
            <w:rFonts w:ascii="Times New Roman" w:hAnsi="Times New Roman" w:cs="Times New Roman"/>
          </w:rPr>
          <w:fldChar w:fldCharType="separate"/>
        </w:r>
        <w:r>
          <w:rPr>
            <w:rFonts w:ascii="Times New Roman" w:hAnsi="Times New Roman" w:cs="Times New Roman"/>
            <w:noProof/>
          </w:rPr>
          <w:t>xii</w:t>
        </w:r>
        <w:r w:rsidRPr="002E59CD">
          <w:rPr>
            <w:rFonts w:ascii="Times New Roman" w:hAnsi="Times New Roman" w:cs="Times New Roman"/>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rPr>
      <w:id w:val="2023437711"/>
      <w:docPartObj>
        <w:docPartGallery w:val="Page Numbers (Bottom of Page)"/>
        <w:docPartUnique/>
      </w:docPartObj>
    </w:sdtPr>
    <w:sdtEndPr>
      <w:rPr>
        <w:noProof/>
      </w:rPr>
    </w:sdtEndPr>
    <w:sdtContent>
      <w:p w14:paraId="79682DAF" w14:textId="4D17A845" w:rsidR="00E75C94" w:rsidRPr="002E59CD" w:rsidRDefault="00E75C94">
        <w:pPr>
          <w:pStyle w:val="Footer"/>
          <w:jc w:val="center"/>
          <w:rPr>
            <w:rFonts w:ascii="Times New Roman" w:hAnsi="Times New Roman" w:cs="Times New Roman"/>
          </w:rPr>
        </w:pPr>
        <w:r w:rsidRPr="002E59CD">
          <w:rPr>
            <w:rFonts w:ascii="Times New Roman" w:hAnsi="Times New Roman" w:cs="Times New Roman"/>
          </w:rPr>
          <w:fldChar w:fldCharType="begin"/>
        </w:r>
        <w:r w:rsidRPr="002E59CD">
          <w:rPr>
            <w:rFonts w:ascii="Times New Roman" w:hAnsi="Times New Roman" w:cs="Times New Roman"/>
          </w:rPr>
          <w:instrText xml:space="preserve"> PAGE   \* MERGEFORMAT </w:instrText>
        </w:r>
        <w:r w:rsidRPr="002E59CD">
          <w:rPr>
            <w:rFonts w:ascii="Times New Roman" w:hAnsi="Times New Roman" w:cs="Times New Roman"/>
          </w:rPr>
          <w:fldChar w:fldCharType="separate"/>
        </w:r>
        <w:r>
          <w:rPr>
            <w:rFonts w:ascii="Times New Roman" w:hAnsi="Times New Roman" w:cs="Times New Roman"/>
            <w:noProof/>
          </w:rPr>
          <w:t>20</w:t>
        </w:r>
        <w:r w:rsidRPr="002E59CD">
          <w:rPr>
            <w:rFonts w:ascii="Times New Roman" w:hAnsi="Times New Roman" w:cs="Times New Roman"/>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B98108" w14:textId="77777777" w:rsidR="00A22E63" w:rsidRDefault="00A22E63" w:rsidP="00DA4F78">
      <w:pPr>
        <w:spacing w:after="0" w:line="240" w:lineRule="auto"/>
      </w:pPr>
      <w:r>
        <w:separator/>
      </w:r>
    </w:p>
  </w:footnote>
  <w:footnote w:type="continuationSeparator" w:id="0">
    <w:p w14:paraId="2E569167" w14:textId="77777777" w:rsidR="00A22E63" w:rsidRDefault="00A22E63" w:rsidP="00DA4F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A134E"/>
    <w:multiLevelType w:val="hybridMultilevel"/>
    <w:tmpl w:val="7D86F3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B1D97"/>
    <w:multiLevelType w:val="hybridMultilevel"/>
    <w:tmpl w:val="669C0100"/>
    <w:lvl w:ilvl="0" w:tplc="29ECAF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1633AFE"/>
    <w:multiLevelType w:val="hybridMultilevel"/>
    <w:tmpl w:val="92181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9F7E39"/>
    <w:multiLevelType w:val="multilevel"/>
    <w:tmpl w:val="CD96871E"/>
    <w:lvl w:ilvl="0">
      <w:start w:val="1"/>
      <w:numFmt w:val="upperLetter"/>
      <w:suff w:val="space"/>
      <w:lvlText w:val="%1."/>
      <w:lvlJc w:val="left"/>
      <w:pPr>
        <w:ind w:left="0" w:firstLine="0"/>
      </w:pPr>
      <w:rPr>
        <w:rFonts w:hint="default"/>
      </w:rPr>
    </w:lvl>
    <w:lvl w:ilvl="1">
      <w:start w:val="1"/>
      <w:numFmt w:val="lowerLetter"/>
      <w:lvlText w:val="%2)"/>
      <w:lvlJc w:val="left"/>
      <w:pPr>
        <w:ind w:left="540" w:hanging="360"/>
      </w:pPr>
      <w:rPr>
        <w:rFonts w:hint="default"/>
      </w:rPr>
    </w:lvl>
    <w:lvl w:ilvl="2">
      <w:start w:val="1"/>
      <w:numFmt w:val="lowerRoman"/>
      <w:lvlText w:val="%3)"/>
      <w:lvlJc w:val="left"/>
      <w:pPr>
        <w:ind w:left="900" w:hanging="360"/>
      </w:pPr>
      <w:rPr>
        <w:rFonts w:hint="default"/>
      </w:rPr>
    </w:lvl>
    <w:lvl w:ilvl="3">
      <w:start w:val="1"/>
      <w:numFmt w:val="decimal"/>
      <w:lvlText w:val="(%4)"/>
      <w:lvlJc w:val="left"/>
      <w:pPr>
        <w:ind w:left="1260" w:hanging="360"/>
      </w:pPr>
      <w:rPr>
        <w:rFonts w:hint="default"/>
      </w:rPr>
    </w:lvl>
    <w:lvl w:ilvl="4">
      <w:start w:val="1"/>
      <w:numFmt w:val="lowerLetter"/>
      <w:lvlText w:val="(%5)"/>
      <w:lvlJc w:val="left"/>
      <w:pPr>
        <w:ind w:left="1620" w:hanging="360"/>
      </w:pPr>
      <w:rPr>
        <w:rFonts w:hint="default"/>
      </w:rPr>
    </w:lvl>
    <w:lvl w:ilvl="5">
      <w:start w:val="1"/>
      <w:numFmt w:val="lowerRoman"/>
      <w:lvlText w:val="(%6)"/>
      <w:lvlJc w:val="left"/>
      <w:pPr>
        <w:ind w:left="1980" w:hanging="360"/>
      </w:pPr>
      <w:rPr>
        <w:rFonts w:hint="default"/>
      </w:rPr>
    </w:lvl>
    <w:lvl w:ilvl="6">
      <w:start w:val="1"/>
      <w:numFmt w:val="decimal"/>
      <w:lvlText w:val="%7."/>
      <w:lvlJc w:val="left"/>
      <w:pPr>
        <w:ind w:left="2340" w:hanging="360"/>
      </w:pPr>
      <w:rPr>
        <w:rFonts w:hint="default"/>
      </w:rPr>
    </w:lvl>
    <w:lvl w:ilvl="7">
      <w:start w:val="1"/>
      <w:numFmt w:val="lowerLetter"/>
      <w:lvlText w:val="%8."/>
      <w:lvlJc w:val="left"/>
      <w:pPr>
        <w:ind w:left="2700" w:hanging="360"/>
      </w:pPr>
      <w:rPr>
        <w:rFonts w:hint="default"/>
      </w:rPr>
    </w:lvl>
    <w:lvl w:ilvl="8">
      <w:start w:val="1"/>
      <w:numFmt w:val="lowerRoman"/>
      <w:lvlText w:val="%9."/>
      <w:lvlJc w:val="left"/>
      <w:pPr>
        <w:ind w:left="3060" w:hanging="360"/>
      </w:pPr>
      <w:rPr>
        <w:rFonts w:hint="default"/>
      </w:rPr>
    </w:lvl>
  </w:abstractNum>
  <w:abstractNum w:abstractNumId="4" w15:restartNumberingAfterBreak="0">
    <w:nsid w:val="18971C1C"/>
    <w:multiLevelType w:val="hybridMultilevel"/>
    <w:tmpl w:val="A440B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EC06AD"/>
    <w:multiLevelType w:val="hybridMultilevel"/>
    <w:tmpl w:val="669C0100"/>
    <w:lvl w:ilvl="0" w:tplc="29ECAF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B500CC5"/>
    <w:multiLevelType w:val="multilevel"/>
    <w:tmpl w:val="242C2934"/>
    <w:lvl w:ilvl="0">
      <w:start w:val="1"/>
      <w:numFmt w:val="decimal"/>
      <w:lvlText w:val="%1."/>
      <w:lvlJc w:val="left"/>
      <w:pPr>
        <w:tabs>
          <w:tab w:val="num" w:pos="720"/>
        </w:tabs>
        <w:ind w:left="720" w:hanging="720"/>
      </w:pPr>
    </w:lvl>
    <w:lvl w:ilvl="1">
      <w:start w:val="1"/>
      <w:numFmt w:val="decimal"/>
      <w:pStyle w:val="judulsubab"/>
      <w:lvlText w:val="%2."/>
      <w:lvlJc w:val="left"/>
      <w:pPr>
        <w:tabs>
          <w:tab w:val="num" w:pos="1440"/>
        </w:tabs>
        <w:ind w:left="1440" w:hanging="720"/>
      </w:pPr>
    </w:lvl>
    <w:lvl w:ilvl="2">
      <w:start w:val="1"/>
      <w:numFmt w:val="decimal"/>
      <w:pStyle w:val="judulsubabab"/>
      <w:lvlText w:val="%3."/>
      <w:lvlJc w:val="left"/>
      <w:pPr>
        <w:tabs>
          <w:tab w:val="num" w:pos="2160"/>
        </w:tabs>
        <w:ind w:left="2160" w:hanging="720"/>
      </w:pPr>
    </w:lvl>
    <w:lvl w:ilvl="3">
      <w:start w:val="1"/>
      <w:numFmt w:val="decimal"/>
      <w:pStyle w:val="judulsubababab"/>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26B0746A"/>
    <w:multiLevelType w:val="hybridMultilevel"/>
    <w:tmpl w:val="FF4CC436"/>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3D60B9"/>
    <w:multiLevelType w:val="hybridMultilevel"/>
    <w:tmpl w:val="669C0100"/>
    <w:lvl w:ilvl="0" w:tplc="29ECAFB0">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8D768A1"/>
    <w:multiLevelType w:val="hybridMultilevel"/>
    <w:tmpl w:val="0FA0DEDA"/>
    <w:lvl w:ilvl="0" w:tplc="35D8FDF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D9427A"/>
    <w:multiLevelType w:val="hybridMultilevel"/>
    <w:tmpl w:val="36B291B0"/>
    <w:lvl w:ilvl="0" w:tplc="A4446F0A">
      <w:start w:val="1"/>
      <w:numFmt w:val="lowerLetter"/>
      <w:lvlText w:val="(%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1" w15:restartNumberingAfterBreak="0">
    <w:nsid w:val="2FE77AD1"/>
    <w:multiLevelType w:val="multilevel"/>
    <w:tmpl w:val="0492B0AA"/>
    <w:lvl w:ilvl="0">
      <w:start w:val="1"/>
      <w:numFmt w:val="upperRoman"/>
      <w:pStyle w:val="Heading1"/>
      <w:lvlText w:val="Bab %1"/>
      <w:lvlJc w:val="center"/>
      <w:pPr>
        <w:tabs>
          <w:tab w:val="num" w:pos="7449"/>
        </w:tabs>
        <w:ind w:left="6803" w:hanging="143"/>
      </w:pPr>
      <w:rPr>
        <w:rFonts w:hint="default"/>
        <w:color w:val="auto"/>
        <w:sz w:val="28"/>
        <w:szCs w:val="28"/>
        <w:vertAlign w:val="baseline"/>
      </w:rPr>
    </w:lvl>
    <w:lvl w:ilvl="1">
      <w:start w:val="1"/>
      <w:numFmt w:val="decimal"/>
      <w:pStyle w:val="Heading2"/>
      <w:lvlText w:val="%1.%2"/>
      <w:lvlJc w:val="left"/>
      <w:pPr>
        <w:tabs>
          <w:tab w:val="num" w:pos="3818"/>
        </w:tabs>
        <w:ind w:left="3818" w:hanging="578"/>
      </w:pPr>
      <w:rPr>
        <w:rFonts w:hint="default"/>
        <w:sz w:val="24"/>
      </w:rPr>
    </w:lvl>
    <w:lvl w:ilvl="2">
      <w:start w:val="1"/>
      <w:numFmt w:val="decimal"/>
      <w:pStyle w:val="Heading3"/>
      <w:lvlText w:val="%1.%2.%3"/>
      <w:lvlJc w:val="left"/>
      <w:pPr>
        <w:tabs>
          <w:tab w:val="num" w:pos="720"/>
        </w:tabs>
        <w:ind w:left="720"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862"/>
        </w:tabs>
        <w:ind w:left="862" w:hanging="862"/>
      </w:pPr>
      <w:rPr>
        <w:rFonts w:hint="default"/>
      </w:rPr>
    </w:lvl>
    <w:lvl w:ilvl="4">
      <w:start w:val="1"/>
      <w:numFmt w:val="decimal"/>
      <w:pStyle w:val="Heading5"/>
      <w:suff w:val="nothing"/>
      <w:lvlText w:val="%1.%2.%3.%4.%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2" w15:restartNumberingAfterBreak="0">
    <w:nsid w:val="31EE3063"/>
    <w:multiLevelType w:val="hybridMultilevel"/>
    <w:tmpl w:val="669C0100"/>
    <w:lvl w:ilvl="0" w:tplc="29ECAF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423607D"/>
    <w:multiLevelType w:val="hybridMultilevel"/>
    <w:tmpl w:val="28B29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2C6074"/>
    <w:multiLevelType w:val="multilevel"/>
    <w:tmpl w:val="B0960C06"/>
    <w:styleLink w:val="Style1"/>
    <w:lvl w:ilvl="0">
      <w:start w:val="1"/>
      <w:numFmt w:val="upperRoman"/>
      <w:lvlText w:val="BAB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3771305A"/>
    <w:multiLevelType w:val="hybridMultilevel"/>
    <w:tmpl w:val="28B29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FF3243"/>
    <w:multiLevelType w:val="hybridMultilevel"/>
    <w:tmpl w:val="32B83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240BA4"/>
    <w:multiLevelType w:val="multilevel"/>
    <w:tmpl w:val="ACAAA3AA"/>
    <w:lvl w:ilvl="0">
      <w:start w:val="1"/>
      <w:numFmt w:val="decimal"/>
      <w:pStyle w:val="H3"/>
      <w:lvlText w:val="%1)"/>
      <w:lvlJc w:val="left"/>
      <w:pPr>
        <w:tabs>
          <w:tab w:val="num" w:pos="320"/>
        </w:tabs>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3C5C44B3"/>
    <w:multiLevelType w:val="hybridMultilevel"/>
    <w:tmpl w:val="9E165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68002E"/>
    <w:multiLevelType w:val="hybridMultilevel"/>
    <w:tmpl w:val="28B29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AF3ABA"/>
    <w:multiLevelType w:val="multilevel"/>
    <w:tmpl w:val="B0960C06"/>
    <w:numStyleLink w:val="Style1"/>
  </w:abstractNum>
  <w:abstractNum w:abstractNumId="21" w15:restartNumberingAfterBreak="0">
    <w:nsid w:val="5058072F"/>
    <w:multiLevelType w:val="hybridMultilevel"/>
    <w:tmpl w:val="669C0100"/>
    <w:lvl w:ilvl="0" w:tplc="29ECAF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0A351B4"/>
    <w:multiLevelType w:val="hybridMultilevel"/>
    <w:tmpl w:val="669C0100"/>
    <w:lvl w:ilvl="0" w:tplc="29ECAF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2CA544A"/>
    <w:multiLevelType w:val="singleLevel"/>
    <w:tmpl w:val="AED6D67E"/>
    <w:lvl w:ilvl="0">
      <w:start w:val="1"/>
      <w:numFmt w:val="decimal"/>
      <w:pStyle w:val="references"/>
      <w:lvlText w:val="[%1]"/>
      <w:lvlJc w:val="left"/>
      <w:pPr>
        <w:tabs>
          <w:tab w:val="num" w:pos="4770"/>
        </w:tabs>
        <w:ind w:left="4770" w:hanging="360"/>
      </w:pPr>
      <w:rPr>
        <w:rFonts w:ascii="Times New Roman" w:hAnsi="Times New Roman" w:cs="Times New Roman" w:hint="default"/>
        <w:b w:val="0"/>
        <w:bCs w:val="0"/>
        <w:i w:val="0"/>
        <w:iCs w:val="0"/>
        <w:sz w:val="16"/>
        <w:szCs w:val="16"/>
      </w:rPr>
    </w:lvl>
  </w:abstractNum>
  <w:abstractNum w:abstractNumId="24" w15:restartNumberingAfterBreak="0">
    <w:nsid w:val="52F66C1F"/>
    <w:multiLevelType w:val="hybridMultilevel"/>
    <w:tmpl w:val="438E1B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913B65"/>
    <w:multiLevelType w:val="hybridMultilevel"/>
    <w:tmpl w:val="BE044134"/>
    <w:lvl w:ilvl="0" w:tplc="E5DA9912">
      <w:start w:val="1"/>
      <w:numFmt w:val="upperLetter"/>
      <w:lvlText w:val="Lampiran %1"/>
      <w:lvlJc w:val="left"/>
      <w:pPr>
        <w:ind w:left="720" w:hanging="360"/>
      </w:pPr>
      <w:rPr>
        <w:rFonts w:ascii="Times New Roman" w:hAnsi="Times New Roman" w:hint="default"/>
        <w:b/>
        <w:bCs/>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C254B10"/>
    <w:multiLevelType w:val="hybridMultilevel"/>
    <w:tmpl w:val="28B29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1C20FDB"/>
    <w:multiLevelType w:val="multilevel"/>
    <w:tmpl w:val="42366E0A"/>
    <w:lvl w:ilvl="0">
      <w:start w:val="1"/>
      <w:numFmt w:val="decimal"/>
      <w:lvlText w:val="FIGURE %1."/>
      <w:lvlJc w:val="left"/>
      <w:pPr>
        <w:tabs>
          <w:tab w:val="num" w:pos="760"/>
        </w:tabs>
        <w:ind w:left="0" w:firstLine="0"/>
      </w:pPr>
      <w:rPr>
        <w:rFonts w:hint="default"/>
        <w:color w:val="00629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62C14602"/>
    <w:multiLevelType w:val="hybridMultilevel"/>
    <w:tmpl w:val="D34A49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84A2B16"/>
    <w:multiLevelType w:val="hybridMultilevel"/>
    <w:tmpl w:val="48B821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9868A7"/>
    <w:multiLevelType w:val="hybridMultilevel"/>
    <w:tmpl w:val="669C0100"/>
    <w:lvl w:ilvl="0" w:tplc="29ECAF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BFE4F79"/>
    <w:multiLevelType w:val="hybridMultilevel"/>
    <w:tmpl w:val="2E865934"/>
    <w:lvl w:ilvl="0" w:tplc="6B505B88">
      <w:start w:val="1"/>
      <w:numFmt w:val="upperLetter"/>
      <w:pStyle w:val="H2First"/>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C610F87"/>
    <w:multiLevelType w:val="hybridMultilevel"/>
    <w:tmpl w:val="232C9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D9671DC"/>
    <w:multiLevelType w:val="hybridMultilevel"/>
    <w:tmpl w:val="2DA6A90A"/>
    <w:lvl w:ilvl="0" w:tplc="6CAC705E">
      <w:start w:val="1"/>
      <w:numFmt w:val="lowerLetter"/>
      <w:lvlText w:val="%1."/>
      <w:lvlJc w:val="left"/>
      <w:pPr>
        <w:ind w:left="720" w:hanging="36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FE0DEE"/>
    <w:multiLevelType w:val="hybridMultilevel"/>
    <w:tmpl w:val="669C0100"/>
    <w:lvl w:ilvl="0" w:tplc="29ECAF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637794C"/>
    <w:multiLevelType w:val="hybridMultilevel"/>
    <w:tmpl w:val="3DA67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97E1CFD"/>
    <w:multiLevelType w:val="hybridMultilevel"/>
    <w:tmpl w:val="2DF0980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D9335D9"/>
    <w:multiLevelType w:val="multilevel"/>
    <w:tmpl w:val="B0960C06"/>
    <w:numStyleLink w:val="Style1"/>
  </w:abstractNum>
  <w:abstractNum w:abstractNumId="38" w15:restartNumberingAfterBreak="0">
    <w:nsid w:val="7EFE1B67"/>
    <w:multiLevelType w:val="hybridMultilevel"/>
    <w:tmpl w:val="669C0100"/>
    <w:lvl w:ilvl="0" w:tplc="29ECAF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1"/>
  </w:num>
  <w:num w:numId="2">
    <w:abstractNumId w:val="6"/>
  </w:num>
  <w:num w:numId="3">
    <w:abstractNumId w:val="23"/>
  </w:num>
  <w:num w:numId="4">
    <w:abstractNumId w:val="4"/>
  </w:num>
  <w:num w:numId="5">
    <w:abstractNumId w:val="14"/>
  </w:num>
  <w:num w:numId="6">
    <w:abstractNumId w:val="37"/>
    <w:lvlOverride w:ilvl="0">
      <w:lvl w:ilvl="0">
        <w:start w:val="1"/>
        <w:numFmt w:val="upperRoman"/>
        <w:lvlText w:val="BAB %1"/>
        <w:lvlJc w:val="left"/>
        <w:pPr>
          <w:ind w:left="432" w:hanging="432"/>
        </w:pPr>
        <w:rPr>
          <w:rFonts w:hint="default"/>
        </w:rPr>
      </w:lvl>
    </w:lvlOverride>
    <w:lvlOverride w:ilvl="1">
      <w:lvl w:ilvl="1">
        <w:start w:val="1"/>
        <w:numFmt w:val="decimal"/>
        <w:lvlText w:val="%1.%2"/>
        <w:lvlJc w:val="left"/>
        <w:pPr>
          <w:ind w:left="576" w:hanging="576"/>
        </w:pPr>
        <w:rPr>
          <w:rFonts w:hint="default"/>
          <w:b/>
          <w:bCs w:val="0"/>
          <w:i w:val="0"/>
          <w:iCs w:val="0"/>
        </w:rPr>
      </w:lvl>
    </w:lvlOverride>
    <w:lvlOverride w:ilvl="2">
      <w:lvl w:ilvl="2">
        <w:start w:val="1"/>
        <w:numFmt w:val="decimal"/>
        <w:lvlText w:val="%1.%2.%3"/>
        <w:lvlJc w:val="left"/>
        <w:pPr>
          <w:ind w:left="720" w:hanging="720"/>
        </w:pPr>
        <w:rPr>
          <w:rFonts w:hint="default"/>
          <w:i w:val="0"/>
          <w:iCs w:val="0"/>
        </w:rPr>
      </w:lvl>
    </w:lvlOverride>
    <w:lvlOverride w:ilvl="3">
      <w:lvl w:ilvl="3">
        <w:start w:val="1"/>
        <w:numFmt w:val="decimal"/>
        <w:lvlText w:val="%1.%2.%3.%4"/>
        <w:lvlJc w:val="left"/>
        <w:pPr>
          <w:ind w:left="864" w:hanging="864"/>
        </w:pPr>
        <w:rPr>
          <w:rFonts w:hint="default"/>
          <w:i w:val="0"/>
          <w:iCs w:val="0"/>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7">
    <w:abstractNumId w:val="32"/>
  </w:num>
  <w:num w:numId="8">
    <w:abstractNumId w:val="16"/>
  </w:num>
  <w:num w:numId="9">
    <w:abstractNumId w:val="35"/>
  </w:num>
  <w:num w:numId="10">
    <w:abstractNumId w:val="20"/>
  </w:num>
  <w:num w:numId="11">
    <w:abstractNumId w:val="0"/>
  </w:num>
  <w:num w:numId="12">
    <w:abstractNumId w:val="9"/>
  </w:num>
  <w:num w:numId="13">
    <w:abstractNumId w:val="2"/>
  </w:num>
  <w:num w:numId="14">
    <w:abstractNumId w:val="29"/>
  </w:num>
  <w:num w:numId="15">
    <w:abstractNumId w:val="25"/>
  </w:num>
  <w:num w:numId="16">
    <w:abstractNumId w:val="24"/>
  </w:num>
  <w:num w:numId="17">
    <w:abstractNumId w:val="7"/>
  </w:num>
  <w:num w:numId="18">
    <w:abstractNumId w:val="36"/>
  </w:num>
  <w:num w:numId="19">
    <w:abstractNumId w:val="27"/>
  </w:num>
  <w:num w:numId="20">
    <w:abstractNumId w:val="17"/>
  </w:num>
  <w:num w:numId="21">
    <w:abstractNumId w:val="26"/>
  </w:num>
  <w:num w:numId="22">
    <w:abstractNumId w:val="38"/>
  </w:num>
  <w:num w:numId="23">
    <w:abstractNumId w:val="5"/>
  </w:num>
  <w:num w:numId="24">
    <w:abstractNumId w:val="21"/>
  </w:num>
  <w:num w:numId="25">
    <w:abstractNumId w:val="12"/>
  </w:num>
  <w:num w:numId="26">
    <w:abstractNumId w:val="13"/>
  </w:num>
  <w:num w:numId="27">
    <w:abstractNumId w:val="15"/>
  </w:num>
  <w:num w:numId="28">
    <w:abstractNumId w:val="19"/>
  </w:num>
  <w:num w:numId="29">
    <w:abstractNumId w:val="34"/>
  </w:num>
  <w:num w:numId="30">
    <w:abstractNumId w:val="1"/>
  </w:num>
  <w:num w:numId="31">
    <w:abstractNumId w:val="30"/>
  </w:num>
  <w:num w:numId="32">
    <w:abstractNumId w:val="22"/>
  </w:num>
  <w:num w:numId="33">
    <w:abstractNumId w:val="18"/>
  </w:num>
  <w:num w:numId="34">
    <w:abstractNumId w:val="8"/>
  </w:num>
  <w:num w:numId="35">
    <w:abstractNumId w:val="33"/>
  </w:num>
  <w:num w:numId="36">
    <w:abstractNumId w:val="31"/>
  </w:num>
  <w:num w:numId="37">
    <w:abstractNumId w:val="3"/>
  </w:num>
  <w:num w:numId="38">
    <w:abstractNumId w:val="28"/>
  </w:num>
  <w:num w:numId="39">
    <w:abstractNumId w:val="1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hideSpellingErrors/>
  <w:attachedTemplate r:id="rId1"/>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0D55"/>
    <w:rsid w:val="00000191"/>
    <w:rsid w:val="00000232"/>
    <w:rsid w:val="00000B7C"/>
    <w:rsid w:val="00000E90"/>
    <w:rsid w:val="00000FA4"/>
    <w:rsid w:val="0000252E"/>
    <w:rsid w:val="00003693"/>
    <w:rsid w:val="00007CAD"/>
    <w:rsid w:val="000124FB"/>
    <w:rsid w:val="0001280B"/>
    <w:rsid w:val="00012EE8"/>
    <w:rsid w:val="0001451E"/>
    <w:rsid w:val="000171FC"/>
    <w:rsid w:val="0001732E"/>
    <w:rsid w:val="00017DA0"/>
    <w:rsid w:val="00020187"/>
    <w:rsid w:val="0002313D"/>
    <w:rsid w:val="000237D6"/>
    <w:rsid w:val="000302F5"/>
    <w:rsid w:val="00036591"/>
    <w:rsid w:val="000425D4"/>
    <w:rsid w:val="00042E0D"/>
    <w:rsid w:val="000437DC"/>
    <w:rsid w:val="00043B08"/>
    <w:rsid w:val="00043B57"/>
    <w:rsid w:val="000512FE"/>
    <w:rsid w:val="00051BAA"/>
    <w:rsid w:val="00051C03"/>
    <w:rsid w:val="00051DBD"/>
    <w:rsid w:val="00057FAC"/>
    <w:rsid w:val="00061B13"/>
    <w:rsid w:val="00065004"/>
    <w:rsid w:val="000651CF"/>
    <w:rsid w:val="00065C24"/>
    <w:rsid w:val="000671F3"/>
    <w:rsid w:val="00067B0B"/>
    <w:rsid w:val="000710FD"/>
    <w:rsid w:val="00072B6F"/>
    <w:rsid w:val="00074198"/>
    <w:rsid w:val="000759BE"/>
    <w:rsid w:val="000768A8"/>
    <w:rsid w:val="0007785A"/>
    <w:rsid w:val="00080556"/>
    <w:rsid w:val="00080ABC"/>
    <w:rsid w:val="00080B41"/>
    <w:rsid w:val="000819EF"/>
    <w:rsid w:val="000824A1"/>
    <w:rsid w:val="00083009"/>
    <w:rsid w:val="0008383C"/>
    <w:rsid w:val="0008621D"/>
    <w:rsid w:val="00086EE6"/>
    <w:rsid w:val="00087615"/>
    <w:rsid w:val="00090324"/>
    <w:rsid w:val="00091FA8"/>
    <w:rsid w:val="00093CE2"/>
    <w:rsid w:val="0009466F"/>
    <w:rsid w:val="00094942"/>
    <w:rsid w:val="00094D54"/>
    <w:rsid w:val="00096507"/>
    <w:rsid w:val="000969D4"/>
    <w:rsid w:val="000A19A9"/>
    <w:rsid w:val="000A1C25"/>
    <w:rsid w:val="000A3642"/>
    <w:rsid w:val="000A5D15"/>
    <w:rsid w:val="000A6766"/>
    <w:rsid w:val="000A6AFF"/>
    <w:rsid w:val="000A7939"/>
    <w:rsid w:val="000B0639"/>
    <w:rsid w:val="000B14C3"/>
    <w:rsid w:val="000B3A8B"/>
    <w:rsid w:val="000B4DAD"/>
    <w:rsid w:val="000B5779"/>
    <w:rsid w:val="000B7445"/>
    <w:rsid w:val="000C1811"/>
    <w:rsid w:val="000C18BF"/>
    <w:rsid w:val="000C20EC"/>
    <w:rsid w:val="000C5656"/>
    <w:rsid w:val="000D0610"/>
    <w:rsid w:val="000D265A"/>
    <w:rsid w:val="000D3282"/>
    <w:rsid w:val="000D3CDA"/>
    <w:rsid w:val="000D5CE3"/>
    <w:rsid w:val="000D6019"/>
    <w:rsid w:val="000D6D5F"/>
    <w:rsid w:val="000D6ED8"/>
    <w:rsid w:val="000D7EA9"/>
    <w:rsid w:val="000E0D80"/>
    <w:rsid w:val="000E441F"/>
    <w:rsid w:val="000E56AB"/>
    <w:rsid w:val="000F2355"/>
    <w:rsid w:val="000F2691"/>
    <w:rsid w:val="000F2E9F"/>
    <w:rsid w:val="000F3425"/>
    <w:rsid w:val="000F6BFA"/>
    <w:rsid w:val="00100D50"/>
    <w:rsid w:val="001032E9"/>
    <w:rsid w:val="001037F7"/>
    <w:rsid w:val="001040C1"/>
    <w:rsid w:val="0010484B"/>
    <w:rsid w:val="00106094"/>
    <w:rsid w:val="0010619E"/>
    <w:rsid w:val="0011037C"/>
    <w:rsid w:val="001114DB"/>
    <w:rsid w:val="00112328"/>
    <w:rsid w:val="00112910"/>
    <w:rsid w:val="00113DA2"/>
    <w:rsid w:val="0011417F"/>
    <w:rsid w:val="00114344"/>
    <w:rsid w:val="001156E9"/>
    <w:rsid w:val="00121CA0"/>
    <w:rsid w:val="00122056"/>
    <w:rsid w:val="001229D0"/>
    <w:rsid w:val="00124B5E"/>
    <w:rsid w:val="00124FA3"/>
    <w:rsid w:val="001306F4"/>
    <w:rsid w:val="001309A6"/>
    <w:rsid w:val="001319BB"/>
    <w:rsid w:val="0013331D"/>
    <w:rsid w:val="00135CF4"/>
    <w:rsid w:val="00136E40"/>
    <w:rsid w:val="00137234"/>
    <w:rsid w:val="00137842"/>
    <w:rsid w:val="00141A77"/>
    <w:rsid w:val="00141A91"/>
    <w:rsid w:val="001436CD"/>
    <w:rsid w:val="001447A7"/>
    <w:rsid w:val="00146717"/>
    <w:rsid w:val="00147082"/>
    <w:rsid w:val="00147136"/>
    <w:rsid w:val="001513BF"/>
    <w:rsid w:val="00152079"/>
    <w:rsid w:val="001524D6"/>
    <w:rsid w:val="00154009"/>
    <w:rsid w:val="00154EE0"/>
    <w:rsid w:val="001567AC"/>
    <w:rsid w:val="001604C9"/>
    <w:rsid w:val="00162032"/>
    <w:rsid w:val="001636CE"/>
    <w:rsid w:val="00164B51"/>
    <w:rsid w:val="00164FD6"/>
    <w:rsid w:val="00165373"/>
    <w:rsid w:val="001658B2"/>
    <w:rsid w:val="00170D55"/>
    <w:rsid w:val="00173375"/>
    <w:rsid w:val="00180396"/>
    <w:rsid w:val="00186588"/>
    <w:rsid w:val="00186711"/>
    <w:rsid w:val="00187E9B"/>
    <w:rsid w:val="00192214"/>
    <w:rsid w:val="00192CAC"/>
    <w:rsid w:val="00193129"/>
    <w:rsid w:val="0019529F"/>
    <w:rsid w:val="00197375"/>
    <w:rsid w:val="001A0099"/>
    <w:rsid w:val="001A2DA7"/>
    <w:rsid w:val="001A2F0E"/>
    <w:rsid w:val="001A3E34"/>
    <w:rsid w:val="001A3EB4"/>
    <w:rsid w:val="001A40C6"/>
    <w:rsid w:val="001A63D8"/>
    <w:rsid w:val="001A6530"/>
    <w:rsid w:val="001A6CD9"/>
    <w:rsid w:val="001B2166"/>
    <w:rsid w:val="001B532D"/>
    <w:rsid w:val="001B6644"/>
    <w:rsid w:val="001B7033"/>
    <w:rsid w:val="001B71D6"/>
    <w:rsid w:val="001C0B18"/>
    <w:rsid w:val="001C0C33"/>
    <w:rsid w:val="001C2C1E"/>
    <w:rsid w:val="001C61E8"/>
    <w:rsid w:val="001D22B0"/>
    <w:rsid w:val="001D25E7"/>
    <w:rsid w:val="001D3D6A"/>
    <w:rsid w:val="001D3F16"/>
    <w:rsid w:val="001D4FC0"/>
    <w:rsid w:val="001D78E7"/>
    <w:rsid w:val="001E42E4"/>
    <w:rsid w:val="001E5510"/>
    <w:rsid w:val="001E60D1"/>
    <w:rsid w:val="001E6556"/>
    <w:rsid w:val="001E661E"/>
    <w:rsid w:val="001F1FF4"/>
    <w:rsid w:val="001F669F"/>
    <w:rsid w:val="002030F1"/>
    <w:rsid w:val="00204FEF"/>
    <w:rsid w:val="002066B8"/>
    <w:rsid w:val="00206BAA"/>
    <w:rsid w:val="00216023"/>
    <w:rsid w:val="002226EA"/>
    <w:rsid w:val="00227277"/>
    <w:rsid w:val="0022728D"/>
    <w:rsid w:val="002272C7"/>
    <w:rsid w:val="00227BEC"/>
    <w:rsid w:val="002304A6"/>
    <w:rsid w:val="0023158E"/>
    <w:rsid w:val="00231F8E"/>
    <w:rsid w:val="002341AE"/>
    <w:rsid w:val="00234638"/>
    <w:rsid w:val="00235255"/>
    <w:rsid w:val="0023554F"/>
    <w:rsid w:val="00235BCA"/>
    <w:rsid w:val="00235CC5"/>
    <w:rsid w:val="00236A6C"/>
    <w:rsid w:val="0023744E"/>
    <w:rsid w:val="00237C39"/>
    <w:rsid w:val="0024145E"/>
    <w:rsid w:val="00241905"/>
    <w:rsid w:val="00242FC8"/>
    <w:rsid w:val="002454E1"/>
    <w:rsid w:val="00246163"/>
    <w:rsid w:val="00246695"/>
    <w:rsid w:val="00246C1D"/>
    <w:rsid w:val="0025026A"/>
    <w:rsid w:val="002506A5"/>
    <w:rsid w:val="002534AA"/>
    <w:rsid w:val="00253899"/>
    <w:rsid w:val="00255228"/>
    <w:rsid w:val="002557F4"/>
    <w:rsid w:val="00256F1E"/>
    <w:rsid w:val="00256FA6"/>
    <w:rsid w:val="00263D45"/>
    <w:rsid w:val="00266E4B"/>
    <w:rsid w:val="00266EA7"/>
    <w:rsid w:val="00267267"/>
    <w:rsid w:val="00270BD1"/>
    <w:rsid w:val="0027133D"/>
    <w:rsid w:val="00271E66"/>
    <w:rsid w:val="00273E53"/>
    <w:rsid w:val="00273FC7"/>
    <w:rsid w:val="00276B88"/>
    <w:rsid w:val="00281FE0"/>
    <w:rsid w:val="00284C95"/>
    <w:rsid w:val="00285302"/>
    <w:rsid w:val="002910B3"/>
    <w:rsid w:val="00292122"/>
    <w:rsid w:val="00292679"/>
    <w:rsid w:val="00292A18"/>
    <w:rsid w:val="00293FEC"/>
    <w:rsid w:val="00296E47"/>
    <w:rsid w:val="00297F3A"/>
    <w:rsid w:val="002A0CD1"/>
    <w:rsid w:val="002A0D23"/>
    <w:rsid w:val="002A1169"/>
    <w:rsid w:val="002A305D"/>
    <w:rsid w:val="002A6719"/>
    <w:rsid w:val="002A67EA"/>
    <w:rsid w:val="002A68AB"/>
    <w:rsid w:val="002A7951"/>
    <w:rsid w:val="002B0246"/>
    <w:rsid w:val="002B0850"/>
    <w:rsid w:val="002B3E72"/>
    <w:rsid w:val="002B49F6"/>
    <w:rsid w:val="002B4B1B"/>
    <w:rsid w:val="002B503A"/>
    <w:rsid w:val="002B79FC"/>
    <w:rsid w:val="002C04AD"/>
    <w:rsid w:val="002C0DBE"/>
    <w:rsid w:val="002C1ECB"/>
    <w:rsid w:val="002C3152"/>
    <w:rsid w:val="002C47CC"/>
    <w:rsid w:val="002C58C9"/>
    <w:rsid w:val="002C5C8D"/>
    <w:rsid w:val="002C5FD6"/>
    <w:rsid w:val="002D135E"/>
    <w:rsid w:val="002D3E08"/>
    <w:rsid w:val="002D5319"/>
    <w:rsid w:val="002D562E"/>
    <w:rsid w:val="002D778C"/>
    <w:rsid w:val="002E0FE3"/>
    <w:rsid w:val="002E59CD"/>
    <w:rsid w:val="002F0041"/>
    <w:rsid w:val="002F1BE4"/>
    <w:rsid w:val="002F4C5E"/>
    <w:rsid w:val="002F4F68"/>
    <w:rsid w:val="002F5928"/>
    <w:rsid w:val="002F5A05"/>
    <w:rsid w:val="00300837"/>
    <w:rsid w:val="00300FA8"/>
    <w:rsid w:val="00301399"/>
    <w:rsid w:val="003026BF"/>
    <w:rsid w:val="00302A6B"/>
    <w:rsid w:val="003041C7"/>
    <w:rsid w:val="00306445"/>
    <w:rsid w:val="00311A9F"/>
    <w:rsid w:val="00313B17"/>
    <w:rsid w:val="00314316"/>
    <w:rsid w:val="003159CF"/>
    <w:rsid w:val="003163B5"/>
    <w:rsid w:val="0032100F"/>
    <w:rsid w:val="00321EAE"/>
    <w:rsid w:val="003227D8"/>
    <w:rsid w:val="003228E9"/>
    <w:rsid w:val="00325A3A"/>
    <w:rsid w:val="003277A7"/>
    <w:rsid w:val="0033030C"/>
    <w:rsid w:val="0033201D"/>
    <w:rsid w:val="003323D5"/>
    <w:rsid w:val="00332B03"/>
    <w:rsid w:val="00333F13"/>
    <w:rsid w:val="0033593C"/>
    <w:rsid w:val="00335ADA"/>
    <w:rsid w:val="003372C7"/>
    <w:rsid w:val="00341B68"/>
    <w:rsid w:val="003436C1"/>
    <w:rsid w:val="003453FF"/>
    <w:rsid w:val="0034543E"/>
    <w:rsid w:val="00345553"/>
    <w:rsid w:val="00345560"/>
    <w:rsid w:val="003522F7"/>
    <w:rsid w:val="00353E0D"/>
    <w:rsid w:val="003558AB"/>
    <w:rsid w:val="00356436"/>
    <w:rsid w:val="00357E87"/>
    <w:rsid w:val="003616C8"/>
    <w:rsid w:val="003624C8"/>
    <w:rsid w:val="00362846"/>
    <w:rsid w:val="00365595"/>
    <w:rsid w:val="0036580C"/>
    <w:rsid w:val="00366427"/>
    <w:rsid w:val="003676F0"/>
    <w:rsid w:val="00372094"/>
    <w:rsid w:val="003735B0"/>
    <w:rsid w:val="0037542F"/>
    <w:rsid w:val="003757E5"/>
    <w:rsid w:val="003757F8"/>
    <w:rsid w:val="00376021"/>
    <w:rsid w:val="003762D6"/>
    <w:rsid w:val="00377560"/>
    <w:rsid w:val="003852D8"/>
    <w:rsid w:val="00385353"/>
    <w:rsid w:val="00391304"/>
    <w:rsid w:val="003921AB"/>
    <w:rsid w:val="00392A71"/>
    <w:rsid w:val="003A0B10"/>
    <w:rsid w:val="003A145E"/>
    <w:rsid w:val="003A2C01"/>
    <w:rsid w:val="003A386B"/>
    <w:rsid w:val="003A3FD4"/>
    <w:rsid w:val="003A410E"/>
    <w:rsid w:val="003A5562"/>
    <w:rsid w:val="003A6509"/>
    <w:rsid w:val="003A67CA"/>
    <w:rsid w:val="003A7653"/>
    <w:rsid w:val="003B064A"/>
    <w:rsid w:val="003B2FDB"/>
    <w:rsid w:val="003B33C1"/>
    <w:rsid w:val="003B56B3"/>
    <w:rsid w:val="003B67B8"/>
    <w:rsid w:val="003B6942"/>
    <w:rsid w:val="003B78EA"/>
    <w:rsid w:val="003B7C6E"/>
    <w:rsid w:val="003C1601"/>
    <w:rsid w:val="003C5BEB"/>
    <w:rsid w:val="003C5E4D"/>
    <w:rsid w:val="003C6952"/>
    <w:rsid w:val="003C7EBE"/>
    <w:rsid w:val="003D0313"/>
    <w:rsid w:val="003D1E53"/>
    <w:rsid w:val="003D4744"/>
    <w:rsid w:val="003D7610"/>
    <w:rsid w:val="003E0A77"/>
    <w:rsid w:val="003E0CAF"/>
    <w:rsid w:val="003E1001"/>
    <w:rsid w:val="003E1110"/>
    <w:rsid w:val="003E13B7"/>
    <w:rsid w:val="003E2613"/>
    <w:rsid w:val="003E31BF"/>
    <w:rsid w:val="003E391C"/>
    <w:rsid w:val="003E408A"/>
    <w:rsid w:val="003E575F"/>
    <w:rsid w:val="003E5A38"/>
    <w:rsid w:val="003E655C"/>
    <w:rsid w:val="003E6659"/>
    <w:rsid w:val="003E7526"/>
    <w:rsid w:val="003E76F6"/>
    <w:rsid w:val="003F2C64"/>
    <w:rsid w:val="003F2CD8"/>
    <w:rsid w:val="003F3BA6"/>
    <w:rsid w:val="003F419D"/>
    <w:rsid w:val="003F4AF7"/>
    <w:rsid w:val="003F4C2C"/>
    <w:rsid w:val="003F7560"/>
    <w:rsid w:val="00402492"/>
    <w:rsid w:val="004052E1"/>
    <w:rsid w:val="00406458"/>
    <w:rsid w:val="0041182E"/>
    <w:rsid w:val="004130EF"/>
    <w:rsid w:val="00413B0B"/>
    <w:rsid w:val="004152AF"/>
    <w:rsid w:val="00416AD3"/>
    <w:rsid w:val="004207F3"/>
    <w:rsid w:val="004218D4"/>
    <w:rsid w:val="00422458"/>
    <w:rsid w:val="004231FE"/>
    <w:rsid w:val="00423746"/>
    <w:rsid w:val="00425B37"/>
    <w:rsid w:val="00432417"/>
    <w:rsid w:val="004324AB"/>
    <w:rsid w:val="00432A8B"/>
    <w:rsid w:val="00433A46"/>
    <w:rsid w:val="00436F8C"/>
    <w:rsid w:val="004374FE"/>
    <w:rsid w:val="00437AF8"/>
    <w:rsid w:val="00441002"/>
    <w:rsid w:val="00442C33"/>
    <w:rsid w:val="00443DE7"/>
    <w:rsid w:val="004448C3"/>
    <w:rsid w:val="00446A06"/>
    <w:rsid w:val="004479CF"/>
    <w:rsid w:val="00450FB8"/>
    <w:rsid w:val="0045100C"/>
    <w:rsid w:val="00455B7F"/>
    <w:rsid w:val="00457190"/>
    <w:rsid w:val="00460D4A"/>
    <w:rsid w:val="0046180B"/>
    <w:rsid w:val="00462E5A"/>
    <w:rsid w:val="00462F4E"/>
    <w:rsid w:val="00463114"/>
    <w:rsid w:val="00463B2F"/>
    <w:rsid w:val="00466283"/>
    <w:rsid w:val="00473E40"/>
    <w:rsid w:val="00473E58"/>
    <w:rsid w:val="0047684B"/>
    <w:rsid w:val="00476BDC"/>
    <w:rsid w:val="004771A0"/>
    <w:rsid w:val="004814F4"/>
    <w:rsid w:val="00481BE6"/>
    <w:rsid w:val="0048395C"/>
    <w:rsid w:val="0048401E"/>
    <w:rsid w:val="00485AAC"/>
    <w:rsid w:val="00487977"/>
    <w:rsid w:val="004909E0"/>
    <w:rsid w:val="00490BAD"/>
    <w:rsid w:val="0049149D"/>
    <w:rsid w:val="00491769"/>
    <w:rsid w:val="00496796"/>
    <w:rsid w:val="004A0E15"/>
    <w:rsid w:val="004A3AD2"/>
    <w:rsid w:val="004A4296"/>
    <w:rsid w:val="004A47CC"/>
    <w:rsid w:val="004A4A12"/>
    <w:rsid w:val="004A4D99"/>
    <w:rsid w:val="004B07B9"/>
    <w:rsid w:val="004B1EA3"/>
    <w:rsid w:val="004B3DF1"/>
    <w:rsid w:val="004B5AB4"/>
    <w:rsid w:val="004B5D76"/>
    <w:rsid w:val="004C0AD9"/>
    <w:rsid w:val="004C4CD9"/>
    <w:rsid w:val="004C5716"/>
    <w:rsid w:val="004C5C02"/>
    <w:rsid w:val="004C61FF"/>
    <w:rsid w:val="004C69E7"/>
    <w:rsid w:val="004C74DC"/>
    <w:rsid w:val="004D22A1"/>
    <w:rsid w:val="004D268B"/>
    <w:rsid w:val="004D52F0"/>
    <w:rsid w:val="004D53CF"/>
    <w:rsid w:val="004D66C6"/>
    <w:rsid w:val="004D6B1B"/>
    <w:rsid w:val="004D702A"/>
    <w:rsid w:val="004D7C24"/>
    <w:rsid w:val="004E028C"/>
    <w:rsid w:val="004E16F9"/>
    <w:rsid w:val="004E3936"/>
    <w:rsid w:val="004E422D"/>
    <w:rsid w:val="004E4FCB"/>
    <w:rsid w:val="004F0AFF"/>
    <w:rsid w:val="004F1FA6"/>
    <w:rsid w:val="004F3013"/>
    <w:rsid w:val="004F31E4"/>
    <w:rsid w:val="004F3B5E"/>
    <w:rsid w:val="004F56E4"/>
    <w:rsid w:val="00501B29"/>
    <w:rsid w:val="00505627"/>
    <w:rsid w:val="00505770"/>
    <w:rsid w:val="00505E28"/>
    <w:rsid w:val="00510D87"/>
    <w:rsid w:val="00513C96"/>
    <w:rsid w:val="00513DE2"/>
    <w:rsid w:val="005159A4"/>
    <w:rsid w:val="00515DD1"/>
    <w:rsid w:val="00515E46"/>
    <w:rsid w:val="0051695A"/>
    <w:rsid w:val="00517A1E"/>
    <w:rsid w:val="00522E6D"/>
    <w:rsid w:val="00522EA1"/>
    <w:rsid w:val="005267B9"/>
    <w:rsid w:val="005267F8"/>
    <w:rsid w:val="00526C2F"/>
    <w:rsid w:val="00527CAD"/>
    <w:rsid w:val="00527F8A"/>
    <w:rsid w:val="00534E5B"/>
    <w:rsid w:val="00535264"/>
    <w:rsid w:val="005361BA"/>
    <w:rsid w:val="0053697E"/>
    <w:rsid w:val="00536E26"/>
    <w:rsid w:val="00537385"/>
    <w:rsid w:val="005408A8"/>
    <w:rsid w:val="00540C59"/>
    <w:rsid w:val="00540C9A"/>
    <w:rsid w:val="005411E0"/>
    <w:rsid w:val="00542E43"/>
    <w:rsid w:val="00543D71"/>
    <w:rsid w:val="00546CA0"/>
    <w:rsid w:val="00550506"/>
    <w:rsid w:val="00554264"/>
    <w:rsid w:val="00555694"/>
    <w:rsid w:val="005578F8"/>
    <w:rsid w:val="00561865"/>
    <w:rsid w:val="00563030"/>
    <w:rsid w:val="005632D4"/>
    <w:rsid w:val="0056368E"/>
    <w:rsid w:val="00566087"/>
    <w:rsid w:val="005663B1"/>
    <w:rsid w:val="005666C1"/>
    <w:rsid w:val="00567EF9"/>
    <w:rsid w:val="00572110"/>
    <w:rsid w:val="00572961"/>
    <w:rsid w:val="00572ACE"/>
    <w:rsid w:val="00573A4B"/>
    <w:rsid w:val="00573BCA"/>
    <w:rsid w:val="00575251"/>
    <w:rsid w:val="00575EA1"/>
    <w:rsid w:val="00575F98"/>
    <w:rsid w:val="005825E4"/>
    <w:rsid w:val="00582DFE"/>
    <w:rsid w:val="00584219"/>
    <w:rsid w:val="00584D6E"/>
    <w:rsid w:val="005861E3"/>
    <w:rsid w:val="0059127D"/>
    <w:rsid w:val="005927B2"/>
    <w:rsid w:val="00592FF8"/>
    <w:rsid w:val="00593B66"/>
    <w:rsid w:val="00593C7A"/>
    <w:rsid w:val="00595A43"/>
    <w:rsid w:val="00597325"/>
    <w:rsid w:val="005A0FE4"/>
    <w:rsid w:val="005A140D"/>
    <w:rsid w:val="005A1CEB"/>
    <w:rsid w:val="005A21C1"/>
    <w:rsid w:val="005A367B"/>
    <w:rsid w:val="005A375C"/>
    <w:rsid w:val="005A4F5E"/>
    <w:rsid w:val="005A5552"/>
    <w:rsid w:val="005A67F5"/>
    <w:rsid w:val="005B3153"/>
    <w:rsid w:val="005B4F59"/>
    <w:rsid w:val="005B5C87"/>
    <w:rsid w:val="005B6FBE"/>
    <w:rsid w:val="005C048C"/>
    <w:rsid w:val="005C0926"/>
    <w:rsid w:val="005C1C06"/>
    <w:rsid w:val="005C5F28"/>
    <w:rsid w:val="005C77E7"/>
    <w:rsid w:val="005D0C8A"/>
    <w:rsid w:val="005D2E60"/>
    <w:rsid w:val="005D3E6C"/>
    <w:rsid w:val="005D4BB8"/>
    <w:rsid w:val="005D68CC"/>
    <w:rsid w:val="005E1C7C"/>
    <w:rsid w:val="005E3497"/>
    <w:rsid w:val="005E3BB9"/>
    <w:rsid w:val="005E3D0D"/>
    <w:rsid w:val="005E43AD"/>
    <w:rsid w:val="005E73DB"/>
    <w:rsid w:val="005F039B"/>
    <w:rsid w:val="005F1A61"/>
    <w:rsid w:val="005F35F9"/>
    <w:rsid w:val="005F3EE1"/>
    <w:rsid w:val="005F4EA6"/>
    <w:rsid w:val="005F5D25"/>
    <w:rsid w:val="005F6620"/>
    <w:rsid w:val="00601717"/>
    <w:rsid w:val="0060266E"/>
    <w:rsid w:val="00602824"/>
    <w:rsid w:val="00602E13"/>
    <w:rsid w:val="00603EDA"/>
    <w:rsid w:val="00605159"/>
    <w:rsid w:val="00605D33"/>
    <w:rsid w:val="00605D72"/>
    <w:rsid w:val="00606003"/>
    <w:rsid w:val="006114C6"/>
    <w:rsid w:val="00614E40"/>
    <w:rsid w:val="00615796"/>
    <w:rsid w:val="00615F32"/>
    <w:rsid w:val="00620209"/>
    <w:rsid w:val="00620F03"/>
    <w:rsid w:val="00623393"/>
    <w:rsid w:val="00625C6A"/>
    <w:rsid w:val="00634E43"/>
    <w:rsid w:val="0064084F"/>
    <w:rsid w:val="00642CA4"/>
    <w:rsid w:val="00643DE5"/>
    <w:rsid w:val="00644934"/>
    <w:rsid w:val="006501E6"/>
    <w:rsid w:val="00651920"/>
    <w:rsid w:val="00651F95"/>
    <w:rsid w:val="006538DB"/>
    <w:rsid w:val="00654309"/>
    <w:rsid w:val="00657373"/>
    <w:rsid w:val="00657A39"/>
    <w:rsid w:val="006602A2"/>
    <w:rsid w:val="006608DF"/>
    <w:rsid w:val="006613E9"/>
    <w:rsid w:val="00661B6B"/>
    <w:rsid w:val="00662AA7"/>
    <w:rsid w:val="00664CAA"/>
    <w:rsid w:val="0066500D"/>
    <w:rsid w:val="0066724A"/>
    <w:rsid w:val="00670891"/>
    <w:rsid w:val="0067117C"/>
    <w:rsid w:val="0067228D"/>
    <w:rsid w:val="00672C80"/>
    <w:rsid w:val="00673D06"/>
    <w:rsid w:val="00673D72"/>
    <w:rsid w:val="00675C4A"/>
    <w:rsid w:val="006765B7"/>
    <w:rsid w:val="00676932"/>
    <w:rsid w:val="00676E1D"/>
    <w:rsid w:val="0067725C"/>
    <w:rsid w:val="006801E7"/>
    <w:rsid w:val="00681CC6"/>
    <w:rsid w:val="00684410"/>
    <w:rsid w:val="006855AF"/>
    <w:rsid w:val="006855B9"/>
    <w:rsid w:val="006905AB"/>
    <w:rsid w:val="00695976"/>
    <w:rsid w:val="00696924"/>
    <w:rsid w:val="00696AD0"/>
    <w:rsid w:val="006979B0"/>
    <w:rsid w:val="006A3464"/>
    <w:rsid w:val="006A3BEE"/>
    <w:rsid w:val="006A6757"/>
    <w:rsid w:val="006B0285"/>
    <w:rsid w:val="006B1291"/>
    <w:rsid w:val="006B167B"/>
    <w:rsid w:val="006B297A"/>
    <w:rsid w:val="006B5B33"/>
    <w:rsid w:val="006C14E2"/>
    <w:rsid w:val="006C2752"/>
    <w:rsid w:val="006C3883"/>
    <w:rsid w:val="006C475F"/>
    <w:rsid w:val="006C4F26"/>
    <w:rsid w:val="006C6D0E"/>
    <w:rsid w:val="006D0636"/>
    <w:rsid w:val="006D106B"/>
    <w:rsid w:val="006D5ED6"/>
    <w:rsid w:val="006D6EB2"/>
    <w:rsid w:val="006E0A81"/>
    <w:rsid w:val="006E2F46"/>
    <w:rsid w:val="006E4463"/>
    <w:rsid w:val="006E78C0"/>
    <w:rsid w:val="006E7F09"/>
    <w:rsid w:val="006F048A"/>
    <w:rsid w:val="006F1A48"/>
    <w:rsid w:val="006F3035"/>
    <w:rsid w:val="006F3A08"/>
    <w:rsid w:val="006F40EA"/>
    <w:rsid w:val="006F4BE3"/>
    <w:rsid w:val="006F5C01"/>
    <w:rsid w:val="006F668D"/>
    <w:rsid w:val="006F7D61"/>
    <w:rsid w:val="007015B3"/>
    <w:rsid w:val="00702613"/>
    <w:rsid w:val="00704607"/>
    <w:rsid w:val="00704E63"/>
    <w:rsid w:val="00706352"/>
    <w:rsid w:val="00706F68"/>
    <w:rsid w:val="0070759E"/>
    <w:rsid w:val="00707DE5"/>
    <w:rsid w:val="007169C3"/>
    <w:rsid w:val="00717B83"/>
    <w:rsid w:val="00720B9F"/>
    <w:rsid w:val="0072253D"/>
    <w:rsid w:val="00724585"/>
    <w:rsid w:val="00724BF6"/>
    <w:rsid w:val="007259F8"/>
    <w:rsid w:val="0072609C"/>
    <w:rsid w:val="00726ECC"/>
    <w:rsid w:val="0073074F"/>
    <w:rsid w:val="00731204"/>
    <w:rsid w:val="00732D6F"/>
    <w:rsid w:val="007406DB"/>
    <w:rsid w:val="00740D0E"/>
    <w:rsid w:val="00745143"/>
    <w:rsid w:val="00745AAE"/>
    <w:rsid w:val="00745C51"/>
    <w:rsid w:val="00745D0D"/>
    <w:rsid w:val="00747F55"/>
    <w:rsid w:val="00747F93"/>
    <w:rsid w:val="00751445"/>
    <w:rsid w:val="007521F1"/>
    <w:rsid w:val="007540BA"/>
    <w:rsid w:val="007571BA"/>
    <w:rsid w:val="00760C48"/>
    <w:rsid w:val="00763941"/>
    <w:rsid w:val="007641BC"/>
    <w:rsid w:val="0076482C"/>
    <w:rsid w:val="00767ACD"/>
    <w:rsid w:val="00770172"/>
    <w:rsid w:val="007718DB"/>
    <w:rsid w:val="007733F8"/>
    <w:rsid w:val="00773D0B"/>
    <w:rsid w:val="00776BC2"/>
    <w:rsid w:val="00777BF8"/>
    <w:rsid w:val="007828D8"/>
    <w:rsid w:val="007828F1"/>
    <w:rsid w:val="00782979"/>
    <w:rsid w:val="00783402"/>
    <w:rsid w:val="007838A7"/>
    <w:rsid w:val="00783D5E"/>
    <w:rsid w:val="00787510"/>
    <w:rsid w:val="00787586"/>
    <w:rsid w:val="00790D7A"/>
    <w:rsid w:val="00795252"/>
    <w:rsid w:val="00795687"/>
    <w:rsid w:val="007A35D8"/>
    <w:rsid w:val="007A4235"/>
    <w:rsid w:val="007A4E85"/>
    <w:rsid w:val="007A652E"/>
    <w:rsid w:val="007B1350"/>
    <w:rsid w:val="007B1AE2"/>
    <w:rsid w:val="007B39BC"/>
    <w:rsid w:val="007C38BC"/>
    <w:rsid w:val="007C7BCB"/>
    <w:rsid w:val="007C7D66"/>
    <w:rsid w:val="007D3616"/>
    <w:rsid w:val="007D4DA7"/>
    <w:rsid w:val="007D56F4"/>
    <w:rsid w:val="007D58D8"/>
    <w:rsid w:val="007D598D"/>
    <w:rsid w:val="007D7CCF"/>
    <w:rsid w:val="007D7EAB"/>
    <w:rsid w:val="007D7F31"/>
    <w:rsid w:val="007E0DF8"/>
    <w:rsid w:val="007E2A9E"/>
    <w:rsid w:val="007E2AE5"/>
    <w:rsid w:val="007E5049"/>
    <w:rsid w:val="007E52D9"/>
    <w:rsid w:val="007E5CCE"/>
    <w:rsid w:val="007E5E3E"/>
    <w:rsid w:val="007E60D0"/>
    <w:rsid w:val="007E6A46"/>
    <w:rsid w:val="007F33CF"/>
    <w:rsid w:val="007F5B0E"/>
    <w:rsid w:val="007F5BEC"/>
    <w:rsid w:val="008003EF"/>
    <w:rsid w:val="00801513"/>
    <w:rsid w:val="00802677"/>
    <w:rsid w:val="00802EFC"/>
    <w:rsid w:val="008036EF"/>
    <w:rsid w:val="0080573B"/>
    <w:rsid w:val="00807477"/>
    <w:rsid w:val="00810368"/>
    <w:rsid w:val="008106E4"/>
    <w:rsid w:val="008134C5"/>
    <w:rsid w:val="00813828"/>
    <w:rsid w:val="00813B4E"/>
    <w:rsid w:val="00817ADF"/>
    <w:rsid w:val="00820451"/>
    <w:rsid w:val="008219AB"/>
    <w:rsid w:val="00824E6E"/>
    <w:rsid w:val="00826AFB"/>
    <w:rsid w:val="00827047"/>
    <w:rsid w:val="00827D26"/>
    <w:rsid w:val="008310DC"/>
    <w:rsid w:val="008316E5"/>
    <w:rsid w:val="008323D7"/>
    <w:rsid w:val="00833D99"/>
    <w:rsid w:val="00834382"/>
    <w:rsid w:val="008359A2"/>
    <w:rsid w:val="008366CB"/>
    <w:rsid w:val="00837326"/>
    <w:rsid w:val="008405A0"/>
    <w:rsid w:val="00842353"/>
    <w:rsid w:val="00842489"/>
    <w:rsid w:val="0084297A"/>
    <w:rsid w:val="008442B3"/>
    <w:rsid w:val="008473C3"/>
    <w:rsid w:val="00851A72"/>
    <w:rsid w:val="00852092"/>
    <w:rsid w:val="0085303C"/>
    <w:rsid w:val="008537CB"/>
    <w:rsid w:val="00854EF2"/>
    <w:rsid w:val="00855073"/>
    <w:rsid w:val="008552C5"/>
    <w:rsid w:val="00857F55"/>
    <w:rsid w:val="00860A70"/>
    <w:rsid w:val="0086251A"/>
    <w:rsid w:val="008626BC"/>
    <w:rsid w:val="0086271E"/>
    <w:rsid w:val="00862DC8"/>
    <w:rsid w:val="00863758"/>
    <w:rsid w:val="00864610"/>
    <w:rsid w:val="00864B64"/>
    <w:rsid w:val="0086685D"/>
    <w:rsid w:val="00871E69"/>
    <w:rsid w:val="00873094"/>
    <w:rsid w:val="00880C74"/>
    <w:rsid w:val="0088150D"/>
    <w:rsid w:val="00881EA8"/>
    <w:rsid w:val="00881F37"/>
    <w:rsid w:val="008831B7"/>
    <w:rsid w:val="00884035"/>
    <w:rsid w:val="00884FD9"/>
    <w:rsid w:val="00887A69"/>
    <w:rsid w:val="00890033"/>
    <w:rsid w:val="00890595"/>
    <w:rsid w:val="00891CF1"/>
    <w:rsid w:val="00896030"/>
    <w:rsid w:val="008978E6"/>
    <w:rsid w:val="008A42A6"/>
    <w:rsid w:val="008A445B"/>
    <w:rsid w:val="008A7150"/>
    <w:rsid w:val="008B0339"/>
    <w:rsid w:val="008B0ABF"/>
    <w:rsid w:val="008B1615"/>
    <w:rsid w:val="008B27DD"/>
    <w:rsid w:val="008B36D2"/>
    <w:rsid w:val="008B3F19"/>
    <w:rsid w:val="008B423F"/>
    <w:rsid w:val="008B5714"/>
    <w:rsid w:val="008C0251"/>
    <w:rsid w:val="008C0607"/>
    <w:rsid w:val="008C075C"/>
    <w:rsid w:val="008C31BC"/>
    <w:rsid w:val="008C3977"/>
    <w:rsid w:val="008D0571"/>
    <w:rsid w:val="008D27DC"/>
    <w:rsid w:val="008D4049"/>
    <w:rsid w:val="008D4E5F"/>
    <w:rsid w:val="008E0088"/>
    <w:rsid w:val="008E0504"/>
    <w:rsid w:val="008E10C9"/>
    <w:rsid w:val="008E4EDD"/>
    <w:rsid w:val="008E543F"/>
    <w:rsid w:val="008E5579"/>
    <w:rsid w:val="008E5B80"/>
    <w:rsid w:val="008F59CB"/>
    <w:rsid w:val="008F5C79"/>
    <w:rsid w:val="008F62A7"/>
    <w:rsid w:val="008F7600"/>
    <w:rsid w:val="00901E67"/>
    <w:rsid w:val="00902CB4"/>
    <w:rsid w:val="00904F5F"/>
    <w:rsid w:val="0090698F"/>
    <w:rsid w:val="00910FA9"/>
    <w:rsid w:val="00915CCD"/>
    <w:rsid w:val="00916BEE"/>
    <w:rsid w:val="00916CDD"/>
    <w:rsid w:val="009170A3"/>
    <w:rsid w:val="009177CF"/>
    <w:rsid w:val="009203EF"/>
    <w:rsid w:val="009243E6"/>
    <w:rsid w:val="00925257"/>
    <w:rsid w:val="00925972"/>
    <w:rsid w:val="00926D1B"/>
    <w:rsid w:val="00926FF5"/>
    <w:rsid w:val="00930D19"/>
    <w:rsid w:val="00930FB7"/>
    <w:rsid w:val="00932D3B"/>
    <w:rsid w:val="009330F4"/>
    <w:rsid w:val="00935FFE"/>
    <w:rsid w:val="009411D4"/>
    <w:rsid w:val="00941D2C"/>
    <w:rsid w:val="009423B4"/>
    <w:rsid w:val="00943372"/>
    <w:rsid w:val="00943B21"/>
    <w:rsid w:val="009444E9"/>
    <w:rsid w:val="00945AE8"/>
    <w:rsid w:val="009472DB"/>
    <w:rsid w:val="00947455"/>
    <w:rsid w:val="00947784"/>
    <w:rsid w:val="00951C5C"/>
    <w:rsid w:val="009558F6"/>
    <w:rsid w:val="00955DE6"/>
    <w:rsid w:val="009604B9"/>
    <w:rsid w:val="00971C59"/>
    <w:rsid w:val="00974521"/>
    <w:rsid w:val="00975152"/>
    <w:rsid w:val="009801CA"/>
    <w:rsid w:val="009816C4"/>
    <w:rsid w:val="00981C3A"/>
    <w:rsid w:val="00981F7A"/>
    <w:rsid w:val="00982150"/>
    <w:rsid w:val="009823AC"/>
    <w:rsid w:val="00982770"/>
    <w:rsid w:val="00984A39"/>
    <w:rsid w:val="009857EA"/>
    <w:rsid w:val="00991F23"/>
    <w:rsid w:val="009937BB"/>
    <w:rsid w:val="00993A27"/>
    <w:rsid w:val="00997E10"/>
    <w:rsid w:val="009A25A7"/>
    <w:rsid w:val="009A26AE"/>
    <w:rsid w:val="009A3BF4"/>
    <w:rsid w:val="009A415C"/>
    <w:rsid w:val="009A45B4"/>
    <w:rsid w:val="009A49D5"/>
    <w:rsid w:val="009A4DB7"/>
    <w:rsid w:val="009A63EC"/>
    <w:rsid w:val="009A6F2C"/>
    <w:rsid w:val="009A776A"/>
    <w:rsid w:val="009B16C0"/>
    <w:rsid w:val="009B23CD"/>
    <w:rsid w:val="009B2B04"/>
    <w:rsid w:val="009B34DD"/>
    <w:rsid w:val="009B4519"/>
    <w:rsid w:val="009B57AF"/>
    <w:rsid w:val="009B5AD6"/>
    <w:rsid w:val="009B78D7"/>
    <w:rsid w:val="009C0343"/>
    <w:rsid w:val="009C6A54"/>
    <w:rsid w:val="009C720A"/>
    <w:rsid w:val="009C7AB9"/>
    <w:rsid w:val="009D00D0"/>
    <w:rsid w:val="009D09EE"/>
    <w:rsid w:val="009D0DA9"/>
    <w:rsid w:val="009D14D0"/>
    <w:rsid w:val="009D4B65"/>
    <w:rsid w:val="009D4D79"/>
    <w:rsid w:val="009D5707"/>
    <w:rsid w:val="009D61CB"/>
    <w:rsid w:val="009D7074"/>
    <w:rsid w:val="009E0019"/>
    <w:rsid w:val="009E098A"/>
    <w:rsid w:val="009E0D6F"/>
    <w:rsid w:val="009E24C6"/>
    <w:rsid w:val="009E2E03"/>
    <w:rsid w:val="009E5A06"/>
    <w:rsid w:val="009E6DF0"/>
    <w:rsid w:val="009E748B"/>
    <w:rsid w:val="009F2036"/>
    <w:rsid w:val="009F25BB"/>
    <w:rsid w:val="009F2C79"/>
    <w:rsid w:val="009F4352"/>
    <w:rsid w:val="009F65EB"/>
    <w:rsid w:val="009F7428"/>
    <w:rsid w:val="00A00015"/>
    <w:rsid w:val="00A01DFD"/>
    <w:rsid w:val="00A02124"/>
    <w:rsid w:val="00A02E54"/>
    <w:rsid w:val="00A02EDB"/>
    <w:rsid w:val="00A02FCE"/>
    <w:rsid w:val="00A04B5E"/>
    <w:rsid w:val="00A061CA"/>
    <w:rsid w:val="00A1132D"/>
    <w:rsid w:val="00A13B66"/>
    <w:rsid w:val="00A14252"/>
    <w:rsid w:val="00A14CC0"/>
    <w:rsid w:val="00A1776D"/>
    <w:rsid w:val="00A200BD"/>
    <w:rsid w:val="00A21CB1"/>
    <w:rsid w:val="00A22E63"/>
    <w:rsid w:val="00A24090"/>
    <w:rsid w:val="00A260BD"/>
    <w:rsid w:val="00A268C5"/>
    <w:rsid w:val="00A3067E"/>
    <w:rsid w:val="00A31C6E"/>
    <w:rsid w:val="00A325B4"/>
    <w:rsid w:val="00A334DE"/>
    <w:rsid w:val="00A33EBA"/>
    <w:rsid w:val="00A36997"/>
    <w:rsid w:val="00A36D84"/>
    <w:rsid w:val="00A37F9F"/>
    <w:rsid w:val="00A402FC"/>
    <w:rsid w:val="00A41474"/>
    <w:rsid w:val="00A43F78"/>
    <w:rsid w:val="00A45406"/>
    <w:rsid w:val="00A47065"/>
    <w:rsid w:val="00A47522"/>
    <w:rsid w:val="00A47E8E"/>
    <w:rsid w:val="00A507B9"/>
    <w:rsid w:val="00A50EC6"/>
    <w:rsid w:val="00A50F01"/>
    <w:rsid w:val="00A51E3C"/>
    <w:rsid w:val="00A523CF"/>
    <w:rsid w:val="00A53B18"/>
    <w:rsid w:val="00A541AD"/>
    <w:rsid w:val="00A578F7"/>
    <w:rsid w:val="00A60238"/>
    <w:rsid w:val="00A6030F"/>
    <w:rsid w:val="00A609C5"/>
    <w:rsid w:val="00A61B04"/>
    <w:rsid w:val="00A6304B"/>
    <w:rsid w:val="00A645AD"/>
    <w:rsid w:val="00A64F24"/>
    <w:rsid w:val="00A65230"/>
    <w:rsid w:val="00A65ACF"/>
    <w:rsid w:val="00A65BE6"/>
    <w:rsid w:val="00A67712"/>
    <w:rsid w:val="00A72D07"/>
    <w:rsid w:val="00A73669"/>
    <w:rsid w:val="00A73C8E"/>
    <w:rsid w:val="00A73E29"/>
    <w:rsid w:val="00A73F33"/>
    <w:rsid w:val="00A73FB0"/>
    <w:rsid w:val="00A75E26"/>
    <w:rsid w:val="00A76DE2"/>
    <w:rsid w:val="00A806F1"/>
    <w:rsid w:val="00A82AB7"/>
    <w:rsid w:val="00A840A9"/>
    <w:rsid w:val="00A84B22"/>
    <w:rsid w:val="00A851BD"/>
    <w:rsid w:val="00A87032"/>
    <w:rsid w:val="00A96937"/>
    <w:rsid w:val="00AA11E3"/>
    <w:rsid w:val="00AA126F"/>
    <w:rsid w:val="00AA2B8C"/>
    <w:rsid w:val="00AA3CAC"/>
    <w:rsid w:val="00AA5758"/>
    <w:rsid w:val="00AA58DD"/>
    <w:rsid w:val="00AB1186"/>
    <w:rsid w:val="00AB679F"/>
    <w:rsid w:val="00AB68ED"/>
    <w:rsid w:val="00AB6C6B"/>
    <w:rsid w:val="00AB74C1"/>
    <w:rsid w:val="00AC1EA7"/>
    <w:rsid w:val="00AC215B"/>
    <w:rsid w:val="00AC463F"/>
    <w:rsid w:val="00AC4674"/>
    <w:rsid w:val="00AC5088"/>
    <w:rsid w:val="00AC7F58"/>
    <w:rsid w:val="00AD0658"/>
    <w:rsid w:val="00AD0A37"/>
    <w:rsid w:val="00AD130B"/>
    <w:rsid w:val="00AD13DA"/>
    <w:rsid w:val="00AD1E01"/>
    <w:rsid w:val="00AD1EB9"/>
    <w:rsid w:val="00AD2262"/>
    <w:rsid w:val="00AD34AF"/>
    <w:rsid w:val="00AD45B9"/>
    <w:rsid w:val="00AD4FE8"/>
    <w:rsid w:val="00AD642E"/>
    <w:rsid w:val="00AD7450"/>
    <w:rsid w:val="00AE05E2"/>
    <w:rsid w:val="00AE3D87"/>
    <w:rsid w:val="00AE3EC4"/>
    <w:rsid w:val="00AE44DE"/>
    <w:rsid w:val="00AE54B3"/>
    <w:rsid w:val="00AE5B81"/>
    <w:rsid w:val="00AF0B3D"/>
    <w:rsid w:val="00AF1029"/>
    <w:rsid w:val="00AF1DA9"/>
    <w:rsid w:val="00AF2383"/>
    <w:rsid w:val="00AF3C1E"/>
    <w:rsid w:val="00AF3FB3"/>
    <w:rsid w:val="00B024EA"/>
    <w:rsid w:val="00B02E10"/>
    <w:rsid w:val="00B03E8F"/>
    <w:rsid w:val="00B04743"/>
    <w:rsid w:val="00B05B94"/>
    <w:rsid w:val="00B075A2"/>
    <w:rsid w:val="00B10316"/>
    <w:rsid w:val="00B10380"/>
    <w:rsid w:val="00B10E80"/>
    <w:rsid w:val="00B115D3"/>
    <w:rsid w:val="00B11B1F"/>
    <w:rsid w:val="00B12234"/>
    <w:rsid w:val="00B1305C"/>
    <w:rsid w:val="00B13065"/>
    <w:rsid w:val="00B134C9"/>
    <w:rsid w:val="00B14EC5"/>
    <w:rsid w:val="00B21881"/>
    <w:rsid w:val="00B225D8"/>
    <w:rsid w:val="00B242BE"/>
    <w:rsid w:val="00B24CBA"/>
    <w:rsid w:val="00B2509B"/>
    <w:rsid w:val="00B25CBC"/>
    <w:rsid w:val="00B2669E"/>
    <w:rsid w:val="00B27A80"/>
    <w:rsid w:val="00B31347"/>
    <w:rsid w:val="00B316D7"/>
    <w:rsid w:val="00B31901"/>
    <w:rsid w:val="00B337A1"/>
    <w:rsid w:val="00B34B5D"/>
    <w:rsid w:val="00B4117A"/>
    <w:rsid w:val="00B45097"/>
    <w:rsid w:val="00B45818"/>
    <w:rsid w:val="00B4592E"/>
    <w:rsid w:val="00B467A6"/>
    <w:rsid w:val="00B50E1B"/>
    <w:rsid w:val="00B521B2"/>
    <w:rsid w:val="00B54AB3"/>
    <w:rsid w:val="00B5501D"/>
    <w:rsid w:val="00B555B9"/>
    <w:rsid w:val="00B56857"/>
    <w:rsid w:val="00B56C56"/>
    <w:rsid w:val="00B60A88"/>
    <w:rsid w:val="00B632A9"/>
    <w:rsid w:val="00B63AF8"/>
    <w:rsid w:val="00B64420"/>
    <w:rsid w:val="00B64CDA"/>
    <w:rsid w:val="00B67BC9"/>
    <w:rsid w:val="00B67ED6"/>
    <w:rsid w:val="00B70289"/>
    <w:rsid w:val="00B70E26"/>
    <w:rsid w:val="00B712ED"/>
    <w:rsid w:val="00B73A8F"/>
    <w:rsid w:val="00B75220"/>
    <w:rsid w:val="00B76C70"/>
    <w:rsid w:val="00B77297"/>
    <w:rsid w:val="00B77FC1"/>
    <w:rsid w:val="00B807A0"/>
    <w:rsid w:val="00B80C1E"/>
    <w:rsid w:val="00B80DAB"/>
    <w:rsid w:val="00B810A6"/>
    <w:rsid w:val="00B847C8"/>
    <w:rsid w:val="00B85811"/>
    <w:rsid w:val="00B85C92"/>
    <w:rsid w:val="00B861E6"/>
    <w:rsid w:val="00B86A7C"/>
    <w:rsid w:val="00B86DC1"/>
    <w:rsid w:val="00B87EC1"/>
    <w:rsid w:val="00B902E5"/>
    <w:rsid w:val="00B92556"/>
    <w:rsid w:val="00B92F1F"/>
    <w:rsid w:val="00B94901"/>
    <w:rsid w:val="00B94B56"/>
    <w:rsid w:val="00BA1D5A"/>
    <w:rsid w:val="00BA2119"/>
    <w:rsid w:val="00BA3F37"/>
    <w:rsid w:val="00BA4471"/>
    <w:rsid w:val="00BA4EF8"/>
    <w:rsid w:val="00BB0280"/>
    <w:rsid w:val="00BB0526"/>
    <w:rsid w:val="00BB14BA"/>
    <w:rsid w:val="00BB6934"/>
    <w:rsid w:val="00BB758F"/>
    <w:rsid w:val="00BB7B05"/>
    <w:rsid w:val="00BC01EE"/>
    <w:rsid w:val="00BC2F77"/>
    <w:rsid w:val="00BC684A"/>
    <w:rsid w:val="00BC7E98"/>
    <w:rsid w:val="00BD4EA4"/>
    <w:rsid w:val="00BD6F95"/>
    <w:rsid w:val="00BD7BA1"/>
    <w:rsid w:val="00BE02A4"/>
    <w:rsid w:val="00BE0604"/>
    <w:rsid w:val="00BE0E2F"/>
    <w:rsid w:val="00BE18EE"/>
    <w:rsid w:val="00BE2CA4"/>
    <w:rsid w:val="00BE336E"/>
    <w:rsid w:val="00BE3DBB"/>
    <w:rsid w:val="00BF047F"/>
    <w:rsid w:val="00BF0682"/>
    <w:rsid w:val="00BF100F"/>
    <w:rsid w:val="00BF11C0"/>
    <w:rsid w:val="00BF2F7E"/>
    <w:rsid w:val="00BF411F"/>
    <w:rsid w:val="00BF41F1"/>
    <w:rsid w:val="00BF5293"/>
    <w:rsid w:val="00BF6326"/>
    <w:rsid w:val="00BF7B38"/>
    <w:rsid w:val="00C00081"/>
    <w:rsid w:val="00C02824"/>
    <w:rsid w:val="00C02DD3"/>
    <w:rsid w:val="00C058EF"/>
    <w:rsid w:val="00C058F8"/>
    <w:rsid w:val="00C066AA"/>
    <w:rsid w:val="00C06E46"/>
    <w:rsid w:val="00C07BA4"/>
    <w:rsid w:val="00C1036C"/>
    <w:rsid w:val="00C129AA"/>
    <w:rsid w:val="00C14B1C"/>
    <w:rsid w:val="00C16A0B"/>
    <w:rsid w:val="00C202A5"/>
    <w:rsid w:val="00C22E23"/>
    <w:rsid w:val="00C238D5"/>
    <w:rsid w:val="00C23A28"/>
    <w:rsid w:val="00C24C32"/>
    <w:rsid w:val="00C25C56"/>
    <w:rsid w:val="00C27E6A"/>
    <w:rsid w:val="00C338E4"/>
    <w:rsid w:val="00C34736"/>
    <w:rsid w:val="00C35015"/>
    <w:rsid w:val="00C375CA"/>
    <w:rsid w:val="00C4100F"/>
    <w:rsid w:val="00C41D5E"/>
    <w:rsid w:val="00C4361F"/>
    <w:rsid w:val="00C437E1"/>
    <w:rsid w:val="00C44E6A"/>
    <w:rsid w:val="00C46B10"/>
    <w:rsid w:val="00C47B1D"/>
    <w:rsid w:val="00C47B94"/>
    <w:rsid w:val="00C47CD0"/>
    <w:rsid w:val="00C535F0"/>
    <w:rsid w:val="00C5489C"/>
    <w:rsid w:val="00C57ED6"/>
    <w:rsid w:val="00C600C6"/>
    <w:rsid w:val="00C60831"/>
    <w:rsid w:val="00C60F4E"/>
    <w:rsid w:val="00C60FF6"/>
    <w:rsid w:val="00C611E1"/>
    <w:rsid w:val="00C61BD5"/>
    <w:rsid w:val="00C623D6"/>
    <w:rsid w:val="00C62458"/>
    <w:rsid w:val="00C65E5F"/>
    <w:rsid w:val="00C665F0"/>
    <w:rsid w:val="00C669BC"/>
    <w:rsid w:val="00C66CFA"/>
    <w:rsid w:val="00C67CCE"/>
    <w:rsid w:val="00C67DBB"/>
    <w:rsid w:val="00C73848"/>
    <w:rsid w:val="00C7480C"/>
    <w:rsid w:val="00C7503C"/>
    <w:rsid w:val="00C76393"/>
    <w:rsid w:val="00C77CC4"/>
    <w:rsid w:val="00C81596"/>
    <w:rsid w:val="00C81CDE"/>
    <w:rsid w:val="00C8677C"/>
    <w:rsid w:val="00C912FC"/>
    <w:rsid w:val="00C92F08"/>
    <w:rsid w:val="00C93D56"/>
    <w:rsid w:val="00C93ED7"/>
    <w:rsid w:val="00C94474"/>
    <w:rsid w:val="00C949A6"/>
    <w:rsid w:val="00C9797A"/>
    <w:rsid w:val="00CA17E6"/>
    <w:rsid w:val="00CA36E5"/>
    <w:rsid w:val="00CA3BA8"/>
    <w:rsid w:val="00CA4250"/>
    <w:rsid w:val="00CA579C"/>
    <w:rsid w:val="00CA5F5D"/>
    <w:rsid w:val="00CA601F"/>
    <w:rsid w:val="00CA666A"/>
    <w:rsid w:val="00CA70E0"/>
    <w:rsid w:val="00CB1A49"/>
    <w:rsid w:val="00CB2015"/>
    <w:rsid w:val="00CB276A"/>
    <w:rsid w:val="00CB4369"/>
    <w:rsid w:val="00CB575E"/>
    <w:rsid w:val="00CB7785"/>
    <w:rsid w:val="00CC1118"/>
    <w:rsid w:val="00CC1D7E"/>
    <w:rsid w:val="00CC1DFC"/>
    <w:rsid w:val="00CC6B06"/>
    <w:rsid w:val="00CD00AA"/>
    <w:rsid w:val="00CD00F2"/>
    <w:rsid w:val="00CD2101"/>
    <w:rsid w:val="00CD4FEE"/>
    <w:rsid w:val="00CD5EDD"/>
    <w:rsid w:val="00CD640B"/>
    <w:rsid w:val="00CE010C"/>
    <w:rsid w:val="00CE23C4"/>
    <w:rsid w:val="00CE46F7"/>
    <w:rsid w:val="00CE5065"/>
    <w:rsid w:val="00CE50A7"/>
    <w:rsid w:val="00CE581F"/>
    <w:rsid w:val="00CE73E9"/>
    <w:rsid w:val="00CF0A27"/>
    <w:rsid w:val="00CF4427"/>
    <w:rsid w:val="00CF61CB"/>
    <w:rsid w:val="00CF65DC"/>
    <w:rsid w:val="00CF6853"/>
    <w:rsid w:val="00CF7D71"/>
    <w:rsid w:val="00D03AEC"/>
    <w:rsid w:val="00D044DB"/>
    <w:rsid w:val="00D04694"/>
    <w:rsid w:val="00D06851"/>
    <w:rsid w:val="00D07C2C"/>
    <w:rsid w:val="00D14197"/>
    <w:rsid w:val="00D16755"/>
    <w:rsid w:val="00D1747C"/>
    <w:rsid w:val="00D207FD"/>
    <w:rsid w:val="00D22AB7"/>
    <w:rsid w:val="00D22C9A"/>
    <w:rsid w:val="00D2428E"/>
    <w:rsid w:val="00D25C85"/>
    <w:rsid w:val="00D30EF3"/>
    <w:rsid w:val="00D31165"/>
    <w:rsid w:val="00D413E8"/>
    <w:rsid w:val="00D41477"/>
    <w:rsid w:val="00D42A12"/>
    <w:rsid w:val="00D461BF"/>
    <w:rsid w:val="00D5027E"/>
    <w:rsid w:val="00D51CF7"/>
    <w:rsid w:val="00D52FFB"/>
    <w:rsid w:val="00D54767"/>
    <w:rsid w:val="00D54B75"/>
    <w:rsid w:val="00D55696"/>
    <w:rsid w:val="00D56320"/>
    <w:rsid w:val="00D56BB3"/>
    <w:rsid w:val="00D5715C"/>
    <w:rsid w:val="00D60EAF"/>
    <w:rsid w:val="00D62E4D"/>
    <w:rsid w:val="00D63CD6"/>
    <w:rsid w:val="00D63FB6"/>
    <w:rsid w:val="00D649E8"/>
    <w:rsid w:val="00D6654C"/>
    <w:rsid w:val="00D66BFE"/>
    <w:rsid w:val="00D66FAD"/>
    <w:rsid w:val="00D67552"/>
    <w:rsid w:val="00D72ED1"/>
    <w:rsid w:val="00D75B5B"/>
    <w:rsid w:val="00D75BDC"/>
    <w:rsid w:val="00D76C60"/>
    <w:rsid w:val="00D76F3C"/>
    <w:rsid w:val="00D81236"/>
    <w:rsid w:val="00D85411"/>
    <w:rsid w:val="00D85D79"/>
    <w:rsid w:val="00D8660B"/>
    <w:rsid w:val="00D87C6B"/>
    <w:rsid w:val="00D93051"/>
    <w:rsid w:val="00D93697"/>
    <w:rsid w:val="00D9389B"/>
    <w:rsid w:val="00D93BFB"/>
    <w:rsid w:val="00D93D40"/>
    <w:rsid w:val="00D94944"/>
    <w:rsid w:val="00D95064"/>
    <w:rsid w:val="00D95DFB"/>
    <w:rsid w:val="00D97AF4"/>
    <w:rsid w:val="00DA02DA"/>
    <w:rsid w:val="00DA14A2"/>
    <w:rsid w:val="00DA1AC5"/>
    <w:rsid w:val="00DA4A24"/>
    <w:rsid w:val="00DA4D8D"/>
    <w:rsid w:val="00DA4F78"/>
    <w:rsid w:val="00DA58EA"/>
    <w:rsid w:val="00DA7695"/>
    <w:rsid w:val="00DB0D2E"/>
    <w:rsid w:val="00DB25B8"/>
    <w:rsid w:val="00DB326E"/>
    <w:rsid w:val="00DB441C"/>
    <w:rsid w:val="00DB52BB"/>
    <w:rsid w:val="00DB6F5C"/>
    <w:rsid w:val="00DB7411"/>
    <w:rsid w:val="00DC1CD1"/>
    <w:rsid w:val="00DC2716"/>
    <w:rsid w:val="00DC38E1"/>
    <w:rsid w:val="00DC5F84"/>
    <w:rsid w:val="00DD0076"/>
    <w:rsid w:val="00DD094D"/>
    <w:rsid w:val="00DD0AE6"/>
    <w:rsid w:val="00DD0E11"/>
    <w:rsid w:val="00DD0F3F"/>
    <w:rsid w:val="00DD1C01"/>
    <w:rsid w:val="00DD1CCC"/>
    <w:rsid w:val="00DD22F8"/>
    <w:rsid w:val="00DD2904"/>
    <w:rsid w:val="00DD37C9"/>
    <w:rsid w:val="00DD3D53"/>
    <w:rsid w:val="00DD70C3"/>
    <w:rsid w:val="00DD7612"/>
    <w:rsid w:val="00DE16FB"/>
    <w:rsid w:val="00DE24CE"/>
    <w:rsid w:val="00DE2FDA"/>
    <w:rsid w:val="00DE514D"/>
    <w:rsid w:val="00DE6620"/>
    <w:rsid w:val="00DE68F8"/>
    <w:rsid w:val="00DE7841"/>
    <w:rsid w:val="00DF1AEA"/>
    <w:rsid w:val="00DF32BD"/>
    <w:rsid w:val="00DF3926"/>
    <w:rsid w:val="00DF4C63"/>
    <w:rsid w:val="00DF4E69"/>
    <w:rsid w:val="00DF6300"/>
    <w:rsid w:val="00DF643A"/>
    <w:rsid w:val="00DF6D0B"/>
    <w:rsid w:val="00E012C5"/>
    <w:rsid w:val="00E01EA3"/>
    <w:rsid w:val="00E0322F"/>
    <w:rsid w:val="00E04179"/>
    <w:rsid w:val="00E04298"/>
    <w:rsid w:val="00E06A04"/>
    <w:rsid w:val="00E11B1D"/>
    <w:rsid w:val="00E136C8"/>
    <w:rsid w:val="00E13BA0"/>
    <w:rsid w:val="00E15D7A"/>
    <w:rsid w:val="00E161B8"/>
    <w:rsid w:val="00E16575"/>
    <w:rsid w:val="00E17C40"/>
    <w:rsid w:val="00E17D82"/>
    <w:rsid w:val="00E20905"/>
    <w:rsid w:val="00E20CB2"/>
    <w:rsid w:val="00E21606"/>
    <w:rsid w:val="00E21B40"/>
    <w:rsid w:val="00E2395F"/>
    <w:rsid w:val="00E2511A"/>
    <w:rsid w:val="00E25933"/>
    <w:rsid w:val="00E279B7"/>
    <w:rsid w:val="00E27FDC"/>
    <w:rsid w:val="00E30683"/>
    <w:rsid w:val="00E33480"/>
    <w:rsid w:val="00E339EA"/>
    <w:rsid w:val="00E33BA9"/>
    <w:rsid w:val="00E364FF"/>
    <w:rsid w:val="00E37895"/>
    <w:rsid w:val="00E40D18"/>
    <w:rsid w:val="00E4282B"/>
    <w:rsid w:val="00E42BBF"/>
    <w:rsid w:val="00E42E23"/>
    <w:rsid w:val="00E43640"/>
    <w:rsid w:val="00E44432"/>
    <w:rsid w:val="00E45560"/>
    <w:rsid w:val="00E47D6C"/>
    <w:rsid w:val="00E51BFF"/>
    <w:rsid w:val="00E5204E"/>
    <w:rsid w:val="00E52ADE"/>
    <w:rsid w:val="00E52E46"/>
    <w:rsid w:val="00E535D2"/>
    <w:rsid w:val="00E55AF5"/>
    <w:rsid w:val="00E57399"/>
    <w:rsid w:val="00E57A21"/>
    <w:rsid w:val="00E63BF9"/>
    <w:rsid w:val="00E65184"/>
    <w:rsid w:val="00E65584"/>
    <w:rsid w:val="00E65E8A"/>
    <w:rsid w:val="00E66E85"/>
    <w:rsid w:val="00E71898"/>
    <w:rsid w:val="00E71C1C"/>
    <w:rsid w:val="00E7369C"/>
    <w:rsid w:val="00E73EB8"/>
    <w:rsid w:val="00E74F75"/>
    <w:rsid w:val="00E75618"/>
    <w:rsid w:val="00E75A89"/>
    <w:rsid w:val="00E75C94"/>
    <w:rsid w:val="00E77497"/>
    <w:rsid w:val="00E77FBB"/>
    <w:rsid w:val="00E81D59"/>
    <w:rsid w:val="00E847D2"/>
    <w:rsid w:val="00E849B3"/>
    <w:rsid w:val="00E85521"/>
    <w:rsid w:val="00E875EA"/>
    <w:rsid w:val="00E911E4"/>
    <w:rsid w:val="00E91DA3"/>
    <w:rsid w:val="00E941E1"/>
    <w:rsid w:val="00E94C5B"/>
    <w:rsid w:val="00E957C4"/>
    <w:rsid w:val="00E95A9C"/>
    <w:rsid w:val="00E96074"/>
    <w:rsid w:val="00E9706B"/>
    <w:rsid w:val="00EA14AC"/>
    <w:rsid w:val="00EA3439"/>
    <w:rsid w:val="00EA50F7"/>
    <w:rsid w:val="00EA67CE"/>
    <w:rsid w:val="00EA70AE"/>
    <w:rsid w:val="00EA7433"/>
    <w:rsid w:val="00EA76E3"/>
    <w:rsid w:val="00EB019C"/>
    <w:rsid w:val="00EB058D"/>
    <w:rsid w:val="00EB1258"/>
    <w:rsid w:val="00EB5D8C"/>
    <w:rsid w:val="00EB6081"/>
    <w:rsid w:val="00EB680E"/>
    <w:rsid w:val="00EB6FEC"/>
    <w:rsid w:val="00EC0C77"/>
    <w:rsid w:val="00EC187D"/>
    <w:rsid w:val="00EC299A"/>
    <w:rsid w:val="00EC337B"/>
    <w:rsid w:val="00EC3ABA"/>
    <w:rsid w:val="00EC4906"/>
    <w:rsid w:val="00EC6E5F"/>
    <w:rsid w:val="00EC6F47"/>
    <w:rsid w:val="00ED04AA"/>
    <w:rsid w:val="00ED141D"/>
    <w:rsid w:val="00ED439C"/>
    <w:rsid w:val="00ED4DBA"/>
    <w:rsid w:val="00ED7032"/>
    <w:rsid w:val="00ED72D6"/>
    <w:rsid w:val="00EE103F"/>
    <w:rsid w:val="00EE61F1"/>
    <w:rsid w:val="00EE6552"/>
    <w:rsid w:val="00EE6B78"/>
    <w:rsid w:val="00EF0016"/>
    <w:rsid w:val="00EF03D8"/>
    <w:rsid w:val="00EF0C19"/>
    <w:rsid w:val="00EF1149"/>
    <w:rsid w:val="00EF4723"/>
    <w:rsid w:val="00EF4781"/>
    <w:rsid w:val="00EF5B38"/>
    <w:rsid w:val="00EF64C0"/>
    <w:rsid w:val="00EF6AD7"/>
    <w:rsid w:val="00EF6C63"/>
    <w:rsid w:val="00EF6CDA"/>
    <w:rsid w:val="00EF76BA"/>
    <w:rsid w:val="00F006D2"/>
    <w:rsid w:val="00F00DDC"/>
    <w:rsid w:val="00F0206A"/>
    <w:rsid w:val="00F0242F"/>
    <w:rsid w:val="00F06657"/>
    <w:rsid w:val="00F069B2"/>
    <w:rsid w:val="00F07F1A"/>
    <w:rsid w:val="00F10D89"/>
    <w:rsid w:val="00F113A4"/>
    <w:rsid w:val="00F1787C"/>
    <w:rsid w:val="00F20173"/>
    <w:rsid w:val="00F205AD"/>
    <w:rsid w:val="00F20B0C"/>
    <w:rsid w:val="00F23E0B"/>
    <w:rsid w:val="00F250D8"/>
    <w:rsid w:val="00F26CE8"/>
    <w:rsid w:val="00F33089"/>
    <w:rsid w:val="00F34535"/>
    <w:rsid w:val="00F3475F"/>
    <w:rsid w:val="00F348DD"/>
    <w:rsid w:val="00F37CCD"/>
    <w:rsid w:val="00F4011A"/>
    <w:rsid w:val="00F43C31"/>
    <w:rsid w:val="00F473AD"/>
    <w:rsid w:val="00F50940"/>
    <w:rsid w:val="00F510F0"/>
    <w:rsid w:val="00F52300"/>
    <w:rsid w:val="00F5399C"/>
    <w:rsid w:val="00F53C61"/>
    <w:rsid w:val="00F55E79"/>
    <w:rsid w:val="00F56236"/>
    <w:rsid w:val="00F57876"/>
    <w:rsid w:val="00F57A57"/>
    <w:rsid w:val="00F57BC6"/>
    <w:rsid w:val="00F62C8A"/>
    <w:rsid w:val="00F66768"/>
    <w:rsid w:val="00F669FF"/>
    <w:rsid w:val="00F70A08"/>
    <w:rsid w:val="00F7429A"/>
    <w:rsid w:val="00F77DD6"/>
    <w:rsid w:val="00F800BE"/>
    <w:rsid w:val="00F821DA"/>
    <w:rsid w:val="00F82A3D"/>
    <w:rsid w:val="00F83973"/>
    <w:rsid w:val="00F85CF1"/>
    <w:rsid w:val="00F87796"/>
    <w:rsid w:val="00F87A2D"/>
    <w:rsid w:val="00F937B3"/>
    <w:rsid w:val="00F94011"/>
    <w:rsid w:val="00F94BCF"/>
    <w:rsid w:val="00F95576"/>
    <w:rsid w:val="00FA1BB6"/>
    <w:rsid w:val="00FA2328"/>
    <w:rsid w:val="00FA34A0"/>
    <w:rsid w:val="00FA43E1"/>
    <w:rsid w:val="00FA607F"/>
    <w:rsid w:val="00FB0620"/>
    <w:rsid w:val="00FB0915"/>
    <w:rsid w:val="00FB19BB"/>
    <w:rsid w:val="00FB5FB4"/>
    <w:rsid w:val="00FB711B"/>
    <w:rsid w:val="00FC0090"/>
    <w:rsid w:val="00FC16EB"/>
    <w:rsid w:val="00FC17FA"/>
    <w:rsid w:val="00FC18EF"/>
    <w:rsid w:val="00FC1963"/>
    <w:rsid w:val="00FC35C8"/>
    <w:rsid w:val="00FC4D6B"/>
    <w:rsid w:val="00FC5598"/>
    <w:rsid w:val="00FC5621"/>
    <w:rsid w:val="00FC7972"/>
    <w:rsid w:val="00FC7C50"/>
    <w:rsid w:val="00FD047D"/>
    <w:rsid w:val="00FD176A"/>
    <w:rsid w:val="00FD1825"/>
    <w:rsid w:val="00FD1EA6"/>
    <w:rsid w:val="00FD25AD"/>
    <w:rsid w:val="00FD38D6"/>
    <w:rsid w:val="00FD3C53"/>
    <w:rsid w:val="00FD406A"/>
    <w:rsid w:val="00FD5BA3"/>
    <w:rsid w:val="00FE1290"/>
    <w:rsid w:val="00FE1BD9"/>
    <w:rsid w:val="00FE48AB"/>
    <w:rsid w:val="00FE69C4"/>
    <w:rsid w:val="00FE6A7C"/>
    <w:rsid w:val="00FE6B39"/>
    <w:rsid w:val="00FF47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7018C5"/>
  <w15:docId w15:val="{3831D710-8A70-464D-83FC-16DD16F4B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uiPriority w:val="9"/>
    <w:rsid w:val="00A14252"/>
    <w:pPr>
      <w:keepNext/>
      <w:numPr>
        <w:numId w:val="1"/>
      </w:numPr>
      <w:tabs>
        <w:tab w:val="clear" w:pos="7449"/>
        <w:tab w:val="num" w:pos="1077"/>
      </w:tabs>
      <w:spacing w:after="0" w:line="360" w:lineRule="auto"/>
      <w:ind w:left="431"/>
      <w:jc w:val="center"/>
      <w:outlineLvl w:val="0"/>
    </w:pPr>
    <w:rPr>
      <w:rFonts w:ascii="Times New Roman" w:eastAsia="Times New Roman" w:hAnsi="Times New Roman" w:cs="Times New Roman"/>
      <w:b/>
      <w:bCs/>
      <w:sz w:val="28"/>
      <w:szCs w:val="28"/>
      <w:lang w:val="en-GB"/>
    </w:rPr>
  </w:style>
  <w:style w:type="paragraph" w:styleId="Heading2">
    <w:name w:val="heading 2"/>
    <w:basedOn w:val="Normal"/>
    <w:next w:val="Normal"/>
    <w:link w:val="Heading2Char"/>
    <w:uiPriority w:val="9"/>
    <w:rsid w:val="00A14252"/>
    <w:pPr>
      <w:keepNext/>
      <w:numPr>
        <w:ilvl w:val="1"/>
        <w:numId w:val="1"/>
      </w:numPr>
      <w:spacing w:after="0" w:line="360" w:lineRule="auto"/>
      <w:jc w:val="both"/>
      <w:outlineLvl w:val="1"/>
    </w:pPr>
    <w:rPr>
      <w:rFonts w:ascii="Times New Roman" w:eastAsia="Times New Roman" w:hAnsi="Times New Roman" w:cs="Times New Roman"/>
      <w:b/>
      <w:bCs/>
      <w:sz w:val="24"/>
      <w:szCs w:val="24"/>
      <w:lang w:val="en-GB"/>
    </w:rPr>
  </w:style>
  <w:style w:type="paragraph" w:styleId="Heading3">
    <w:name w:val="heading 3"/>
    <w:basedOn w:val="Normal"/>
    <w:next w:val="Normal"/>
    <w:link w:val="Heading3Char"/>
    <w:uiPriority w:val="9"/>
    <w:rsid w:val="00A14252"/>
    <w:pPr>
      <w:keepNext/>
      <w:numPr>
        <w:ilvl w:val="2"/>
        <w:numId w:val="1"/>
      </w:numPr>
      <w:spacing w:after="0" w:line="360" w:lineRule="auto"/>
      <w:jc w:val="center"/>
      <w:outlineLvl w:val="2"/>
    </w:pPr>
    <w:rPr>
      <w:rFonts w:ascii="Times New Roman" w:eastAsia="Times New Roman" w:hAnsi="Times New Roman" w:cs="Times New Roman"/>
      <w:b/>
      <w:bCs/>
      <w:sz w:val="24"/>
      <w:szCs w:val="24"/>
      <w:lang w:val="en-GB"/>
    </w:rPr>
  </w:style>
  <w:style w:type="paragraph" w:styleId="Heading4">
    <w:name w:val="heading 4"/>
    <w:basedOn w:val="Normal"/>
    <w:next w:val="Normal"/>
    <w:link w:val="Heading4Char"/>
    <w:uiPriority w:val="9"/>
    <w:rsid w:val="00A14252"/>
    <w:pPr>
      <w:keepNext/>
      <w:numPr>
        <w:ilvl w:val="3"/>
        <w:numId w:val="1"/>
      </w:numPr>
      <w:spacing w:after="0" w:line="240" w:lineRule="auto"/>
      <w:jc w:val="center"/>
      <w:outlineLvl w:val="3"/>
    </w:pPr>
    <w:rPr>
      <w:rFonts w:ascii="Times New Roman" w:eastAsia="Times New Roman" w:hAnsi="Times New Roman" w:cs="Times New Roman"/>
      <w:sz w:val="28"/>
      <w:szCs w:val="24"/>
      <w:lang w:val="en-GB"/>
    </w:rPr>
  </w:style>
  <w:style w:type="paragraph" w:styleId="Heading5">
    <w:name w:val="heading 5"/>
    <w:basedOn w:val="Normal"/>
    <w:next w:val="Normal"/>
    <w:link w:val="Heading5Char"/>
    <w:uiPriority w:val="9"/>
    <w:rsid w:val="00A14252"/>
    <w:pPr>
      <w:keepNext/>
      <w:numPr>
        <w:ilvl w:val="4"/>
        <w:numId w:val="1"/>
      </w:numPr>
      <w:spacing w:after="0" w:line="240" w:lineRule="auto"/>
      <w:jc w:val="center"/>
      <w:outlineLvl w:val="4"/>
    </w:pPr>
    <w:rPr>
      <w:rFonts w:ascii="Times New Roman" w:eastAsia="Times New Roman" w:hAnsi="Times New Roman" w:cs="Times New Roman"/>
      <w:b/>
      <w:bCs/>
      <w:sz w:val="28"/>
      <w:szCs w:val="24"/>
      <w:lang w:val="en-GB"/>
    </w:rPr>
  </w:style>
  <w:style w:type="paragraph" w:styleId="Heading6">
    <w:name w:val="heading 6"/>
    <w:basedOn w:val="Normal"/>
    <w:next w:val="Normal"/>
    <w:link w:val="Heading6Char"/>
    <w:rsid w:val="00A14252"/>
    <w:pPr>
      <w:numPr>
        <w:ilvl w:val="5"/>
        <w:numId w:val="1"/>
      </w:numPr>
      <w:spacing w:before="240" w:after="60" w:line="240" w:lineRule="auto"/>
      <w:outlineLvl w:val="5"/>
    </w:pPr>
    <w:rPr>
      <w:rFonts w:ascii="Times New Roman" w:eastAsia="Times New Roman" w:hAnsi="Times New Roman" w:cs="Times New Roman"/>
      <w:b/>
      <w:bCs/>
      <w:lang w:val="en-GB"/>
    </w:rPr>
  </w:style>
  <w:style w:type="paragraph" w:styleId="Heading7">
    <w:name w:val="heading 7"/>
    <w:basedOn w:val="Normal"/>
    <w:next w:val="Normal"/>
    <w:link w:val="Heading7Char"/>
    <w:rsid w:val="00A14252"/>
    <w:pPr>
      <w:numPr>
        <w:ilvl w:val="6"/>
        <w:numId w:val="1"/>
      </w:numPr>
      <w:spacing w:before="240" w:after="60" w:line="240" w:lineRule="auto"/>
      <w:outlineLvl w:val="6"/>
    </w:pPr>
    <w:rPr>
      <w:rFonts w:ascii="Times New Roman" w:eastAsia="Times New Roman" w:hAnsi="Times New Roman" w:cs="Times New Roman"/>
      <w:sz w:val="24"/>
      <w:szCs w:val="24"/>
      <w:lang w:val="en-GB"/>
    </w:rPr>
  </w:style>
  <w:style w:type="paragraph" w:styleId="Heading8">
    <w:name w:val="heading 8"/>
    <w:basedOn w:val="Normal"/>
    <w:next w:val="Normal"/>
    <w:link w:val="Heading8Char"/>
    <w:rsid w:val="00A14252"/>
    <w:pPr>
      <w:numPr>
        <w:ilvl w:val="7"/>
        <w:numId w:val="1"/>
      </w:numPr>
      <w:spacing w:before="240" w:after="60" w:line="240" w:lineRule="auto"/>
      <w:outlineLvl w:val="7"/>
    </w:pPr>
    <w:rPr>
      <w:rFonts w:ascii="Times New Roman" w:eastAsia="Times New Roman" w:hAnsi="Times New Roman" w:cs="Times New Roman"/>
      <w:i/>
      <w:iCs/>
      <w:sz w:val="24"/>
      <w:szCs w:val="24"/>
      <w:lang w:val="en-GB"/>
    </w:rPr>
  </w:style>
  <w:style w:type="paragraph" w:styleId="Heading9">
    <w:name w:val="heading 9"/>
    <w:basedOn w:val="Normal"/>
    <w:next w:val="Normal"/>
    <w:link w:val="Heading9Char"/>
    <w:rsid w:val="00A14252"/>
    <w:pPr>
      <w:numPr>
        <w:ilvl w:val="8"/>
        <w:numId w:val="1"/>
      </w:numPr>
      <w:spacing w:before="240" w:after="60" w:line="240" w:lineRule="auto"/>
      <w:outlineLvl w:val="8"/>
    </w:pPr>
    <w:rPr>
      <w:rFonts w:ascii="Arial" w:eastAsia="Times New Roman" w:hAnsi="Arial" w:cs="Arial"/>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
    <w:name w:val="Judul"/>
    <w:link w:val="JudulChar"/>
    <w:qFormat/>
    <w:rsid w:val="00DE68F8"/>
    <w:pPr>
      <w:spacing w:after="0" w:line="240" w:lineRule="auto"/>
      <w:jc w:val="center"/>
    </w:pPr>
    <w:rPr>
      <w:rFonts w:ascii="Times New Roman" w:hAnsi="Times New Roman"/>
      <w:b/>
      <w:sz w:val="28"/>
    </w:rPr>
  </w:style>
  <w:style w:type="paragraph" w:customStyle="1" w:styleId="Oleh">
    <w:name w:val="Oleh"/>
    <w:link w:val="OlehChar"/>
    <w:qFormat/>
    <w:rsid w:val="003762D6"/>
    <w:pPr>
      <w:spacing w:after="0" w:line="240" w:lineRule="auto"/>
      <w:jc w:val="center"/>
    </w:pPr>
    <w:rPr>
      <w:rFonts w:ascii="Times New Roman" w:hAnsi="Times New Roman"/>
      <w:b/>
      <w:sz w:val="24"/>
    </w:rPr>
  </w:style>
  <w:style w:type="character" w:customStyle="1" w:styleId="JudulChar">
    <w:name w:val="Judul Char"/>
    <w:basedOn w:val="DefaultParagraphFont"/>
    <w:link w:val="Judul"/>
    <w:rsid w:val="00DE68F8"/>
    <w:rPr>
      <w:rFonts w:ascii="Times New Roman" w:hAnsi="Times New Roman"/>
      <w:b/>
      <w:sz w:val="28"/>
    </w:rPr>
  </w:style>
  <w:style w:type="paragraph" w:customStyle="1" w:styleId="JudulBab">
    <w:name w:val="Judul Bab"/>
    <w:link w:val="JudulBabChar"/>
    <w:qFormat/>
    <w:rsid w:val="0033201D"/>
    <w:pPr>
      <w:spacing w:after="0" w:line="240" w:lineRule="auto"/>
      <w:jc w:val="center"/>
    </w:pPr>
    <w:rPr>
      <w:rFonts w:ascii="Times New Roman" w:hAnsi="Times New Roman"/>
      <w:b/>
      <w:sz w:val="28"/>
    </w:rPr>
  </w:style>
  <w:style w:type="character" w:customStyle="1" w:styleId="OlehChar">
    <w:name w:val="Oleh Char"/>
    <w:basedOn w:val="DefaultParagraphFont"/>
    <w:link w:val="Oleh"/>
    <w:rsid w:val="003762D6"/>
    <w:rPr>
      <w:rFonts w:ascii="Times New Roman" w:hAnsi="Times New Roman"/>
      <w:b/>
      <w:sz w:val="24"/>
    </w:rPr>
  </w:style>
  <w:style w:type="paragraph" w:customStyle="1" w:styleId="Abstrak">
    <w:name w:val="Abstrak"/>
    <w:link w:val="AbstrakChar"/>
    <w:qFormat/>
    <w:rsid w:val="00DA4F78"/>
    <w:pPr>
      <w:spacing w:after="0" w:line="240" w:lineRule="auto"/>
      <w:jc w:val="both"/>
    </w:pPr>
    <w:rPr>
      <w:rFonts w:ascii="Times New Roman" w:hAnsi="Times New Roman"/>
      <w:sz w:val="24"/>
    </w:rPr>
  </w:style>
  <w:style w:type="character" w:customStyle="1" w:styleId="JudulBabChar">
    <w:name w:val="Judul Bab Char"/>
    <w:basedOn w:val="DefaultParagraphFont"/>
    <w:link w:val="JudulBab"/>
    <w:rsid w:val="0033201D"/>
    <w:rPr>
      <w:rFonts w:ascii="Times New Roman" w:hAnsi="Times New Roman"/>
      <w:b/>
      <w:sz w:val="28"/>
    </w:rPr>
  </w:style>
  <w:style w:type="paragraph" w:styleId="Header">
    <w:name w:val="header"/>
    <w:basedOn w:val="Normal"/>
    <w:link w:val="HeaderChar"/>
    <w:unhideWhenUsed/>
    <w:rsid w:val="00DA4F78"/>
    <w:pPr>
      <w:tabs>
        <w:tab w:val="center" w:pos="4680"/>
        <w:tab w:val="right" w:pos="9360"/>
      </w:tabs>
      <w:spacing w:after="0" w:line="240" w:lineRule="auto"/>
    </w:pPr>
  </w:style>
  <w:style w:type="character" w:customStyle="1" w:styleId="AbstrakChar">
    <w:name w:val="Abstrak Char"/>
    <w:basedOn w:val="DefaultParagraphFont"/>
    <w:link w:val="Abstrak"/>
    <w:rsid w:val="00DA4F78"/>
    <w:rPr>
      <w:rFonts w:ascii="Times New Roman" w:hAnsi="Times New Roman"/>
      <w:sz w:val="24"/>
    </w:rPr>
  </w:style>
  <w:style w:type="character" w:customStyle="1" w:styleId="HeaderChar">
    <w:name w:val="Header Char"/>
    <w:basedOn w:val="DefaultParagraphFont"/>
    <w:link w:val="Header"/>
    <w:rsid w:val="00DA4F78"/>
  </w:style>
  <w:style w:type="paragraph" w:styleId="Footer">
    <w:name w:val="footer"/>
    <w:basedOn w:val="Normal"/>
    <w:link w:val="FooterChar"/>
    <w:uiPriority w:val="99"/>
    <w:unhideWhenUsed/>
    <w:rsid w:val="00DA4F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4F78"/>
  </w:style>
  <w:style w:type="paragraph" w:customStyle="1" w:styleId="JudulBabMiring">
    <w:name w:val="Judul Bab Miring"/>
    <w:basedOn w:val="JudulBab"/>
    <w:link w:val="JudulBabMiringChar"/>
    <w:qFormat/>
    <w:rsid w:val="00DA4F78"/>
    <w:rPr>
      <w:i/>
    </w:rPr>
  </w:style>
  <w:style w:type="paragraph" w:customStyle="1" w:styleId="Abstact">
    <w:name w:val="Abstact"/>
    <w:basedOn w:val="Abstrak"/>
    <w:link w:val="AbstactChar"/>
    <w:qFormat/>
    <w:rsid w:val="00E73EB8"/>
    <w:rPr>
      <w:i/>
    </w:rPr>
  </w:style>
  <w:style w:type="character" w:customStyle="1" w:styleId="JudulBabMiringChar">
    <w:name w:val="Judul Bab Miring Char"/>
    <w:basedOn w:val="JudulBabChar"/>
    <w:link w:val="JudulBabMiring"/>
    <w:rsid w:val="00DA4F78"/>
    <w:rPr>
      <w:rFonts w:ascii="Times New Roman" w:hAnsi="Times New Roman"/>
      <w:b/>
      <w:i/>
      <w:sz w:val="28"/>
    </w:rPr>
  </w:style>
  <w:style w:type="paragraph" w:customStyle="1" w:styleId="halpengesahan">
    <w:name w:val="hal pengesahan"/>
    <w:link w:val="halpengesahanChar"/>
    <w:qFormat/>
    <w:rsid w:val="00BE02A4"/>
    <w:pPr>
      <w:spacing w:after="0" w:line="240" w:lineRule="auto"/>
      <w:jc w:val="center"/>
    </w:pPr>
    <w:rPr>
      <w:rFonts w:ascii="Times New Roman" w:hAnsi="Times New Roman"/>
      <w:sz w:val="24"/>
    </w:rPr>
  </w:style>
  <w:style w:type="character" w:customStyle="1" w:styleId="AbstactChar">
    <w:name w:val="Abstact Char"/>
    <w:basedOn w:val="AbstrakChar"/>
    <w:link w:val="Abstact"/>
    <w:rsid w:val="00E73EB8"/>
    <w:rPr>
      <w:rFonts w:ascii="Times New Roman" w:hAnsi="Times New Roman"/>
      <w:i/>
      <w:sz w:val="24"/>
    </w:rPr>
  </w:style>
  <w:style w:type="paragraph" w:styleId="Title">
    <w:name w:val="Title"/>
    <w:basedOn w:val="Normal"/>
    <w:link w:val="TitleChar"/>
    <w:rsid w:val="00BE02A4"/>
    <w:pPr>
      <w:spacing w:after="0" w:line="360" w:lineRule="auto"/>
      <w:jc w:val="center"/>
    </w:pPr>
    <w:rPr>
      <w:rFonts w:ascii="Times New Roman" w:eastAsia="Times New Roman" w:hAnsi="Times New Roman" w:cs="Times New Roman"/>
      <w:b/>
      <w:bCs/>
      <w:sz w:val="24"/>
      <w:szCs w:val="24"/>
      <w:lang w:val="en-GB"/>
    </w:rPr>
  </w:style>
  <w:style w:type="character" w:customStyle="1" w:styleId="halpengesahanChar">
    <w:name w:val="hal pengesahan Char"/>
    <w:basedOn w:val="DefaultParagraphFont"/>
    <w:link w:val="halpengesahan"/>
    <w:rsid w:val="00BE02A4"/>
    <w:rPr>
      <w:rFonts w:ascii="Times New Roman" w:hAnsi="Times New Roman"/>
      <w:sz w:val="24"/>
    </w:rPr>
  </w:style>
  <w:style w:type="character" w:customStyle="1" w:styleId="TitleChar">
    <w:name w:val="Title Char"/>
    <w:basedOn w:val="DefaultParagraphFont"/>
    <w:link w:val="Title"/>
    <w:rsid w:val="00BE02A4"/>
    <w:rPr>
      <w:rFonts w:ascii="Times New Roman" w:eastAsia="Times New Roman" w:hAnsi="Times New Roman" w:cs="Times New Roman"/>
      <w:b/>
      <w:bCs/>
      <w:sz w:val="24"/>
      <w:szCs w:val="24"/>
      <w:lang w:val="en-GB"/>
    </w:rPr>
  </w:style>
  <w:style w:type="paragraph" w:customStyle="1" w:styleId="Pedoman">
    <w:name w:val="Pedoman"/>
    <w:link w:val="PedomanChar"/>
    <w:rsid w:val="00C5489C"/>
    <w:pPr>
      <w:spacing w:after="0" w:line="360" w:lineRule="auto"/>
      <w:jc w:val="both"/>
    </w:pPr>
    <w:rPr>
      <w:rFonts w:ascii="Times New Roman" w:hAnsi="Times New Roman"/>
      <w:sz w:val="24"/>
    </w:rPr>
  </w:style>
  <w:style w:type="paragraph" w:customStyle="1" w:styleId="judulBab15">
    <w:name w:val="judul Bab 1.5"/>
    <w:basedOn w:val="JudulBab"/>
    <w:link w:val="judulBab15Char"/>
    <w:qFormat/>
    <w:rsid w:val="00FA2328"/>
    <w:pPr>
      <w:spacing w:line="360" w:lineRule="auto"/>
    </w:pPr>
  </w:style>
  <w:style w:type="character" w:customStyle="1" w:styleId="PedomanChar">
    <w:name w:val="Pedoman Char"/>
    <w:basedOn w:val="DefaultParagraphFont"/>
    <w:link w:val="Pedoman"/>
    <w:rsid w:val="00C5489C"/>
    <w:rPr>
      <w:rFonts w:ascii="Times New Roman" w:hAnsi="Times New Roman"/>
      <w:sz w:val="24"/>
    </w:rPr>
  </w:style>
  <w:style w:type="paragraph" w:customStyle="1" w:styleId="Paragraf">
    <w:name w:val="Paragraf"/>
    <w:link w:val="ParagrafChar"/>
    <w:qFormat/>
    <w:rsid w:val="00E911E4"/>
    <w:pPr>
      <w:spacing w:after="120" w:line="360" w:lineRule="auto"/>
      <w:jc w:val="both"/>
    </w:pPr>
    <w:rPr>
      <w:rFonts w:ascii="Times New Roman" w:hAnsi="Times New Roman"/>
      <w:sz w:val="24"/>
    </w:rPr>
  </w:style>
  <w:style w:type="character" w:customStyle="1" w:styleId="judulBab15Char">
    <w:name w:val="judul Bab 1.5 Char"/>
    <w:basedOn w:val="JudulBabChar"/>
    <w:link w:val="judulBab15"/>
    <w:rsid w:val="00FA2328"/>
    <w:rPr>
      <w:rFonts w:ascii="Times New Roman" w:hAnsi="Times New Roman"/>
      <w:b/>
      <w:sz w:val="28"/>
    </w:rPr>
  </w:style>
  <w:style w:type="paragraph" w:customStyle="1" w:styleId="halperuntukan">
    <w:name w:val="hal peruntukan"/>
    <w:link w:val="halperuntukanChar"/>
    <w:qFormat/>
    <w:rsid w:val="00FC7972"/>
    <w:pPr>
      <w:spacing w:after="0" w:line="360" w:lineRule="auto"/>
      <w:jc w:val="center"/>
    </w:pPr>
    <w:rPr>
      <w:rFonts w:ascii="Times New Roman" w:hAnsi="Times New Roman"/>
      <w:i/>
      <w:sz w:val="24"/>
    </w:rPr>
  </w:style>
  <w:style w:type="character" w:customStyle="1" w:styleId="ParagrafChar">
    <w:name w:val="Paragraf Char"/>
    <w:basedOn w:val="DefaultParagraphFont"/>
    <w:link w:val="Paragraf"/>
    <w:rsid w:val="00E911E4"/>
    <w:rPr>
      <w:rFonts w:ascii="Times New Roman" w:hAnsi="Times New Roman"/>
      <w:sz w:val="24"/>
    </w:rPr>
  </w:style>
  <w:style w:type="paragraph" w:customStyle="1" w:styleId="Judulbabsub1">
    <w:name w:val="Judul bab sub1"/>
    <w:link w:val="Judulbabsub1Char"/>
    <w:qFormat/>
    <w:rsid w:val="00634E43"/>
    <w:rPr>
      <w:rFonts w:ascii="Times New Roman" w:hAnsi="Times New Roman"/>
      <w:b/>
      <w:sz w:val="24"/>
    </w:rPr>
  </w:style>
  <w:style w:type="character" w:customStyle="1" w:styleId="halperuntukanChar">
    <w:name w:val="hal peruntukan Char"/>
    <w:basedOn w:val="DefaultParagraphFont"/>
    <w:link w:val="halperuntukan"/>
    <w:rsid w:val="00FC7972"/>
    <w:rPr>
      <w:rFonts w:ascii="Times New Roman" w:hAnsi="Times New Roman"/>
      <w:i/>
      <w:sz w:val="24"/>
    </w:rPr>
  </w:style>
  <w:style w:type="paragraph" w:styleId="BodyTextIndent">
    <w:name w:val="Body Text Indent"/>
    <w:basedOn w:val="Normal"/>
    <w:link w:val="BodyTextIndentChar"/>
    <w:rsid w:val="00EF4781"/>
    <w:pPr>
      <w:spacing w:after="120" w:line="240" w:lineRule="auto"/>
      <w:ind w:left="360"/>
    </w:pPr>
    <w:rPr>
      <w:rFonts w:ascii="Times New Roman" w:eastAsia="Times New Roman" w:hAnsi="Times New Roman" w:cs="Times New Roman"/>
      <w:sz w:val="24"/>
      <w:szCs w:val="24"/>
      <w:lang w:val="en-GB"/>
    </w:rPr>
  </w:style>
  <w:style w:type="character" w:customStyle="1" w:styleId="Judulbabsub1Char">
    <w:name w:val="Judul bab sub1 Char"/>
    <w:basedOn w:val="DefaultParagraphFont"/>
    <w:link w:val="Judulbabsub1"/>
    <w:rsid w:val="00634E43"/>
    <w:rPr>
      <w:rFonts w:ascii="Times New Roman" w:hAnsi="Times New Roman"/>
      <w:b/>
      <w:sz w:val="24"/>
    </w:rPr>
  </w:style>
  <w:style w:type="character" w:customStyle="1" w:styleId="BodyTextIndentChar">
    <w:name w:val="Body Text Indent Char"/>
    <w:basedOn w:val="DefaultParagraphFont"/>
    <w:link w:val="BodyTextIndent"/>
    <w:rsid w:val="00EF4781"/>
    <w:rPr>
      <w:rFonts w:ascii="Times New Roman" w:eastAsia="Times New Roman" w:hAnsi="Times New Roman" w:cs="Times New Roman"/>
      <w:sz w:val="24"/>
      <w:szCs w:val="24"/>
      <w:lang w:val="en-GB"/>
    </w:rPr>
  </w:style>
  <w:style w:type="paragraph" w:customStyle="1" w:styleId="JudulGambar">
    <w:name w:val="Judul Gambar"/>
    <w:link w:val="JudulGambarChar"/>
    <w:qFormat/>
    <w:rsid w:val="00AC5088"/>
    <w:pPr>
      <w:spacing w:after="120" w:line="240" w:lineRule="auto"/>
      <w:jc w:val="center"/>
    </w:pPr>
    <w:rPr>
      <w:rFonts w:ascii="Times New Roman" w:hAnsi="Times New Roman"/>
      <w:sz w:val="24"/>
    </w:rPr>
  </w:style>
  <w:style w:type="paragraph" w:customStyle="1" w:styleId="normalparagraf">
    <w:name w:val="normal paragraf"/>
    <w:basedOn w:val="Normal"/>
    <w:rsid w:val="007540BA"/>
    <w:pPr>
      <w:spacing w:after="0" w:line="360" w:lineRule="auto"/>
      <w:jc w:val="both"/>
    </w:pPr>
    <w:rPr>
      <w:rFonts w:ascii="Times New Roman" w:eastAsia="MS Mincho" w:hAnsi="Times New Roman" w:cs="Times New Roman"/>
      <w:sz w:val="24"/>
      <w:szCs w:val="24"/>
      <w:lang w:eastAsia="ja-JP"/>
    </w:rPr>
  </w:style>
  <w:style w:type="character" w:customStyle="1" w:styleId="JudulGambarChar">
    <w:name w:val="Judul Gambar Char"/>
    <w:basedOn w:val="DefaultParagraphFont"/>
    <w:link w:val="JudulGambar"/>
    <w:rsid w:val="00AC5088"/>
    <w:rPr>
      <w:rFonts w:ascii="Times New Roman" w:hAnsi="Times New Roman"/>
      <w:sz w:val="24"/>
    </w:rPr>
  </w:style>
  <w:style w:type="paragraph" w:customStyle="1" w:styleId="Disertasiparagrafplain">
    <w:name w:val="Disertasi paragraf plain"/>
    <w:basedOn w:val="BodyTextIndent"/>
    <w:link w:val="DisertasiparagrafplainChar"/>
    <w:qFormat/>
    <w:rsid w:val="007540BA"/>
    <w:pPr>
      <w:spacing w:line="360" w:lineRule="auto"/>
      <w:ind w:left="0"/>
      <w:jc w:val="both"/>
    </w:pPr>
    <w:rPr>
      <w:lang w:val="sv-SE"/>
    </w:rPr>
  </w:style>
  <w:style w:type="character" w:customStyle="1" w:styleId="DisertasiparagrafplainChar">
    <w:name w:val="Disertasi paragraf plain Char"/>
    <w:basedOn w:val="BodyTextIndentChar"/>
    <w:link w:val="Disertasiparagrafplain"/>
    <w:rsid w:val="007540BA"/>
    <w:rPr>
      <w:rFonts w:ascii="Times New Roman" w:eastAsia="Times New Roman" w:hAnsi="Times New Roman" w:cs="Times New Roman"/>
      <w:sz w:val="24"/>
      <w:szCs w:val="24"/>
      <w:lang w:val="sv-SE"/>
    </w:rPr>
  </w:style>
  <w:style w:type="character" w:customStyle="1" w:styleId="Heading1Char">
    <w:name w:val="Heading 1 Char"/>
    <w:basedOn w:val="DefaultParagraphFont"/>
    <w:link w:val="Heading1"/>
    <w:uiPriority w:val="9"/>
    <w:rsid w:val="00A14252"/>
    <w:rPr>
      <w:rFonts w:ascii="Times New Roman" w:eastAsia="Times New Roman" w:hAnsi="Times New Roman" w:cs="Times New Roman"/>
      <w:b/>
      <w:bCs/>
      <w:sz w:val="28"/>
      <w:szCs w:val="28"/>
      <w:lang w:val="en-GB"/>
    </w:rPr>
  </w:style>
  <w:style w:type="character" w:customStyle="1" w:styleId="Heading2Char">
    <w:name w:val="Heading 2 Char"/>
    <w:basedOn w:val="DefaultParagraphFont"/>
    <w:link w:val="Heading2"/>
    <w:uiPriority w:val="9"/>
    <w:rsid w:val="00A14252"/>
    <w:rPr>
      <w:rFonts w:ascii="Times New Roman" w:eastAsia="Times New Roman" w:hAnsi="Times New Roman" w:cs="Times New Roman"/>
      <w:b/>
      <w:bCs/>
      <w:sz w:val="24"/>
      <w:szCs w:val="24"/>
      <w:lang w:val="en-GB"/>
    </w:rPr>
  </w:style>
  <w:style w:type="character" w:customStyle="1" w:styleId="Heading3Char">
    <w:name w:val="Heading 3 Char"/>
    <w:basedOn w:val="DefaultParagraphFont"/>
    <w:link w:val="Heading3"/>
    <w:uiPriority w:val="9"/>
    <w:rsid w:val="00A14252"/>
    <w:rPr>
      <w:rFonts w:ascii="Times New Roman" w:eastAsia="Times New Roman" w:hAnsi="Times New Roman" w:cs="Times New Roman"/>
      <w:b/>
      <w:bCs/>
      <w:sz w:val="24"/>
      <w:szCs w:val="24"/>
      <w:lang w:val="en-GB"/>
    </w:rPr>
  </w:style>
  <w:style w:type="character" w:customStyle="1" w:styleId="Heading4Char">
    <w:name w:val="Heading 4 Char"/>
    <w:basedOn w:val="DefaultParagraphFont"/>
    <w:link w:val="Heading4"/>
    <w:uiPriority w:val="9"/>
    <w:rsid w:val="00A14252"/>
    <w:rPr>
      <w:rFonts w:ascii="Times New Roman" w:eastAsia="Times New Roman" w:hAnsi="Times New Roman" w:cs="Times New Roman"/>
      <w:sz w:val="28"/>
      <w:szCs w:val="24"/>
      <w:lang w:val="en-GB"/>
    </w:rPr>
  </w:style>
  <w:style w:type="character" w:customStyle="1" w:styleId="Heading5Char">
    <w:name w:val="Heading 5 Char"/>
    <w:basedOn w:val="DefaultParagraphFont"/>
    <w:link w:val="Heading5"/>
    <w:uiPriority w:val="9"/>
    <w:rsid w:val="00A14252"/>
    <w:rPr>
      <w:rFonts w:ascii="Times New Roman" w:eastAsia="Times New Roman" w:hAnsi="Times New Roman" w:cs="Times New Roman"/>
      <w:b/>
      <w:bCs/>
      <w:sz w:val="28"/>
      <w:szCs w:val="24"/>
      <w:lang w:val="en-GB"/>
    </w:rPr>
  </w:style>
  <w:style w:type="character" w:customStyle="1" w:styleId="Heading6Char">
    <w:name w:val="Heading 6 Char"/>
    <w:basedOn w:val="DefaultParagraphFont"/>
    <w:link w:val="Heading6"/>
    <w:rsid w:val="00A14252"/>
    <w:rPr>
      <w:rFonts w:ascii="Times New Roman" w:eastAsia="Times New Roman" w:hAnsi="Times New Roman" w:cs="Times New Roman"/>
      <w:b/>
      <w:bCs/>
      <w:lang w:val="en-GB"/>
    </w:rPr>
  </w:style>
  <w:style w:type="character" w:customStyle="1" w:styleId="Heading7Char">
    <w:name w:val="Heading 7 Char"/>
    <w:basedOn w:val="DefaultParagraphFont"/>
    <w:link w:val="Heading7"/>
    <w:rsid w:val="00A14252"/>
    <w:rPr>
      <w:rFonts w:ascii="Times New Roman" w:eastAsia="Times New Roman" w:hAnsi="Times New Roman" w:cs="Times New Roman"/>
      <w:sz w:val="24"/>
      <w:szCs w:val="24"/>
      <w:lang w:val="en-GB"/>
    </w:rPr>
  </w:style>
  <w:style w:type="character" w:customStyle="1" w:styleId="Heading8Char">
    <w:name w:val="Heading 8 Char"/>
    <w:basedOn w:val="DefaultParagraphFont"/>
    <w:link w:val="Heading8"/>
    <w:rsid w:val="00A14252"/>
    <w:rPr>
      <w:rFonts w:ascii="Times New Roman" w:eastAsia="Times New Roman" w:hAnsi="Times New Roman" w:cs="Times New Roman"/>
      <w:i/>
      <w:iCs/>
      <w:sz w:val="24"/>
      <w:szCs w:val="24"/>
      <w:lang w:val="en-GB"/>
    </w:rPr>
  </w:style>
  <w:style w:type="character" w:customStyle="1" w:styleId="Heading9Char">
    <w:name w:val="Heading 9 Char"/>
    <w:basedOn w:val="DefaultParagraphFont"/>
    <w:link w:val="Heading9"/>
    <w:rsid w:val="00A14252"/>
    <w:rPr>
      <w:rFonts w:ascii="Arial" w:eastAsia="Times New Roman" w:hAnsi="Arial" w:cs="Arial"/>
      <w:lang w:val="en-GB"/>
    </w:rPr>
  </w:style>
  <w:style w:type="paragraph" w:customStyle="1" w:styleId="disertasijudulbab">
    <w:name w:val="disertasi judul bab"/>
    <w:basedOn w:val="Heading1"/>
    <w:link w:val="disertasijudulbabChar"/>
    <w:rsid w:val="00A14252"/>
    <w:rPr>
      <w:lang w:val="de-DE"/>
    </w:rPr>
  </w:style>
  <w:style w:type="character" w:customStyle="1" w:styleId="disertasijudulbabChar">
    <w:name w:val="disertasi judul bab Char"/>
    <w:basedOn w:val="Heading1Char"/>
    <w:link w:val="disertasijudulbab"/>
    <w:rsid w:val="00A14252"/>
    <w:rPr>
      <w:rFonts w:ascii="Times New Roman" w:eastAsia="Times New Roman" w:hAnsi="Times New Roman" w:cs="Times New Roman"/>
      <w:b/>
      <w:bCs/>
      <w:sz w:val="28"/>
      <w:szCs w:val="28"/>
      <w:lang w:val="de-DE"/>
    </w:rPr>
  </w:style>
  <w:style w:type="paragraph" w:customStyle="1" w:styleId="tabeljstified">
    <w:name w:val="tabel jstified"/>
    <w:basedOn w:val="Normal"/>
    <w:link w:val="tabeljstifiedChar"/>
    <w:rsid w:val="00A14252"/>
    <w:pPr>
      <w:spacing w:after="0" w:line="240" w:lineRule="auto"/>
      <w:ind w:left="1350" w:hanging="1350"/>
      <w:jc w:val="both"/>
      <w:outlineLvl w:val="2"/>
    </w:pPr>
    <w:rPr>
      <w:rFonts w:ascii="Times New Roman" w:eastAsia="MS Mincho" w:hAnsi="Times New Roman" w:cs="Times New Roman"/>
      <w:sz w:val="24"/>
      <w:szCs w:val="24"/>
      <w:lang w:val="id-ID"/>
    </w:rPr>
  </w:style>
  <w:style w:type="character" w:customStyle="1" w:styleId="tabeljstifiedChar">
    <w:name w:val="tabel jstified Char"/>
    <w:basedOn w:val="DefaultParagraphFont"/>
    <w:link w:val="tabeljstified"/>
    <w:rsid w:val="00A14252"/>
    <w:rPr>
      <w:rFonts w:ascii="Times New Roman" w:eastAsia="MS Mincho" w:hAnsi="Times New Roman" w:cs="Times New Roman"/>
      <w:sz w:val="24"/>
      <w:szCs w:val="24"/>
      <w:lang w:val="id-ID"/>
    </w:rPr>
  </w:style>
  <w:style w:type="paragraph" w:customStyle="1" w:styleId="judulTabel">
    <w:name w:val="judul Tabel"/>
    <w:link w:val="judulTabelChar"/>
    <w:qFormat/>
    <w:rsid w:val="00FB5FB4"/>
    <w:pPr>
      <w:spacing w:after="120" w:line="240" w:lineRule="auto"/>
      <w:jc w:val="center"/>
    </w:pPr>
    <w:rPr>
      <w:rFonts w:ascii="Times New Roman" w:hAnsi="Times New Roman"/>
      <w:sz w:val="24"/>
    </w:rPr>
  </w:style>
  <w:style w:type="paragraph" w:customStyle="1" w:styleId="tabel">
    <w:name w:val="tabel"/>
    <w:basedOn w:val="judulTabel"/>
    <w:link w:val="tabelChar"/>
    <w:rsid w:val="00A14252"/>
    <w:pPr>
      <w:spacing w:line="360" w:lineRule="auto"/>
      <w:ind w:left="1440" w:hanging="1440"/>
      <w:jc w:val="both"/>
      <w:outlineLvl w:val="2"/>
    </w:pPr>
    <w:rPr>
      <w:rFonts w:eastAsia="Calibri" w:cs="Times New Roman"/>
      <w:szCs w:val="24"/>
      <w:lang w:val="id-ID"/>
    </w:rPr>
  </w:style>
  <w:style w:type="character" w:customStyle="1" w:styleId="judulTabelChar">
    <w:name w:val="judul Tabel Char"/>
    <w:basedOn w:val="DefaultParagraphFont"/>
    <w:link w:val="judulTabel"/>
    <w:rsid w:val="00FB5FB4"/>
    <w:rPr>
      <w:rFonts w:ascii="Times New Roman" w:hAnsi="Times New Roman"/>
      <w:sz w:val="24"/>
    </w:rPr>
  </w:style>
  <w:style w:type="character" w:customStyle="1" w:styleId="tabelChar">
    <w:name w:val="tabel Char"/>
    <w:basedOn w:val="judulTabelChar"/>
    <w:link w:val="tabel"/>
    <w:rsid w:val="00A14252"/>
    <w:rPr>
      <w:rFonts w:ascii="Times New Roman" w:eastAsia="Calibri" w:hAnsi="Times New Roman" w:cs="Times New Roman"/>
      <w:sz w:val="24"/>
      <w:szCs w:val="24"/>
      <w:lang w:val="id-ID"/>
    </w:rPr>
  </w:style>
  <w:style w:type="paragraph" w:customStyle="1" w:styleId="judulsubab">
    <w:name w:val="judul subab"/>
    <w:basedOn w:val="Heading2"/>
    <w:link w:val="judulsubabChar"/>
    <w:rsid w:val="00A14252"/>
    <w:pPr>
      <w:numPr>
        <w:numId w:val="2"/>
      </w:numPr>
      <w:ind w:left="576" w:hanging="576"/>
    </w:pPr>
    <w:rPr>
      <w:lang w:val="id-ID"/>
    </w:rPr>
  </w:style>
  <w:style w:type="character" w:customStyle="1" w:styleId="judulsubabChar">
    <w:name w:val="judul subab Char"/>
    <w:basedOn w:val="Heading2Char"/>
    <w:link w:val="judulsubab"/>
    <w:rsid w:val="00A14252"/>
    <w:rPr>
      <w:rFonts w:ascii="Times New Roman" w:eastAsia="Times New Roman" w:hAnsi="Times New Roman" w:cs="Times New Roman"/>
      <w:b/>
      <w:bCs/>
      <w:sz w:val="24"/>
      <w:szCs w:val="24"/>
      <w:lang w:val="id-ID"/>
    </w:rPr>
  </w:style>
  <w:style w:type="paragraph" w:customStyle="1" w:styleId="judulsubabab">
    <w:name w:val="judulsubabab"/>
    <w:basedOn w:val="Heading3"/>
    <w:link w:val="judulsubababChar"/>
    <w:rsid w:val="00A14252"/>
    <w:pPr>
      <w:numPr>
        <w:numId w:val="2"/>
      </w:numPr>
      <w:tabs>
        <w:tab w:val="num" w:pos="900"/>
      </w:tabs>
      <w:ind w:left="806" w:hanging="806"/>
      <w:jc w:val="left"/>
    </w:pPr>
  </w:style>
  <w:style w:type="character" w:customStyle="1" w:styleId="judulsubababChar">
    <w:name w:val="judulsubabab Char"/>
    <w:basedOn w:val="Heading3Char"/>
    <w:link w:val="judulsubabab"/>
    <w:rsid w:val="00A14252"/>
    <w:rPr>
      <w:rFonts w:ascii="Times New Roman" w:eastAsia="Times New Roman" w:hAnsi="Times New Roman" w:cs="Times New Roman"/>
      <w:b/>
      <w:bCs/>
      <w:sz w:val="24"/>
      <w:szCs w:val="24"/>
      <w:lang w:val="en-GB"/>
    </w:rPr>
  </w:style>
  <w:style w:type="paragraph" w:customStyle="1" w:styleId="judulsubababab">
    <w:name w:val="judulsubababab"/>
    <w:basedOn w:val="Heading4"/>
    <w:link w:val="judulsubabababChar"/>
    <w:rsid w:val="00A14252"/>
    <w:pPr>
      <w:numPr>
        <w:numId w:val="2"/>
      </w:numPr>
      <w:ind w:left="864" w:hanging="864"/>
      <w:jc w:val="left"/>
      <w:outlineLvl w:val="1"/>
    </w:pPr>
    <w:rPr>
      <w:b/>
      <w:sz w:val="24"/>
      <w:lang w:val="af-ZA"/>
    </w:rPr>
  </w:style>
  <w:style w:type="character" w:customStyle="1" w:styleId="judulsubabababChar">
    <w:name w:val="judulsubababab Char"/>
    <w:basedOn w:val="Heading4Char"/>
    <w:link w:val="judulsubababab"/>
    <w:rsid w:val="00A14252"/>
    <w:rPr>
      <w:rFonts w:ascii="Times New Roman" w:eastAsia="Times New Roman" w:hAnsi="Times New Roman" w:cs="Times New Roman"/>
      <w:b/>
      <w:sz w:val="24"/>
      <w:szCs w:val="24"/>
      <w:lang w:val="af-ZA"/>
    </w:rPr>
  </w:style>
  <w:style w:type="paragraph" w:customStyle="1" w:styleId="tabelcentered">
    <w:name w:val="tabel centered"/>
    <w:basedOn w:val="tabel"/>
    <w:link w:val="tabelcenteredChar"/>
    <w:rsid w:val="00A14252"/>
    <w:pPr>
      <w:spacing w:line="240" w:lineRule="auto"/>
      <w:jc w:val="center"/>
    </w:pPr>
    <w:rPr>
      <w:noProof/>
      <w:lang w:val="af-ZA"/>
    </w:rPr>
  </w:style>
  <w:style w:type="character" w:customStyle="1" w:styleId="tabelcenteredChar">
    <w:name w:val="tabel centered Char"/>
    <w:basedOn w:val="tabelChar"/>
    <w:link w:val="tabelcentered"/>
    <w:rsid w:val="00A14252"/>
    <w:rPr>
      <w:rFonts w:ascii="Times New Roman" w:eastAsia="Calibri" w:hAnsi="Times New Roman" w:cs="Times New Roman"/>
      <w:noProof/>
      <w:sz w:val="24"/>
      <w:szCs w:val="24"/>
      <w:lang w:val="af-ZA"/>
    </w:rPr>
  </w:style>
  <w:style w:type="paragraph" w:customStyle="1" w:styleId="JudulBabsub2">
    <w:name w:val="Judul Bab sub 2"/>
    <w:link w:val="JudulBabsub2Char"/>
    <w:qFormat/>
    <w:rsid w:val="00A14252"/>
    <w:pPr>
      <w:spacing w:after="0" w:line="360" w:lineRule="auto"/>
    </w:pPr>
    <w:rPr>
      <w:rFonts w:ascii="Times New Roman" w:hAnsi="Times New Roman"/>
      <w:b/>
      <w:sz w:val="24"/>
    </w:rPr>
  </w:style>
  <w:style w:type="character" w:customStyle="1" w:styleId="JudulBabsub2Char">
    <w:name w:val="Judul Bab sub 2 Char"/>
    <w:basedOn w:val="Judulbabsub1Char"/>
    <w:link w:val="JudulBabsub2"/>
    <w:rsid w:val="00A14252"/>
    <w:rPr>
      <w:rFonts w:ascii="Times New Roman" w:hAnsi="Times New Roman"/>
      <w:b/>
      <w:sz w:val="24"/>
    </w:rPr>
  </w:style>
  <w:style w:type="paragraph" w:customStyle="1" w:styleId="keterangan">
    <w:name w:val="keterangan"/>
    <w:link w:val="keteranganChar"/>
    <w:qFormat/>
    <w:rsid w:val="00925972"/>
    <w:pPr>
      <w:spacing w:after="0" w:line="360" w:lineRule="auto"/>
      <w:jc w:val="both"/>
    </w:pPr>
    <w:rPr>
      <w:rFonts w:ascii="Times New Roman" w:hAnsi="Times New Roman"/>
      <w:color w:val="808080" w:themeColor="background1" w:themeShade="80"/>
      <w:sz w:val="24"/>
    </w:rPr>
  </w:style>
  <w:style w:type="paragraph" w:customStyle="1" w:styleId="Default">
    <w:name w:val="Default"/>
    <w:rsid w:val="00982150"/>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keteranganChar">
    <w:name w:val="keterangan Char"/>
    <w:basedOn w:val="DefaultParagraphFont"/>
    <w:link w:val="keterangan"/>
    <w:rsid w:val="00925972"/>
    <w:rPr>
      <w:rFonts w:ascii="Times New Roman" w:hAnsi="Times New Roman"/>
      <w:color w:val="808080" w:themeColor="background1" w:themeShade="80"/>
      <w:sz w:val="24"/>
    </w:rPr>
  </w:style>
  <w:style w:type="paragraph" w:styleId="FootnoteText">
    <w:name w:val="footnote text"/>
    <w:basedOn w:val="Normal"/>
    <w:link w:val="FootnoteTextChar"/>
    <w:uiPriority w:val="99"/>
    <w:semiHidden/>
    <w:unhideWhenUsed/>
    <w:rsid w:val="001436C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436CD"/>
    <w:rPr>
      <w:sz w:val="20"/>
      <w:szCs w:val="20"/>
    </w:rPr>
  </w:style>
  <w:style w:type="character" w:styleId="FootnoteReference">
    <w:name w:val="footnote reference"/>
    <w:basedOn w:val="DefaultParagraphFont"/>
    <w:uiPriority w:val="99"/>
    <w:semiHidden/>
    <w:unhideWhenUsed/>
    <w:rsid w:val="001436CD"/>
    <w:rPr>
      <w:vertAlign w:val="superscript"/>
    </w:rPr>
  </w:style>
  <w:style w:type="paragraph" w:customStyle="1" w:styleId="footnote">
    <w:name w:val="footnote"/>
    <w:link w:val="footnoteChar"/>
    <w:qFormat/>
    <w:rsid w:val="001436CD"/>
    <w:pPr>
      <w:spacing w:after="0" w:line="240" w:lineRule="auto"/>
    </w:pPr>
    <w:rPr>
      <w:rFonts w:ascii="Times New Roman" w:hAnsi="Times New Roman"/>
      <w:sz w:val="20"/>
      <w:szCs w:val="20"/>
    </w:rPr>
  </w:style>
  <w:style w:type="paragraph" w:customStyle="1" w:styleId="JudulBabSub3">
    <w:name w:val="Judul Bab Sub3"/>
    <w:link w:val="JudulBabSub3Char"/>
    <w:qFormat/>
    <w:rsid w:val="00BB6934"/>
    <w:pPr>
      <w:tabs>
        <w:tab w:val="left" w:pos="990"/>
      </w:tabs>
      <w:spacing w:after="0" w:line="240" w:lineRule="auto"/>
    </w:pPr>
    <w:rPr>
      <w:rFonts w:ascii="Times New Roman" w:hAnsi="Times New Roman"/>
      <w:b/>
      <w:sz w:val="24"/>
    </w:rPr>
  </w:style>
  <w:style w:type="character" w:customStyle="1" w:styleId="footnoteChar">
    <w:name w:val="footnote Char"/>
    <w:basedOn w:val="DefaultParagraphFont"/>
    <w:link w:val="footnote"/>
    <w:rsid w:val="001436CD"/>
    <w:rPr>
      <w:rFonts w:ascii="Times New Roman" w:hAnsi="Times New Roman"/>
      <w:sz w:val="20"/>
      <w:szCs w:val="20"/>
    </w:rPr>
  </w:style>
  <w:style w:type="paragraph" w:customStyle="1" w:styleId="isi">
    <w:name w:val="isi"/>
    <w:basedOn w:val="Normal"/>
    <w:link w:val="isiChar"/>
    <w:rsid w:val="00C67DBB"/>
    <w:pPr>
      <w:suppressAutoHyphens/>
      <w:spacing w:before="120" w:after="0" w:line="360" w:lineRule="auto"/>
      <w:ind w:firstLine="720"/>
      <w:jc w:val="both"/>
    </w:pPr>
    <w:rPr>
      <w:rFonts w:ascii="Calibri" w:eastAsia="Calibri" w:hAnsi="Calibri" w:cs="Vrinda"/>
      <w:noProof/>
      <w:sz w:val="24"/>
      <w:szCs w:val="24"/>
      <w:lang w:val="sv-SE" w:eastAsia="ar-SA"/>
    </w:rPr>
  </w:style>
  <w:style w:type="character" w:customStyle="1" w:styleId="JudulBabSub3Char">
    <w:name w:val="Judul Bab Sub3 Char"/>
    <w:basedOn w:val="DefaultParagraphFont"/>
    <w:link w:val="JudulBabSub3"/>
    <w:rsid w:val="00BB6934"/>
    <w:rPr>
      <w:rFonts w:ascii="Times New Roman" w:hAnsi="Times New Roman"/>
      <w:b/>
      <w:sz w:val="24"/>
    </w:rPr>
  </w:style>
  <w:style w:type="character" w:customStyle="1" w:styleId="isiChar">
    <w:name w:val="isi Char"/>
    <w:basedOn w:val="DefaultParagraphFont"/>
    <w:link w:val="isi"/>
    <w:rsid w:val="00C67DBB"/>
    <w:rPr>
      <w:rFonts w:ascii="Calibri" w:eastAsia="Calibri" w:hAnsi="Calibri" w:cs="Vrinda"/>
      <w:noProof/>
      <w:sz w:val="24"/>
      <w:szCs w:val="24"/>
      <w:lang w:val="sv-SE" w:eastAsia="ar-SA"/>
    </w:rPr>
  </w:style>
  <w:style w:type="character" w:styleId="Emphasis">
    <w:name w:val="Emphasis"/>
    <w:uiPriority w:val="20"/>
    <w:qFormat/>
    <w:rsid w:val="00F23E0B"/>
    <w:rPr>
      <w:i/>
      <w:iCs/>
    </w:rPr>
  </w:style>
  <w:style w:type="character" w:customStyle="1" w:styleId="st">
    <w:name w:val="st"/>
    <w:basedOn w:val="DefaultParagraphFont"/>
    <w:rsid w:val="00F23E0B"/>
  </w:style>
  <w:style w:type="paragraph" w:customStyle="1" w:styleId="references">
    <w:name w:val="references"/>
    <w:rsid w:val="00F23E0B"/>
    <w:pPr>
      <w:numPr>
        <w:numId w:val="3"/>
      </w:numPr>
      <w:tabs>
        <w:tab w:val="num" w:pos="360"/>
      </w:tabs>
      <w:spacing w:after="50" w:line="180" w:lineRule="exact"/>
      <w:ind w:left="360"/>
      <w:jc w:val="both"/>
    </w:pPr>
    <w:rPr>
      <w:rFonts w:ascii="Times New Roman" w:eastAsia="MS Mincho" w:hAnsi="Times New Roman" w:cs="Times New Roman"/>
      <w:noProof/>
      <w:sz w:val="16"/>
      <w:szCs w:val="16"/>
    </w:rPr>
  </w:style>
  <w:style w:type="paragraph" w:customStyle="1" w:styleId="Daftarpustaka">
    <w:name w:val="Daftar pustaka"/>
    <w:link w:val="DaftarpustakaChar"/>
    <w:qFormat/>
    <w:rsid w:val="00D93697"/>
    <w:pPr>
      <w:tabs>
        <w:tab w:val="left" w:pos="90"/>
      </w:tabs>
      <w:spacing w:after="0" w:line="240" w:lineRule="auto"/>
      <w:ind w:left="806" w:hanging="720"/>
      <w:jc w:val="both"/>
    </w:pPr>
    <w:rPr>
      <w:rFonts w:ascii="Times New Roman" w:hAnsi="Times New Roman"/>
      <w:noProof/>
      <w:sz w:val="24"/>
      <w:lang w:val="af-ZA"/>
    </w:rPr>
  </w:style>
  <w:style w:type="paragraph" w:styleId="BodyText">
    <w:name w:val="Body Text"/>
    <w:basedOn w:val="Normal"/>
    <w:link w:val="BodyTextChar"/>
    <w:uiPriority w:val="99"/>
    <w:semiHidden/>
    <w:unhideWhenUsed/>
    <w:rsid w:val="00F0242F"/>
    <w:pPr>
      <w:spacing w:after="120"/>
    </w:pPr>
  </w:style>
  <w:style w:type="character" w:customStyle="1" w:styleId="DaftarpustakaChar">
    <w:name w:val="Daftar pustaka Char"/>
    <w:basedOn w:val="DefaultParagraphFont"/>
    <w:link w:val="Daftarpustaka"/>
    <w:rsid w:val="00D93697"/>
    <w:rPr>
      <w:rFonts w:ascii="Times New Roman" w:hAnsi="Times New Roman"/>
      <w:noProof/>
      <w:sz w:val="24"/>
      <w:lang w:val="af-ZA"/>
    </w:rPr>
  </w:style>
  <w:style w:type="character" w:customStyle="1" w:styleId="BodyTextChar">
    <w:name w:val="Body Text Char"/>
    <w:basedOn w:val="DefaultParagraphFont"/>
    <w:link w:val="BodyText"/>
    <w:uiPriority w:val="99"/>
    <w:semiHidden/>
    <w:rsid w:val="00F0242F"/>
  </w:style>
  <w:style w:type="character" w:customStyle="1" w:styleId="hps">
    <w:name w:val="hps"/>
    <w:basedOn w:val="DefaultParagraphFont"/>
    <w:rsid w:val="00F0242F"/>
  </w:style>
  <w:style w:type="paragraph" w:customStyle="1" w:styleId="Abstract">
    <w:name w:val="Abstract"/>
    <w:link w:val="AbstractChar"/>
    <w:rsid w:val="00DF6300"/>
    <w:pPr>
      <w:spacing w:after="200" w:line="240" w:lineRule="auto"/>
      <w:jc w:val="both"/>
    </w:pPr>
    <w:rPr>
      <w:rFonts w:ascii="Times New Roman" w:eastAsia="SimSun" w:hAnsi="Times New Roman" w:cs="Times New Roman"/>
      <w:b/>
      <w:bCs/>
      <w:sz w:val="18"/>
      <w:szCs w:val="18"/>
    </w:rPr>
  </w:style>
  <w:style w:type="character" w:customStyle="1" w:styleId="AbstractChar">
    <w:name w:val="Abstract Char"/>
    <w:basedOn w:val="DefaultParagraphFont"/>
    <w:link w:val="Abstract"/>
    <w:locked/>
    <w:rsid w:val="00DF6300"/>
    <w:rPr>
      <w:rFonts w:ascii="Times New Roman" w:eastAsia="SimSun" w:hAnsi="Times New Roman" w:cs="Times New Roman"/>
      <w:b/>
      <w:bCs/>
      <w:sz w:val="18"/>
      <w:szCs w:val="18"/>
    </w:rPr>
  </w:style>
  <w:style w:type="table" w:styleId="TableGrid">
    <w:name w:val="Table Grid"/>
    <w:basedOn w:val="TableNormal"/>
    <w:rsid w:val="00E42BBF"/>
    <w:pPr>
      <w:spacing w:after="0" w:line="240" w:lineRule="auto"/>
    </w:pPr>
    <w:tblPr/>
  </w:style>
  <w:style w:type="paragraph" w:customStyle="1" w:styleId="Lampiran">
    <w:name w:val="Lampiran"/>
    <w:link w:val="LampiranChar"/>
    <w:qFormat/>
    <w:rsid w:val="00A200BD"/>
    <w:pPr>
      <w:spacing w:after="0" w:line="240" w:lineRule="auto"/>
    </w:pPr>
    <w:rPr>
      <w:rFonts w:ascii="Times New Roman" w:hAnsi="Times New Roman"/>
      <w:b/>
      <w:noProof/>
      <w:sz w:val="24"/>
      <w:lang w:val="af-ZA"/>
    </w:rPr>
  </w:style>
  <w:style w:type="paragraph" w:customStyle="1" w:styleId="Lampiransub1">
    <w:name w:val="Lampiran sub 1"/>
    <w:link w:val="Lampiransub1Char"/>
    <w:qFormat/>
    <w:rsid w:val="00A200BD"/>
    <w:pPr>
      <w:spacing w:after="0" w:line="240" w:lineRule="auto"/>
    </w:pPr>
    <w:rPr>
      <w:rFonts w:ascii="Times New Roman" w:hAnsi="Times New Roman"/>
      <w:b/>
      <w:noProof/>
      <w:sz w:val="24"/>
      <w:lang w:val="af-ZA"/>
    </w:rPr>
  </w:style>
  <w:style w:type="character" w:customStyle="1" w:styleId="LampiranChar">
    <w:name w:val="Lampiran Char"/>
    <w:basedOn w:val="DefaultParagraphFont"/>
    <w:link w:val="Lampiran"/>
    <w:rsid w:val="00A200BD"/>
    <w:rPr>
      <w:rFonts w:ascii="Times New Roman" w:hAnsi="Times New Roman"/>
      <w:b/>
      <w:noProof/>
      <w:sz w:val="24"/>
      <w:lang w:val="af-ZA"/>
    </w:rPr>
  </w:style>
  <w:style w:type="character" w:customStyle="1" w:styleId="Lampiransub1Char">
    <w:name w:val="Lampiran sub 1 Char"/>
    <w:basedOn w:val="DefaultParagraphFont"/>
    <w:link w:val="Lampiransub1"/>
    <w:rsid w:val="00A200BD"/>
    <w:rPr>
      <w:rFonts w:ascii="Times New Roman" w:hAnsi="Times New Roman"/>
      <w:b/>
      <w:noProof/>
      <w:sz w:val="24"/>
      <w:lang w:val="af-ZA"/>
    </w:rPr>
  </w:style>
  <w:style w:type="paragraph" w:styleId="TOC2">
    <w:name w:val="toc 2"/>
    <w:basedOn w:val="Normal"/>
    <w:next w:val="Normal"/>
    <w:autoRedefine/>
    <w:uiPriority w:val="39"/>
    <w:unhideWhenUsed/>
    <w:rsid w:val="00C47B94"/>
    <w:pPr>
      <w:tabs>
        <w:tab w:val="left" w:pos="1843"/>
        <w:tab w:val="right" w:leader="dot" w:pos="7923"/>
      </w:tabs>
      <w:spacing w:after="0" w:line="240" w:lineRule="auto"/>
      <w:ind w:left="1560" w:hanging="426"/>
      <w:jc w:val="both"/>
    </w:pPr>
  </w:style>
  <w:style w:type="paragraph" w:styleId="TOC1">
    <w:name w:val="toc 1"/>
    <w:basedOn w:val="Normal"/>
    <w:next w:val="Normal"/>
    <w:link w:val="TOC1Char"/>
    <w:autoRedefine/>
    <w:uiPriority w:val="39"/>
    <w:unhideWhenUsed/>
    <w:rsid w:val="00783402"/>
    <w:pPr>
      <w:tabs>
        <w:tab w:val="left" w:pos="851"/>
        <w:tab w:val="right" w:leader="dot" w:pos="7920"/>
      </w:tabs>
      <w:spacing w:after="0" w:line="240" w:lineRule="auto"/>
      <w:ind w:left="1418" w:hanging="1418"/>
      <w:jc w:val="both"/>
    </w:pPr>
    <w:rPr>
      <w:rFonts w:ascii="Times New Roman" w:hAnsi="Times New Roman" w:cs="Times New Roman"/>
      <w:noProof/>
      <w:sz w:val="24"/>
      <w:szCs w:val="24"/>
    </w:rPr>
  </w:style>
  <w:style w:type="paragraph" w:styleId="TOC3">
    <w:name w:val="toc 3"/>
    <w:basedOn w:val="Normal"/>
    <w:next w:val="Normal"/>
    <w:autoRedefine/>
    <w:uiPriority w:val="39"/>
    <w:unhideWhenUsed/>
    <w:rsid w:val="00BC684A"/>
    <w:pPr>
      <w:tabs>
        <w:tab w:val="left" w:pos="1320"/>
        <w:tab w:val="left" w:pos="2430"/>
        <w:tab w:val="right" w:leader="dot" w:pos="7923"/>
      </w:tabs>
      <w:spacing w:after="0" w:line="240" w:lineRule="auto"/>
      <w:ind w:left="2160" w:hanging="630"/>
    </w:pPr>
  </w:style>
  <w:style w:type="paragraph" w:styleId="TOC4">
    <w:name w:val="toc 4"/>
    <w:basedOn w:val="Normal"/>
    <w:next w:val="Normal"/>
    <w:autoRedefine/>
    <w:uiPriority w:val="39"/>
    <w:unhideWhenUsed/>
    <w:rsid w:val="006C4F26"/>
    <w:pPr>
      <w:tabs>
        <w:tab w:val="left" w:pos="1760"/>
        <w:tab w:val="right" w:leader="dot" w:pos="7923"/>
      </w:tabs>
      <w:spacing w:after="0"/>
      <w:ind w:left="2430"/>
      <w:jc w:val="both"/>
    </w:pPr>
  </w:style>
  <w:style w:type="character" w:styleId="Hyperlink">
    <w:name w:val="Hyperlink"/>
    <w:basedOn w:val="DefaultParagraphFont"/>
    <w:uiPriority w:val="99"/>
    <w:unhideWhenUsed/>
    <w:rsid w:val="00DF1AEA"/>
    <w:rPr>
      <w:color w:val="0563C1" w:themeColor="hyperlink"/>
      <w:u w:val="single"/>
    </w:rPr>
  </w:style>
  <w:style w:type="paragraph" w:styleId="Caption">
    <w:name w:val="caption"/>
    <w:basedOn w:val="Normal"/>
    <w:next w:val="Normal"/>
    <w:link w:val="CaptionChar"/>
    <w:uiPriority w:val="35"/>
    <w:qFormat/>
    <w:rsid w:val="000D6019"/>
    <w:pPr>
      <w:spacing w:before="120" w:after="120" w:line="240" w:lineRule="auto"/>
    </w:pPr>
    <w:rPr>
      <w:rFonts w:ascii="Times New Roman" w:eastAsia="Times New Roman" w:hAnsi="Times New Roman" w:cs="Times New Roman"/>
      <w:b/>
      <w:bCs/>
      <w:sz w:val="20"/>
      <w:szCs w:val="20"/>
      <w:lang w:val="en-GB"/>
    </w:rPr>
  </w:style>
  <w:style w:type="paragraph" w:customStyle="1" w:styleId="Tabel0">
    <w:name w:val="Tabel"/>
    <w:basedOn w:val="Header"/>
    <w:link w:val="TabelChar0"/>
    <w:rsid w:val="00575F98"/>
    <w:pPr>
      <w:tabs>
        <w:tab w:val="clear" w:pos="4680"/>
        <w:tab w:val="clear" w:pos="9360"/>
      </w:tabs>
      <w:ind w:left="1440" w:hanging="1440"/>
      <w:jc w:val="both"/>
    </w:pPr>
    <w:rPr>
      <w:rFonts w:ascii="Times New Roman" w:eastAsia="Times New Roman" w:hAnsi="Times New Roman" w:cs="Times New Roman"/>
      <w:sz w:val="24"/>
      <w:szCs w:val="24"/>
      <w:lang w:val="en-GB"/>
    </w:rPr>
  </w:style>
  <w:style w:type="character" w:customStyle="1" w:styleId="TabelChar0">
    <w:name w:val="Tabel Char"/>
    <w:link w:val="Tabel0"/>
    <w:rsid w:val="00575F98"/>
    <w:rPr>
      <w:rFonts w:ascii="Times New Roman" w:eastAsia="Times New Roman" w:hAnsi="Times New Roman" w:cs="Times New Roman"/>
      <w:sz w:val="24"/>
      <w:szCs w:val="24"/>
      <w:lang w:val="en-GB"/>
    </w:rPr>
  </w:style>
  <w:style w:type="paragraph" w:styleId="NormalWeb">
    <w:name w:val="Normal (Web)"/>
    <w:basedOn w:val="Normal"/>
    <w:uiPriority w:val="99"/>
    <w:semiHidden/>
    <w:unhideWhenUsed/>
    <w:rsid w:val="00FC0090"/>
    <w:pPr>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Pustaka">
    <w:name w:val="Pustaka"/>
    <w:basedOn w:val="Header"/>
    <w:rsid w:val="005411E0"/>
    <w:pPr>
      <w:tabs>
        <w:tab w:val="clear" w:pos="4680"/>
        <w:tab w:val="clear" w:pos="9360"/>
        <w:tab w:val="num" w:pos="540"/>
      </w:tabs>
      <w:ind w:left="539" w:hanging="539"/>
      <w:jc w:val="both"/>
    </w:pPr>
    <w:rPr>
      <w:rFonts w:ascii="Times New Roman" w:eastAsia="Times New Roman" w:hAnsi="Times New Roman" w:cs="Times New Roman"/>
      <w:sz w:val="24"/>
      <w:szCs w:val="24"/>
      <w:lang w:val="en-GB"/>
    </w:rPr>
  </w:style>
  <w:style w:type="paragraph" w:styleId="BalloonText">
    <w:name w:val="Balloon Text"/>
    <w:basedOn w:val="Normal"/>
    <w:link w:val="BalloonTextChar"/>
    <w:uiPriority w:val="99"/>
    <w:semiHidden/>
    <w:unhideWhenUsed/>
    <w:rsid w:val="003D474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4744"/>
    <w:rPr>
      <w:rFonts w:ascii="Segoe UI" w:hAnsi="Segoe UI" w:cs="Segoe UI"/>
      <w:sz w:val="18"/>
      <w:szCs w:val="18"/>
    </w:rPr>
  </w:style>
  <w:style w:type="character" w:styleId="CommentReference">
    <w:name w:val="annotation reference"/>
    <w:basedOn w:val="DefaultParagraphFont"/>
    <w:uiPriority w:val="99"/>
    <w:semiHidden/>
    <w:unhideWhenUsed/>
    <w:rsid w:val="003D4744"/>
    <w:rPr>
      <w:sz w:val="16"/>
      <w:szCs w:val="16"/>
    </w:rPr>
  </w:style>
  <w:style w:type="paragraph" w:styleId="CommentText">
    <w:name w:val="annotation text"/>
    <w:basedOn w:val="Normal"/>
    <w:link w:val="CommentTextChar"/>
    <w:uiPriority w:val="99"/>
    <w:semiHidden/>
    <w:unhideWhenUsed/>
    <w:rsid w:val="003D4744"/>
    <w:pPr>
      <w:spacing w:line="240" w:lineRule="auto"/>
    </w:pPr>
    <w:rPr>
      <w:sz w:val="20"/>
      <w:szCs w:val="20"/>
    </w:rPr>
  </w:style>
  <w:style w:type="character" w:customStyle="1" w:styleId="CommentTextChar">
    <w:name w:val="Comment Text Char"/>
    <w:basedOn w:val="DefaultParagraphFont"/>
    <w:link w:val="CommentText"/>
    <w:uiPriority w:val="99"/>
    <w:semiHidden/>
    <w:rsid w:val="003D4744"/>
    <w:rPr>
      <w:sz w:val="20"/>
      <w:szCs w:val="20"/>
    </w:rPr>
  </w:style>
  <w:style w:type="paragraph" w:styleId="CommentSubject">
    <w:name w:val="annotation subject"/>
    <w:basedOn w:val="CommentText"/>
    <w:next w:val="CommentText"/>
    <w:link w:val="CommentSubjectChar"/>
    <w:uiPriority w:val="99"/>
    <w:semiHidden/>
    <w:unhideWhenUsed/>
    <w:rsid w:val="003D4744"/>
    <w:rPr>
      <w:b/>
      <w:bCs/>
    </w:rPr>
  </w:style>
  <w:style w:type="character" w:customStyle="1" w:styleId="CommentSubjectChar">
    <w:name w:val="Comment Subject Char"/>
    <w:basedOn w:val="CommentTextChar"/>
    <w:link w:val="CommentSubject"/>
    <w:uiPriority w:val="99"/>
    <w:semiHidden/>
    <w:rsid w:val="003D4744"/>
    <w:rPr>
      <w:b/>
      <w:bCs/>
      <w:sz w:val="20"/>
      <w:szCs w:val="20"/>
    </w:rPr>
  </w:style>
  <w:style w:type="paragraph" w:styleId="Revision">
    <w:name w:val="Revision"/>
    <w:hidden/>
    <w:uiPriority w:val="99"/>
    <w:semiHidden/>
    <w:rsid w:val="00696AD0"/>
    <w:pPr>
      <w:spacing w:after="0" w:line="240" w:lineRule="auto"/>
    </w:pPr>
  </w:style>
  <w:style w:type="paragraph" w:customStyle="1" w:styleId="lampiranlanjutan">
    <w:name w:val="lampiran lanjutan"/>
    <w:basedOn w:val="Lampiran"/>
    <w:link w:val="lampiranlanjutanChar"/>
    <w:qFormat/>
    <w:rsid w:val="00187E9B"/>
  </w:style>
  <w:style w:type="character" w:customStyle="1" w:styleId="lampiranlanjutanChar">
    <w:name w:val="lampiran lanjutan Char"/>
    <w:basedOn w:val="LampiranChar"/>
    <w:link w:val="lampiranlanjutan"/>
    <w:rsid w:val="00187E9B"/>
    <w:rPr>
      <w:rFonts w:ascii="Times New Roman" w:hAnsi="Times New Roman"/>
      <w:b/>
      <w:noProof/>
      <w:sz w:val="24"/>
      <w:lang w:val="af-ZA"/>
    </w:rPr>
  </w:style>
  <w:style w:type="numbering" w:customStyle="1" w:styleId="Style1">
    <w:name w:val="Style1"/>
    <w:uiPriority w:val="99"/>
    <w:rsid w:val="00E9706B"/>
    <w:pPr>
      <w:numPr>
        <w:numId w:val="5"/>
      </w:numPr>
    </w:pPr>
  </w:style>
  <w:style w:type="character" w:styleId="Strong">
    <w:name w:val="Strong"/>
    <w:basedOn w:val="DefaultParagraphFont"/>
    <w:uiPriority w:val="22"/>
    <w:qFormat/>
    <w:rsid w:val="00E25933"/>
    <w:rPr>
      <w:b/>
      <w:bCs/>
    </w:rPr>
  </w:style>
  <w:style w:type="paragraph" w:customStyle="1" w:styleId="gambar">
    <w:name w:val="gambar"/>
    <w:basedOn w:val="Caption"/>
    <w:link w:val="gambarChar"/>
    <w:qFormat/>
    <w:rsid w:val="00BF2F7E"/>
    <w:pPr>
      <w:spacing w:line="360" w:lineRule="auto"/>
      <w:jc w:val="center"/>
    </w:pPr>
    <w:rPr>
      <w:b w:val="0"/>
      <w:sz w:val="24"/>
    </w:rPr>
  </w:style>
  <w:style w:type="character" w:customStyle="1" w:styleId="CaptionChar">
    <w:name w:val="Caption Char"/>
    <w:basedOn w:val="DefaultParagraphFont"/>
    <w:link w:val="Caption"/>
    <w:rsid w:val="00BF2F7E"/>
    <w:rPr>
      <w:rFonts w:ascii="Times New Roman" w:eastAsia="Times New Roman" w:hAnsi="Times New Roman" w:cs="Times New Roman"/>
      <w:b/>
      <w:bCs/>
      <w:sz w:val="20"/>
      <w:szCs w:val="20"/>
      <w:lang w:val="en-GB"/>
    </w:rPr>
  </w:style>
  <w:style w:type="character" w:customStyle="1" w:styleId="gambarChar">
    <w:name w:val="gambar Char"/>
    <w:basedOn w:val="CaptionChar"/>
    <w:link w:val="gambar"/>
    <w:rsid w:val="00BF2F7E"/>
    <w:rPr>
      <w:rFonts w:ascii="Times New Roman" w:eastAsia="Times New Roman" w:hAnsi="Times New Roman" w:cs="Times New Roman"/>
      <w:b w:val="0"/>
      <w:bCs/>
      <w:sz w:val="24"/>
      <w:szCs w:val="20"/>
      <w:lang w:val="en-GB"/>
    </w:rPr>
  </w:style>
  <w:style w:type="paragraph" w:styleId="ListParagraph">
    <w:name w:val="List Paragraph"/>
    <w:basedOn w:val="Normal"/>
    <w:uiPriority w:val="34"/>
    <w:qFormat/>
    <w:rsid w:val="00A02FCE"/>
    <w:pPr>
      <w:ind w:left="720"/>
      <w:contextualSpacing/>
    </w:pPr>
  </w:style>
  <w:style w:type="table" w:styleId="PlainTable2">
    <w:name w:val="Plain Table 2"/>
    <w:basedOn w:val="TableNormal"/>
    <w:uiPriority w:val="42"/>
    <w:rsid w:val="001C0C3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EC0C77"/>
    <w:pPr>
      <w:spacing w:after="0" w:line="240" w:lineRule="auto"/>
    </w:pPr>
    <w:tblP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
  </w:style>
  <w:style w:type="paragraph" w:customStyle="1" w:styleId="Singkatan">
    <w:name w:val="Singkatan"/>
    <w:basedOn w:val="Heading1"/>
    <w:link w:val="SingkatanChar"/>
    <w:qFormat/>
    <w:rsid w:val="000512FE"/>
    <w:pPr>
      <w:spacing w:line="240" w:lineRule="auto"/>
    </w:pPr>
    <w:rPr>
      <w:sz w:val="24"/>
      <w:szCs w:val="24"/>
    </w:rPr>
  </w:style>
  <w:style w:type="paragraph" w:styleId="TOAHeading">
    <w:name w:val="toa heading"/>
    <w:basedOn w:val="Singkatan"/>
    <w:next w:val="Normal"/>
    <w:uiPriority w:val="99"/>
    <w:unhideWhenUsed/>
    <w:rsid w:val="00AB6C6B"/>
    <w:pPr>
      <w:numPr>
        <w:numId w:val="0"/>
      </w:numPr>
      <w:spacing w:before="120" w:line="360" w:lineRule="auto"/>
    </w:pPr>
    <w:rPr>
      <w:rFonts w:eastAsiaTheme="majorEastAsia" w:cstheme="majorBidi"/>
      <w:bCs w:val="0"/>
    </w:rPr>
  </w:style>
  <w:style w:type="character" w:customStyle="1" w:styleId="SingkatanChar">
    <w:name w:val="Singkatan Char"/>
    <w:basedOn w:val="Heading1Char"/>
    <w:link w:val="Singkatan"/>
    <w:rsid w:val="000512FE"/>
    <w:rPr>
      <w:rFonts w:ascii="Times New Roman" w:eastAsia="Times New Roman" w:hAnsi="Times New Roman" w:cs="Times New Roman"/>
      <w:b/>
      <w:bCs/>
      <w:sz w:val="24"/>
      <w:szCs w:val="24"/>
      <w:lang w:val="en-GB"/>
    </w:rPr>
  </w:style>
  <w:style w:type="paragraph" w:styleId="TableofAuthorities">
    <w:name w:val="table of authorities"/>
    <w:basedOn w:val="Paragraf"/>
    <w:next w:val="Normal"/>
    <w:uiPriority w:val="99"/>
    <w:unhideWhenUsed/>
    <w:rsid w:val="00623393"/>
    <w:pPr>
      <w:tabs>
        <w:tab w:val="right" w:pos="1418"/>
        <w:tab w:val="left" w:pos="1985"/>
        <w:tab w:val="center" w:pos="5245"/>
      </w:tabs>
      <w:spacing w:after="0"/>
      <w:ind w:left="220" w:hanging="220"/>
      <w:jc w:val="left"/>
    </w:pPr>
  </w:style>
  <w:style w:type="paragraph" w:customStyle="1" w:styleId="DaftarIsi">
    <w:name w:val="Daftar Isi"/>
    <w:basedOn w:val="TOC1"/>
    <w:link w:val="DaftarIsiChar"/>
    <w:qFormat/>
    <w:rsid w:val="00FA1BB6"/>
  </w:style>
  <w:style w:type="character" w:customStyle="1" w:styleId="TOC1Char">
    <w:name w:val="TOC 1 Char"/>
    <w:basedOn w:val="DefaultParagraphFont"/>
    <w:link w:val="TOC1"/>
    <w:uiPriority w:val="39"/>
    <w:rsid w:val="00783402"/>
    <w:rPr>
      <w:rFonts w:ascii="Times New Roman" w:hAnsi="Times New Roman" w:cs="Times New Roman"/>
      <w:noProof/>
      <w:sz w:val="24"/>
      <w:szCs w:val="24"/>
    </w:rPr>
  </w:style>
  <w:style w:type="character" w:customStyle="1" w:styleId="DaftarIsiChar">
    <w:name w:val="Daftar Isi Char"/>
    <w:basedOn w:val="TOC1Char"/>
    <w:link w:val="DaftarIsi"/>
    <w:rsid w:val="00FA1BB6"/>
    <w:rPr>
      <w:rFonts w:ascii="Times New Roman" w:hAnsi="Times New Roman" w:cs="Times New Roman"/>
      <w:noProof/>
      <w:sz w:val="24"/>
      <w:szCs w:val="24"/>
    </w:rPr>
  </w:style>
  <w:style w:type="paragraph" w:customStyle="1" w:styleId="my-2">
    <w:name w:val="my-2"/>
    <w:basedOn w:val="Normal"/>
    <w:rsid w:val="00B9255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RA">
    <w:name w:val="PARA"/>
    <w:basedOn w:val="Normal"/>
    <w:rsid w:val="000E56AB"/>
    <w:pPr>
      <w:suppressAutoHyphens/>
      <w:autoSpaceDE w:val="0"/>
      <w:autoSpaceDN w:val="0"/>
      <w:adjustRightInd w:val="0"/>
      <w:spacing w:after="0" w:line="240" w:lineRule="exact"/>
      <w:jc w:val="both"/>
    </w:pPr>
    <w:rPr>
      <w:rFonts w:ascii="Times New Roman" w:eastAsia="Times New Roman" w:hAnsi="Times New Roman" w:cs="TimesLTStd-Roman"/>
      <w:spacing w:val="-2"/>
      <w:sz w:val="20"/>
      <w:szCs w:val="20"/>
    </w:rPr>
  </w:style>
  <w:style w:type="paragraph" w:customStyle="1" w:styleId="TableTitle">
    <w:name w:val="Table Title"/>
    <w:basedOn w:val="Normal"/>
    <w:rsid w:val="000E56AB"/>
    <w:pPr>
      <w:spacing w:after="0" w:line="240" w:lineRule="auto"/>
      <w:jc w:val="center"/>
    </w:pPr>
    <w:rPr>
      <w:rFonts w:ascii="Times New Roman" w:eastAsia="Times New Roman" w:hAnsi="Times New Roman" w:cs="Times New Roman"/>
      <w:smallCaps/>
      <w:sz w:val="16"/>
      <w:szCs w:val="16"/>
    </w:rPr>
  </w:style>
  <w:style w:type="paragraph" w:customStyle="1" w:styleId="isipargraf">
    <w:name w:val="isi pargraf"/>
    <w:basedOn w:val="Normal"/>
    <w:qFormat/>
    <w:rsid w:val="000E56AB"/>
    <w:pPr>
      <w:spacing w:after="0" w:line="240" w:lineRule="auto"/>
      <w:jc w:val="both"/>
    </w:pPr>
    <w:rPr>
      <w:rFonts w:ascii="Times New Roman" w:eastAsia="Times New Roman" w:hAnsi="Times New Roman" w:cs="Times New Roman"/>
      <w:sz w:val="20"/>
      <w:szCs w:val="20"/>
    </w:rPr>
  </w:style>
  <w:style w:type="paragraph" w:customStyle="1" w:styleId="FigCaption">
    <w:name w:val="Fig Caption"/>
    <w:basedOn w:val="Normal"/>
    <w:rsid w:val="000E56AB"/>
    <w:pPr>
      <w:autoSpaceDE w:val="0"/>
      <w:autoSpaceDN w:val="0"/>
      <w:adjustRightInd w:val="0"/>
      <w:spacing w:before="140" w:after="0" w:line="240" w:lineRule="auto"/>
    </w:pPr>
    <w:rPr>
      <w:rFonts w:ascii="Helvetica" w:eastAsia="Times New Roman" w:hAnsi="Helvetica" w:cs="FormataOTF-Bold"/>
      <w:b/>
      <w:bCs/>
      <w:sz w:val="14"/>
      <w:szCs w:val="14"/>
    </w:rPr>
  </w:style>
  <w:style w:type="paragraph" w:customStyle="1" w:styleId="H3">
    <w:name w:val="H3"/>
    <w:basedOn w:val="Normal"/>
    <w:rsid w:val="000E56AB"/>
    <w:pPr>
      <w:numPr>
        <w:numId w:val="20"/>
      </w:numPr>
      <w:tabs>
        <w:tab w:val="clear" w:pos="320"/>
        <w:tab w:val="left" w:pos="240"/>
      </w:tabs>
      <w:autoSpaceDE w:val="0"/>
      <w:autoSpaceDN w:val="0"/>
      <w:adjustRightInd w:val="0"/>
      <w:spacing w:before="80" w:after="0" w:line="240" w:lineRule="auto"/>
    </w:pPr>
    <w:rPr>
      <w:rFonts w:ascii="Helvetica" w:eastAsia="Times New Roman" w:hAnsi="Helvetica" w:cs="FormataOTF-Reg"/>
      <w:caps/>
      <w:color w:val="58595B"/>
      <w:sz w:val="18"/>
      <w:szCs w:val="18"/>
    </w:rPr>
  </w:style>
  <w:style w:type="paragraph" w:customStyle="1" w:styleId="H4">
    <w:name w:val="H4"/>
    <w:basedOn w:val="Normal"/>
    <w:rsid w:val="00F56236"/>
    <w:pPr>
      <w:autoSpaceDE w:val="0"/>
      <w:autoSpaceDN w:val="0"/>
      <w:adjustRightInd w:val="0"/>
      <w:spacing w:before="480" w:after="0" w:line="240" w:lineRule="auto"/>
    </w:pPr>
    <w:rPr>
      <w:rFonts w:ascii="Helvetica" w:eastAsia="Times New Roman" w:hAnsi="Helvetica" w:cs="FormataOTF-Italic"/>
      <w:i/>
      <w:iCs/>
      <w:color w:val="58595B"/>
      <w:sz w:val="18"/>
      <w:szCs w:val="18"/>
    </w:rPr>
  </w:style>
  <w:style w:type="paragraph" w:customStyle="1" w:styleId="H2First">
    <w:name w:val="H2_First"/>
    <w:basedOn w:val="Normal"/>
    <w:qFormat/>
    <w:rsid w:val="00F56236"/>
    <w:pPr>
      <w:numPr>
        <w:numId w:val="36"/>
      </w:numPr>
      <w:autoSpaceDE w:val="0"/>
      <w:autoSpaceDN w:val="0"/>
      <w:adjustRightInd w:val="0"/>
      <w:spacing w:before="260" w:after="0" w:line="240" w:lineRule="auto"/>
      <w:ind w:left="0" w:firstLine="0"/>
    </w:pPr>
    <w:rPr>
      <w:rFonts w:ascii="Helvetica" w:eastAsia="Times New Roman" w:hAnsi="Helvetica" w:cs="FormataOTFMdIt"/>
      <w:b/>
      <w:i/>
      <w:color w:val="58595B"/>
      <w:sz w:val="18"/>
      <w:szCs w:val="18"/>
    </w:rPr>
  </w:style>
  <w:style w:type="paragraph" w:customStyle="1" w:styleId="msonormal0">
    <w:name w:val="msonormal"/>
    <w:basedOn w:val="Normal"/>
    <w:rsid w:val="00D94944"/>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94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94944"/>
    <w:rPr>
      <w:rFonts w:ascii="Courier New" w:eastAsia="Times New Roman" w:hAnsi="Courier New" w:cs="Courier New"/>
      <w:sz w:val="20"/>
      <w:szCs w:val="20"/>
    </w:rPr>
  </w:style>
  <w:style w:type="character" w:customStyle="1" w:styleId="cm-keyword">
    <w:name w:val="cm-keyword"/>
    <w:basedOn w:val="DefaultParagraphFont"/>
    <w:rsid w:val="00D94944"/>
  </w:style>
  <w:style w:type="character" w:customStyle="1" w:styleId="cm-def">
    <w:name w:val="cm-def"/>
    <w:basedOn w:val="DefaultParagraphFont"/>
    <w:rsid w:val="00D94944"/>
  </w:style>
  <w:style w:type="character" w:customStyle="1" w:styleId="cm-variable">
    <w:name w:val="cm-variable"/>
    <w:basedOn w:val="DefaultParagraphFont"/>
    <w:rsid w:val="00D94944"/>
  </w:style>
  <w:style w:type="character" w:customStyle="1" w:styleId="cm-operator">
    <w:name w:val="cm-operator"/>
    <w:basedOn w:val="DefaultParagraphFont"/>
    <w:rsid w:val="00D94944"/>
  </w:style>
  <w:style w:type="character" w:customStyle="1" w:styleId="cm-property">
    <w:name w:val="cm-property"/>
    <w:basedOn w:val="DefaultParagraphFont"/>
    <w:rsid w:val="00D94944"/>
  </w:style>
  <w:style w:type="character" w:customStyle="1" w:styleId="cm-number">
    <w:name w:val="cm-number"/>
    <w:basedOn w:val="DefaultParagraphFont"/>
    <w:rsid w:val="00D94944"/>
  </w:style>
  <w:style w:type="character" w:customStyle="1" w:styleId="cm-builtin">
    <w:name w:val="cm-builtin"/>
    <w:basedOn w:val="DefaultParagraphFont"/>
    <w:rsid w:val="00D94944"/>
  </w:style>
  <w:style w:type="character" w:customStyle="1" w:styleId="cm-string">
    <w:name w:val="cm-string"/>
    <w:basedOn w:val="DefaultParagraphFont"/>
    <w:rsid w:val="00D949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4165">
      <w:bodyDiv w:val="1"/>
      <w:marLeft w:val="0"/>
      <w:marRight w:val="0"/>
      <w:marTop w:val="0"/>
      <w:marBottom w:val="0"/>
      <w:divBdr>
        <w:top w:val="none" w:sz="0" w:space="0" w:color="auto"/>
        <w:left w:val="none" w:sz="0" w:space="0" w:color="auto"/>
        <w:bottom w:val="none" w:sz="0" w:space="0" w:color="auto"/>
        <w:right w:val="none" w:sz="0" w:space="0" w:color="auto"/>
      </w:divBdr>
    </w:div>
    <w:div w:id="136454044">
      <w:bodyDiv w:val="1"/>
      <w:marLeft w:val="0"/>
      <w:marRight w:val="0"/>
      <w:marTop w:val="0"/>
      <w:marBottom w:val="0"/>
      <w:divBdr>
        <w:top w:val="none" w:sz="0" w:space="0" w:color="auto"/>
        <w:left w:val="none" w:sz="0" w:space="0" w:color="auto"/>
        <w:bottom w:val="none" w:sz="0" w:space="0" w:color="auto"/>
        <w:right w:val="none" w:sz="0" w:space="0" w:color="auto"/>
      </w:divBdr>
    </w:div>
    <w:div w:id="164757687">
      <w:bodyDiv w:val="1"/>
      <w:marLeft w:val="0"/>
      <w:marRight w:val="0"/>
      <w:marTop w:val="0"/>
      <w:marBottom w:val="0"/>
      <w:divBdr>
        <w:top w:val="none" w:sz="0" w:space="0" w:color="auto"/>
        <w:left w:val="none" w:sz="0" w:space="0" w:color="auto"/>
        <w:bottom w:val="none" w:sz="0" w:space="0" w:color="auto"/>
        <w:right w:val="none" w:sz="0" w:space="0" w:color="auto"/>
      </w:divBdr>
    </w:div>
    <w:div w:id="204946086">
      <w:bodyDiv w:val="1"/>
      <w:marLeft w:val="0"/>
      <w:marRight w:val="0"/>
      <w:marTop w:val="0"/>
      <w:marBottom w:val="0"/>
      <w:divBdr>
        <w:top w:val="none" w:sz="0" w:space="0" w:color="auto"/>
        <w:left w:val="none" w:sz="0" w:space="0" w:color="auto"/>
        <w:bottom w:val="none" w:sz="0" w:space="0" w:color="auto"/>
        <w:right w:val="none" w:sz="0" w:space="0" w:color="auto"/>
      </w:divBdr>
    </w:div>
    <w:div w:id="218517568">
      <w:bodyDiv w:val="1"/>
      <w:marLeft w:val="0"/>
      <w:marRight w:val="0"/>
      <w:marTop w:val="0"/>
      <w:marBottom w:val="0"/>
      <w:divBdr>
        <w:top w:val="none" w:sz="0" w:space="0" w:color="auto"/>
        <w:left w:val="none" w:sz="0" w:space="0" w:color="auto"/>
        <w:bottom w:val="none" w:sz="0" w:space="0" w:color="auto"/>
        <w:right w:val="none" w:sz="0" w:space="0" w:color="auto"/>
      </w:divBdr>
    </w:div>
    <w:div w:id="236669149">
      <w:bodyDiv w:val="1"/>
      <w:marLeft w:val="0"/>
      <w:marRight w:val="0"/>
      <w:marTop w:val="0"/>
      <w:marBottom w:val="0"/>
      <w:divBdr>
        <w:top w:val="none" w:sz="0" w:space="0" w:color="auto"/>
        <w:left w:val="none" w:sz="0" w:space="0" w:color="auto"/>
        <w:bottom w:val="none" w:sz="0" w:space="0" w:color="auto"/>
        <w:right w:val="none" w:sz="0" w:space="0" w:color="auto"/>
      </w:divBdr>
    </w:div>
    <w:div w:id="271280603">
      <w:bodyDiv w:val="1"/>
      <w:marLeft w:val="0"/>
      <w:marRight w:val="0"/>
      <w:marTop w:val="0"/>
      <w:marBottom w:val="0"/>
      <w:divBdr>
        <w:top w:val="none" w:sz="0" w:space="0" w:color="auto"/>
        <w:left w:val="none" w:sz="0" w:space="0" w:color="auto"/>
        <w:bottom w:val="none" w:sz="0" w:space="0" w:color="auto"/>
        <w:right w:val="none" w:sz="0" w:space="0" w:color="auto"/>
      </w:divBdr>
      <w:divsChild>
        <w:div w:id="495457535">
          <w:marLeft w:val="0"/>
          <w:marRight w:val="0"/>
          <w:marTop w:val="0"/>
          <w:marBottom w:val="0"/>
          <w:divBdr>
            <w:top w:val="none" w:sz="0" w:space="0" w:color="auto"/>
            <w:left w:val="none" w:sz="0" w:space="0" w:color="auto"/>
            <w:bottom w:val="none" w:sz="0" w:space="0" w:color="auto"/>
            <w:right w:val="none" w:sz="0" w:space="0" w:color="auto"/>
          </w:divBdr>
          <w:divsChild>
            <w:div w:id="748581433">
              <w:marLeft w:val="0"/>
              <w:marRight w:val="-750"/>
              <w:marTop w:val="0"/>
              <w:marBottom w:val="0"/>
              <w:divBdr>
                <w:top w:val="none" w:sz="0" w:space="0" w:color="auto"/>
                <w:left w:val="none" w:sz="0" w:space="0" w:color="auto"/>
                <w:bottom w:val="none" w:sz="0" w:space="0" w:color="auto"/>
                <w:right w:val="none" w:sz="0" w:space="0" w:color="auto"/>
              </w:divBdr>
              <w:divsChild>
                <w:div w:id="1397364198">
                  <w:marLeft w:val="0"/>
                  <w:marRight w:val="0"/>
                  <w:marTop w:val="0"/>
                  <w:marBottom w:val="0"/>
                  <w:divBdr>
                    <w:top w:val="none" w:sz="0" w:space="0" w:color="auto"/>
                    <w:left w:val="none" w:sz="0" w:space="0" w:color="auto"/>
                    <w:bottom w:val="none" w:sz="0" w:space="0" w:color="auto"/>
                    <w:right w:val="none" w:sz="0" w:space="0" w:color="auto"/>
                  </w:divBdr>
                  <w:divsChild>
                    <w:div w:id="233129327">
                      <w:marLeft w:val="0"/>
                      <w:marRight w:val="0"/>
                      <w:marTop w:val="0"/>
                      <w:marBottom w:val="0"/>
                      <w:divBdr>
                        <w:top w:val="none" w:sz="0" w:space="0" w:color="auto"/>
                        <w:left w:val="none" w:sz="0" w:space="0" w:color="auto"/>
                        <w:bottom w:val="none" w:sz="0" w:space="0" w:color="auto"/>
                        <w:right w:val="none" w:sz="0" w:space="0" w:color="auto"/>
                      </w:divBdr>
                      <w:divsChild>
                        <w:div w:id="334041103">
                          <w:marLeft w:val="0"/>
                          <w:marRight w:val="0"/>
                          <w:marTop w:val="0"/>
                          <w:marBottom w:val="0"/>
                          <w:divBdr>
                            <w:top w:val="none" w:sz="0" w:space="0" w:color="auto"/>
                            <w:left w:val="none" w:sz="0" w:space="0" w:color="auto"/>
                            <w:bottom w:val="none" w:sz="0" w:space="0" w:color="auto"/>
                            <w:right w:val="none" w:sz="0" w:space="0" w:color="auto"/>
                          </w:divBdr>
                          <w:divsChild>
                            <w:div w:id="689450034">
                              <w:marLeft w:val="0"/>
                              <w:marRight w:val="0"/>
                              <w:marTop w:val="0"/>
                              <w:marBottom w:val="0"/>
                              <w:divBdr>
                                <w:top w:val="none" w:sz="0" w:space="0" w:color="auto"/>
                                <w:left w:val="none" w:sz="0" w:space="0" w:color="auto"/>
                                <w:bottom w:val="none" w:sz="0" w:space="0" w:color="auto"/>
                                <w:right w:val="none" w:sz="0" w:space="0" w:color="auto"/>
                              </w:divBdr>
                              <w:divsChild>
                                <w:div w:id="143740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8994032">
      <w:bodyDiv w:val="1"/>
      <w:marLeft w:val="0"/>
      <w:marRight w:val="0"/>
      <w:marTop w:val="0"/>
      <w:marBottom w:val="0"/>
      <w:divBdr>
        <w:top w:val="none" w:sz="0" w:space="0" w:color="auto"/>
        <w:left w:val="none" w:sz="0" w:space="0" w:color="auto"/>
        <w:bottom w:val="none" w:sz="0" w:space="0" w:color="auto"/>
        <w:right w:val="none" w:sz="0" w:space="0" w:color="auto"/>
      </w:divBdr>
    </w:div>
    <w:div w:id="343675544">
      <w:bodyDiv w:val="1"/>
      <w:marLeft w:val="0"/>
      <w:marRight w:val="0"/>
      <w:marTop w:val="0"/>
      <w:marBottom w:val="0"/>
      <w:divBdr>
        <w:top w:val="none" w:sz="0" w:space="0" w:color="auto"/>
        <w:left w:val="none" w:sz="0" w:space="0" w:color="auto"/>
        <w:bottom w:val="none" w:sz="0" w:space="0" w:color="auto"/>
        <w:right w:val="none" w:sz="0" w:space="0" w:color="auto"/>
      </w:divBdr>
    </w:div>
    <w:div w:id="352264429">
      <w:bodyDiv w:val="1"/>
      <w:marLeft w:val="0"/>
      <w:marRight w:val="0"/>
      <w:marTop w:val="0"/>
      <w:marBottom w:val="0"/>
      <w:divBdr>
        <w:top w:val="none" w:sz="0" w:space="0" w:color="auto"/>
        <w:left w:val="none" w:sz="0" w:space="0" w:color="auto"/>
        <w:bottom w:val="none" w:sz="0" w:space="0" w:color="auto"/>
        <w:right w:val="none" w:sz="0" w:space="0" w:color="auto"/>
      </w:divBdr>
    </w:div>
    <w:div w:id="360252716">
      <w:bodyDiv w:val="1"/>
      <w:marLeft w:val="0"/>
      <w:marRight w:val="0"/>
      <w:marTop w:val="0"/>
      <w:marBottom w:val="0"/>
      <w:divBdr>
        <w:top w:val="none" w:sz="0" w:space="0" w:color="auto"/>
        <w:left w:val="none" w:sz="0" w:space="0" w:color="auto"/>
        <w:bottom w:val="none" w:sz="0" w:space="0" w:color="auto"/>
        <w:right w:val="none" w:sz="0" w:space="0" w:color="auto"/>
      </w:divBdr>
    </w:div>
    <w:div w:id="487868209">
      <w:bodyDiv w:val="1"/>
      <w:marLeft w:val="0"/>
      <w:marRight w:val="0"/>
      <w:marTop w:val="0"/>
      <w:marBottom w:val="0"/>
      <w:divBdr>
        <w:top w:val="none" w:sz="0" w:space="0" w:color="auto"/>
        <w:left w:val="none" w:sz="0" w:space="0" w:color="auto"/>
        <w:bottom w:val="none" w:sz="0" w:space="0" w:color="auto"/>
        <w:right w:val="none" w:sz="0" w:space="0" w:color="auto"/>
      </w:divBdr>
    </w:div>
    <w:div w:id="492962361">
      <w:bodyDiv w:val="1"/>
      <w:marLeft w:val="0"/>
      <w:marRight w:val="0"/>
      <w:marTop w:val="0"/>
      <w:marBottom w:val="0"/>
      <w:divBdr>
        <w:top w:val="none" w:sz="0" w:space="0" w:color="auto"/>
        <w:left w:val="none" w:sz="0" w:space="0" w:color="auto"/>
        <w:bottom w:val="none" w:sz="0" w:space="0" w:color="auto"/>
        <w:right w:val="none" w:sz="0" w:space="0" w:color="auto"/>
      </w:divBdr>
    </w:div>
    <w:div w:id="527573631">
      <w:bodyDiv w:val="1"/>
      <w:marLeft w:val="0"/>
      <w:marRight w:val="0"/>
      <w:marTop w:val="0"/>
      <w:marBottom w:val="0"/>
      <w:divBdr>
        <w:top w:val="none" w:sz="0" w:space="0" w:color="auto"/>
        <w:left w:val="none" w:sz="0" w:space="0" w:color="auto"/>
        <w:bottom w:val="none" w:sz="0" w:space="0" w:color="auto"/>
        <w:right w:val="none" w:sz="0" w:space="0" w:color="auto"/>
      </w:divBdr>
    </w:div>
    <w:div w:id="597256551">
      <w:bodyDiv w:val="1"/>
      <w:marLeft w:val="0"/>
      <w:marRight w:val="0"/>
      <w:marTop w:val="0"/>
      <w:marBottom w:val="0"/>
      <w:divBdr>
        <w:top w:val="none" w:sz="0" w:space="0" w:color="auto"/>
        <w:left w:val="none" w:sz="0" w:space="0" w:color="auto"/>
        <w:bottom w:val="none" w:sz="0" w:space="0" w:color="auto"/>
        <w:right w:val="none" w:sz="0" w:space="0" w:color="auto"/>
      </w:divBdr>
    </w:div>
    <w:div w:id="682630213">
      <w:bodyDiv w:val="1"/>
      <w:marLeft w:val="0"/>
      <w:marRight w:val="0"/>
      <w:marTop w:val="0"/>
      <w:marBottom w:val="0"/>
      <w:divBdr>
        <w:top w:val="none" w:sz="0" w:space="0" w:color="auto"/>
        <w:left w:val="none" w:sz="0" w:space="0" w:color="auto"/>
        <w:bottom w:val="none" w:sz="0" w:space="0" w:color="auto"/>
        <w:right w:val="none" w:sz="0" w:space="0" w:color="auto"/>
      </w:divBdr>
    </w:div>
    <w:div w:id="697201426">
      <w:bodyDiv w:val="1"/>
      <w:marLeft w:val="0"/>
      <w:marRight w:val="0"/>
      <w:marTop w:val="0"/>
      <w:marBottom w:val="0"/>
      <w:divBdr>
        <w:top w:val="none" w:sz="0" w:space="0" w:color="auto"/>
        <w:left w:val="none" w:sz="0" w:space="0" w:color="auto"/>
        <w:bottom w:val="none" w:sz="0" w:space="0" w:color="auto"/>
        <w:right w:val="none" w:sz="0" w:space="0" w:color="auto"/>
      </w:divBdr>
    </w:div>
    <w:div w:id="716390999">
      <w:bodyDiv w:val="1"/>
      <w:marLeft w:val="0"/>
      <w:marRight w:val="0"/>
      <w:marTop w:val="0"/>
      <w:marBottom w:val="0"/>
      <w:divBdr>
        <w:top w:val="none" w:sz="0" w:space="0" w:color="auto"/>
        <w:left w:val="none" w:sz="0" w:space="0" w:color="auto"/>
        <w:bottom w:val="none" w:sz="0" w:space="0" w:color="auto"/>
        <w:right w:val="none" w:sz="0" w:space="0" w:color="auto"/>
      </w:divBdr>
    </w:div>
    <w:div w:id="720444477">
      <w:bodyDiv w:val="1"/>
      <w:marLeft w:val="0"/>
      <w:marRight w:val="0"/>
      <w:marTop w:val="0"/>
      <w:marBottom w:val="0"/>
      <w:divBdr>
        <w:top w:val="none" w:sz="0" w:space="0" w:color="auto"/>
        <w:left w:val="none" w:sz="0" w:space="0" w:color="auto"/>
        <w:bottom w:val="none" w:sz="0" w:space="0" w:color="auto"/>
        <w:right w:val="none" w:sz="0" w:space="0" w:color="auto"/>
      </w:divBdr>
    </w:div>
    <w:div w:id="727649648">
      <w:bodyDiv w:val="1"/>
      <w:marLeft w:val="0"/>
      <w:marRight w:val="0"/>
      <w:marTop w:val="0"/>
      <w:marBottom w:val="0"/>
      <w:divBdr>
        <w:top w:val="none" w:sz="0" w:space="0" w:color="auto"/>
        <w:left w:val="none" w:sz="0" w:space="0" w:color="auto"/>
        <w:bottom w:val="none" w:sz="0" w:space="0" w:color="auto"/>
        <w:right w:val="none" w:sz="0" w:space="0" w:color="auto"/>
      </w:divBdr>
    </w:div>
    <w:div w:id="742801347">
      <w:bodyDiv w:val="1"/>
      <w:marLeft w:val="0"/>
      <w:marRight w:val="0"/>
      <w:marTop w:val="0"/>
      <w:marBottom w:val="0"/>
      <w:divBdr>
        <w:top w:val="none" w:sz="0" w:space="0" w:color="auto"/>
        <w:left w:val="none" w:sz="0" w:space="0" w:color="auto"/>
        <w:bottom w:val="none" w:sz="0" w:space="0" w:color="auto"/>
        <w:right w:val="none" w:sz="0" w:space="0" w:color="auto"/>
      </w:divBdr>
    </w:div>
    <w:div w:id="748691770">
      <w:bodyDiv w:val="1"/>
      <w:marLeft w:val="0"/>
      <w:marRight w:val="0"/>
      <w:marTop w:val="0"/>
      <w:marBottom w:val="0"/>
      <w:divBdr>
        <w:top w:val="none" w:sz="0" w:space="0" w:color="auto"/>
        <w:left w:val="none" w:sz="0" w:space="0" w:color="auto"/>
        <w:bottom w:val="none" w:sz="0" w:space="0" w:color="auto"/>
        <w:right w:val="none" w:sz="0" w:space="0" w:color="auto"/>
      </w:divBdr>
    </w:div>
    <w:div w:id="841552038">
      <w:bodyDiv w:val="1"/>
      <w:marLeft w:val="0"/>
      <w:marRight w:val="0"/>
      <w:marTop w:val="0"/>
      <w:marBottom w:val="0"/>
      <w:divBdr>
        <w:top w:val="none" w:sz="0" w:space="0" w:color="auto"/>
        <w:left w:val="none" w:sz="0" w:space="0" w:color="auto"/>
        <w:bottom w:val="none" w:sz="0" w:space="0" w:color="auto"/>
        <w:right w:val="none" w:sz="0" w:space="0" w:color="auto"/>
      </w:divBdr>
    </w:div>
    <w:div w:id="921180354">
      <w:bodyDiv w:val="1"/>
      <w:marLeft w:val="0"/>
      <w:marRight w:val="0"/>
      <w:marTop w:val="0"/>
      <w:marBottom w:val="0"/>
      <w:divBdr>
        <w:top w:val="none" w:sz="0" w:space="0" w:color="auto"/>
        <w:left w:val="none" w:sz="0" w:space="0" w:color="auto"/>
        <w:bottom w:val="none" w:sz="0" w:space="0" w:color="auto"/>
        <w:right w:val="none" w:sz="0" w:space="0" w:color="auto"/>
      </w:divBdr>
    </w:div>
    <w:div w:id="928733299">
      <w:bodyDiv w:val="1"/>
      <w:marLeft w:val="0"/>
      <w:marRight w:val="0"/>
      <w:marTop w:val="0"/>
      <w:marBottom w:val="0"/>
      <w:divBdr>
        <w:top w:val="none" w:sz="0" w:space="0" w:color="auto"/>
        <w:left w:val="none" w:sz="0" w:space="0" w:color="auto"/>
        <w:bottom w:val="none" w:sz="0" w:space="0" w:color="auto"/>
        <w:right w:val="none" w:sz="0" w:space="0" w:color="auto"/>
      </w:divBdr>
    </w:div>
    <w:div w:id="941186577">
      <w:bodyDiv w:val="1"/>
      <w:marLeft w:val="0"/>
      <w:marRight w:val="0"/>
      <w:marTop w:val="0"/>
      <w:marBottom w:val="0"/>
      <w:divBdr>
        <w:top w:val="none" w:sz="0" w:space="0" w:color="auto"/>
        <w:left w:val="none" w:sz="0" w:space="0" w:color="auto"/>
        <w:bottom w:val="none" w:sz="0" w:space="0" w:color="auto"/>
        <w:right w:val="none" w:sz="0" w:space="0" w:color="auto"/>
      </w:divBdr>
    </w:div>
    <w:div w:id="948776461">
      <w:bodyDiv w:val="1"/>
      <w:marLeft w:val="0"/>
      <w:marRight w:val="0"/>
      <w:marTop w:val="0"/>
      <w:marBottom w:val="0"/>
      <w:divBdr>
        <w:top w:val="none" w:sz="0" w:space="0" w:color="auto"/>
        <w:left w:val="none" w:sz="0" w:space="0" w:color="auto"/>
        <w:bottom w:val="none" w:sz="0" w:space="0" w:color="auto"/>
        <w:right w:val="none" w:sz="0" w:space="0" w:color="auto"/>
      </w:divBdr>
    </w:div>
    <w:div w:id="1027487875">
      <w:bodyDiv w:val="1"/>
      <w:marLeft w:val="0"/>
      <w:marRight w:val="0"/>
      <w:marTop w:val="0"/>
      <w:marBottom w:val="0"/>
      <w:divBdr>
        <w:top w:val="none" w:sz="0" w:space="0" w:color="auto"/>
        <w:left w:val="none" w:sz="0" w:space="0" w:color="auto"/>
        <w:bottom w:val="none" w:sz="0" w:space="0" w:color="auto"/>
        <w:right w:val="none" w:sz="0" w:space="0" w:color="auto"/>
      </w:divBdr>
    </w:div>
    <w:div w:id="1063987376">
      <w:bodyDiv w:val="1"/>
      <w:marLeft w:val="0"/>
      <w:marRight w:val="0"/>
      <w:marTop w:val="0"/>
      <w:marBottom w:val="0"/>
      <w:divBdr>
        <w:top w:val="none" w:sz="0" w:space="0" w:color="auto"/>
        <w:left w:val="none" w:sz="0" w:space="0" w:color="auto"/>
        <w:bottom w:val="none" w:sz="0" w:space="0" w:color="auto"/>
        <w:right w:val="none" w:sz="0" w:space="0" w:color="auto"/>
      </w:divBdr>
    </w:div>
    <w:div w:id="1064453495">
      <w:bodyDiv w:val="1"/>
      <w:marLeft w:val="0"/>
      <w:marRight w:val="0"/>
      <w:marTop w:val="0"/>
      <w:marBottom w:val="0"/>
      <w:divBdr>
        <w:top w:val="none" w:sz="0" w:space="0" w:color="auto"/>
        <w:left w:val="none" w:sz="0" w:space="0" w:color="auto"/>
        <w:bottom w:val="none" w:sz="0" w:space="0" w:color="auto"/>
        <w:right w:val="none" w:sz="0" w:space="0" w:color="auto"/>
      </w:divBdr>
    </w:div>
    <w:div w:id="1069379887">
      <w:bodyDiv w:val="1"/>
      <w:marLeft w:val="0"/>
      <w:marRight w:val="0"/>
      <w:marTop w:val="0"/>
      <w:marBottom w:val="0"/>
      <w:divBdr>
        <w:top w:val="none" w:sz="0" w:space="0" w:color="auto"/>
        <w:left w:val="none" w:sz="0" w:space="0" w:color="auto"/>
        <w:bottom w:val="none" w:sz="0" w:space="0" w:color="auto"/>
        <w:right w:val="none" w:sz="0" w:space="0" w:color="auto"/>
      </w:divBdr>
      <w:divsChild>
        <w:div w:id="2090468605">
          <w:marLeft w:val="0"/>
          <w:marRight w:val="0"/>
          <w:marTop w:val="0"/>
          <w:marBottom w:val="0"/>
          <w:divBdr>
            <w:top w:val="none" w:sz="0" w:space="0" w:color="auto"/>
            <w:left w:val="none" w:sz="0" w:space="0" w:color="auto"/>
            <w:bottom w:val="none" w:sz="0" w:space="0" w:color="auto"/>
            <w:right w:val="none" w:sz="0" w:space="0" w:color="auto"/>
          </w:divBdr>
          <w:divsChild>
            <w:div w:id="1618294327">
              <w:marLeft w:val="0"/>
              <w:marRight w:val="-750"/>
              <w:marTop w:val="0"/>
              <w:marBottom w:val="0"/>
              <w:divBdr>
                <w:top w:val="none" w:sz="0" w:space="0" w:color="auto"/>
                <w:left w:val="none" w:sz="0" w:space="0" w:color="auto"/>
                <w:bottom w:val="none" w:sz="0" w:space="0" w:color="auto"/>
                <w:right w:val="none" w:sz="0" w:space="0" w:color="auto"/>
              </w:divBdr>
              <w:divsChild>
                <w:div w:id="1384064248">
                  <w:marLeft w:val="0"/>
                  <w:marRight w:val="0"/>
                  <w:marTop w:val="0"/>
                  <w:marBottom w:val="0"/>
                  <w:divBdr>
                    <w:top w:val="none" w:sz="0" w:space="0" w:color="auto"/>
                    <w:left w:val="none" w:sz="0" w:space="0" w:color="auto"/>
                    <w:bottom w:val="none" w:sz="0" w:space="0" w:color="auto"/>
                    <w:right w:val="none" w:sz="0" w:space="0" w:color="auto"/>
                  </w:divBdr>
                  <w:divsChild>
                    <w:div w:id="1380011743">
                      <w:marLeft w:val="0"/>
                      <w:marRight w:val="0"/>
                      <w:marTop w:val="0"/>
                      <w:marBottom w:val="0"/>
                      <w:divBdr>
                        <w:top w:val="none" w:sz="0" w:space="0" w:color="auto"/>
                        <w:left w:val="none" w:sz="0" w:space="0" w:color="auto"/>
                        <w:bottom w:val="none" w:sz="0" w:space="0" w:color="auto"/>
                        <w:right w:val="none" w:sz="0" w:space="0" w:color="auto"/>
                      </w:divBdr>
                      <w:divsChild>
                        <w:div w:id="1221556551">
                          <w:marLeft w:val="0"/>
                          <w:marRight w:val="0"/>
                          <w:marTop w:val="0"/>
                          <w:marBottom w:val="0"/>
                          <w:divBdr>
                            <w:top w:val="none" w:sz="0" w:space="0" w:color="auto"/>
                            <w:left w:val="none" w:sz="0" w:space="0" w:color="auto"/>
                            <w:bottom w:val="none" w:sz="0" w:space="0" w:color="auto"/>
                            <w:right w:val="none" w:sz="0" w:space="0" w:color="auto"/>
                          </w:divBdr>
                          <w:divsChild>
                            <w:div w:id="1718235845">
                              <w:marLeft w:val="0"/>
                              <w:marRight w:val="0"/>
                              <w:marTop w:val="0"/>
                              <w:marBottom w:val="0"/>
                              <w:divBdr>
                                <w:top w:val="none" w:sz="0" w:space="0" w:color="auto"/>
                                <w:left w:val="none" w:sz="0" w:space="0" w:color="auto"/>
                                <w:bottom w:val="none" w:sz="0" w:space="0" w:color="auto"/>
                                <w:right w:val="none" w:sz="0" w:space="0" w:color="auto"/>
                              </w:divBdr>
                              <w:divsChild>
                                <w:div w:id="122271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9424340">
      <w:bodyDiv w:val="1"/>
      <w:marLeft w:val="0"/>
      <w:marRight w:val="0"/>
      <w:marTop w:val="0"/>
      <w:marBottom w:val="0"/>
      <w:divBdr>
        <w:top w:val="none" w:sz="0" w:space="0" w:color="auto"/>
        <w:left w:val="none" w:sz="0" w:space="0" w:color="auto"/>
        <w:bottom w:val="none" w:sz="0" w:space="0" w:color="auto"/>
        <w:right w:val="none" w:sz="0" w:space="0" w:color="auto"/>
      </w:divBdr>
    </w:div>
    <w:div w:id="1140340199">
      <w:bodyDiv w:val="1"/>
      <w:marLeft w:val="0"/>
      <w:marRight w:val="0"/>
      <w:marTop w:val="0"/>
      <w:marBottom w:val="0"/>
      <w:divBdr>
        <w:top w:val="none" w:sz="0" w:space="0" w:color="auto"/>
        <w:left w:val="none" w:sz="0" w:space="0" w:color="auto"/>
        <w:bottom w:val="none" w:sz="0" w:space="0" w:color="auto"/>
        <w:right w:val="none" w:sz="0" w:space="0" w:color="auto"/>
      </w:divBdr>
    </w:div>
    <w:div w:id="1142846382">
      <w:bodyDiv w:val="1"/>
      <w:marLeft w:val="0"/>
      <w:marRight w:val="0"/>
      <w:marTop w:val="0"/>
      <w:marBottom w:val="0"/>
      <w:divBdr>
        <w:top w:val="none" w:sz="0" w:space="0" w:color="auto"/>
        <w:left w:val="none" w:sz="0" w:space="0" w:color="auto"/>
        <w:bottom w:val="none" w:sz="0" w:space="0" w:color="auto"/>
        <w:right w:val="none" w:sz="0" w:space="0" w:color="auto"/>
      </w:divBdr>
    </w:div>
    <w:div w:id="1151798999">
      <w:bodyDiv w:val="1"/>
      <w:marLeft w:val="0"/>
      <w:marRight w:val="0"/>
      <w:marTop w:val="0"/>
      <w:marBottom w:val="0"/>
      <w:divBdr>
        <w:top w:val="none" w:sz="0" w:space="0" w:color="auto"/>
        <w:left w:val="none" w:sz="0" w:space="0" w:color="auto"/>
        <w:bottom w:val="none" w:sz="0" w:space="0" w:color="auto"/>
        <w:right w:val="none" w:sz="0" w:space="0" w:color="auto"/>
      </w:divBdr>
    </w:div>
    <w:div w:id="1212690638">
      <w:bodyDiv w:val="1"/>
      <w:marLeft w:val="0"/>
      <w:marRight w:val="0"/>
      <w:marTop w:val="0"/>
      <w:marBottom w:val="0"/>
      <w:divBdr>
        <w:top w:val="none" w:sz="0" w:space="0" w:color="auto"/>
        <w:left w:val="none" w:sz="0" w:space="0" w:color="auto"/>
        <w:bottom w:val="none" w:sz="0" w:space="0" w:color="auto"/>
        <w:right w:val="none" w:sz="0" w:space="0" w:color="auto"/>
      </w:divBdr>
    </w:div>
    <w:div w:id="1244292180">
      <w:bodyDiv w:val="1"/>
      <w:marLeft w:val="0"/>
      <w:marRight w:val="0"/>
      <w:marTop w:val="0"/>
      <w:marBottom w:val="0"/>
      <w:divBdr>
        <w:top w:val="none" w:sz="0" w:space="0" w:color="auto"/>
        <w:left w:val="none" w:sz="0" w:space="0" w:color="auto"/>
        <w:bottom w:val="none" w:sz="0" w:space="0" w:color="auto"/>
        <w:right w:val="none" w:sz="0" w:space="0" w:color="auto"/>
      </w:divBdr>
    </w:div>
    <w:div w:id="1285161686">
      <w:bodyDiv w:val="1"/>
      <w:marLeft w:val="0"/>
      <w:marRight w:val="0"/>
      <w:marTop w:val="0"/>
      <w:marBottom w:val="0"/>
      <w:divBdr>
        <w:top w:val="none" w:sz="0" w:space="0" w:color="auto"/>
        <w:left w:val="none" w:sz="0" w:space="0" w:color="auto"/>
        <w:bottom w:val="none" w:sz="0" w:space="0" w:color="auto"/>
        <w:right w:val="none" w:sz="0" w:space="0" w:color="auto"/>
      </w:divBdr>
    </w:div>
    <w:div w:id="1286231393">
      <w:bodyDiv w:val="1"/>
      <w:marLeft w:val="0"/>
      <w:marRight w:val="0"/>
      <w:marTop w:val="0"/>
      <w:marBottom w:val="0"/>
      <w:divBdr>
        <w:top w:val="none" w:sz="0" w:space="0" w:color="auto"/>
        <w:left w:val="none" w:sz="0" w:space="0" w:color="auto"/>
        <w:bottom w:val="none" w:sz="0" w:space="0" w:color="auto"/>
        <w:right w:val="none" w:sz="0" w:space="0" w:color="auto"/>
      </w:divBdr>
    </w:div>
    <w:div w:id="1315137771">
      <w:bodyDiv w:val="1"/>
      <w:marLeft w:val="0"/>
      <w:marRight w:val="0"/>
      <w:marTop w:val="0"/>
      <w:marBottom w:val="0"/>
      <w:divBdr>
        <w:top w:val="none" w:sz="0" w:space="0" w:color="auto"/>
        <w:left w:val="none" w:sz="0" w:space="0" w:color="auto"/>
        <w:bottom w:val="none" w:sz="0" w:space="0" w:color="auto"/>
        <w:right w:val="none" w:sz="0" w:space="0" w:color="auto"/>
      </w:divBdr>
    </w:div>
    <w:div w:id="1325889788">
      <w:bodyDiv w:val="1"/>
      <w:marLeft w:val="0"/>
      <w:marRight w:val="0"/>
      <w:marTop w:val="0"/>
      <w:marBottom w:val="0"/>
      <w:divBdr>
        <w:top w:val="none" w:sz="0" w:space="0" w:color="auto"/>
        <w:left w:val="none" w:sz="0" w:space="0" w:color="auto"/>
        <w:bottom w:val="none" w:sz="0" w:space="0" w:color="auto"/>
        <w:right w:val="none" w:sz="0" w:space="0" w:color="auto"/>
      </w:divBdr>
    </w:div>
    <w:div w:id="1432970486">
      <w:bodyDiv w:val="1"/>
      <w:marLeft w:val="0"/>
      <w:marRight w:val="0"/>
      <w:marTop w:val="0"/>
      <w:marBottom w:val="0"/>
      <w:divBdr>
        <w:top w:val="none" w:sz="0" w:space="0" w:color="auto"/>
        <w:left w:val="none" w:sz="0" w:space="0" w:color="auto"/>
        <w:bottom w:val="none" w:sz="0" w:space="0" w:color="auto"/>
        <w:right w:val="none" w:sz="0" w:space="0" w:color="auto"/>
      </w:divBdr>
    </w:div>
    <w:div w:id="1434059316">
      <w:bodyDiv w:val="1"/>
      <w:marLeft w:val="0"/>
      <w:marRight w:val="0"/>
      <w:marTop w:val="0"/>
      <w:marBottom w:val="0"/>
      <w:divBdr>
        <w:top w:val="none" w:sz="0" w:space="0" w:color="auto"/>
        <w:left w:val="none" w:sz="0" w:space="0" w:color="auto"/>
        <w:bottom w:val="none" w:sz="0" w:space="0" w:color="auto"/>
        <w:right w:val="none" w:sz="0" w:space="0" w:color="auto"/>
      </w:divBdr>
    </w:div>
    <w:div w:id="1494878953">
      <w:bodyDiv w:val="1"/>
      <w:marLeft w:val="0"/>
      <w:marRight w:val="0"/>
      <w:marTop w:val="0"/>
      <w:marBottom w:val="0"/>
      <w:divBdr>
        <w:top w:val="none" w:sz="0" w:space="0" w:color="auto"/>
        <w:left w:val="none" w:sz="0" w:space="0" w:color="auto"/>
        <w:bottom w:val="none" w:sz="0" w:space="0" w:color="auto"/>
        <w:right w:val="none" w:sz="0" w:space="0" w:color="auto"/>
      </w:divBdr>
    </w:div>
    <w:div w:id="1508247635">
      <w:bodyDiv w:val="1"/>
      <w:marLeft w:val="0"/>
      <w:marRight w:val="0"/>
      <w:marTop w:val="0"/>
      <w:marBottom w:val="0"/>
      <w:divBdr>
        <w:top w:val="none" w:sz="0" w:space="0" w:color="auto"/>
        <w:left w:val="none" w:sz="0" w:space="0" w:color="auto"/>
        <w:bottom w:val="none" w:sz="0" w:space="0" w:color="auto"/>
        <w:right w:val="none" w:sz="0" w:space="0" w:color="auto"/>
      </w:divBdr>
    </w:div>
    <w:div w:id="1563715334">
      <w:bodyDiv w:val="1"/>
      <w:marLeft w:val="0"/>
      <w:marRight w:val="0"/>
      <w:marTop w:val="0"/>
      <w:marBottom w:val="0"/>
      <w:divBdr>
        <w:top w:val="none" w:sz="0" w:space="0" w:color="auto"/>
        <w:left w:val="none" w:sz="0" w:space="0" w:color="auto"/>
        <w:bottom w:val="none" w:sz="0" w:space="0" w:color="auto"/>
        <w:right w:val="none" w:sz="0" w:space="0" w:color="auto"/>
      </w:divBdr>
    </w:div>
    <w:div w:id="1584410497">
      <w:bodyDiv w:val="1"/>
      <w:marLeft w:val="0"/>
      <w:marRight w:val="0"/>
      <w:marTop w:val="0"/>
      <w:marBottom w:val="0"/>
      <w:divBdr>
        <w:top w:val="none" w:sz="0" w:space="0" w:color="auto"/>
        <w:left w:val="none" w:sz="0" w:space="0" w:color="auto"/>
        <w:bottom w:val="none" w:sz="0" w:space="0" w:color="auto"/>
        <w:right w:val="none" w:sz="0" w:space="0" w:color="auto"/>
      </w:divBdr>
    </w:div>
    <w:div w:id="1588811368">
      <w:bodyDiv w:val="1"/>
      <w:marLeft w:val="0"/>
      <w:marRight w:val="0"/>
      <w:marTop w:val="0"/>
      <w:marBottom w:val="0"/>
      <w:divBdr>
        <w:top w:val="none" w:sz="0" w:space="0" w:color="auto"/>
        <w:left w:val="none" w:sz="0" w:space="0" w:color="auto"/>
        <w:bottom w:val="none" w:sz="0" w:space="0" w:color="auto"/>
        <w:right w:val="none" w:sz="0" w:space="0" w:color="auto"/>
      </w:divBdr>
    </w:div>
    <w:div w:id="1597326753">
      <w:bodyDiv w:val="1"/>
      <w:marLeft w:val="0"/>
      <w:marRight w:val="0"/>
      <w:marTop w:val="0"/>
      <w:marBottom w:val="0"/>
      <w:divBdr>
        <w:top w:val="none" w:sz="0" w:space="0" w:color="auto"/>
        <w:left w:val="none" w:sz="0" w:space="0" w:color="auto"/>
        <w:bottom w:val="none" w:sz="0" w:space="0" w:color="auto"/>
        <w:right w:val="none" w:sz="0" w:space="0" w:color="auto"/>
      </w:divBdr>
    </w:div>
    <w:div w:id="1655721489">
      <w:bodyDiv w:val="1"/>
      <w:marLeft w:val="0"/>
      <w:marRight w:val="0"/>
      <w:marTop w:val="0"/>
      <w:marBottom w:val="0"/>
      <w:divBdr>
        <w:top w:val="none" w:sz="0" w:space="0" w:color="auto"/>
        <w:left w:val="none" w:sz="0" w:space="0" w:color="auto"/>
        <w:bottom w:val="none" w:sz="0" w:space="0" w:color="auto"/>
        <w:right w:val="none" w:sz="0" w:space="0" w:color="auto"/>
      </w:divBdr>
    </w:div>
    <w:div w:id="1660185104">
      <w:bodyDiv w:val="1"/>
      <w:marLeft w:val="0"/>
      <w:marRight w:val="0"/>
      <w:marTop w:val="0"/>
      <w:marBottom w:val="0"/>
      <w:divBdr>
        <w:top w:val="none" w:sz="0" w:space="0" w:color="auto"/>
        <w:left w:val="none" w:sz="0" w:space="0" w:color="auto"/>
        <w:bottom w:val="none" w:sz="0" w:space="0" w:color="auto"/>
        <w:right w:val="none" w:sz="0" w:space="0" w:color="auto"/>
      </w:divBdr>
    </w:div>
    <w:div w:id="1670208709">
      <w:bodyDiv w:val="1"/>
      <w:marLeft w:val="0"/>
      <w:marRight w:val="0"/>
      <w:marTop w:val="0"/>
      <w:marBottom w:val="0"/>
      <w:divBdr>
        <w:top w:val="none" w:sz="0" w:space="0" w:color="auto"/>
        <w:left w:val="none" w:sz="0" w:space="0" w:color="auto"/>
        <w:bottom w:val="none" w:sz="0" w:space="0" w:color="auto"/>
        <w:right w:val="none" w:sz="0" w:space="0" w:color="auto"/>
      </w:divBdr>
    </w:div>
    <w:div w:id="1673141235">
      <w:bodyDiv w:val="1"/>
      <w:marLeft w:val="0"/>
      <w:marRight w:val="0"/>
      <w:marTop w:val="0"/>
      <w:marBottom w:val="0"/>
      <w:divBdr>
        <w:top w:val="none" w:sz="0" w:space="0" w:color="auto"/>
        <w:left w:val="none" w:sz="0" w:space="0" w:color="auto"/>
        <w:bottom w:val="none" w:sz="0" w:space="0" w:color="auto"/>
        <w:right w:val="none" w:sz="0" w:space="0" w:color="auto"/>
      </w:divBdr>
    </w:div>
    <w:div w:id="1750492636">
      <w:bodyDiv w:val="1"/>
      <w:marLeft w:val="0"/>
      <w:marRight w:val="0"/>
      <w:marTop w:val="0"/>
      <w:marBottom w:val="0"/>
      <w:divBdr>
        <w:top w:val="none" w:sz="0" w:space="0" w:color="auto"/>
        <w:left w:val="none" w:sz="0" w:space="0" w:color="auto"/>
        <w:bottom w:val="none" w:sz="0" w:space="0" w:color="auto"/>
        <w:right w:val="none" w:sz="0" w:space="0" w:color="auto"/>
      </w:divBdr>
    </w:div>
    <w:div w:id="1772704941">
      <w:bodyDiv w:val="1"/>
      <w:marLeft w:val="0"/>
      <w:marRight w:val="0"/>
      <w:marTop w:val="0"/>
      <w:marBottom w:val="0"/>
      <w:divBdr>
        <w:top w:val="none" w:sz="0" w:space="0" w:color="auto"/>
        <w:left w:val="none" w:sz="0" w:space="0" w:color="auto"/>
        <w:bottom w:val="none" w:sz="0" w:space="0" w:color="auto"/>
        <w:right w:val="none" w:sz="0" w:space="0" w:color="auto"/>
      </w:divBdr>
    </w:div>
    <w:div w:id="1783963683">
      <w:bodyDiv w:val="1"/>
      <w:marLeft w:val="0"/>
      <w:marRight w:val="0"/>
      <w:marTop w:val="0"/>
      <w:marBottom w:val="0"/>
      <w:divBdr>
        <w:top w:val="none" w:sz="0" w:space="0" w:color="auto"/>
        <w:left w:val="none" w:sz="0" w:space="0" w:color="auto"/>
        <w:bottom w:val="none" w:sz="0" w:space="0" w:color="auto"/>
        <w:right w:val="none" w:sz="0" w:space="0" w:color="auto"/>
      </w:divBdr>
    </w:div>
    <w:div w:id="1837914000">
      <w:bodyDiv w:val="1"/>
      <w:marLeft w:val="0"/>
      <w:marRight w:val="0"/>
      <w:marTop w:val="0"/>
      <w:marBottom w:val="0"/>
      <w:divBdr>
        <w:top w:val="none" w:sz="0" w:space="0" w:color="auto"/>
        <w:left w:val="none" w:sz="0" w:space="0" w:color="auto"/>
        <w:bottom w:val="none" w:sz="0" w:space="0" w:color="auto"/>
        <w:right w:val="none" w:sz="0" w:space="0" w:color="auto"/>
      </w:divBdr>
    </w:div>
    <w:div w:id="1838422798">
      <w:bodyDiv w:val="1"/>
      <w:marLeft w:val="0"/>
      <w:marRight w:val="0"/>
      <w:marTop w:val="0"/>
      <w:marBottom w:val="0"/>
      <w:divBdr>
        <w:top w:val="none" w:sz="0" w:space="0" w:color="auto"/>
        <w:left w:val="none" w:sz="0" w:space="0" w:color="auto"/>
        <w:bottom w:val="none" w:sz="0" w:space="0" w:color="auto"/>
        <w:right w:val="none" w:sz="0" w:space="0" w:color="auto"/>
      </w:divBdr>
    </w:div>
    <w:div w:id="1886603086">
      <w:bodyDiv w:val="1"/>
      <w:marLeft w:val="0"/>
      <w:marRight w:val="0"/>
      <w:marTop w:val="0"/>
      <w:marBottom w:val="0"/>
      <w:divBdr>
        <w:top w:val="none" w:sz="0" w:space="0" w:color="auto"/>
        <w:left w:val="none" w:sz="0" w:space="0" w:color="auto"/>
        <w:bottom w:val="none" w:sz="0" w:space="0" w:color="auto"/>
        <w:right w:val="none" w:sz="0" w:space="0" w:color="auto"/>
      </w:divBdr>
      <w:divsChild>
        <w:div w:id="1535074577">
          <w:marLeft w:val="0"/>
          <w:marRight w:val="0"/>
          <w:marTop w:val="0"/>
          <w:marBottom w:val="0"/>
          <w:divBdr>
            <w:top w:val="none" w:sz="0" w:space="0" w:color="auto"/>
            <w:left w:val="none" w:sz="0" w:space="0" w:color="auto"/>
            <w:bottom w:val="none" w:sz="0" w:space="0" w:color="auto"/>
            <w:right w:val="none" w:sz="0" w:space="0" w:color="auto"/>
          </w:divBdr>
        </w:div>
      </w:divsChild>
    </w:div>
    <w:div w:id="1920822945">
      <w:bodyDiv w:val="1"/>
      <w:marLeft w:val="0"/>
      <w:marRight w:val="0"/>
      <w:marTop w:val="0"/>
      <w:marBottom w:val="0"/>
      <w:divBdr>
        <w:top w:val="none" w:sz="0" w:space="0" w:color="auto"/>
        <w:left w:val="none" w:sz="0" w:space="0" w:color="auto"/>
        <w:bottom w:val="none" w:sz="0" w:space="0" w:color="auto"/>
        <w:right w:val="none" w:sz="0" w:space="0" w:color="auto"/>
      </w:divBdr>
    </w:div>
    <w:div w:id="2006275028">
      <w:bodyDiv w:val="1"/>
      <w:marLeft w:val="0"/>
      <w:marRight w:val="0"/>
      <w:marTop w:val="0"/>
      <w:marBottom w:val="0"/>
      <w:divBdr>
        <w:top w:val="none" w:sz="0" w:space="0" w:color="auto"/>
        <w:left w:val="none" w:sz="0" w:space="0" w:color="auto"/>
        <w:bottom w:val="none" w:sz="0" w:space="0" w:color="auto"/>
        <w:right w:val="none" w:sz="0" w:space="0" w:color="auto"/>
      </w:divBdr>
    </w:div>
    <w:div w:id="2016615788">
      <w:bodyDiv w:val="1"/>
      <w:marLeft w:val="0"/>
      <w:marRight w:val="0"/>
      <w:marTop w:val="0"/>
      <w:marBottom w:val="0"/>
      <w:divBdr>
        <w:top w:val="none" w:sz="0" w:space="0" w:color="auto"/>
        <w:left w:val="none" w:sz="0" w:space="0" w:color="auto"/>
        <w:bottom w:val="none" w:sz="0" w:space="0" w:color="auto"/>
        <w:right w:val="none" w:sz="0" w:space="0" w:color="auto"/>
      </w:divBdr>
    </w:div>
    <w:div w:id="2045863697">
      <w:bodyDiv w:val="1"/>
      <w:marLeft w:val="0"/>
      <w:marRight w:val="0"/>
      <w:marTop w:val="0"/>
      <w:marBottom w:val="0"/>
      <w:divBdr>
        <w:top w:val="none" w:sz="0" w:space="0" w:color="auto"/>
        <w:left w:val="none" w:sz="0" w:space="0" w:color="auto"/>
        <w:bottom w:val="none" w:sz="0" w:space="0" w:color="auto"/>
        <w:right w:val="none" w:sz="0" w:space="0" w:color="auto"/>
      </w:divBdr>
    </w:div>
    <w:div w:id="2096855149">
      <w:bodyDiv w:val="1"/>
      <w:marLeft w:val="0"/>
      <w:marRight w:val="0"/>
      <w:marTop w:val="0"/>
      <w:marBottom w:val="0"/>
      <w:divBdr>
        <w:top w:val="none" w:sz="0" w:space="0" w:color="auto"/>
        <w:left w:val="none" w:sz="0" w:space="0" w:color="auto"/>
        <w:bottom w:val="none" w:sz="0" w:space="0" w:color="auto"/>
        <w:right w:val="none" w:sz="0" w:space="0" w:color="auto"/>
      </w:divBdr>
    </w:div>
    <w:div w:id="2131050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footer" Target="footer4.xm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8.jpeg"/></Relationships>
</file>

<file path=word/_rels/settings.xml.rels><?xml version="1.0" encoding="UTF-8" standalone="yes"?>
<Relationships xmlns="http://schemas.openxmlformats.org/package/2006/relationships"><Relationship Id="rId1" Type="http://schemas.openxmlformats.org/officeDocument/2006/relationships/attachedTemplate" Target="file:///D:\2017\tim%20template\laporan\juknisfinal\Template%20penulisan%20disertasi.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82EED4-5437-4C85-91EE-61F247A8A1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penulisan disertasi.dotx</Template>
  <TotalTime>159</TotalTime>
  <Pages>101</Pages>
  <Words>103685</Words>
  <Characters>591009</Characters>
  <Application>Microsoft Office Word</Application>
  <DocSecurity>0</DocSecurity>
  <Lines>4925</Lines>
  <Paragraphs>1386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Toshiba</dc:creator>
  <cp:lastModifiedBy>it</cp:lastModifiedBy>
  <cp:revision>35</cp:revision>
  <cp:lastPrinted>2025-11-09T12:44:00Z</cp:lastPrinted>
  <dcterms:created xsi:type="dcterms:W3CDTF">2025-11-09T12:39:00Z</dcterms:created>
  <dcterms:modified xsi:type="dcterms:W3CDTF">2025-11-10T18:06:00Z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5f089e91-724a-337d-a623-b77afce4fbf4</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4th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