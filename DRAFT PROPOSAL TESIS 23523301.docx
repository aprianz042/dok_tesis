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76AFF146" w:rsidR="008B1615" w:rsidRDefault="008B1615" w:rsidP="00DE68F8">
      <w:pPr>
        <w:pStyle w:val="Judul"/>
      </w:pPr>
      <w:r>
        <w:t>DETEKSI</w:t>
      </w:r>
      <w:r w:rsidR="00C24C32">
        <w:t xml:space="preserve"> </w:t>
      </w:r>
      <w:r>
        <w:t>TINGKAT KETERLIBATAN</w:t>
      </w:r>
      <w:r w:rsidR="00C24C32">
        <w:t xml:space="preserve"> SISWA PADA </w:t>
      </w:r>
      <w:r>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7F3E76ED" w:rsidR="003762D6" w:rsidRPr="005C77E7" w:rsidRDefault="00E20905" w:rsidP="00DE68F8">
      <w:pPr>
        <w:pStyle w:val="Judul"/>
      </w:pPr>
      <w:r>
        <w:t>(STUDI KASUS: INSTITUT PEMERINTAHAN DALAM NEGERI)</w:t>
      </w: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422D4A72" w14:textId="77777777" w:rsidR="002E59CD" w:rsidRPr="005C77E7" w:rsidRDefault="002E59CD" w:rsidP="00DE68F8">
      <w:pPr>
        <w:pStyle w:val="Judul"/>
      </w:pPr>
    </w:p>
    <w:p w14:paraId="5E8DD8D2" w14:textId="77777777" w:rsidR="003762D6" w:rsidRPr="005C77E7" w:rsidRDefault="003762D6" w:rsidP="00DE68F8">
      <w:pPr>
        <w:pStyle w:val="Judul"/>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1F19A0CF" w14:textId="77777777" w:rsidR="00E81D59" w:rsidRDefault="00E81D59" w:rsidP="00E81D59">
      <w:pPr>
        <w:pStyle w:val="Oleh"/>
      </w:pPr>
      <w:r>
        <w:t xml:space="preserve">Karya tulis sebagai salah satu syarat </w:t>
      </w:r>
    </w:p>
    <w:p w14:paraId="7A58CE38" w14:textId="353ADB3A" w:rsidR="003762D6" w:rsidRPr="005C77E7" w:rsidRDefault="00E81D59" w:rsidP="00E81D59">
      <w:pPr>
        <w:pStyle w:val="Oleh"/>
      </w:pPr>
      <w:r>
        <w:t>kelulusan MK IF5099 Metodologi Penelitian/Tesis 1</w:t>
      </w:r>
    </w:p>
    <w:p w14:paraId="3BEC262B" w14:textId="77777777" w:rsidR="003762D6" w:rsidRPr="005C77E7" w:rsidRDefault="003762D6" w:rsidP="003762D6">
      <w:pPr>
        <w:pStyle w:val="Oleh"/>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r w:rsidR="0085303C">
        <w:t>Info</w:t>
      </w:r>
      <w:r w:rsidR="00E20905">
        <w:t>r</w:t>
      </w:r>
      <w:r w:rsidR="0085303C">
        <w:t>matika</w:t>
      </w:r>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2DEE55BF" w14:textId="77777777" w:rsidR="008B1615" w:rsidRPr="005C77E7" w:rsidRDefault="008B1615" w:rsidP="008B1615">
      <w:pPr>
        <w:pStyle w:val="Judul"/>
      </w:pPr>
      <w:r>
        <w:t>(STUDI KASUS: INSTITUT PEMERINTAHAN DALAM NEGERI)</w:t>
      </w:r>
    </w:p>
    <w:p w14:paraId="02D09D2A" w14:textId="77777777" w:rsidR="00BE02A4" w:rsidRPr="005C77E7" w:rsidRDefault="00C5489C" w:rsidP="00C5489C">
      <w:pPr>
        <w:pStyle w:val="JudulBab"/>
        <w:rPr>
          <w:color w:val="FFFFFF" w:themeColor="background1"/>
        </w:rPr>
      </w:pPr>
      <w:bookmarkStart w:id="0" w:name="_Toc193677408"/>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r w:rsidR="008442B3">
        <w:rPr>
          <w:sz w:val="24"/>
        </w:rPr>
        <w:t>Informatika</w:t>
      </w:r>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r w:rsidRPr="005C77E7">
        <w:t>Institut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r w:rsidRPr="005C77E7">
        <w:t>Menyetujui</w:t>
      </w:r>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r w:rsidRPr="005C77E7">
        <w:t>Tanggal</w:t>
      </w:r>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56462EB3" w:rsidR="00BE02A4" w:rsidRPr="005C77E7" w:rsidRDefault="001F669F" w:rsidP="00BE02A4">
      <w:pPr>
        <w:pStyle w:val="halpengesahan"/>
      </w:pPr>
      <w:r>
        <w:rPr>
          <w:noProof/>
        </w:rPr>
        <w:drawing>
          <wp:anchor distT="0" distB="0" distL="114300" distR="114300" simplePos="0" relativeHeight="251664384" behindDoc="0" locked="0" layoutInCell="1" allowOverlap="1" wp14:anchorId="0DC3A74F" wp14:editId="79748939">
            <wp:simplePos x="0" y="0"/>
            <wp:positionH relativeFrom="column">
              <wp:posOffset>182196</wp:posOffset>
            </wp:positionH>
            <wp:positionV relativeFrom="paragraph">
              <wp:posOffset>108585</wp:posOffset>
            </wp:positionV>
            <wp:extent cx="1867535" cy="738505"/>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4-03-2025_DRAFT PROPOSAL TESIS 23523301 (signed).jpg"/>
                    <pic:cNvPicPr/>
                  </pic:nvPicPr>
                  <pic:blipFill rotWithShape="1">
                    <a:blip r:embed="rId11" cstate="print">
                      <a:extLst>
                        <a:ext uri="{28A0092B-C50C-407E-A947-70E740481C1C}">
                          <a14:useLocalDpi xmlns:a14="http://schemas.microsoft.com/office/drawing/2010/main" val="0"/>
                        </a:ext>
                      </a:extLst>
                    </a:blip>
                    <a:srcRect l="16894" t="54364" r="53035" b="37228"/>
                    <a:stretch/>
                  </pic:blipFill>
                  <pic:spPr bwMode="auto">
                    <a:xfrm>
                      <a:off x="0" y="0"/>
                      <a:ext cx="186753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2A4" w:rsidRPr="005C77E7">
        <w:tab/>
      </w:r>
      <w:r w:rsidR="00BE02A4" w:rsidRPr="005C77E7">
        <w:tab/>
      </w:r>
      <w:r w:rsidR="00BE02A4" w:rsidRPr="005C77E7">
        <w:tab/>
      </w:r>
    </w:p>
    <w:p w14:paraId="22368DEB" w14:textId="2AEBC2A5" w:rsidR="00141A91" w:rsidRDefault="001F669F" w:rsidP="00BE02A4">
      <w:pPr>
        <w:pStyle w:val="halpengesahan"/>
      </w:pPr>
      <w:r>
        <w:rPr>
          <w:noProof/>
        </w:rPr>
        <w:drawing>
          <wp:anchor distT="0" distB="0" distL="114300" distR="114300" simplePos="0" relativeHeight="251666432" behindDoc="0" locked="0" layoutInCell="1" allowOverlap="1" wp14:anchorId="22FD5C65" wp14:editId="2E28FF9F">
            <wp:simplePos x="0" y="0"/>
            <wp:positionH relativeFrom="margin">
              <wp:posOffset>2710864</wp:posOffset>
            </wp:positionH>
            <wp:positionV relativeFrom="paragraph">
              <wp:posOffset>118745</wp:posOffset>
            </wp:positionV>
            <wp:extent cx="2376805" cy="7385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Usulan Seminar 23523301_250324_103604.jpg"/>
                    <pic:cNvPicPr/>
                  </pic:nvPicPr>
                  <pic:blipFill rotWithShape="1">
                    <a:blip r:embed="rId12" cstate="print">
                      <a:extLst>
                        <a:ext uri="{BEBA8EAE-BF5A-486C-A8C5-ECC9F3942E4B}">
                          <a14:imgProps xmlns:a14="http://schemas.microsoft.com/office/drawing/2010/main">
                            <a14:imgLayer r:embed="rId13">
                              <a14:imgEffect>
                                <a14:backgroundRemoval t="54206" b="61124" l="6556" r="38778">
                                  <a14:foregroundMark x1="38556" y1="55425" x2="38556" y2="55425"/>
                                  <a14:foregroundMark x1="38833" y1="56722" x2="38833" y2="56722"/>
                                  <a14:foregroundMark x1="6611" y1="57626" x2="6611" y2="57626"/>
                                  <a14:foregroundMark x1="22889" y1="56014" x2="22889" y2="56014"/>
                                  <a14:foregroundMark x1="32389" y1="54756" x2="32389" y2="54756"/>
                                  <a14:foregroundMark x1="36278" y1="59355" x2="36278" y2="59355"/>
                                  <a14:foregroundMark x1="31778" y1="61124" x2="31778" y2="61124"/>
                                </a14:backgroundRemoval>
                              </a14:imgEffect>
                            </a14:imgLayer>
                          </a14:imgProps>
                        </a:ext>
                        <a:ext uri="{28A0092B-C50C-407E-A947-70E740481C1C}">
                          <a14:useLocalDpi xmlns:a14="http://schemas.microsoft.com/office/drawing/2010/main" val="0"/>
                        </a:ext>
                      </a:extLst>
                    </a:blip>
                    <a:srcRect l="3968" t="53421" r="57762" b="38161"/>
                    <a:stretch/>
                  </pic:blipFill>
                  <pic:spPr bwMode="auto">
                    <a:xfrm>
                      <a:off x="0" y="0"/>
                      <a:ext cx="237680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Dr. Ir. Kusprasapta Mutijarsa, S.T., M.T.</w:t>
      </w:r>
      <w:r w:rsidR="00BE02A4" w:rsidRPr="005C77E7">
        <w:tab/>
      </w:r>
      <w:r w:rsidR="00EB5D8C">
        <w:t xml:space="preserve">     </w:t>
      </w:r>
      <w:r>
        <w:t>Dr. Fadhil Hidayat, S.Kom.,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5DB95DA3"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B467A6">
          <w:rPr>
            <w:webHidden/>
          </w:rPr>
          <w:t>i</w:t>
        </w:r>
        <w:r w:rsidR="00FA1BB6">
          <w:rPr>
            <w:webHidden/>
          </w:rPr>
          <w:fldChar w:fldCharType="end"/>
        </w:r>
      </w:hyperlink>
    </w:p>
    <w:p w14:paraId="17FF6CEB" w14:textId="1413A31E" w:rsidR="00FA1BB6" w:rsidRDefault="00BC40B6"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B467A6">
          <w:rPr>
            <w:webHidden/>
          </w:rPr>
          <w:t>ii</w:t>
        </w:r>
        <w:r w:rsidR="00FA1BB6">
          <w:rPr>
            <w:webHidden/>
          </w:rPr>
          <w:fldChar w:fldCharType="end"/>
        </w:r>
      </w:hyperlink>
    </w:p>
    <w:p w14:paraId="3D02445F" w14:textId="390E8E75" w:rsidR="00FA1BB6" w:rsidRDefault="00BC40B6"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B467A6">
          <w:rPr>
            <w:webHidden/>
          </w:rPr>
          <w:t>iii</w:t>
        </w:r>
        <w:r w:rsidR="00FA1BB6">
          <w:rPr>
            <w:webHidden/>
          </w:rPr>
          <w:fldChar w:fldCharType="end"/>
        </w:r>
      </w:hyperlink>
    </w:p>
    <w:p w14:paraId="1B05BD0E" w14:textId="5A9D96EF" w:rsidR="00FA1BB6" w:rsidRDefault="00BC40B6"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B467A6">
          <w:rPr>
            <w:webHidden/>
          </w:rPr>
          <w:t>iv</w:t>
        </w:r>
        <w:r w:rsidR="00FA1BB6">
          <w:rPr>
            <w:webHidden/>
          </w:rPr>
          <w:fldChar w:fldCharType="end"/>
        </w:r>
      </w:hyperlink>
    </w:p>
    <w:p w14:paraId="46327749" w14:textId="61D67A09" w:rsidR="00FA1BB6" w:rsidRDefault="00BC40B6"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B467A6">
          <w:rPr>
            <w:webHidden/>
          </w:rPr>
          <w:t>v</w:t>
        </w:r>
        <w:r w:rsidR="00FA1BB6">
          <w:rPr>
            <w:webHidden/>
          </w:rPr>
          <w:fldChar w:fldCharType="end"/>
        </w:r>
      </w:hyperlink>
    </w:p>
    <w:p w14:paraId="19170403" w14:textId="0CC8DB55" w:rsidR="00FA1BB6" w:rsidRDefault="00BC40B6"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B467A6">
          <w:rPr>
            <w:webHidden/>
          </w:rPr>
          <w:t>vi</w:t>
        </w:r>
        <w:r w:rsidR="00FA1BB6">
          <w:rPr>
            <w:webHidden/>
          </w:rPr>
          <w:fldChar w:fldCharType="end"/>
        </w:r>
      </w:hyperlink>
    </w:p>
    <w:p w14:paraId="2301AE6C" w14:textId="552F6A0E" w:rsidR="00FA1BB6" w:rsidRDefault="00BC40B6"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B467A6">
          <w:rPr>
            <w:webHidden/>
          </w:rPr>
          <w:t>1</w:t>
        </w:r>
        <w:r w:rsidR="00FA1BB6">
          <w:rPr>
            <w:webHidden/>
          </w:rPr>
          <w:fldChar w:fldCharType="end"/>
        </w:r>
      </w:hyperlink>
    </w:p>
    <w:p w14:paraId="128D3C14" w14:textId="2845ED94" w:rsidR="00FA1BB6" w:rsidRDefault="00BC40B6"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B467A6">
          <w:rPr>
            <w:webHidden/>
          </w:rPr>
          <w:t>1</w:t>
        </w:r>
        <w:r w:rsidR="00FA1BB6">
          <w:rPr>
            <w:webHidden/>
          </w:rPr>
          <w:fldChar w:fldCharType="end"/>
        </w:r>
      </w:hyperlink>
    </w:p>
    <w:p w14:paraId="4F4692BF" w14:textId="354940A6" w:rsidR="00FA1BB6" w:rsidRDefault="00BC40B6"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B467A6">
          <w:rPr>
            <w:webHidden/>
          </w:rPr>
          <w:t>6</w:t>
        </w:r>
        <w:r w:rsidR="00FA1BB6">
          <w:rPr>
            <w:webHidden/>
          </w:rPr>
          <w:fldChar w:fldCharType="end"/>
        </w:r>
      </w:hyperlink>
    </w:p>
    <w:p w14:paraId="61788E2A" w14:textId="23F64745" w:rsidR="00FA1BB6" w:rsidRDefault="00BC40B6"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B467A6">
          <w:rPr>
            <w:webHidden/>
          </w:rPr>
          <w:t>7</w:t>
        </w:r>
        <w:r w:rsidR="00FA1BB6">
          <w:rPr>
            <w:webHidden/>
          </w:rPr>
          <w:fldChar w:fldCharType="end"/>
        </w:r>
      </w:hyperlink>
    </w:p>
    <w:p w14:paraId="68F2C6DC" w14:textId="2F1E8CB0" w:rsidR="00FA1BB6" w:rsidRDefault="00BC40B6"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B467A6">
          <w:rPr>
            <w:webHidden/>
          </w:rPr>
          <w:t>8</w:t>
        </w:r>
        <w:r w:rsidR="00FA1BB6">
          <w:rPr>
            <w:webHidden/>
          </w:rPr>
          <w:fldChar w:fldCharType="end"/>
        </w:r>
      </w:hyperlink>
    </w:p>
    <w:p w14:paraId="44C3CB73" w14:textId="45693D6B" w:rsidR="00FA1BB6" w:rsidRDefault="00BC40B6"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B467A6">
          <w:rPr>
            <w:webHidden/>
          </w:rPr>
          <w:t>8</w:t>
        </w:r>
        <w:r w:rsidR="00FA1BB6">
          <w:rPr>
            <w:webHidden/>
          </w:rPr>
          <w:fldChar w:fldCharType="end"/>
        </w:r>
      </w:hyperlink>
    </w:p>
    <w:p w14:paraId="2660D957" w14:textId="5E797D5F" w:rsidR="00FA1BB6" w:rsidRDefault="00BC40B6"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B467A6">
          <w:rPr>
            <w:webHidden/>
          </w:rPr>
          <w:t>8</w:t>
        </w:r>
        <w:r w:rsidR="00FA1BB6">
          <w:rPr>
            <w:webHidden/>
          </w:rPr>
          <w:fldChar w:fldCharType="end"/>
        </w:r>
      </w:hyperlink>
    </w:p>
    <w:p w14:paraId="6C7E9AEC" w14:textId="4BC813F1" w:rsidR="00FA1BB6" w:rsidRDefault="00BC40B6"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B467A6">
          <w:rPr>
            <w:webHidden/>
          </w:rPr>
          <w:t>10</w:t>
        </w:r>
        <w:r w:rsidR="00FA1BB6">
          <w:rPr>
            <w:webHidden/>
          </w:rPr>
          <w:fldChar w:fldCharType="end"/>
        </w:r>
      </w:hyperlink>
    </w:p>
    <w:p w14:paraId="500A320A" w14:textId="6C007C3E" w:rsidR="00FA1BB6" w:rsidRDefault="00BC40B6"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B467A6">
          <w:rPr>
            <w:webHidden/>
          </w:rPr>
          <w:t>10</w:t>
        </w:r>
        <w:r w:rsidR="00FA1BB6">
          <w:rPr>
            <w:webHidden/>
          </w:rPr>
          <w:fldChar w:fldCharType="end"/>
        </w:r>
      </w:hyperlink>
    </w:p>
    <w:p w14:paraId="322E8F76" w14:textId="75F7FC07" w:rsidR="00FA1BB6" w:rsidRDefault="00BC40B6"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B467A6">
          <w:rPr>
            <w:webHidden/>
          </w:rPr>
          <w:t>11</w:t>
        </w:r>
        <w:r w:rsidR="00FA1BB6">
          <w:rPr>
            <w:webHidden/>
          </w:rPr>
          <w:fldChar w:fldCharType="end"/>
        </w:r>
      </w:hyperlink>
    </w:p>
    <w:p w14:paraId="3F4275F0" w14:textId="011BD6B7" w:rsidR="00FA1BB6" w:rsidRDefault="00BC40B6"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B467A6">
          <w:rPr>
            <w:webHidden/>
          </w:rPr>
          <w:t>11</w:t>
        </w:r>
        <w:r w:rsidR="00FA1BB6">
          <w:rPr>
            <w:webHidden/>
          </w:rPr>
          <w:fldChar w:fldCharType="end"/>
        </w:r>
      </w:hyperlink>
    </w:p>
    <w:p w14:paraId="73B34A62" w14:textId="71B53EB5" w:rsidR="00FA1BB6" w:rsidRDefault="00BC40B6"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B467A6">
          <w:rPr>
            <w:webHidden/>
          </w:rPr>
          <w:t>13</w:t>
        </w:r>
        <w:r w:rsidR="00FA1BB6">
          <w:rPr>
            <w:webHidden/>
          </w:rPr>
          <w:fldChar w:fldCharType="end"/>
        </w:r>
      </w:hyperlink>
    </w:p>
    <w:p w14:paraId="40397568" w14:textId="244BA397" w:rsidR="00FA1BB6" w:rsidRDefault="00BC40B6"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B467A6">
          <w:rPr>
            <w:webHidden/>
          </w:rPr>
          <w:t>16</w:t>
        </w:r>
        <w:r w:rsidR="00FA1BB6">
          <w:rPr>
            <w:webHidden/>
          </w:rPr>
          <w:fldChar w:fldCharType="end"/>
        </w:r>
      </w:hyperlink>
    </w:p>
    <w:p w14:paraId="7759EE85" w14:textId="303E74AA" w:rsidR="00FA1BB6" w:rsidRDefault="00BC40B6"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B467A6">
          <w:rPr>
            <w:webHidden/>
          </w:rPr>
          <w:t>19</w:t>
        </w:r>
        <w:r w:rsidR="00FA1BB6">
          <w:rPr>
            <w:webHidden/>
          </w:rPr>
          <w:fldChar w:fldCharType="end"/>
        </w:r>
      </w:hyperlink>
    </w:p>
    <w:p w14:paraId="5020590E" w14:textId="4EBE2919" w:rsidR="00FA1BB6" w:rsidRDefault="00BC40B6"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B467A6">
          <w:rPr>
            <w:webHidden/>
          </w:rPr>
          <w:t>22</w:t>
        </w:r>
        <w:r w:rsidR="00FA1BB6">
          <w:rPr>
            <w:webHidden/>
          </w:rPr>
          <w:fldChar w:fldCharType="end"/>
        </w:r>
      </w:hyperlink>
    </w:p>
    <w:p w14:paraId="040547EE" w14:textId="26C86AD2" w:rsidR="00FA1BB6" w:rsidRDefault="00BC40B6"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B467A6">
          <w:rPr>
            <w:webHidden/>
          </w:rPr>
          <w:t>26</w:t>
        </w:r>
        <w:r w:rsidR="00FA1BB6">
          <w:rPr>
            <w:webHidden/>
          </w:rPr>
          <w:fldChar w:fldCharType="end"/>
        </w:r>
      </w:hyperlink>
    </w:p>
    <w:p w14:paraId="59A520C5" w14:textId="71211BF6" w:rsidR="00FA1BB6" w:rsidRDefault="00BC40B6"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B467A6">
          <w:rPr>
            <w:webHidden/>
          </w:rPr>
          <w:t>27</w:t>
        </w:r>
        <w:r w:rsidR="00FA1BB6">
          <w:rPr>
            <w:webHidden/>
          </w:rPr>
          <w:fldChar w:fldCharType="end"/>
        </w:r>
      </w:hyperlink>
    </w:p>
    <w:p w14:paraId="2EE6FEF5" w14:textId="7E992CD3" w:rsidR="00FA1BB6" w:rsidRDefault="00BC40B6"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B467A6">
          <w:rPr>
            <w:webHidden/>
          </w:rPr>
          <w:t>29</w:t>
        </w:r>
        <w:r w:rsidR="00FA1BB6">
          <w:rPr>
            <w:webHidden/>
          </w:rPr>
          <w:fldChar w:fldCharType="end"/>
        </w:r>
      </w:hyperlink>
    </w:p>
    <w:p w14:paraId="6ECFCB3A" w14:textId="27C2D949" w:rsidR="00FA1BB6" w:rsidRDefault="00BC40B6"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B467A6">
          <w:rPr>
            <w:webHidden/>
          </w:rPr>
          <w:t>31</w:t>
        </w:r>
        <w:r w:rsidR="00FA1BB6">
          <w:rPr>
            <w:webHidden/>
          </w:rPr>
          <w:fldChar w:fldCharType="end"/>
        </w:r>
      </w:hyperlink>
    </w:p>
    <w:p w14:paraId="34B46230" w14:textId="172C4931" w:rsidR="00FA1BB6" w:rsidRDefault="00BC40B6"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B467A6">
          <w:rPr>
            <w:webHidden/>
          </w:rPr>
          <w:t>32</w:t>
        </w:r>
        <w:r w:rsidR="00FA1BB6">
          <w:rPr>
            <w:webHidden/>
          </w:rPr>
          <w:fldChar w:fldCharType="end"/>
        </w:r>
      </w:hyperlink>
    </w:p>
    <w:p w14:paraId="0727977E" w14:textId="3AA880CE" w:rsidR="00FA1BB6" w:rsidRDefault="00BC40B6"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B467A6">
          <w:rPr>
            <w:webHidden/>
          </w:rPr>
          <w:t>32</w:t>
        </w:r>
        <w:r w:rsidR="00FA1BB6">
          <w:rPr>
            <w:webHidden/>
          </w:rPr>
          <w:fldChar w:fldCharType="end"/>
        </w:r>
      </w:hyperlink>
    </w:p>
    <w:p w14:paraId="14EB7E44" w14:textId="4289B6AB" w:rsidR="00FA1BB6" w:rsidRDefault="00BC40B6"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B467A6">
          <w:rPr>
            <w:webHidden/>
          </w:rPr>
          <w:t>34</w:t>
        </w:r>
        <w:r w:rsidR="00FA1BB6">
          <w:rPr>
            <w:webHidden/>
          </w:rPr>
          <w:fldChar w:fldCharType="end"/>
        </w:r>
      </w:hyperlink>
    </w:p>
    <w:p w14:paraId="2957A0BD" w14:textId="55E7BC27" w:rsidR="00FA1BB6" w:rsidRDefault="00BC40B6"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B467A6">
          <w:rPr>
            <w:webHidden/>
          </w:rPr>
          <w:t>35</w:t>
        </w:r>
        <w:r w:rsidR="00FA1BB6">
          <w:rPr>
            <w:webHidden/>
          </w:rPr>
          <w:fldChar w:fldCharType="end"/>
        </w:r>
      </w:hyperlink>
    </w:p>
    <w:p w14:paraId="21BE48AE" w14:textId="0465D707" w:rsidR="00FA1BB6" w:rsidRDefault="00BC40B6"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B467A6">
          <w:rPr>
            <w:webHidden/>
          </w:rPr>
          <w:t>36</w:t>
        </w:r>
        <w:r w:rsidR="00FA1BB6">
          <w:rPr>
            <w:webHidden/>
          </w:rPr>
          <w:fldChar w:fldCharType="end"/>
        </w:r>
      </w:hyperlink>
    </w:p>
    <w:p w14:paraId="1BF702C5" w14:textId="2D52FAA4" w:rsidR="00FA1BB6" w:rsidRDefault="00BC40B6"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B467A6">
          <w:rPr>
            <w:webHidden/>
          </w:rPr>
          <w:t>37</w:t>
        </w:r>
        <w:r w:rsidR="00FA1BB6">
          <w:rPr>
            <w:webHidden/>
          </w:rPr>
          <w:fldChar w:fldCharType="end"/>
        </w:r>
      </w:hyperlink>
    </w:p>
    <w:p w14:paraId="6E3204F3" w14:textId="362EDF0E" w:rsidR="00FA1BB6" w:rsidRDefault="00BC40B6"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B467A6">
          <w:rPr>
            <w:webHidden/>
          </w:rPr>
          <w:t>37</w:t>
        </w:r>
        <w:r w:rsidR="00FA1BB6">
          <w:rPr>
            <w:webHidden/>
          </w:rPr>
          <w:fldChar w:fldCharType="end"/>
        </w:r>
      </w:hyperlink>
    </w:p>
    <w:p w14:paraId="0FF4BFC3" w14:textId="722AF0C3" w:rsidR="00FA1BB6" w:rsidRDefault="00BC40B6"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B467A6">
          <w:rPr>
            <w:webHidden/>
          </w:rPr>
          <w:t>39</w:t>
        </w:r>
        <w:r w:rsidR="00FA1BB6">
          <w:rPr>
            <w:webHidden/>
          </w:rPr>
          <w:fldChar w:fldCharType="end"/>
        </w:r>
      </w:hyperlink>
    </w:p>
    <w:p w14:paraId="3B6D5B74" w14:textId="5E4E7398" w:rsidR="00FA1BB6" w:rsidRDefault="00BC40B6"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B467A6">
          <w:rPr>
            <w:webHidden/>
          </w:rPr>
          <w:t>42</w:t>
        </w:r>
        <w:r w:rsidR="00FA1BB6">
          <w:rPr>
            <w:webHidden/>
          </w:rPr>
          <w:fldChar w:fldCharType="end"/>
        </w:r>
      </w:hyperlink>
    </w:p>
    <w:p w14:paraId="6D5A5325" w14:textId="1134C485" w:rsidR="00FA1BB6" w:rsidRDefault="00BC40B6"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B467A6">
          <w:rPr>
            <w:webHidden/>
          </w:rPr>
          <w:t>44</w:t>
        </w:r>
        <w:r w:rsidR="00FA1BB6">
          <w:rPr>
            <w:webHidden/>
          </w:rPr>
          <w:fldChar w:fldCharType="end"/>
        </w:r>
      </w:hyperlink>
    </w:p>
    <w:p w14:paraId="3D34A2C2" w14:textId="1C5922AD" w:rsidR="00FA1BB6" w:rsidRDefault="00BC40B6"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B467A6">
          <w:rPr>
            <w:webHidden/>
          </w:rPr>
          <w:t>44</w:t>
        </w:r>
        <w:r w:rsidR="00FA1BB6">
          <w:rPr>
            <w:webHidden/>
          </w:rPr>
          <w:fldChar w:fldCharType="end"/>
        </w:r>
      </w:hyperlink>
    </w:p>
    <w:p w14:paraId="2754D11B" w14:textId="59063C07" w:rsidR="00FA1BB6" w:rsidRDefault="00BC40B6"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B467A6">
          <w:rPr>
            <w:webHidden/>
          </w:rPr>
          <w:t>45</w:t>
        </w:r>
        <w:r w:rsidR="00FA1BB6">
          <w:rPr>
            <w:webHidden/>
          </w:rPr>
          <w:fldChar w:fldCharType="end"/>
        </w:r>
      </w:hyperlink>
    </w:p>
    <w:p w14:paraId="7BE6D079" w14:textId="5F5E099D" w:rsidR="00FA1BB6" w:rsidRDefault="00BC40B6"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B467A6">
          <w:rPr>
            <w:webHidden/>
          </w:rPr>
          <w:t>46</w:t>
        </w:r>
        <w:r w:rsidR="00FA1BB6">
          <w:rPr>
            <w:webHidden/>
          </w:rPr>
          <w:fldChar w:fldCharType="end"/>
        </w:r>
      </w:hyperlink>
    </w:p>
    <w:p w14:paraId="60D89FBA" w14:textId="083637B2" w:rsidR="00FA1BB6" w:rsidRDefault="00BC40B6"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B467A6">
          <w:rPr>
            <w:webHidden/>
          </w:rPr>
          <w:t>46</w:t>
        </w:r>
        <w:r w:rsidR="00FA1BB6">
          <w:rPr>
            <w:webHidden/>
          </w:rPr>
          <w:fldChar w:fldCharType="end"/>
        </w:r>
      </w:hyperlink>
    </w:p>
    <w:p w14:paraId="71748074" w14:textId="56AD10C5" w:rsidR="00FA1BB6" w:rsidRDefault="00BC40B6"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B467A6">
          <w:rPr>
            <w:webHidden/>
          </w:rPr>
          <w:t>46</w:t>
        </w:r>
        <w:r w:rsidR="00FA1BB6">
          <w:rPr>
            <w:webHidden/>
          </w:rPr>
          <w:fldChar w:fldCharType="end"/>
        </w:r>
      </w:hyperlink>
    </w:p>
    <w:p w14:paraId="1D70D2D6" w14:textId="4A2DABB3" w:rsidR="00FA1BB6" w:rsidRDefault="00BC40B6"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B467A6">
          <w:rPr>
            <w:webHidden/>
          </w:rPr>
          <w:t>50</w:t>
        </w:r>
        <w:r w:rsidR="00FA1BB6">
          <w:rPr>
            <w:webHidden/>
          </w:rPr>
          <w:fldChar w:fldCharType="end"/>
        </w:r>
      </w:hyperlink>
    </w:p>
    <w:p w14:paraId="0C55166A" w14:textId="2073A5EB" w:rsidR="00FA1BB6" w:rsidRDefault="00BC40B6"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B467A6">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3F020AC3"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147136">
          <w:rPr>
            <w:webHidden/>
          </w:rPr>
          <w:t>57</w:t>
        </w:r>
        <w:r w:rsidR="00147136">
          <w:rPr>
            <w:webHidden/>
          </w:rPr>
          <w:fldChar w:fldCharType="end"/>
        </w:r>
      </w:hyperlink>
    </w:p>
    <w:p w14:paraId="17F533F7" w14:textId="595B4003" w:rsidR="00147136" w:rsidRDefault="00147136">
      <w:pPr>
        <w:pStyle w:val="TOC1"/>
        <w:rPr>
          <w:rFonts w:asciiTheme="minorHAnsi" w:eastAsiaTheme="minorEastAsia" w:hAnsiTheme="minorHAnsi" w:cstheme="minorBidi"/>
          <w:sz w:val="22"/>
          <w:szCs w:val="22"/>
        </w:rPr>
      </w:pPr>
      <w:hyperlink w:anchor="_Toc199808773" w:history="1">
        <w:r w:rsidRPr="00D81E71">
          <w:rPr>
            <w:rStyle w:val="Hyperlink"/>
            <w:bCs/>
          </w:rPr>
          <w:t>Lampiran B</w:t>
        </w:r>
        <w:r>
          <w:rPr>
            <w:rFonts w:asciiTheme="minorHAnsi" w:eastAsiaTheme="minorEastAsia" w:hAnsiTheme="minorHAnsi" w:cstheme="minorBidi"/>
            <w:sz w:val="22"/>
            <w:szCs w:val="22"/>
          </w:rPr>
          <w:tab/>
        </w:r>
        <w:r w:rsidRPr="00D81E71">
          <w:rPr>
            <w:rStyle w:val="Hyperlink"/>
          </w:rPr>
          <w:t>Tampilan daftar materi pada LMS IPDN</w:t>
        </w:r>
        <w:r>
          <w:rPr>
            <w:webHidden/>
          </w:rPr>
          <w:tab/>
        </w:r>
        <w:r>
          <w:rPr>
            <w:webHidden/>
          </w:rPr>
          <w:fldChar w:fldCharType="begin"/>
        </w:r>
        <w:r>
          <w:rPr>
            <w:webHidden/>
          </w:rPr>
          <w:instrText xml:space="preserve"> PAGEREF _Toc199808773 \h </w:instrText>
        </w:r>
        <w:r>
          <w:rPr>
            <w:webHidden/>
          </w:rPr>
        </w:r>
        <w:r>
          <w:rPr>
            <w:webHidden/>
          </w:rPr>
          <w:fldChar w:fldCharType="separate"/>
        </w:r>
        <w:r>
          <w:rPr>
            <w:webHidden/>
          </w:rPr>
          <w:t>58</w:t>
        </w:r>
        <w:r>
          <w:rPr>
            <w:webHidden/>
          </w:rPr>
          <w:fldChar w:fldCharType="end"/>
        </w:r>
      </w:hyperlink>
    </w:p>
    <w:p w14:paraId="34D752AA" w14:textId="118C4C5E" w:rsidR="00147136" w:rsidRDefault="00147136">
      <w:pPr>
        <w:pStyle w:val="TOC1"/>
        <w:rPr>
          <w:rFonts w:asciiTheme="minorHAnsi" w:eastAsiaTheme="minorEastAsia" w:hAnsiTheme="minorHAnsi" w:cstheme="minorBidi"/>
          <w:sz w:val="22"/>
          <w:szCs w:val="22"/>
        </w:rPr>
      </w:pPr>
      <w:hyperlink w:anchor="_Toc199808774" w:history="1">
        <w:r w:rsidRPr="00D81E71">
          <w:rPr>
            <w:rStyle w:val="Hyperlink"/>
            <w:bCs/>
          </w:rPr>
          <w:t>Lampiran C</w:t>
        </w:r>
        <w:r>
          <w:rPr>
            <w:rFonts w:asciiTheme="minorHAnsi" w:eastAsiaTheme="minorEastAsia" w:hAnsiTheme="minorHAnsi" w:cstheme="minorBidi"/>
            <w:sz w:val="22"/>
            <w:szCs w:val="22"/>
          </w:rPr>
          <w:tab/>
        </w:r>
        <w:r w:rsidRPr="00D81E71">
          <w:rPr>
            <w:rStyle w:val="Hyperlink"/>
          </w:rPr>
          <w:t>Tampilan materi dokumen pada LMS IPDN</w:t>
        </w:r>
        <w:r>
          <w:rPr>
            <w:webHidden/>
          </w:rPr>
          <w:tab/>
        </w:r>
        <w:r>
          <w:rPr>
            <w:webHidden/>
          </w:rPr>
          <w:fldChar w:fldCharType="begin"/>
        </w:r>
        <w:r>
          <w:rPr>
            <w:webHidden/>
          </w:rPr>
          <w:instrText xml:space="preserve"> PAGEREF _Toc199808774 \h </w:instrText>
        </w:r>
        <w:r>
          <w:rPr>
            <w:webHidden/>
          </w:rPr>
        </w:r>
        <w:r>
          <w:rPr>
            <w:webHidden/>
          </w:rPr>
          <w:fldChar w:fldCharType="separate"/>
        </w:r>
        <w:r>
          <w:rPr>
            <w:webHidden/>
          </w:rPr>
          <w:t>58</w:t>
        </w:r>
        <w:r>
          <w:rPr>
            <w:webHidden/>
          </w:rPr>
          <w:fldChar w:fldCharType="end"/>
        </w:r>
      </w:hyperlink>
    </w:p>
    <w:p w14:paraId="438B059F" w14:textId="384E511A" w:rsidR="00147136" w:rsidRDefault="00147136">
      <w:pPr>
        <w:pStyle w:val="TOC1"/>
        <w:rPr>
          <w:rFonts w:asciiTheme="minorHAnsi" w:eastAsiaTheme="minorEastAsia" w:hAnsiTheme="minorHAnsi" w:cstheme="minorBidi"/>
          <w:sz w:val="22"/>
          <w:szCs w:val="22"/>
        </w:rPr>
      </w:pPr>
      <w:hyperlink w:anchor="_Toc199808775" w:history="1">
        <w:r w:rsidRPr="00D81E71">
          <w:rPr>
            <w:rStyle w:val="Hyperlink"/>
            <w:bCs/>
          </w:rPr>
          <w:t>Lampiran D</w:t>
        </w:r>
        <w:r>
          <w:rPr>
            <w:rFonts w:asciiTheme="minorHAnsi" w:eastAsiaTheme="minorEastAsia" w:hAnsiTheme="minorHAnsi" w:cstheme="minorBidi"/>
            <w:sz w:val="22"/>
            <w:szCs w:val="22"/>
          </w:rPr>
          <w:tab/>
        </w:r>
        <w:r w:rsidRPr="00D81E71">
          <w:rPr>
            <w:rStyle w:val="Hyperlink"/>
          </w:rPr>
          <w:t>Tampilan materi video pada LMS IPDN</w:t>
        </w:r>
        <w:r>
          <w:rPr>
            <w:webHidden/>
          </w:rPr>
          <w:tab/>
        </w:r>
        <w:r>
          <w:rPr>
            <w:webHidden/>
          </w:rPr>
          <w:fldChar w:fldCharType="begin"/>
        </w:r>
        <w:r>
          <w:rPr>
            <w:webHidden/>
          </w:rPr>
          <w:instrText xml:space="preserve"> PAGEREF _Toc199808775 \h </w:instrText>
        </w:r>
        <w:r>
          <w:rPr>
            <w:webHidden/>
          </w:rPr>
        </w:r>
        <w:r>
          <w:rPr>
            <w:webHidden/>
          </w:rPr>
          <w:fldChar w:fldCharType="separate"/>
        </w:r>
        <w:r>
          <w:rPr>
            <w:webHidden/>
          </w:rPr>
          <w:t>58</w:t>
        </w:r>
        <w:r>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73382016"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A72D07">
          <w:rPr>
            <w:webHidden/>
          </w:rPr>
          <w:t>6</w:t>
        </w:r>
        <w:r w:rsidR="00783402">
          <w:rPr>
            <w:webHidden/>
          </w:rPr>
          <w:fldChar w:fldCharType="end"/>
        </w:r>
      </w:hyperlink>
    </w:p>
    <w:p w14:paraId="7B430F3D" w14:textId="29D3CC66" w:rsidR="00783402" w:rsidRDefault="00BC40B6"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A72D07">
          <w:rPr>
            <w:webHidden/>
          </w:rPr>
          <w:t>12</w:t>
        </w:r>
        <w:r w:rsidR="00783402">
          <w:rPr>
            <w:webHidden/>
          </w:rPr>
          <w:fldChar w:fldCharType="end"/>
        </w:r>
      </w:hyperlink>
    </w:p>
    <w:p w14:paraId="56AC848E" w14:textId="417286AC" w:rsidR="00783402" w:rsidRDefault="00BC40B6"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A72D07">
          <w:rPr>
            <w:webHidden/>
          </w:rPr>
          <w:t>24</w:t>
        </w:r>
        <w:r w:rsidR="00783402">
          <w:rPr>
            <w:webHidden/>
          </w:rPr>
          <w:fldChar w:fldCharType="end"/>
        </w:r>
      </w:hyperlink>
    </w:p>
    <w:p w14:paraId="33661CEB" w14:textId="0A8CA100" w:rsidR="00783402" w:rsidRDefault="00BC40B6"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A72D07">
          <w:rPr>
            <w:webHidden/>
          </w:rPr>
          <w:t>26</w:t>
        </w:r>
        <w:r w:rsidR="00783402">
          <w:rPr>
            <w:webHidden/>
          </w:rPr>
          <w:fldChar w:fldCharType="end"/>
        </w:r>
      </w:hyperlink>
    </w:p>
    <w:p w14:paraId="6F703B56" w14:textId="6F1C1761" w:rsidR="00783402" w:rsidRDefault="00BC40B6"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A72D07">
          <w:rPr>
            <w:webHidden/>
          </w:rPr>
          <w:t>28</w:t>
        </w:r>
        <w:r w:rsidR="00783402">
          <w:rPr>
            <w:webHidden/>
          </w:rPr>
          <w:fldChar w:fldCharType="end"/>
        </w:r>
      </w:hyperlink>
    </w:p>
    <w:p w14:paraId="3FA13586" w14:textId="1E6504E3" w:rsidR="00783402" w:rsidRDefault="00BC40B6"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A72D07">
          <w:rPr>
            <w:webHidden/>
          </w:rPr>
          <w:t>30</w:t>
        </w:r>
        <w:r w:rsidR="00783402">
          <w:rPr>
            <w:webHidden/>
          </w:rPr>
          <w:fldChar w:fldCharType="end"/>
        </w:r>
      </w:hyperlink>
    </w:p>
    <w:p w14:paraId="268F2315" w14:textId="0D47CDD4" w:rsidR="00783402" w:rsidRDefault="00BC40B6"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A72D07">
          <w:rPr>
            <w:webHidden/>
          </w:rPr>
          <w:t>32</w:t>
        </w:r>
        <w:r w:rsidR="00783402">
          <w:rPr>
            <w:webHidden/>
          </w:rPr>
          <w:fldChar w:fldCharType="end"/>
        </w:r>
      </w:hyperlink>
    </w:p>
    <w:p w14:paraId="5C41A874" w14:textId="754AA458" w:rsidR="00783402" w:rsidRDefault="00BC40B6"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A72D07">
          <w:rPr>
            <w:webHidden/>
          </w:rPr>
          <w:t>34</w:t>
        </w:r>
        <w:r w:rsidR="00783402">
          <w:rPr>
            <w:webHidden/>
          </w:rPr>
          <w:fldChar w:fldCharType="end"/>
        </w:r>
      </w:hyperlink>
    </w:p>
    <w:p w14:paraId="5DE86373" w14:textId="31ADE5FB" w:rsidR="00783402" w:rsidRDefault="00BC40B6"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A72D07">
          <w:rPr>
            <w:webHidden/>
          </w:rPr>
          <w:t>35</w:t>
        </w:r>
        <w:r w:rsidR="00783402">
          <w:rPr>
            <w:webHidden/>
          </w:rPr>
          <w:fldChar w:fldCharType="end"/>
        </w:r>
      </w:hyperlink>
    </w:p>
    <w:p w14:paraId="373C0F8A" w14:textId="52D8DBFC" w:rsidR="00783402" w:rsidRDefault="00BC40B6"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A72D07">
          <w:rPr>
            <w:webHidden/>
          </w:rPr>
          <w:t>36</w:t>
        </w:r>
        <w:r w:rsidR="00783402">
          <w:rPr>
            <w:webHidden/>
          </w:rPr>
          <w:fldChar w:fldCharType="end"/>
        </w:r>
      </w:hyperlink>
    </w:p>
    <w:p w14:paraId="162CF608" w14:textId="37B0B698" w:rsidR="00783402" w:rsidRDefault="00BC40B6"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A72D07">
          <w:rPr>
            <w:webHidden/>
          </w:rPr>
          <w:t>36</w:t>
        </w:r>
        <w:r w:rsidR="00783402">
          <w:rPr>
            <w:webHidden/>
          </w:rPr>
          <w:fldChar w:fldCharType="end"/>
        </w:r>
      </w:hyperlink>
    </w:p>
    <w:p w14:paraId="55E73CAA" w14:textId="0ABCDA87" w:rsidR="00783402" w:rsidRDefault="00BC40B6"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A72D07">
          <w:rPr>
            <w:webHidden/>
          </w:rPr>
          <w:t>37</w:t>
        </w:r>
        <w:r w:rsidR="00783402">
          <w:rPr>
            <w:webHidden/>
          </w:rPr>
          <w:fldChar w:fldCharType="end"/>
        </w:r>
      </w:hyperlink>
    </w:p>
    <w:p w14:paraId="230F2299" w14:textId="243008A1" w:rsidR="00783402" w:rsidRDefault="00BC40B6"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A72D07">
          <w:rPr>
            <w:webHidden/>
          </w:rPr>
          <w:t>40</w:t>
        </w:r>
        <w:r w:rsidR="00783402">
          <w:rPr>
            <w:webHidden/>
          </w:rPr>
          <w:fldChar w:fldCharType="end"/>
        </w:r>
      </w:hyperlink>
    </w:p>
    <w:p w14:paraId="16AEFD15" w14:textId="73C6F369" w:rsidR="00783402" w:rsidRDefault="00BC40B6"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A72D07">
          <w:rPr>
            <w:webHidden/>
          </w:rPr>
          <w:t>40</w:t>
        </w:r>
        <w:r w:rsidR="00783402">
          <w:rPr>
            <w:webHidden/>
          </w:rPr>
          <w:fldChar w:fldCharType="end"/>
        </w:r>
      </w:hyperlink>
    </w:p>
    <w:p w14:paraId="522FDCA1" w14:textId="42D37E6B" w:rsidR="00783402" w:rsidRDefault="00BC40B6"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A72D07">
          <w:rPr>
            <w:webHidden/>
          </w:rPr>
          <w:t>41</w:t>
        </w:r>
        <w:r w:rsidR="00783402">
          <w:rPr>
            <w:webHidden/>
          </w:rPr>
          <w:fldChar w:fldCharType="end"/>
        </w:r>
      </w:hyperlink>
    </w:p>
    <w:p w14:paraId="112FE9B4" w14:textId="4E7C105C" w:rsidR="00783402" w:rsidRDefault="00BC40B6"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A72D07">
          <w:rPr>
            <w:webHidden/>
          </w:rPr>
          <w:t>46</w:t>
        </w:r>
        <w:r w:rsidR="00783402">
          <w:rPr>
            <w:webHidden/>
          </w:rPr>
          <w:fldChar w:fldCharType="end"/>
        </w:r>
      </w:hyperlink>
    </w:p>
    <w:p w14:paraId="7625505D" w14:textId="3A6A5F67" w:rsidR="00783402" w:rsidRDefault="00BC40B6"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A72D07">
          <w:rPr>
            <w:webHidden/>
          </w:rPr>
          <w:t>47</w:t>
        </w:r>
        <w:r w:rsidR="00783402">
          <w:rPr>
            <w:webHidden/>
          </w:rPr>
          <w:fldChar w:fldCharType="end"/>
        </w:r>
      </w:hyperlink>
    </w:p>
    <w:p w14:paraId="108905E9" w14:textId="2628D542" w:rsidR="00783402" w:rsidRDefault="00BC40B6"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A72D07">
          <w:rPr>
            <w:webHidden/>
          </w:rPr>
          <w:t>47</w:t>
        </w:r>
        <w:r w:rsidR="00783402">
          <w:rPr>
            <w:webHidden/>
          </w:rPr>
          <w:fldChar w:fldCharType="end"/>
        </w:r>
      </w:hyperlink>
    </w:p>
    <w:p w14:paraId="73B47483" w14:textId="3C16419C" w:rsidR="00783402" w:rsidRDefault="00BC40B6"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A72D07">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036A5865"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0B14C3">
          <w:rPr>
            <w:webHidden/>
          </w:rPr>
          <w:t>33</w:t>
        </w:r>
        <w:r w:rsidR="00FB0620" w:rsidRPr="00FB0620">
          <w:rPr>
            <w:webHidden/>
          </w:rPr>
          <w:fldChar w:fldCharType="end"/>
        </w:r>
      </w:hyperlink>
    </w:p>
    <w:p w14:paraId="15FF6ECA" w14:textId="318B97D1" w:rsidR="00FB0620" w:rsidRPr="00FB0620" w:rsidRDefault="00BC40B6"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0B14C3">
          <w:rPr>
            <w:webHidden/>
          </w:rPr>
          <w:t>37</w:t>
        </w:r>
        <w:r w:rsidR="00FB0620" w:rsidRPr="00FB0620">
          <w:rPr>
            <w:webHidden/>
          </w:rPr>
          <w:fldChar w:fldCharType="end"/>
        </w:r>
      </w:hyperlink>
    </w:p>
    <w:p w14:paraId="0349F010" w14:textId="71A2008F" w:rsidR="00FB0620" w:rsidRPr="00FB0620" w:rsidRDefault="00BC40B6"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0B14C3">
          <w:rPr>
            <w:webHidden/>
          </w:rPr>
          <w:t>39</w:t>
        </w:r>
        <w:r w:rsidR="00FB0620" w:rsidRPr="00FB0620">
          <w:rPr>
            <w:webHidden/>
          </w:rPr>
          <w:fldChar w:fldCharType="end"/>
        </w:r>
      </w:hyperlink>
    </w:p>
    <w:p w14:paraId="468B3D86" w14:textId="3B870697" w:rsidR="00FB0620" w:rsidRPr="00FB0620" w:rsidRDefault="00BC40B6"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0B14C3">
          <w:rPr>
            <w:webHidden/>
          </w:rPr>
          <w:t>42</w:t>
        </w:r>
        <w:r w:rsidR="00FB0620" w:rsidRPr="00FB0620">
          <w:rPr>
            <w:webHidden/>
          </w:rPr>
          <w:fldChar w:fldCharType="end"/>
        </w:r>
      </w:hyperlink>
    </w:p>
    <w:p w14:paraId="66C421DC" w14:textId="6BE9F77B" w:rsidR="00FB0620" w:rsidRPr="00FB0620" w:rsidRDefault="00BC40B6"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0B14C3">
          <w:rPr>
            <w:webHidden/>
          </w:rPr>
          <w:t>43</w:t>
        </w:r>
        <w:r w:rsidR="00FB0620" w:rsidRPr="00FB0620">
          <w:rPr>
            <w:webHidden/>
          </w:rPr>
          <w:fldChar w:fldCharType="end"/>
        </w:r>
      </w:hyperlink>
    </w:p>
    <w:p w14:paraId="0D53E026" w14:textId="29E11A38" w:rsidR="00FB0620" w:rsidRPr="00FB0620" w:rsidRDefault="00BC40B6"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0B14C3">
          <w:rPr>
            <w:webHidden/>
          </w:rPr>
          <w:t>44</w:t>
        </w:r>
        <w:r w:rsidR="00FB0620" w:rsidRPr="00FB0620">
          <w:rPr>
            <w:webHidden/>
          </w:rPr>
          <w:fldChar w:fldCharType="end"/>
        </w:r>
      </w:hyperlink>
    </w:p>
    <w:p w14:paraId="65CAC282" w14:textId="460A47FE" w:rsidR="00FB0620" w:rsidRPr="00FB0620" w:rsidRDefault="00BC40B6"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0B14C3">
          <w:rPr>
            <w:webHidden/>
          </w:rPr>
          <w:t>45</w:t>
        </w:r>
        <w:r w:rsidR="00FB0620" w:rsidRPr="00FB0620">
          <w:rPr>
            <w:webHidden/>
          </w:rPr>
          <w:fldChar w:fldCharType="end"/>
        </w:r>
      </w:hyperlink>
    </w:p>
    <w:p w14:paraId="2E94D19D" w14:textId="106154B2" w:rsidR="00FB0620" w:rsidRPr="00FB0620" w:rsidRDefault="00BC40B6"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0B14C3">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193677413"/>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4"/>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E9706B">
      <w:pPr>
        <w:pStyle w:val="judulBab15"/>
        <w:numPr>
          <w:ilvl w:val="0"/>
          <w:numId w:val="26"/>
        </w:numPr>
      </w:pPr>
      <w:bookmarkStart w:id="6" w:name="_Toc193677414"/>
      <w:r w:rsidRPr="005C77E7">
        <w:lastRenderedPageBreak/>
        <w:t>Pendahuluan</w:t>
      </w:r>
      <w:bookmarkEnd w:id="6"/>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Bab ini membahas berbagai dasar dan pedoman yang menjadi fokus utama penelitian. Tujuannya adalah untuk memberikan pemahaman menyeluruh mengenai penelitian serta urgensinya dalam mencapai tujuan yang telah ditetapkan.</w:t>
      </w:r>
    </w:p>
    <w:p w14:paraId="63CC8175" w14:textId="7A311D94" w:rsidR="00EF4781" w:rsidRDefault="00EF4781" w:rsidP="00057FAC">
      <w:pPr>
        <w:pStyle w:val="Judulbabsub1"/>
        <w:numPr>
          <w:ilvl w:val="1"/>
          <w:numId w:val="19"/>
        </w:numPr>
      </w:pPr>
      <w:bookmarkStart w:id="7" w:name="_Toc193677415"/>
      <w:r w:rsidRPr="005C77E7">
        <w:t>Latar Belakang</w:t>
      </w:r>
      <w:bookmarkEnd w:id="7"/>
    </w:p>
    <w:p w14:paraId="3413F4B6" w14:textId="6BEBE6F8" w:rsidR="009857EA" w:rsidRDefault="009857EA" w:rsidP="003A410E">
      <w:pPr>
        <w:pStyle w:val="Paragraf"/>
        <w:spacing w:after="240"/>
      </w:pPr>
      <w:r>
        <w:t xml:space="preserve">Institut Pemerintahan Dalam Negeri (IPDN) sebagai lembaga pendidikan tinggi kedinasan di bawah naungan Kementerian Dalam Negeri sedang melakukan tranformasi digital dalam dunia pendidikan untuk dapat mengikuti era revolusi industri 4.0. Dalam usaha untuk mecapai hal tersebut, IPDN merencanakan salah satu program jangka panjang yaitu penerapan </w:t>
      </w:r>
      <w:r>
        <w:rPr>
          <w:i/>
          <w:iCs/>
        </w:rPr>
        <w:t>s</w:t>
      </w:r>
      <w:r w:rsidRPr="00B74122">
        <w:rPr>
          <w:i/>
          <w:iCs/>
        </w:rPr>
        <w:t>mart</w:t>
      </w:r>
      <w:r>
        <w:t xml:space="preserve"> </w:t>
      </w:r>
      <w:r>
        <w:rPr>
          <w:i/>
          <w:iCs/>
        </w:rPr>
        <w:t>c</w:t>
      </w:r>
      <w:r w:rsidRPr="00B74122">
        <w:rPr>
          <w:i/>
          <w:iCs/>
        </w:rPr>
        <w:t>ampus</w:t>
      </w:r>
      <w:r>
        <w:t xml:space="preserve"> yang tertuang dalam dokumen rencana strategis IPDN 2020-2024</w:t>
      </w:r>
      <w:r w:rsidR="00724BF6">
        <w:t xml:space="preserve"> dan didukung dengan rencana induk pengembangan IPDN 2020-2045</w:t>
      </w:r>
      <w:r>
        <w:t>.</w:t>
      </w:r>
      <w:r w:rsidR="00724BF6">
        <w:t xml:space="preserve"> </w:t>
      </w:r>
      <w:r>
        <w:t xml:space="preserve">Salah satu poin yang ditekankan dalam penerapan </w:t>
      </w:r>
      <w:r w:rsidRPr="00B74122">
        <w:rPr>
          <w:i/>
          <w:iCs/>
        </w:rPr>
        <w:t>smart</w:t>
      </w:r>
      <w:r>
        <w:t xml:space="preserve"> </w:t>
      </w:r>
      <w:r w:rsidRPr="00B74122">
        <w:rPr>
          <w:i/>
          <w:iCs/>
        </w:rPr>
        <w:t>campus</w:t>
      </w:r>
      <w:r>
        <w:t xml:space="preserve"> tersebut adalah pengembangan teknologi pembelajaran. Hal ini juga didukung dengan salah satu poin pada misi IPDN yaitu meningkatkan mutu dan kinerja penyelenggaraan pendidikan yang mengarah pada pemenuhan standar mutu pendidikan tinggi nasional berbasis teknologi informasi dan komunikasi.</w:t>
      </w:r>
    </w:p>
    <w:p w14:paraId="40AEBC50" w14:textId="08964DFA" w:rsidR="00313B17" w:rsidRDefault="009857EA" w:rsidP="003A410E">
      <w:pPr>
        <w:pStyle w:val="Paragraf"/>
        <w:spacing w:after="240"/>
      </w:pPr>
      <w:r>
        <w:t xml:space="preserve">Pandemi </w:t>
      </w:r>
      <w:bookmarkStart w:id="8" w:name="_Hlk193137094"/>
      <w:r w:rsidR="003A410E" w:rsidRPr="003A410E">
        <w:rPr>
          <w:i/>
          <w:iCs/>
        </w:rPr>
        <w:t>Corona Virus Disease 2019</w:t>
      </w:r>
      <w:r w:rsidR="003A410E" w:rsidRPr="00A349DD">
        <w:t xml:space="preserve"> </w:t>
      </w:r>
      <w:bookmarkEnd w:id="8"/>
      <w:r w:rsidR="003A410E">
        <w:t>(</w:t>
      </w:r>
      <w:r>
        <w:t>COVID-19</w:t>
      </w:r>
      <w:r w:rsidR="003A410E">
        <w:t>)</w:t>
      </w:r>
      <w:r>
        <w:t xml:space="preserve"> beberapa tahun silam membawa dampak besar bagi dunia pendidikan, memaksa sistem pembelajaran beradaptasi dengan cepat ke metode daring. Sekolah dan universitas di seluruh dunia termasuk</w:t>
      </w:r>
      <w:r w:rsidR="003A410E">
        <w:t xml:space="preserve"> </w:t>
      </w:r>
      <w:r>
        <w:t xml:space="preserve">IPDN harus mengandalkan teknologi digital untuk memastikan kelangsungan pembelajaran. Perubahan secara mendadak ini otomatis membuat sejumlah permasalahan dalam pembelajaran, banyak </w:t>
      </w:r>
      <w:r w:rsidR="00696924">
        <w:t>siswa</w:t>
      </w:r>
      <w:r>
        <w:t xml:space="preserve"> mengalami kesulitan dalam memahami materi tanpa interaksi langsung dengan guru. Walaupun pandemi COVID-19 dinyatakan berakhir oleh </w:t>
      </w:r>
      <w:r w:rsidR="003A410E" w:rsidRPr="00A1776D">
        <w:rPr>
          <w:i/>
          <w:iCs/>
        </w:rPr>
        <w:t>World Health Organization</w:t>
      </w:r>
      <w:r w:rsidR="003A410E">
        <w:t xml:space="preserve"> (</w:t>
      </w:r>
      <w:r>
        <w:t>WHO</w:t>
      </w:r>
      <w:r w:rsidR="003A410E">
        <w:t>)</w:t>
      </w:r>
      <w:r>
        <w:t xml:space="preserve"> dan diperkuat dengan</w:t>
      </w:r>
      <w:r w:rsidRPr="00A349DD">
        <w:t xml:space="preserve"> Keputusan Presiden (Keppres) Nomor 17 Tahun 2023 tentang Penetapan Berakhirnya Status Pandemi COVID-19 di Indonesia</w:t>
      </w:r>
      <w:r>
        <w:t>, namun pengembangan teknologi pembelajaran di dunia pendidikan masih tetap perlu untuk disempurnakan</w:t>
      </w:r>
      <w:r w:rsidR="00313B17">
        <w:t xml:space="preserve"> termasuk di IPDN sendiri</w:t>
      </w:r>
      <w:r>
        <w:t xml:space="preserve">. </w:t>
      </w:r>
    </w:p>
    <w:p w14:paraId="7C9FB2B8" w14:textId="093A1823" w:rsidR="009857EA" w:rsidRDefault="00313B17" w:rsidP="003A410E">
      <w:pPr>
        <w:pStyle w:val="Paragraf"/>
        <w:spacing w:after="240"/>
        <w:rPr>
          <w:i/>
          <w:iCs/>
        </w:rPr>
      </w:pPr>
      <w:r>
        <w:lastRenderedPageBreak/>
        <w:t xml:space="preserve">Dalam perjalanannya, pada saat pandemi COVID-19 pembelajaran daring di IPDN </w:t>
      </w:r>
      <w:r w:rsidR="009E5A06">
        <w:t xml:space="preserve">secara penuh </w:t>
      </w:r>
      <w:r>
        <w:t xml:space="preserve">dilakukan secara </w:t>
      </w:r>
      <w:r w:rsidRPr="007C034E">
        <w:rPr>
          <w:i/>
          <w:iCs/>
        </w:rPr>
        <w:t>synchronous</w:t>
      </w:r>
      <w:r>
        <w:t xml:space="preserve"> menggunakan aplikasi </w:t>
      </w:r>
      <w:r w:rsidRPr="001C61E8">
        <w:rPr>
          <w:i/>
          <w:iCs/>
        </w:rPr>
        <w:t>Zoom</w:t>
      </w:r>
      <w:r w:rsidR="009E5A06">
        <w:t xml:space="preserve"> </w:t>
      </w:r>
      <w:r w:rsidR="00BB7B05">
        <w:t xml:space="preserve">dan </w:t>
      </w:r>
      <w:r w:rsidR="00BB7B05" w:rsidRPr="00BB7B05">
        <w:rPr>
          <w:i/>
          <w:iCs/>
        </w:rPr>
        <w:t>Google Meet</w:t>
      </w:r>
      <w:r w:rsidR="00BB7B05">
        <w:t xml:space="preserve"> </w:t>
      </w:r>
      <w:r w:rsidR="009E5A06">
        <w:t xml:space="preserve">untuk konferensi. Namun ketika pandemi COVID-19 berakhir, pembelajaran secara daring </w:t>
      </w:r>
      <w:r w:rsidR="001C61E8">
        <w:t xml:space="preserve">secara </w:t>
      </w:r>
      <w:r w:rsidR="001C61E8" w:rsidRPr="007C034E">
        <w:rPr>
          <w:i/>
          <w:iCs/>
        </w:rPr>
        <w:t>synchronous</w:t>
      </w:r>
      <w:r w:rsidR="001C61E8">
        <w:t xml:space="preserve"> </w:t>
      </w:r>
      <w:r w:rsidR="009E5A06">
        <w:t xml:space="preserve">mulai ditinggalkan dan kembali dengan sistem pembelajaran konvensional yaitu secara luring di dalam kelas. Walaupun demikian sistem pembelajaran daring secara </w:t>
      </w:r>
      <w:r w:rsidR="009E5A06">
        <w:rPr>
          <w:i/>
          <w:iCs/>
        </w:rPr>
        <w:t>as</w:t>
      </w:r>
      <w:r w:rsidR="009E5A06" w:rsidRPr="007C034E">
        <w:rPr>
          <w:i/>
          <w:iCs/>
        </w:rPr>
        <w:t>ynchronous</w:t>
      </w:r>
      <w:r w:rsidR="009E5A06">
        <w:rPr>
          <w:i/>
          <w:iCs/>
        </w:rPr>
        <w:t xml:space="preserve"> </w:t>
      </w:r>
      <w:r w:rsidR="009E5A06">
        <w:t xml:space="preserve">masih tetap dilanjutkan sampai saat ini, dimana pembelajaran dilakukan menggunakan media </w:t>
      </w:r>
      <w:r w:rsidR="009857EA" w:rsidRPr="00A349DD">
        <w:rPr>
          <w:i/>
          <w:iCs/>
        </w:rPr>
        <w:t>Learning Management System</w:t>
      </w:r>
      <w:r w:rsidR="009857EA">
        <w:t xml:space="preserve"> (LMS). </w:t>
      </w:r>
      <w:r w:rsidR="009E5A06">
        <w:t xml:space="preserve">Di IPDN sendiri sudah mempunyai sebuah LMS yang diinisiasi oleh IPDN Kampus Kalimantan Barat dengan alamat </w:t>
      </w:r>
      <w:r w:rsidR="007E0DF8">
        <w:t xml:space="preserve">situs </w:t>
      </w:r>
      <w:r w:rsidR="009E5A06" w:rsidRPr="009E5A06">
        <w:rPr>
          <w:i/>
          <w:iCs/>
        </w:rPr>
        <w:t>lms.ipdnkalbar.ac.id</w:t>
      </w:r>
      <w:r w:rsidR="009E5A06">
        <w:rPr>
          <w:i/>
          <w:iCs/>
        </w:rPr>
        <w:t>.</w:t>
      </w:r>
      <w:r w:rsidR="00EB058D">
        <w:rPr>
          <w:i/>
          <w:iCs/>
        </w:rPr>
        <w:t xml:space="preserve"> </w:t>
      </w:r>
      <w:r w:rsidR="009E5A06">
        <w:t xml:space="preserve">LMS tersebut </w:t>
      </w:r>
      <w:r w:rsidR="00AD45B9">
        <w:t>akan dijadikan</w:t>
      </w:r>
      <w:r w:rsidR="009E5A06">
        <w:t xml:space="preserve"> </w:t>
      </w:r>
      <w:r w:rsidR="009E5A06" w:rsidRPr="00000B7C">
        <w:rPr>
          <w:i/>
          <w:iCs/>
        </w:rPr>
        <w:t>pilot</w:t>
      </w:r>
      <w:r w:rsidR="009E5A06">
        <w:t xml:space="preserve"> </w:t>
      </w:r>
      <w:r w:rsidR="009E5A06" w:rsidRPr="00000B7C">
        <w:rPr>
          <w:i/>
          <w:iCs/>
        </w:rPr>
        <w:t>project</w:t>
      </w:r>
      <w:r w:rsidR="009E5A06">
        <w:t xml:space="preserve"> untuk dikembangkan dan diterapkan secara terpusat</w:t>
      </w:r>
      <w:r w:rsidR="00000B7C">
        <w:t xml:space="preserve"> mengingat IPDN memiliki 2 lokasi kampus pusat dan 6 kampus daerah yaitu IPDN Pusat (Jatinangor dan Jakarta), Kampus Sumatera Barat, Kampus Kalimantan Barat,  Kampus Sulawesi Utara, Kampus Sulawesi Selatan, Kampus Nusa Tenggara Barat, dan Kampus Papua. Hal ini sejalan dengan </w:t>
      </w:r>
      <w:r w:rsidR="00AD45B9">
        <w:t xml:space="preserve">salah satu poin pada rencana induk pengembangan IPDN 2020-2045, dimana disebutkan bahwa IPDN akan memoderenisasi pembelajaran dengan memanfaatkan </w:t>
      </w:r>
      <w:r w:rsidR="00AD45B9" w:rsidRPr="00AD45B9">
        <w:rPr>
          <w:i/>
          <w:iCs/>
        </w:rPr>
        <w:t>e-learning</w:t>
      </w:r>
      <w:r w:rsidR="00AD45B9">
        <w:t xml:space="preserve"> dan model </w:t>
      </w:r>
      <w:r w:rsidR="00AD45B9" w:rsidRPr="00AD45B9">
        <w:rPr>
          <w:i/>
          <w:iCs/>
        </w:rPr>
        <w:t>hybrid</w:t>
      </w:r>
      <w:r w:rsidR="00AD45B9">
        <w:rPr>
          <w:i/>
          <w:iCs/>
        </w:rPr>
        <w:t>.</w:t>
      </w:r>
    </w:p>
    <w:p w14:paraId="1EC268C0" w14:textId="01A0CB97" w:rsidR="009857EA" w:rsidRDefault="00FB0915" w:rsidP="003A410E">
      <w:pPr>
        <w:pStyle w:val="Paragraf"/>
        <w:spacing w:after="240"/>
      </w:pPr>
      <w:r>
        <w:t>Adapun m</w:t>
      </w:r>
      <w:r w:rsidR="009857EA">
        <w:t xml:space="preserve">ateri yang diberikan pengajar dalam LMS IPDN </w:t>
      </w:r>
      <w:r w:rsidR="00CA3BA8">
        <w:t>mempunyai dua bentuk, pertama</w:t>
      </w:r>
      <w:r w:rsidR="009857EA">
        <w:t xml:space="preserve"> berbentuk dokumen</w:t>
      </w:r>
      <w:r w:rsidR="00CA3BA8">
        <w:t xml:space="preserve">, </w:t>
      </w:r>
      <w:r w:rsidR="008D0571">
        <w:t xml:space="preserve">dan yang </w:t>
      </w:r>
      <w:r w:rsidR="00CA3BA8">
        <w:t>kedua</w:t>
      </w:r>
      <w:r w:rsidR="008D0571">
        <w:t xml:space="preserve"> adalah</w:t>
      </w:r>
      <w:r w:rsidR="00CA3BA8">
        <w:t xml:space="preserve"> berbentuk</w:t>
      </w:r>
      <w:r w:rsidR="00460D4A">
        <w:t xml:space="preserve"> </w:t>
      </w:r>
      <w:r w:rsidR="009857EA">
        <w:t xml:space="preserve">video </w:t>
      </w:r>
      <w:r w:rsidR="009857EA" w:rsidRPr="007C034E">
        <w:rPr>
          <w:i/>
          <w:iCs/>
        </w:rPr>
        <w:t>asynchronous</w:t>
      </w:r>
      <w:r w:rsidR="009857EA">
        <w:t xml:space="preserve"> </w:t>
      </w:r>
      <w:r w:rsidR="009857EA">
        <w:rPr>
          <w:i/>
          <w:iCs/>
        </w:rPr>
        <w:t>learning.</w:t>
      </w:r>
      <w:r w:rsidR="009857EA">
        <w:t xml:space="preserve"> </w:t>
      </w:r>
      <w:r w:rsidR="009857EA">
        <w:rPr>
          <w:i/>
          <w:iCs/>
        </w:rPr>
        <w:t>A</w:t>
      </w:r>
      <w:r w:rsidR="009857EA" w:rsidRPr="007C034E">
        <w:rPr>
          <w:i/>
          <w:iCs/>
        </w:rPr>
        <w:t>synchronous</w:t>
      </w:r>
      <w:r w:rsidR="009857EA">
        <w:t xml:space="preserve"> </w:t>
      </w:r>
      <w:r w:rsidR="009857EA">
        <w:rPr>
          <w:i/>
          <w:iCs/>
        </w:rPr>
        <w:t>learning</w:t>
      </w:r>
      <w:r w:rsidR="009857EA">
        <w:t xml:space="preserve"> dapat memberikan kesempatan yang lebih fleksibel pada </w:t>
      </w:r>
      <w:r w:rsidR="00696924">
        <w:t>siswa</w:t>
      </w:r>
      <w:r w:rsidR="009857EA">
        <w:t xml:space="preserve"> dalam hal waktu, walaupun demikian </w:t>
      </w:r>
      <w:r w:rsidR="009857EA" w:rsidRPr="007C034E">
        <w:rPr>
          <w:i/>
          <w:iCs/>
        </w:rPr>
        <w:t>asynchronous</w:t>
      </w:r>
      <w:r w:rsidR="009857EA">
        <w:t xml:space="preserve"> </w:t>
      </w:r>
      <w:r w:rsidR="009857EA">
        <w:rPr>
          <w:i/>
          <w:iCs/>
        </w:rPr>
        <w:t>learning</w:t>
      </w:r>
      <w:r w:rsidR="009857EA">
        <w:t xml:space="preserve"> juga memiliki kelemahan yaitu tidak adanya interaksi langsung antara pengajar dan </w:t>
      </w:r>
      <w:r w:rsidR="00696924">
        <w:t>siswa</w:t>
      </w:r>
      <w:r w:rsidR="009857EA">
        <w:t xml:space="preserve"> sehingga pengajar tidak dapat menilai keseriusan atau kefokusan dari </w:t>
      </w:r>
      <w:r w:rsidR="00696924">
        <w:t>siswa</w:t>
      </w:r>
      <w:r w:rsidR="009857EA">
        <w:t xml:space="preserve"> pada saat mengakses materi yang diberikan </w:t>
      </w:r>
      <w:r w:rsidR="009857EA">
        <w:fldChar w:fldCharType="begin" w:fldLock="1"/>
      </w:r>
      <w:r w:rsidR="009857EA">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9857EA">
        <w:fldChar w:fldCharType="separate"/>
      </w:r>
      <w:r w:rsidR="009857EA" w:rsidRPr="00C52C28">
        <w:rPr>
          <w:noProof/>
        </w:rPr>
        <w:t>(Peterson, 2023)</w:t>
      </w:r>
      <w:r w:rsidR="009857EA">
        <w:fldChar w:fldCharType="end"/>
      </w:r>
      <w:r w:rsidR="009857EA">
        <w:t xml:space="preserve">. Diperlukan suatu mekanisme umpan balik untuk mengatasi permasalahan tersebut, salah satunya adalah penerapan teknologi informasi yang dapat menyimpulkan tingkat keseriusan dan kefokusan </w:t>
      </w:r>
      <w:r w:rsidR="00696924">
        <w:t>siswa</w:t>
      </w:r>
      <w:r w:rsidR="009857EA">
        <w:t xml:space="preserve"> memanfaatkan data emosi baik dalam bentuk </w:t>
      </w:r>
      <w:r w:rsidR="009857EA" w:rsidRPr="00152652">
        <w:rPr>
          <w:i/>
          <w:iCs/>
        </w:rPr>
        <w:t>te</w:t>
      </w:r>
      <w:r w:rsidR="009857EA">
        <w:rPr>
          <w:i/>
          <w:iCs/>
        </w:rPr>
        <w:t>xt</w:t>
      </w:r>
      <w:r w:rsidR="009857EA">
        <w:t xml:space="preserve">, </w:t>
      </w:r>
      <w:r w:rsidR="009857EA" w:rsidRPr="00152652">
        <w:rPr>
          <w:i/>
          <w:iCs/>
        </w:rPr>
        <w:t>audio</w:t>
      </w:r>
      <w:r w:rsidR="009857EA">
        <w:t xml:space="preserve">, maupun </w:t>
      </w:r>
      <w:r w:rsidR="009857EA" w:rsidRPr="00152652">
        <w:rPr>
          <w:i/>
          <w:iCs/>
        </w:rPr>
        <w:t>visual</w:t>
      </w:r>
      <w:r w:rsidR="009857EA">
        <w:t xml:space="preserve"> yang didapat dari pengamatan pada </w:t>
      </w:r>
      <w:r w:rsidR="00696924">
        <w:t>siswa</w:t>
      </w:r>
      <w:r w:rsidR="009857EA">
        <w:t xml:space="preserve"> </w:t>
      </w:r>
      <w:r w:rsidR="009857EA">
        <w:fldChar w:fldCharType="begin" w:fldLock="1"/>
      </w:r>
      <w:r w:rsidR="009857E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9857EA">
        <w:fldChar w:fldCharType="separate"/>
      </w:r>
      <w:r w:rsidR="009857EA" w:rsidRPr="00B12A78">
        <w:rPr>
          <w:noProof/>
        </w:rPr>
        <w:t>(Yu dkk., 2024)</w:t>
      </w:r>
      <w:r w:rsidR="009857EA">
        <w:fldChar w:fldCharType="end"/>
      </w:r>
      <w:r w:rsidR="009857EA">
        <w:t>.</w:t>
      </w:r>
    </w:p>
    <w:p w14:paraId="23395DDA" w14:textId="2D149F7B" w:rsidR="009857EA" w:rsidRDefault="009857EA" w:rsidP="003A410E">
      <w:pPr>
        <w:pStyle w:val="Paragraf"/>
        <w:spacing w:after="240"/>
        <w:rPr>
          <w:szCs w:val="24"/>
        </w:rPr>
      </w:pPr>
      <w:r>
        <w:t xml:space="preserve">Salah satu bentuk mekanisme umpan balik dalam pembelajaran daring adalah berbasis </w:t>
      </w:r>
      <w:r w:rsidRPr="00D865D5">
        <w:rPr>
          <w:i/>
          <w:iCs/>
        </w:rPr>
        <w:t>text</w:t>
      </w:r>
      <w:r>
        <w:t xml:space="preserve"> seperti analisis sentimen dari komentar yang diberikan </w:t>
      </w:r>
      <w:r w:rsidR="00696924">
        <w:t>siswa</w:t>
      </w:r>
      <w:r>
        <w:t xml:space="preserve"> pada forum tertentu, ataupun dari jawaban tugas yang diberikan oleh pengajar pada </w:t>
      </w:r>
      <w:r>
        <w:lastRenderedPageBreak/>
        <w:t xml:space="preserve">media pembelajaran daring </w:t>
      </w:r>
      <w:r>
        <w:rPr>
          <w:szCs w:val="24"/>
        </w:rPr>
        <w:fldChar w:fldCharType="begin" w:fldLock="1"/>
      </w:r>
      <w:r w:rsidR="00FF470E">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Pr>
          <w:szCs w:val="24"/>
        </w:rPr>
        <w:fldChar w:fldCharType="separate"/>
      </w:r>
      <w:r w:rsidR="00FF470E" w:rsidRPr="00FF470E">
        <w:rPr>
          <w:noProof/>
          <w:szCs w:val="24"/>
        </w:rPr>
        <w:t>(Xu, 2023)</w:t>
      </w:r>
      <w:r>
        <w:rPr>
          <w:szCs w:val="24"/>
        </w:rPr>
        <w:fldChar w:fldCharType="end"/>
      </w:r>
      <w:r>
        <w:t>. Beberapa penelitian tentang penerapan anal</w:t>
      </w:r>
      <w:r w:rsidR="005267F8">
        <w:t>i</w:t>
      </w:r>
      <w:r>
        <w:t xml:space="preserve">sis sentimen untuk mengetahui emosi dari </w:t>
      </w:r>
      <w:r w:rsidR="00696924">
        <w:t>siswa</w:t>
      </w:r>
      <w:r>
        <w:t xml:space="preserve"> telah dilakukan oleh beberapa peneliti. </w:t>
      </w:r>
      <w:r>
        <w:rPr>
          <w:szCs w:val="24"/>
        </w:rPr>
        <w:t xml:space="preserve">Peneliti </w:t>
      </w:r>
      <w:r>
        <w:rPr>
          <w:szCs w:val="24"/>
        </w:rPr>
        <w:fldChar w:fldCharType="begin" w:fldLock="1"/>
      </w:r>
      <w:r w:rsidR="006C475F">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Pr>
          <w:szCs w:val="24"/>
        </w:rPr>
        <w:fldChar w:fldCharType="separate"/>
      </w:r>
      <w:r w:rsidRPr="00993E52">
        <w:rPr>
          <w:noProof/>
          <w:szCs w:val="24"/>
        </w:rPr>
        <w:t xml:space="preserve">X. Zhang &amp; Qin, </w:t>
      </w:r>
      <w:r>
        <w:rPr>
          <w:noProof/>
          <w:szCs w:val="24"/>
        </w:rPr>
        <w:t>(</w:t>
      </w:r>
      <w:r w:rsidRPr="00993E52">
        <w:rPr>
          <w:noProof/>
          <w:szCs w:val="24"/>
        </w:rPr>
        <w:t>2022</w:t>
      </w:r>
      <w:r>
        <w:rPr>
          <w:szCs w:val="24"/>
        </w:rPr>
        <w:fldChar w:fldCharType="end"/>
      </w:r>
      <w:r>
        <w:rPr>
          <w:szCs w:val="24"/>
        </w:rPr>
        <w:t xml:space="preserve">) membuat sistem yang menerapkan analisis sentimen untuk mengevaluasi emosi </w:t>
      </w:r>
      <w:r w:rsidR="00696924">
        <w:rPr>
          <w:szCs w:val="24"/>
        </w:rPr>
        <w:t>siswa</w:t>
      </w:r>
      <w:r>
        <w:rPr>
          <w:szCs w:val="24"/>
        </w:rPr>
        <w:t xml:space="preserve"> pada pelajaran Ideologi dan Politik dalam </w:t>
      </w:r>
      <w:r w:rsidRPr="00B43E5C">
        <w:rPr>
          <w:i/>
          <w:iCs/>
          <w:szCs w:val="24"/>
        </w:rPr>
        <w:t>platform</w:t>
      </w:r>
      <w:r>
        <w:rPr>
          <w:szCs w:val="24"/>
        </w:rPr>
        <w:t xml:space="preserve"> daring. Pendekatan analisis sentimen juga telah dilakukan oleh </w:t>
      </w:r>
      <w:r>
        <w:rPr>
          <w:szCs w:val="24"/>
        </w:rPr>
        <w:fldChar w:fldCharType="begin" w:fldLock="1"/>
      </w:r>
      <w:r w:rsidR="004A4D99">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Pr>
          <w:szCs w:val="24"/>
        </w:rPr>
        <w:fldChar w:fldCharType="separate"/>
      </w:r>
      <w:r w:rsidRPr="00993E52">
        <w:rPr>
          <w:noProof/>
          <w:szCs w:val="24"/>
        </w:rPr>
        <w:t xml:space="preserve">Mao </w:t>
      </w:r>
      <w:r>
        <w:rPr>
          <w:noProof/>
          <w:szCs w:val="24"/>
        </w:rPr>
        <w:t>dkk.</w:t>
      </w:r>
      <w:r w:rsidRPr="00993E52">
        <w:rPr>
          <w:noProof/>
          <w:szCs w:val="24"/>
        </w:rPr>
        <w:t xml:space="preserve">, </w:t>
      </w:r>
      <w:r>
        <w:rPr>
          <w:noProof/>
          <w:szCs w:val="24"/>
        </w:rPr>
        <w:t>(</w:t>
      </w:r>
      <w:r w:rsidRPr="00993E52">
        <w:rPr>
          <w:noProof/>
          <w:szCs w:val="24"/>
        </w:rPr>
        <w:t>2023</w:t>
      </w:r>
      <w:r>
        <w:rPr>
          <w:szCs w:val="24"/>
        </w:rPr>
        <w:fldChar w:fldCharType="end"/>
      </w:r>
      <w:r>
        <w:rPr>
          <w:szCs w:val="24"/>
        </w:rPr>
        <w:t xml:space="preserve">) untuk  mengevaluasi tingkat emosional siswa dalam pelajaran </w:t>
      </w:r>
      <w:r w:rsidRPr="00B43E5C">
        <w:rPr>
          <w:i/>
          <w:iCs/>
          <w:szCs w:val="24"/>
        </w:rPr>
        <w:t>Internet of Things</w:t>
      </w:r>
      <w:r>
        <w:rPr>
          <w:szCs w:val="24"/>
        </w:rPr>
        <w:t xml:space="preserve"> (IoT). Walaupun demikian, pendekatan analisis sentimen dinilai kurang tepat untuk dijadikan aspek penilaian utama untuk mendapatkan data emosi siswa, karena 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B43E5C">
        <w:rPr>
          <w:noProof/>
          <w:szCs w:val="24"/>
        </w:rPr>
        <w:t>(Khoshnam &amp; Baraani-Dastjerdi, 2022)</w:t>
      </w:r>
      <w:r>
        <w:rPr>
          <w:szCs w:val="24"/>
        </w:rPr>
        <w:fldChar w:fldCharType="end"/>
      </w:r>
      <w:r>
        <w:rPr>
          <w:szCs w:val="24"/>
        </w:rPr>
        <w:t>.</w:t>
      </w:r>
    </w:p>
    <w:p w14:paraId="1C4897A6" w14:textId="2341BDD7" w:rsidR="009857EA" w:rsidRPr="006E212D" w:rsidRDefault="009857EA" w:rsidP="003A410E">
      <w:pPr>
        <w:pStyle w:val="Paragraf"/>
        <w:spacing w:after="240"/>
      </w:pPr>
      <w:r>
        <w:t xml:space="preserve">Bentuk mekanisme umpan balik yang lainnya adalah berbasis </w:t>
      </w:r>
      <w:r w:rsidRPr="00415240">
        <w:rPr>
          <w:i/>
          <w:iCs/>
        </w:rPr>
        <w:t>audio</w:t>
      </w:r>
      <w:r>
        <w:rPr>
          <w:i/>
          <w:iCs/>
        </w:rPr>
        <w:t>.</w:t>
      </w:r>
      <w:r>
        <w:t xml:space="preserve"> Berdasarkan referensi penelitian lampau, </w:t>
      </w:r>
      <w:r>
        <w:fldChar w:fldCharType="begin" w:fldLock="1"/>
      </w:r>
      <w:r w:rsidR="00634E43">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menggabungkan fitur </w:t>
      </w:r>
      <w:r w:rsidRPr="00415240">
        <w:rPr>
          <w:i/>
          <w:iCs/>
        </w:rPr>
        <w:t>audio</w:t>
      </w:r>
      <w:r>
        <w:t xml:space="preserve"> dan gerakan mata untuk mengevaluasi emosi siswa pada </w:t>
      </w:r>
      <w:r w:rsidRPr="00415240">
        <w:rPr>
          <w:i/>
          <w:iCs/>
        </w:rPr>
        <w:t>massive online open course</w:t>
      </w:r>
      <w:r>
        <w:t xml:space="preserve"> (MOOC). </w:t>
      </w:r>
      <w:r w:rsidRPr="00D5706E">
        <w:t>Mereka merancang sistem yang dapat  mengklasifikasikan emosi seperti minat, kebahagiaan, kebingungan, dan kebosanan</w:t>
      </w:r>
      <w:r>
        <w:t xml:space="preserve"> dengan hasil akurasi sebesar </w:t>
      </w:r>
      <w:r w:rsidRPr="00D5706E">
        <w:t>81,90%.</w:t>
      </w:r>
      <w:r>
        <w:t xml:space="preserve"> Penelitian lain yang menggunakan fitur </w:t>
      </w:r>
      <w:r w:rsidRPr="00D5706E">
        <w:rPr>
          <w:i/>
          <w:iCs/>
        </w:rPr>
        <w:t>audio</w:t>
      </w:r>
      <w:r>
        <w:t xml:space="preserve"> dalam mendeteksi emosi siswa pada pembelajaran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didasari oleh pembelajaran jarak jauh karena COVID-19, mereka membangun sistem yang dapat mendeteksi emosi positif dan negatif dari ucapan lisan siswa dengan bahasa Kazakh</w:t>
      </w:r>
      <w:r>
        <w:t xml:space="preserve"> dengan hasil akurasi sebesar</w:t>
      </w:r>
      <w:r w:rsidRPr="00574D25">
        <w:t xml:space="preserve"> 79,7%</w:t>
      </w:r>
      <w:r>
        <w:t xml:space="preserve">. Berdasarkan hasil penelitian – penelitan di atas, membuktikan bahwa audio dapat digunakan sebagai basis penilaian untuk memberikan masukan dari siswa kepada pengajar berupa data emosi siswa. Walaupun demikian, penggunaan </w:t>
      </w:r>
      <w:r w:rsidRPr="00574D25">
        <w:rPr>
          <w:i/>
          <w:iCs/>
        </w:rPr>
        <w:t>audio</w:t>
      </w:r>
      <w:r>
        <w:t xml:space="preserve"> dalam deteksi emosi siswa pada pembelajaran daring memiliki sejumlah masalah, seperti penggunaan fitur </w:t>
      </w:r>
      <w:r w:rsidRPr="006E212D">
        <w:rPr>
          <w:i/>
          <w:iCs/>
        </w:rPr>
        <w:t>audio</w:t>
      </w:r>
      <w:r>
        <w:t xml:space="preserve"> yang menyebabkan penurunan akurasi jika digabungkan dengan fitur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batasan kuantitas terhadap </w:t>
      </w:r>
      <w:r w:rsidRPr="006E212D">
        <w:rPr>
          <w:i/>
          <w:iCs/>
        </w:rPr>
        <w:t>database</w:t>
      </w:r>
      <w:r>
        <w:t xml:space="preserve"> yang akan digunakan sebagai data latih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hingga mahalnya biaya komputasi pengolahan sinyal </w:t>
      </w:r>
      <w:r w:rsidRPr="006E212D">
        <w:rPr>
          <w:i/>
          <w:iCs/>
        </w:rPr>
        <w:t>audio</w:t>
      </w:r>
      <w:r>
        <w:rPr>
          <w:i/>
          <w:iCs/>
        </w:rPr>
        <w:t xml:space="preserve"> </w:t>
      </w:r>
      <w:r>
        <w:rPr>
          <w:i/>
          <w:iCs/>
        </w:rPr>
        <w:fldChar w:fldCharType="begin" w:fldLock="1"/>
      </w:r>
      <w:r w:rsidR="00634E4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00634E43" w:rsidRPr="00634E43">
        <w:rPr>
          <w:iCs/>
          <w:noProof/>
        </w:rPr>
        <w:t>(Z. T. Liu dkk., 2021)</w:t>
      </w:r>
      <w:r>
        <w:rPr>
          <w:i/>
          <w:iCs/>
        </w:rPr>
        <w:fldChar w:fldCharType="end"/>
      </w:r>
      <w:r>
        <w:t>.</w:t>
      </w:r>
    </w:p>
    <w:p w14:paraId="27EE7F44" w14:textId="403D814E" w:rsidR="009857EA" w:rsidRDefault="009857EA" w:rsidP="003A410E">
      <w:pPr>
        <w:pStyle w:val="Paragraf"/>
        <w:spacing w:after="240"/>
      </w:pPr>
      <w:r>
        <w:t xml:space="preserve">Bentuk mekanisme umpan balik yang lainnya adalah berbasis </w:t>
      </w:r>
      <w:r>
        <w:rPr>
          <w:i/>
          <w:iCs/>
        </w:rPr>
        <w:t>visual</w:t>
      </w:r>
      <w:r>
        <w:t xml:space="preserve">. Memanfaatkan teknologi </w:t>
      </w:r>
      <w:r w:rsidRPr="00193E39">
        <w:rPr>
          <w:i/>
          <w:iCs/>
        </w:rPr>
        <w:t>computer</w:t>
      </w:r>
      <w:r>
        <w:t xml:space="preserve"> </w:t>
      </w:r>
      <w:r w:rsidRPr="00193E39">
        <w:rPr>
          <w:i/>
          <w:iCs/>
        </w:rPr>
        <w:t>vision</w:t>
      </w:r>
      <w:r>
        <w:t xml:space="preserve">, banyak penelitian yang menggunakan teknologi </w:t>
      </w:r>
      <w:r w:rsidRPr="00193E39">
        <w:rPr>
          <w:i/>
          <w:iCs/>
        </w:rPr>
        <w:t>facial expressions recognition</w:t>
      </w:r>
      <w:r>
        <w:rPr>
          <w:i/>
          <w:iCs/>
        </w:rPr>
        <w:t xml:space="preserve"> </w:t>
      </w:r>
      <w:r>
        <w:t xml:space="preserve">(FER) untuk mendapatkan data emosi dari </w:t>
      </w:r>
      <w:r>
        <w:lastRenderedPageBreak/>
        <w:t xml:space="preserve">pengamatan ekspresi wajah siswa pada lingkungan pembelajaraan daring. </w:t>
      </w:r>
      <w:r>
        <w:fldChar w:fldCharType="begin" w:fldLock="1"/>
      </w:r>
      <w: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fldChar w:fldCharType="separate"/>
      </w:r>
      <w:r w:rsidRPr="00B04E4E">
        <w:rPr>
          <w:noProof/>
        </w:rPr>
        <w:t xml:space="preserve">Bhardwaj </w:t>
      </w:r>
      <w:r>
        <w:rPr>
          <w:noProof/>
        </w:rPr>
        <w:t>dkk.</w:t>
      </w:r>
      <w:r w:rsidRPr="00B04E4E">
        <w:rPr>
          <w:noProof/>
        </w:rPr>
        <w:t xml:space="preserve">, </w:t>
      </w:r>
      <w:r>
        <w:rPr>
          <w:noProof/>
        </w:rPr>
        <w:t>(</w:t>
      </w:r>
      <w:r w:rsidRPr="00B04E4E">
        <w:rPr>
          <w:noProof/>
        </w:rPr>
        <w:t>2021)</w:t>
      </w:r>
      <w:r>
        <w:fldChar w:fldCharType="end"/>
      </w:r>
      <w:r>
        <w:t xml:space="preserve"> merancang sistem untuk menghitung tingkat keterlibatan siswa dengan menerapkan FER selama kelas daring dan mendapatkan hasil akurasi sebesar 93,6% dalam klasifikasi emosinya menggunakan algoritma </w:t>
      </w:r>
      <w:r w:rsidRPr="009174C5">
        <w:rPr>
          <w:i/>
          <w:iCs/>
        </w:rPr>
        <w:t>Convolutional Neural Network</w:t>
      </w:r>
      <w:r>
        <w:rPr>
          <w:i/>
          <w:iCs/>
        </w:rPr>
        <w:t xml:space="preserve"> </w:t>
      </w:r>
      <w:r>
        <w:t xml:space="preserve">(CNN). Penerapan FER dalam lingkungan pendidikan daring lainnya juga pernah dilakukan oleh </w:t>
      </w:r>
      <w:r>
        <w:fldChar w:fldCharType="begin" w:fldLock="1"/>
      </w:r>
      <w:r w:rsidR="00634E4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fldChar w:fldCharType="separate"/>
      </w:r>
      <w:r w:rsidRPr="009D1547">
        <w:rPr>
          <w:noProof/>
        </w:rPr>
        <w:t xml:space="preserve">Gupta </w:t>
      </w:r>
      <w:r>
        <w:rPr>
          <w:noProof/>
        </w:rPr>
        <w:t>dkk.</w:t>
      </w:r>
      <w:r w:rsidRPr="009D1547">
        <w:rPr>
          <w:noProof/>
        </w:rPr>
        <w:t xml:space="preserve">, </w:t>
      </w:r>
      <w:r>
        <w:rPr>
          <w:noProof/>
        </w:rPr>
        <w:t>(</w:t>
      </w:r>
      <w:r w:rsidRPr="009D1547">
        <w:rPr>
          <w:noProof/>
        </w:rPr>
        <w:t>2023)</w:t>
      </w:r>
      <w:r>
        <w:fldChar w:fldCharType="end"/>
      </w:r>
      <w:r>
        <w:t xml:space="preserve">. Mereka membangun sistem </w:t>
      </w:r>
      <w:r w:rsidRPr="009D1547">
        <w:t xml:space="preserve">FER </w:t>
      </w:r>
      <w:r>
        <w:t xml:space="preserve">yang </w:t>
      </w:r>
      <w:r w:rsidRPr="009D1547">
        <w:t xml:space="preserve">dapat mendeteksi tingkat keterlibatan </w:t>
      </w:r>
      <w:r w:rsidRPr="006E7C26">
        <w:rPr>
          <w:i/>
          <w:iCs/>
        </w:rPr>
        <w:t>real-time</w:t>
      </w:r>
      <w:r w:rsidRPr="009D1547">
        <w:t xml:space="preserve"> dengan menganalisis ekspresi wajah</w:t>
      </w:r>
      <w:r>
        <w:t>, lalu</w:t>
      </w:r>
      <w:r w:rsidRPr="009D1547">
        <w:t xml:space="preserve"> mengklasifikasikan siswa </w:t>
      </w:r>
      <w:r>
        <w:t>menjadi</w:t>
      </w:r>
      <w:r w:rsidRPr="009D1547">
        <w:t xml:space="preserve"> “Terlibat” atau “Tidak Terlibat” berdasarkan keadaan emosi</w:t>
      </w:r>
      <w:r>
        <w:t>nya</w:t>
      </w:r>
      <w:r w:rsidRPr="009D1547">
        <w:t xml:space="preserve"> </w:t>
      </w:r>
      <w:r>
        <w:t>Algoritma yang mereka gunakan untuk klasifikasi emosi siswa adalah algoritma</w:t>
      </w:r>
      <w:r w:rsidRPr="009D1547">
        <w:t xml:space="preserve"> ResNet-50 </w:t>
      </w:r>
      <w:r>
        <w:t xml:space="preserve">dan mendapatkan hasil </w:t>
      </w:r>
      <w:r w:rsidRPr="009D1547">
        <w:t xml:space="preserve">mencapai akurasi 92,3% dalam skenario </w:t>
      </w:r>
      <w:r w:rsidRPr="009D1547">
        <w:rPr>
          <w:i/>
          <w:iCs/>
        </w:rPr>
        <w:t>real-time</w:t>
      </w:r>
      <w:r>
        <w:t xml:space="preserve">. Berdasarkan hal tersebut, dibandingkan dengan solusi alternatif seperti analisis sentimen dan pengenalan suara, penerapan FER pada pembelajaran daring baik </w:t>
      </w:r>
      <w:r w:rsidRPr="007C034E">
        <w:rPr>
          <w:i/>
          <w:iCs/>
        </w:rPr>
        <w:t>synchronous</w:t>
      </w:r>
      <w:r>
        <w:t xml:space="preserve"> maupun </w:t>
      </w:r>
      <w:r>
        <w:rPr>
          <w:i/>
          <w:iCs/>
        </w:rPr>
        <w:t>a</w:t>
      </w:r>
      <w:r w:rsidRPr="007C034E">
        <w:rPr>
          <w:i/>
          <w:iCs/>
        </w:rPr>
        <w:t>synchronous</w:t>
      </w:r>
      <w:r>
        <w:t xml:space="preserve"> bisa dijadikan sebagai solusi yang paling logis untuk menyelesaikan masalah kebutuhan mekanisme umpan balik dari siswa pada lingkungan pembelajaran daring baik dari sisi batasan-batasan tiap solusi yang ada maupun dari biaya dan beban komputasi. </w:t>
      </w:r>
    </w:p>
    <w:p w14:paraId="039523E1" w14:textId="07EB1AED" w:rsidR="009857EA" w:rsidRPr="00E53EDD" w:rsidRDefault="009857EA" w:rsidP="003A410E">
      <w:pPr>
        <w:pStyle w:val="Paragraf"/>
        <w:spacing w:after="240"/>
      </w:pPr>
      <w:r w:rsidRPr="00E53EDD">
        <w:t>Walaupun demikian, penerapan FER pada pembelajaran daring juga mempunyai beberapa kekurangan, terutama dalam keadaan oklusi, seperti wajah yang tertutup oleh tangan, kacamata, atau objek lain</w:t>
      </w:r>
      <w:r>
        <w:t xml:space="preserve"> </w:t>
      </w:r>
      <w:r>
        <w:fldChar w:fldCharType="begin" w:fldLock="1"/>
      </w:r>
      <w:r w:rsidR="00634E43">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sidR="002506A5">
        <w:rPr>
          <w:noProof/>
        </w:rPr>
        <w:t>dan</w:t>
      </w:r>
      <w:r w:rsidRPr="008A2406">
        <w:rPr>
          <w:noProof/>
        </w:rPr>
        <w:t xml:space="preserve"> Deng, 2022)</w:t>
      </w:r>
      <w:r>
        <w:fldChar w:fldCharType="end"/>
      </w:r>
      <w:r w:rsidRPr="00E53EDD">
        <w:t>. Kondisi ini dapat mengurangi akurasi dalam mendeteksi ekspresi secara tepat, sehingga sistem mungkin menghasilkan prediksi yang kurang akurat atau bahkan keliru dalam menginterpretasikan emosi pengguna</w:t>
      </w:r>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Selain itu, variasi pencahayaan dan sudut pandang kamera yang tidak seragam juga dapat memengaruhi performa model dalam mengenali ekspresi wajah secara konsisten</w:t>
      </w:r>
      <w:r>
        <w:t>.</w:t>
      </w:r>
    </w:p>
    <w:p w14:paraId="0B8E2FDB" w14:textId="430A6EF7" w:rsidR="009857EA" w:rsidRDefault="009857EA" w:rsidP="003A410E">
      <w:pPr>
        <w:pStyle w:val="Paragraf"/>
        <w:spacing w:after="240"/>
      </w:pPr>
      <w:r>
        <w:t xml:space="preserve">Sudah ada beberapa penelitian yang mencoba untuk mengatasi masalah oklusi pada penerapan FER pada lingkungan nyata. Ada beberapa cara untuk mengatasi oklusi pada penerapan FER yang telah dilakukan peneliti, antara lain dengan menerapkan teknik pemrosesan citra seperti merekonstruksi bagian wajah yang terhalang </w:t>
      </w:r>
      <w:r>
        <w:fldChar w:fldCharType="begin" w:fldLock="1"/>
      </w:r>
      <w:r w:rsidR="004A4D99">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fldChar w:fldCharType="separate"/>
      </w:r>
      <w:r w:rsidRPr="00B12A78">
        <w:rPr>
          <w:noProof/>
        </w:rPr>
        <w:t>(Poux dkk., 2022)</w:t>
      </w:r>
      <w:r>
        <w:fldChar w:fldCharType="end"/>
      </w:r>
      <w:r>
        <w:t xml:space="preserve">, menggunakan model </w:t>
      </w:r>
      <w:r w:rsidRPr="008A4ECF">
        <w:rPr>
          <w:i/>
          <w:iCs/>
        </w:rPr>
        <w:t>deep learning</w:t>
      </w:r>
      <w:r>
        <w:t xml:space="preserve"> </w:t>
      </w:r>
      <w:r w:rsidR="00A806F1">
        <w:t xml:space="preserve">(DL) </w:t>
      </w:r>
      <w:r>
        <w:t xml:space="preserve">yang dilatih dengan data augmentasi oklusi agar lebih </w:t>
      </w:r>
      <w:r w:rsidRPr="002A4E80">
        <w:rPr>
          <w:i/>
          <w:iCs/>
        </w:rPr>
        <w:t>robust</w:t>
      </w:r>
      <w:r>
        <w:t xml:space="preserve"> terhadap data oklusi </w:t>
      </w:r>
      <w:r>
        <w:fldChar w:fldCharType="begin" w:fldLock="1"/>
      </w:r>
      <w:r w:rsidR="006C475F">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fldChar w:fldCharType="separate"/>
      </w:r>
      <w:r w:rsidR="002A6719" w:rsidRPr="002A6719">
        <w:rPr>
          <w:noProof/>
        </w:rPr>
        <w:t>(X. Zhang dkk., 2022)</w:t>
      </w:r>
      <w:r>
        <w:fldChar w:fldCharType="end"/>
      </w:r>
      <w:r>
        <w:t xml:space="preserve">, </w:t>
      </w:r>
      <w:r>
        <w:lastRenderedPageBreak/>
        <w:t xml:space="preserve">serta memanfaatkan multi-modalitas, seperti kombinasi informasi dari gambar dan data lainnya, misalnya gabungan data wajah dan suara </w:t>
      </w:r>
      <w:r>
        <w:fldChar w:fldCharType="begin" w:fldLock="1"/>
      </w:r>
      <w:r w:rsidR="00F0665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fldChar w:fldCharType="separate"/>
      </w:r>
      <w:r w:rsidRPr="002A4E80">
        <w:rPr>
          <w:noProof/>
        </w:rPr>
        <w:t xml:space="preserve">(Freire-obregón </w:t>
      </w:r>
      <w:r w:rsidR="00F06657">
        <w:rPr>
          <w:noProof/>
        </w:rPr>
        <w:t>dan</w:t>
      </w:r>
      <w:r w:rsidRPr="002A4E80">
        <w:rPr>
          <w:noProof/>
        </w:rPr>
        <w:t xml:space="preserve"> Castrillón-santana, 2024</w:t>
      </w:r>
      <w:r>
        <w:fldChar w:fldCharType="end"/>
      </w:r>
      <w:r w:rsidR="00F06657">
        <w:t xml:space="preserve"> dan</w:t>
      </w:r>
      <w:r>
        <w:t xml:space="preserve"> </w:t>
      </w:r>
      <w:r>
        <w:fldChar w:fldCharType="begin" w:fldLock="1"/>
      </w:r>
      <w:r>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fldChar w:fldCharType="separate"/>
      </w:r>
      <w:r w:rsidRPr="00B12A78">
        <w:rPr>
          <w:noProof/>
        </w:rPr>
        <w:t>Mamieva dkk., 2023)</w:t>
      </w:r>
      <w:r>
        <w:fldChar w:fldCharType="end"/>
      </w:r>
      <w:r>
        <w:t xml:space="preserve">. Meskipun berbagai metode telah dikembangkan untuk mengatasi oklusi pada penerapan FER, solusi-solusi di atas merupakan teknik yang memerlukan komputasi yang kompleks, sehingga mengakibatkan kenaikan latensi pada prosesnya. </w:t>
      </w:r>
    </w:p>
    <w:p w14:paraId="7D160A21" w14:textId="3676378C" w:rsidR="009823AC" w:rsidRDefault="009857EA" w:rsidP="003A410E">
      <w:pPr>
        <w:pStyle w:val="Paragraf"/>
        <w:spacing w:after="240"/>
      </w:pPr>
      <w:r>
        <w:t xml:space="preserve">Ada cara lain yang dilakukan peneliti untuk mengatasi oklusi yaitu pada bagian </w:t>
      </w:r>
      <w:r w:rsidR="0013331D" w:rsidRPr="0013331D">
        <w:rPr>
          <w:i/>
          <w:iCs/>
        </w:rPr>
        <w:t>pre-processing</w:t>
      </w:r>
      <w:r>
        <w:t xml:space="preserve"> data pada sistem FER. Peneliti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fldChar w:fldCharType="separate"/>
      </w:r>
      <w:r w:rsidRPr="00B43795">
        <w:rPr>
          <w:noProof/>
        </w:rPr>
        <w:t xml:space="preserve">Cao </w:t>
      </w:r>
      <w:r>
        <w:rPr>
          <w:noProof/>
        </w:rPr>
        <w:t>dkk.</w:t>
      </w:r>
      <w:r w:rsidRPr="00B43795">
        <w:rPr>
          <w:noProof/>
        </w:rPr>
        <w:t xml:space="preserve">, </w:t>
      </w:r>
      <w:r>
        <w:rPr>
          <w:noProof/>
        </w:rPr>
        <w:t>(</w:t>
      </w:r>
      <w:r w:rsidRPr="00B43795">
        <w:rPr>
          <w:noProof/>
        </w:rPr>
        <w:t>2021)</w:t>
      </w:r>
      <w:r w:rsidRPr="0048404D">
        <w:fldChar w:fldCharType="end"/>
      </w:r>
      <w:r w:rsidRPr="0048404D">
        <w:t xml:space="preserve"> </w:t>
      </w:r>
      <w:r>
        <w:t xml:space="preserve">melakukannya dengan cara </w:t>
      </w:r>
      <w:r w:rsidRPr="0048404D">
        <w:t xml:space="preserve">mengambil </w:t>
      </w:r>
      <w:r>
        <w:t>setengah</w:t>
      </w:r>
      <w:r w:rsidRPr="0048404D">
        <w:t xml:space="preserve"> wajah dan menggabungkannya dalam bentuk </w:t>
      </w:r>
      <w:r>
        <w:t>3D,</w:t>
      </w:r>
      <w:r w:rsidRPr="0048404D">
        <w:t xml:space="preserve"> kemudian </w:t>
      </w:r>
      <w:r>
        <w:t>dilakukan</w:t>
      </w:r>
      <w:r w:rsidRPr="0048404D">
        <w:t xml:space="preserve"> penguatan bentuk otot disekitar hidung untuk dapat meningkatkan akurasi pengenalan emosi dari </w:t>
      </w:r>
      <w:r>
        <w:t xml:space="preserve">data </w:t>
      </w:r>
      <w:r w:rsidRPr="0048404D">
        <w:t xml:space="preserve">wajah 3D. Hasilnya </w:t>
      </w:r>
      <w:r>
        <w:t>mengalami</w:t>
      </w:r>
      <w:r w:rsidRPr="0048404D">
        <w:t xml:space="preserve"> kenaikan akurasi terhadap beberapa emosi dasar setelah melakukan proses penguatan otot muka disekitar hidung.</w:t>
      </w:r>
      <w:r>
        <w:t xml:space="preserve"> </w:t>
      </w:r>
      <w:r w:rsidR="009823AC">
        <w:t xml:space="preserve">Namun pemrosesan gambar 3D memiliki kelemahan dalam hal kebutuhan </w:t>
      </w:r>
      <w:r w:rsidR="009823AC" w:rsidRPr="009823AC">
        <w:rPr>
          <w:i/>
          <w:iCs/>
        </w:rPr>
        <w:t>resource</w:t>
      </w:r>
      <w:r w:rsidR="009823AC">
        <w:rPr>
          <w:i/>
          <w:iCs/>
        </w:rPr>
        <w:t>s,</w:t>
      </w:r>
      <w:r w:rsidR="009823AC">
        <w:t xml:space="preserve"> yaitu memerlukan </w:t>
      </w:r>
      <w:r w:rsidR="009823AC" w:rsidRPr="009823AC">
        <w:rPr>
          <w:i/>
          <w:iCs/>
        </w:rPr>
        <w:t>resource</w:t>
      </w:r>
      <w:r w:rsidR="009823AC">
        <w:t xml:space="preserve"> yang cukup tinggi karena </w:t>
      </w:r>
      <w:r w:rsidR="00975152">
        <w:t xml:space="preserve">komputasi yang lebih </w:t>
      </w:r>
      <w:r w:rsidR="009823AC">
        <w:t xml:space="preserve">kompleksitas dibandingkan dengan pemrosesan gambar 2D </w:t>
      </w:r>
      <w:r w:rsidR="009823AC">
        <w:rPr>
          <w:i/>
          <w:iCs/>
        </w:rPr>
        <w:t xml:space="preserve"> </w:t>
      </w:r>
      <w:r w:rsidR="009823AC" w:rsidRPr="0048404D">
        <w:fldChar w:fldCharType="begin" w:fldLock="1"/>
      </w:r>
      <w:r w:rsidR="009823AC">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9823AC" w:rsidRPr="0048404D">
        <w:fldChar w:fldCharType="separate"/>
      </w:r>
      <w:r w:rsidR="009823AC" w:rsidRPr="00644934">
        <w:rPr>
          <w:noProof/>
        </w:rPr>
        <w:t>(Morar dkk., 2017)</w:t>
      </w:r>
      <w:r w:rsidR="009823AC" w:rsidRPr="0048404D">
        <w:fldChar w:fldCharType="end"/>
      </w:r>
      <w:r w:rsidR="009823AC">
        <w:t>.</w:t>
      </w:r>
    </w:p>
    <w:p w14:paraId="7DFA014B" w14:textId="17AC94A3" w:rsidR="003A410E" w:rsidRDefault="009823AC" w:rsidP="003A410E">
      <w:pPr>
        <w:pStyle w:val="Paragraf"/>
        <w:spacing w:after="240"/>
      </w:pPr>
      <w:r>
        <w:t xml:space="preserve">Berdasarkan penjelasan </w:t>
      </w:r>
      <w:r w:rsidR="0048395C">
        <w:t xml:space="preserve">tentang kekurangan motode telah dilakukan oleh </w:t>
      </w:r>
      <w:r w:rsidR="0048395C"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48395C" w:rsidRPr="0048404D">
        <w:fldChar w:fldCharType="separate"/>
      </w:r>
      <w:r w:rsidR="0048395C" w:rsidRPr="00B43795">
        <w:rPr>
          <w:noProof/>
        </w:rPr>
        <w:t xml:space="preserve">Cao </w:t>
      </w:r>
      <w:r w:rsidR="0048395C">
        <w:rPr>
          <w:noProof/>
        </w:rPr>
        <w:t>dkk.</w:t>
      </w:r>
      <w:r w:rsidR="0048395C" w:rsidRPr="00B43795">
        <w:rPr>
          <w:noProof/>
        </w:rPr>
        <w:t xml:space="preserve">, </w:t>
      </w:r>
      <w:r w:rsidR="0048395C">
        <w:rPr>
          <w:noProof/>
        </w:rPr>
        <w:t>(</w:t>
      </w:r>
      <w:r w:rsidR="0048395C" w:rsidRPr="00B43795">
        <w:rPr>
          <w:noProof/>
        </w:rPr>
        <w:t>2021)</w:t>
      </w:r>
      <w:r w:rsidR="0048395C" w:rsidRPr="0048404D">
        <w:fldChar w:fldCharType="end"/>
      </w:r>
      <w:r w:rsidR="009857EA">
        <w:t xml:space="preserve">, penulis mengajukan </w:t>
      </w:r>
      <w:r w:rsidR="0048395C">
        <w:t>metode</w:t>
      </w:r>
      <w:r w:rsidR="009857EA">
        <w:t xml:space="preserve"> yang mirip dengan apa yang dilakukan </w:t>
      </w:r>
      <w:r w:rsidR="009857EA"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dkk.","plainTextFormattedCitation":"(Cao dkk., 2021)","previouslyFormattedCitation":"(Cao dkk., 2021)"},"properties":{"noteIndex":0},"schema":"https://github.com/citation-style-language/schema/raw/master/csl-citation.json"}</w:instrText>
      </w:r>
      <w:r w:rsidR="009857EA" w:rsidRPr="0048404D">
        <w:fldChar w:fldCharType="separate"/>
      </w:r>
      <w:r w:rsidR="009857EA" w:rsidRPr="00B43795">
        <w:rPr>
          <w:noProof/>
        </w:rPr>
        <w:t xml:space="preserve">Cao </w:t>
      </w:r>
      <w:r w:rsidR="009857EA">
        <w:rPr>
          <w:noProof/>
        </w:rPr>
        <w:t>dkk.</w:t>
      </w:r>
      <w:r w:rsidR="009857EA" w:rsidRPr="0048404D">
        <w:fldChar w:fldCharType="end"/>
      </w:r>
      <w:r w:rsidR="0048395C">
        <w:t xml:space="preserve"> dengan sebutan </w:t>
      </w:r>
      <w:r w:rsidR="0048395C" w:rsidRPr="0048395C">
        <w:rPr>
          <w:i/>
          <w:iCs/>
        </w:rPr>
        <w:t>Half-Flip 2D</w:t>
      </w:r>
      <w:r w:rsidR="009857EA">
        <w:t xml:space="preserve"> yaitu</w:t>
      </w:r>
      <w:r w:rsidR="00D81236">
        <w:t xml:space="preserve"> metode </w:t>
      </w:r>
      <w:r w:rsidR="00D81236" w:rsidRPr="00D81236">
        <w:rPr>
          <w:i/>
          <w:iCs/>
        </w:rPr>
        <w:t>pre-processing</w:t>
      </w:r>
      <w:r w:rsidR="009857EA">
        <w:t xml:space="preserve"> </w:t>
      </w:r>
      <w:r w:rsidR="00D81236">
        <w:t xml:space="preserve">yang </w:t>
      </w:r>
      <w:r w:rsidR="009857EA">
        <w:t>memanfaatkan setengah wajah yang tidak teroklusi, k</w:t>
      </w:r>
      <w:r w:rsidR="0048395C">
        <w:t>e</w:t>
      </w:r>
      <w:r w:rsidR="009857EA">
        <w:t xml:space="preserve">mudian dilakukan </w:t>
      </w:r>
      <w:r w:rsidR="009857EA" w:rsidRPr="00832524">
        <w:rPr>
          <w:i/>
          <w:iCs/>
        </w:rPr>
        <w:t>mirorring</w:t>
      </w:r>
      <w:r w:rsidR="009857EA">
        <w:t xml:space="preserve"> dan digabungkan hingga menjadi sebuah gambar wajah yang utuh dengan posisi menghadap kedepan (</w:t>
      </w:r>
      <w:r w:rsidR="009857EA" w:rsidRPr="009C5059">
        <w:rPr>
          <w:i/>
          <w:iCs/>
        </w:rPr>
        <w:t>frontal</w:t>
      </w:r>
      <w:r w:rsidR="009857EA">
        <w:t>) dalam bentuk</w:t>
      </w:r>
      <w:r w:rsidR="008B423F">
        <w:t xml:space="preserve"> </w:t>
      </w:r>
      <w:r w:rsidR="009857EA">
        <w:t>2D</w:t>
      </w:r>
      <w:r w:rsidR="008B423F">
        <w:t xml:space="preserve"> </w:t>
      </w:r>
      <w:r w:rsidR="009857EA">
        <w:t>dengan harapan akurasi yang didapatkan minimal menyamai hasil pemrosesan wajah 3D dengan beban komputasi yang lebih rendah dari 3</w:t>
      </w:r>
      <w:r w:rsidR="0048395C">
        <w:t xml:space="preserve">D, mengingat </w:t>
      </w:r>
      <w:r w:rsidR="00EF0016">
        <w:t>perangkat</w:t>
      </w:r>
      <w:r w:rsidR="0022728D">
        <w:t xml:space="preserve"> teknologi informasi</w:t>
      </w:r>
      <w:r w:rsidR="0048395C">
        <w:t xml:space="preserve"> yang dimiliki IPDN kurang memadai jika digunakan untuk komputasi yang kompleks</w:t>
      </w:r>
      <w:r w:rsidR="00EF0016">
        <w:t xml:space="preserve"> sehingga faktor beban komputasi menjadi salah satu parameter penentu pemilihan teknologi yang akan diterapkan sebagai solusi </w:t>
      </w:r>
      <w:r w:rsidR="0007785A">
        <w:t xml:space="preserve">permasalahan </w:t>
      </w:r>
      <w:r w:rsidR="00DD0E11">
        <w:t xml:space="preserve">oklusi sistem FER </w:t>
      </w:r>
      <w:r w:rsidR="0007785A">
        <w:t>pada med</w:t>
      </w:r>
      <w:r w:rsidR="0070759E">
        <w:t>i</w:t>
      </w:r>
      <w:r w:rsidR="0007785A">
        <w:t xml:space="preserve">a pembelajaran daring </w:t>
      </w:r>
      <w:r w:rsidR="00EF0016">
        <w:t>di IPDN.</w:t>
      </w:r>
    </w:p>
    <w:p w14:paraId="2B4170C2" w14:textId="32DDEE90" w:rsidR="00B05B94" w:rsidRDefault="00B05B94" w:rsidP="00C81CDE">
      <w:pPr>
        <w:pStyle w:val="Paragraf"/>
        <w:spacing w:before="240" w:after="0"/>
      </w:pPr>
      <w:r>
        <w:t xml:space="preserve">Penelitian ini akan berfokus pada pengembangan metode </w:t>
      </w:r>
      <w:r w:rsidRPr="00B05B94">
        <w:rPr>
          <w:i/>
          <w:iCs/>
        </w:rPr>
        <w:t>pre-processing</w:t>
      </w:r>
      <w:r>
        <w:t xml:space="preserve"> pada data wajah yang mengalami oklusi, khususnya ketika wajah tertutup oleh tangan sebagaimana ditunjukkan pada Gambar I.1. Kondisi ini sering kali terjadi dalam </w:t>
      </w:r>
      <w:r>
        <w:lastRenderedPageBreak/>
        <w:t xml:space="preserve">konteks pembelajaran daring, dimana siswa secara alami menutupi sebagian wajah mereka karena berbagai alasan, seperti keluhan kesehatan pada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 xml:space="preserve">, maupun akibat faktor psikologis seperti upaya untuk lebih fokus atau </w:t>
      </w:r>
      <w:r w:rsidR="0037542F">
        <w:t>merasa</w:t>
      </w:r>
      <w:r>
        <w:t xml:space="preserve"> bosan. Dengan demikian, metode </w:t>
      </w:r>
      <w:r w:rsidRPr="00B05B94">
        <w:rPr>
          <w:i/>
          <w:iCs/>
        </w:rPr>
        <w:t>pre-processing</w:t>
      </w:r>
      <w:r>
        <w:t xml:space="preserve"> yang diusulkan bertujuan untuk meningkatkan probabilitas emosi pada wajah yang tidak </w:t>
      </w:r>
      <w:r w:rsidR="00BD4EA4">
        <w:t>menghadap lurus ke depan</w:t>
      </w:r>
      <w:r>
        <w:t xml:space="preserve"> </w:t>
      </w:r>
      <w:r w:rsidR="008552C5">
        <w:t xml:space="preserve">maupun teroklusi oleh tangan </w:t>
      </w:r>
      <w:r>
        <w:t>agar tetap dapat diklasifikasi</w:t>
      </w:r>
      <w:r w:rsidR="008552C5">
        <w:t>kan</w:t>
      </w:r>
      <w:r>
        <w:t xml:space="preserve"> secara optimal dalam sistem FER selama pembelajaran daring berlangsung.</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5"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543FBA7C" w:rsidR="003852D8" w:rsidRDefault="00BF2F7E" w:rsidP="001C61E8">
      <w:pPr>
        <w:pStyle w:val="JudulGambar"/>
        <w:ind w:left="1276" w:hanging="1276"/>
        <w:jc w:val="both"/>
      </w:pPr>
      <w:bookmarkStart w:id="9" w:name="_Toc199784126"/>
      <w:r>
        <w:t>Gambar I.</w:t>
      </w:r>
      <w:r w:rsidR="00BC40B6">
        <w:fldChar w:fldCharType="begin"/>
      </w:r>
      <w:r w:rsidR="00BC40B6">
        <w:instrText xml:space="preserve"> SEQ Gambar_I. \* ARABIC </w:instrText>
      </w:r>
      <w:r w:rsidR="00BC40B6">
        <w:fldChar w:fldCharType="separate"/>
      </w:r>
      <w:r w:rsidR="000F2355">
        <w:rPr>
          <w:noProof/>
        </w:rPr>
        <w:t>1</w:t>
      </w:r>
      <w:r w:rsidR="00BC40B6">
        <w:rPr>
          <w:noProof/>
        </w:rPr>
        <w:fldChar w:fldCharType="end"/>
      </w:r>
      <w:r>
        <w:t xml:space="preserve"> </w:t>
      </w:r>
      <w:r w:rsidR="00A73E29">
        <w:tab/>
      </w:r>
      <w:r w:rsidR="002F4C5E">
        <w:t xml:space="preserve">Contoh </w:t>
      </w:r>
      <w:r w:rsidR="00F006D2">
        <w:t xml:space="preserve">tangkapan layar </w:t>
      </w:r>
      <w:r>
        <w:t xml:space="preserve">wajah </w:t>
      </w:r>
      <w:r w:rsidR="00F006D2">
        <w:t>mahasiswa IPDN (Praja)</w:t>
      </w:r>
      <w:r w:rsidR="002F4C5E">
        <w:t xml:space="preserve"> </w:t>
      </w:r>
      <w:r w:rsidR="00F006D2">
        <w:t>saat pembelajaran daring dengan kondisi wajah teroklusi oleh tangan</w:t>
      </w:r>
      <w:bookmarkEnd w:id="9"/>
    </w:p>
    <w:p w14:paraId="31E37732" w14:textId="594E3898" w:rsidR="001040C1" w:rsidRDefault="00C81CDE" w:rsidP="00235255">
      <w:pPr>
        <w:pStyle w:val="Paragraf"/>
        <w:spacing w:before="240" w:after="0"/>
      </w:pPr>
      <w:r>
        <w:t xml:space="preserve">Berdasarkan uraian di atas, penulis akan </w:t>
      </w:r>
      <w:r w:rsidR="00455B7F">
        <w:t xml:space="preserve">membuat </w:t>
      </w:r>
      <w:r>
        <w:t xml:space="preserve">sebuah aplikasi media pembelajaran daring yang mengacu pada LMS IPDN dengan </w:t>
      </w:r>
      <w:r w:rsidR="00455B7F">
        <w:t xml:space="preserve">mengimplementasikan metode usulan dalam suatu sistem </w:t>
      </w:r>
      <w:r>
        <w:t>yang dapat menilai tingkat keterlibatan siswa berdasarkan hasil dari FER dan sikap siswa. Sikap siswa yang akan dinilai adalah berdasarkan arah kepala dan arah mata siswa.</w:t>
      </w:r>
      <w:r w:rsidR="00B05B94">
        <w:t xml:space="preserve"> Adapun bentuk materi yang digunakan dalam</w:t>
      </w:r>
      <w:r w:rsidR="00065C24">
        <w:t xml:space="preserve"> aplikasi media pembelajaran yang akan dibuat</w:t>
      </w:r>
      <w:r w:rsidR="00B77297">
        <w:t>,</w:t>
      </w:r>
      <w:r w:rsidR="00B05B94">
        <w:t xml:space="preserve"> terbatas pada video rekaman paparan perkuliahan daring yang akan diakses oleh siswa dan dimanfaatkan oleh sistem untuk mendeteksi emosi yang tampak pada wajah siswa guna menilai tingkat keterlibatan mereka saat melakukan pembelajaran daring secara </w:t>
      </w:r>
      <w:r w:rsidR="00B05B94">
        <w:rPr>
          <w:rStyle w:val="Strong"/>
          <w:b w:val="0"/>
          <w:bCs w:val="0"/>
          <w:i/>
          <w:iCs/>
        </w:rPr>
        <w:t>a</w:t>
      </w:r>
      <w:r w:rsidR="00B05B94" w:rsidRPr="00E25933">
        <w:rPr>
          <w:rStyle w:val="Strong"/>
          <w:b w:val="0"/>
          <w:bCs w:val="0"/>
          <w:i/>
          <w:iCs/>
        </w:rPr>
        <w:t>synchronous</w:t>
      </w:r>
      <w:r w:rsidR="00B05B94">
        <w:rPr>
          <w:rStyle w:val="Strong"/>
          <w:b w:val="0"/>
          <w:bCs w:val="0"/>
        </w:rPr>
        <w:t>.</w:t>
      </w:r>
      <w:r w:rsidR="00B05B94">
        <w:t xml:space="preserve"> </w:t>
      </w:r>
      <w:r>
        <w:t xml:space="preserve"> Data penilaian tingkat keterlibatan siswa yang dihasilkan oleh aplikasi diharapkan bisa menjadi data yang bisa digunakan sebagai umpan balik </w:t>
      </w:r>
      <w:r w:rsidR="00455B7F">
        <w:t xml:space="preserve">sekaligus solusi atas </w:t>
      </w:r>
      <w:r w:rsidR="00235255">
        <w:t>kelemahan</w:t>
      </w:r>
      <w:r w:rsidR="00455B7F">
        <w:t xml:space="preserve"> </w:t>
      </w:r>
      <w:r>
        <w:t>pada suatu media pembelajaran daring</w:t>
      </w:r>
      <w:r w:rsidR="00455B7F">
        <w:t xml:space="preserve"> khususnya pada </w:t>
      </w:r>
      <w:r w:rsidR="00455B7F">
        <w:rPr>
          <w:i/>
          <w:iCs/>
        </w:rPr>
        <w:t>as</w:t>
      </w:r>
      <w:r w:rsidR="00455B7F" w:rsidRPr="007C034E">
        <w:rPr>
          <w:i/>
          <w:iCs/>
        </w:rPr>
        <w:t>ynchronous</w:t>
      </w:r>
      <w:r w:rsidR="00455B7F">
        <w:t xml:space="preserve"> </w:t>
      </w:r>
      <w:r w:rsidR="00455B7F">
        <w:rPr>
          <w:i/>
          <w:iCs/>
        </w:rPr>
        <w:t>learning</w:t>
      </w:r>
      <w:r>
        <w:t>.</w:t>
      </w:r>
    </w:p>
    <w:p w14:paraId="75F6AFA8" w14:textId="77777777" w:rsidR="00235255" w:rsidRPr="009857EA" w:rsidRDefault="00235255" w:rsidP="00235255">
      <w:pPr>
        <w:pStyle w:val="Paragraf"/>
        <w:spacing w:after="0"/>
      </w:pPr>
    </w:p>
    <w:p w14:paraId="5491D0F4" w14:textId="77777777" w:rsidR="00057FAC" w:rsidRDefault="00057FAC" w:rsidP="00057FAC">
      <w:pPr>
        <w:pStyle w:val="Judulbabsub1"/>
        <w:numPr>
          <w:ilvl w:val="1"/>
          <w:numId w:val="19"/>
        </w:numPr>
      </w:pPr>
      <w:bookmarkStart w:id="10" w:name="_Toc193677416"/>
      <w:r>
        <w:t>Rumusan Masalah</w:t>
      </w:r>
      <w:bookmarkEnd w:id="10"/>
    </w:p>
    <w:p w14:paraId="1AA601C0" w14:textId="624D8B6E" w:rsidR="009170A3" w:rsidRDefault="002B0246" w:rsidP="009170A3">
      <w:pPr>
        <w:pStyle w:val="Paragraf"/>
      </w:pPr>
      <w:r>
        <w:t>Berdasarkan latar belakang di atas</w:t>
      </w:r>
      <w:r w:rsidR="004B5D76">
        <w:t>,</w:t>
      </w:r>
      <w:r>
        <w:t xml:space="preserve"> bahwa LMS pada IPDN </w:t>
      </w:r>
      <w:r w:rsidR="00204FEF">
        <w:t xml:space="preserve">masih memiliki kekurangan yaitu belum adanya mekanisme umpan balik untuk menilai </w:t>
      </w:r>
      <w:r w:rsidR="00A73F33">
        <w:t xml:space="preserve">tingkat </w:t>
      </w:r>
      <w:r w:rsidR="00A73F33">
        <w:lastRenderedPageBreak/>
        <w:t>keterlibatan</w:t>
      </w:r>
      <w:r w:rsidR="00204FEF" w:rsidRPr="00204FEF">
        <w:t xml:space="preserve"> </w:t>
      </w:r>
      <w:r w:rsidR="00696924">
        <w:t>siswa</w:t>
      </w:r>
      <w:r w:rsidR="00204FEF" w:rsidRPr="00204FEF">
        <w:t>. Oleh karena itu, dirumuskan suatu masalah</w:t>
      </w:r>
      <w:r w:rsidR="00204FEF">
        <w:t xml:space="preserve"> </w:t>
      </w:r>
      <w:r w:rsidR="00204FEF" w:rsidRPr="00204FEF">
        <w:t>penelitian sebagai pertanyaan yang akan dijawab pada penelitian ini, yaitu</w:t>
      </w:r>
      <w:r w:rsidR="00204FEF">
        <w:t xml:space="preserve"> </w:t>
      </w:r>
      <w:r w:rsidR="00204FEF" w:rsidRPr="00204FEF">
        <w:t xml:space="preserve">“Bagaimana </w:t>
      </w:r>
      <w:r w:rsidR="00204FEF">
        <w:t xml:space="preserve">menerapkan </w:t>
      </w:r>
      <w:r w:rsidR="00D9389B" w:rsidRPr="00D9389B">
        <w:t>FER</w:t>
      </w:r>
      <w:r w:rsidR="00204FEF" w:rsidRPr="00204FEF">
        <w:t xml:space="preserve"> </w:t>
      </w:r>
      <w:r w:rsidR="00204FEF">
        <w:t xml:space="preserve">yang dipadukan dengan </w:t>
      </w:r>
      <w:r w:rsidR="00AF0B3D">
        <w:t>penilaian sikap</w:t>
      </w:r>
      <w:r w:rsidR="00204FEF">
        <w:t xml:space="preserve"> </w:t>
      </w:r>
      <w:r w:rsidR="00AF0B3D">
        <w:t>siswa</w:t>
      </w:r>
      <w:r w:rsidR="004B5D76">
        <w:t xml:space="preserve"> pada media pembelajaran daring</w:t>
      </w:r>
      <w:r w:rsidR="00AF0B3D">
        <w:t xml:space="preserve"> </w:t>
      </w:r>
      <w:r w:rsidR="00204FEF">
        <w:t xml:space="preserve">untuk mendapatkan data </w:t>
      </w:r>
      <w:r w:rsidR="00AF0B3D">
        <w:t>tingkat keterlibatan</w:t>
      </w:r>
      <w:r w:rsidR="00204FEF">
        <w:t xml:space="preserve"> </w:t>
      </w:r>
      <w:r w:rsidR="004B5D76">
        <w:t>siswa</w:t>
      </w:r>
      <w:r w:rsidR="00204FEF">
        <w:t xml:space="preserve"> ?”.</w:t>
      </w:r>
    </w:p>
    <w:p w14:paraId="5E4C8FC7" w14:textId="7131B2D1" w:rsidR="00A507B9" w:rsidRDefault="00A507B9" w:rsidP="009170A3">
      <w:pPr>
        <w:pStyle w:val="Paragraf"/>
        <w:spacing w:after="0"/>
      </w:pPr>
      <w:r>
        <w:t>Dari penjelasan di atas, terdapat tiga pertanyaan penelitian yang akan diajukan untuk membantu dalam menjawab rumusan masalah, yaitu:</w:t>
      </w:r>
    </w:p>
    <w:p w14:paraId="1E1C9BE8" w14:textId="738D1838" w:rsidR="00A507B9" w:rsidRDefault="00A507B9" w:rsidP="009170A3">
      <w:pPr>
        <w:pStyle w:val="Paragraf"/>
        <w:numPr>
          <w:ilvl w:val="0"/>
          <w:numId w:val="14"/>
        </w:numPr>
        <w:spacing w:after="0"/>
      </w:pPr>
      <w:r>
        <w:t xml:space="preserve">Bagaimana </w:t>
      </w:r>
      <w:r w:rsidR="00D9389B">
        <w:t xml:space="preserve">meyimpulkan </w:t>
      </w:r>
      <w:r w:rsidR="007406DB">
        <w:t>tingkat keterlibatan</w:t>
      </w:r>
      <w:r w:rsidR="00D9389B">
        <w:t xml:space="preserve"> </w:t>
      </w:r>
      <w:r w:rsidR="00696924">
        <w:t>siswa</w:t>
      </w:r>
      <w:r w:rsidR="00D9389B">
        <w:t xml:space="preserve"> dengan modalitas FER, arah pandangan mata, dan arah kepala</w:t>
      </w:r>
      <w:r>
        <w:t>?</w:t>
      </w:r>
    </w:p>
    <w:p w14:paraId="68E9451D" w14:textId="4B8BAD06" w:rsidR="007C38BC" w:rsidRDefault="00BB0280" w:rsidP="009170A3">
      <w:pPr>
        <w:pStyle w:val="Paragraf"/>
        <w:numPr>
          <w:ilvl w:val="0"/>
          <w:numId w:val="14"/>
        </w:numPr>
        <w:spacing w:after="0"/>
      </w:pPr>
      <w:r>
        <w:t xml:space="preserve">Apakah </w:t>
      </w:r>
      <w:r w:rsidR="0013331D" w:rsidRPr="0013331D">
        <w:rPr>
          <w:i/>
          <w:iCs/>
        </w:rPr>
        <w:t>pre-processing</w:t>
      </w:r>
      <w:r>
        <w:t xml:space="preserve"> gambar 2D yang memanfaatkan data setengah wajah</w:t>
      </w:r>
      <w:r w:rsidR="00D9389B">
        <w:t xml:space="preserve"> </w:t>
      </w:r>
      <w:r>
        <w:t>dapat meningkatkan</w:t>
      </w:r>
      <w:r w:rsidR="00D9389B">
        <w:t xml:space="preserve"> probabilitas emosi </w:t>
      </w:r>
      <w:r>
        <w:t xml:space="preserve">wajah </w:t>
      </w:r>
      <w:r w:rsidR="00696924">
        <w:t>siswa</w:t>
      </w:r>
      <w:r>
        <w:t>?</w:t>
      </w:r>
    </w:p>
    <w:p w14:paraId="3EB989B7" w14:textId="4EA50863" w:rsidR="00BB0280" w:rsidRDefault="00BB0280" w:rsidP="009170A3">
      <w:pPr>
        <w:pStyle w:val="Paragraf"/>
        <w:numPr>
          <w:ilvl w:val="0"/>
          <w:numId w:val="14"/>
        </w:numPr>
        <w:spacing w:after="0"/>
      </w:pPr>
      <w:r>
        <w:t xml:space="preserve">Seberapa besar </w:t>
      </w:r>
      <w:r w:rsidR="006E7F09">
        <w:t xml:space="preserve">efek pemrosesan </w:t>
      </w:r>
      <w:r>
        <w:t>gambar 2D</w:t>
      </w:r>
      <w:r w:rsidR="006E7F09">
        <w:t xml:space="preserve"> terhadap waktu eksekusi </w:t>
      </w:r>
      <w:r w:rsidR="0013331D" w:rsidRPr="0013331D">
        <w:rPr>
          <w:i/>
          <w:iCs/>
        </w:rPr>
        <w:t>pre-processing</w:t>
      </w:r>
      <w:r w:rsidR="006E7F09">
        <w:t xml:space="preserve"> sebuah gambar wajah yang teroklusi dibandingkan dengan menggunakan pemrosesan gambar 3D?</w:t>
      </w:r>
    </w:p>
    <w:p w14:paraId="53D1B6DB" w14:textId="1737C3CF" w:rsidR="000C5656" w:rsidRDefault="000C5656" w:rsidP="001040C1">
      <w:pPr>
        <w:pStyle w:val="Paragraf"/>
        <w:spacing w:after="0"/>
      </w:pPr>
    </w:p>
    <w:p w14:paraId="3A768FCE" w14:textId="13ABD73F" w:rsidR="00057FAC" w:rsidRDefault="00057FAC" w:rsidP="00057FAC">
      <w:pPr>
        <w:pStyle w:val="Judulbabsub1"/>
        <w:numPr>
          <w:ilvl w:val="1"/>
          <w:numId w:val="19"/>
        </w:numPr>
      </w:pPr>
      <w:bookmarkStart w:id="11" w:name="_Toc193677417"/>
      <w:r>
        <w:t>Tujuan Penelitian</w:t>
      </w:r>
      <w:bookmarkEnd w:id="11"/>
    </w:p>
    <w:p w14:paraId="33231E97" w14:textId="7409E573" w:rsidR="00057FAC" w:rsidRDefault="00057FAC" w:rsidP="00057FAC">
      <w:pPr>
        <w:pStyle w:val="Paragraf"/>
      </w:pPr>
      <w:r>
        <w:t xml:space="preserve">Tujuan penelitian ini dibagi menjadi tujuan umum dan tujuan khusus. Tujuan umum penelitian ini adalah </w:t>
      </w:r>
      <w:r w:rsidR="00B12234">
        <w:t xml:space="preserve">membuat </w:t>
      </w:r>
      <w:r w:rsidR="00CA5F5D">
        <w:t>aplikasi</w:t>
      </w:r>
      <w:r>
        <w:t xml:space="preserve"> </w:t>
      </w:r>
      <w:r w:rsidR="00602E13">
        <w:t>media pembelajaran daring</w:t>
      </w:r>
      <w:r>
        <w:t xml:space="preserve"> dengan</w:t>
      </w:r>
      <w:r w:rsidR="00D63CD6">
        <w:t xml:space="preserve"> menambahkan fitur</w:t>
      </w:r>
      <w:r>
        <w:t xml:space="preserve"> umpan balik menggunakan modalitas FER, arah pandangan, dan arah kepala untuk mendapatkan data </w:t>
      </w:r>
      <w:r w:rsidR="00602E13">
        <w:t>tingkat keterlibatan</w:t>
      </w:r>
      <w:r>
        <w:t xml:space="preserve"> dari </w:t>
      </w:r>
      <w:r w:rsidR="00696924">
        <w:t>siswa</w:t>
      </w:r>
      <w:r>
        <w:t xml:space="preserve"> saat melakukan pembelajaran daring. Adapun tujuan khusus dari penelitian ini adalah sebagai berikut</w:t>
      </w:r>
      <w:r w:rsidR="00D06851">
        <w:t>:</w:t>
      </w:r>
    </w:p>
    <w:p w14:paraId="08A5CDB8" w14:textId="41E3B62A" w:rsidR="00057FAC" w:rsidRDefault="00F26CE8" w:rsidP="00B92F1F">
      <w:pPr>
        <w:pStyle w:val="Paragraf"/>
        <w:numPr>
          <w:ilvl w:val="0"/>
          <w:numId w:val="21"/>
        </w:numPr>
        <w:spacing w:after="0"/>
      </w:pPr>
      <w:r>
        <w:t xml:space="preserve">Aplikasi </w:t>
      </w:r>
      <w:r w:rsidR="008C0251">
        <w:t>media pembelajaran daring</w:t>
      </w:r>
      <w:r>
        <w:t xml:space="preserve"> dapat meyimpulkan </w:t>
      </w:r>
      <w:r w:rsidR="00602E13">
        <w:t>tingkat keterlibatan</w:t>
      </w:r>
      <w:r>
        <w:t xml:space="preserve"> </w:t>
      </w:r>
      <w:r w:rsidR="00696924">
        <w:t>siswa</w:t>
      </w:r>
      <w:r>
        <w:t xml:space="preserve"> menggunakan </w:t>
      </w:r>
      <w:r w:rsidRPr="00602E13">
        <w:rPr>
          <w:i/>
          <w:iCs/>
        </w:rPr>
        <w:t>multi</w:t>
      </w:r>
      <w:r w:rsidR="00602E13" w:rsidRPr="00602E13">
        <w:rPr>
          <w:i/>
          <w:iCs/>
        </w:rPr>
        <w:t>-</w:t>
      </w:r>
      <w:r w:rsidRPr="00602E13">
        <w:rPr>
          <w:i/>
          <w:iCs/>
        </w:rPr>
        <w:t>modal</w:t>
      </w:r>
      <w:r>
        <w:t xml:space="preserve"> ya</w:t>
      </w:r>
      <w:r w:rsidR="008C0251">
        <w:t>i</w:t>
      </w:r>
      <w:r>
        <w:t>t</w:t>
      </w:r>
      <w:r w:rsidR="008C0251">
        <w:t>u</w:t>
      </w:r>
      <w:r>
        <w:t xml:space="preserve"> FER, arah pandangan mata, dan arah kepala.</w:t>
      </w:r>
    </w:p>
    <w:p w14:paraId="426D4B93" w14:textId="7731EDF3" w:rsidR="00057FAC" w:rsidRDefault="00057FAC" w:rsidP="00B92F1F">
      <w:pPr>
        <w:pStyle w:val="Paragraf"/>
        <w:numPr>
          <w:ilvl w:val="0"/>
          <w:numId w:val="21"/>
        </w:numPr>
        <w:spacing w:after="0"/>
      </w:pPr>
      <w:r>
        <w:t xml:space="preserve">Melakukan </w:t>
      </w:r>
      <w:r w:rsidR="00F26CE8">
        <w:t xml:space="preserve">pengukuran efek </w:t>
      </w:r>
      <w:r w:rsidR="00F26CE8" w:rsidRPr="00BB0280">
        <w:rPr>
          <w:i/>
          <w:iCs/>
        </w:rPr>
        <w:t>pre</w:t>
      </w:r>
      <w:r w:rsidR="00F26CE8">
        <w:t>-</w:t>
      </w:r>
      <w:r w:rsidR="00F26CE8" w:rsidRPr="00BB0280">
        <w:rPr>
          <w:i/>
          <w:iCs/>
        </w:rPr>
        <w:t>processing</w:t>
      </w:r>
      <w:r w:rsidR="00F26CE8">
        <w:t xml:space="preserve"> gambar 2D yang memanfaatkan data setengah wajah terhadap probabilitas emosi wajah </w:t>
      </w:r>
      <w:r w:rsidR="00696924">
        <w:t>siswa</w:t>
      </w:r>
      <w:r w:rsidR="00F26CE8">
        <w:t>.</w:t>
      </w:r>
    </w:p>
    <w:p w14:paraId="5A8C95D8" w14:textId="30064876" w:rsidR="00057FAC" w:rsidRDefault="00F26CE8" w:rsidP="00B92F1F">
      <w:pPr>
        <w:pStyle w:val="Paragraf"/>
        <w:numPr>
          <w:ilvl w:val="0"/>
          <w:numId w:val="14"/>
        </w:numPr>
        <w:spacing w:after="0"/>
      </w:pPr>
      <w:r>
        <w:t>Melakukan evaluasi</w:t>
      </w:r>
      <w:r w:rsidR="006E7F09">
        <w:t xml:space="preserve"> waktu </w:t>
      </w:r>
      <w:r w:rsidR="00CA5F5D">
        <w:t>eksekusi</w:t>
      </w:r>
      <w:r w:rsidR="006E7F09">
        <w:t xml:space="preserve"> </w:t>
      </w:r>
      <w:r w:rsidR="006E7F09" w:rsidRPr="00BB0280">
        <w:rPr>
          <w:i/>
          <w:iCs/>
        </w:rPr>
        <w:t>pre</w:t>
      </w:r>
      <w:r w:rsidR="006E7F09">
        <w:t>-</w:t>
      </w:r>
      <w:r w:rsidR="006E7F09" w:rsidRPr="00BB0280">
        <w:rPr>
          <w:i/>
          <w:iCs/>
        </w:rPr>
        <w:t>processin</w:t>
      </w:r>
      <w:r w:rsidR="006E7F09">
        <w:rPr>
          <w:i/>
          <w:iCs/>
        </w:rPr>
        <w:t xml:space="preserve">g </w:t>
      </w:r>
      <w:r>
        <w:t xml:space="preserve">gambar </w:t>
      </w:r>
      <w:r w:rsidR="006E7F09">
        <w:t>2D wajah yang teroklusi dibandingkan dengan menggunakan pemrosesan gambar 3D.</w:t>
      </w:r>
    </w:p>
    <w:p w14:paraId="3C1DD93E" w14:textId="6D0839DE" w:rsidR="006E7F09" w:rsidRDefault="006E7F09" w:rsidP="001040C1">
      <w:pPr>
        <w:pStyle w:val="Paragraf"/>
        <w:spacing w:after="0"/>
        <w:ind w:left="720"/>
      </w:pPr>
    </w:p>
    <w:p w14:paraId="6FA0E398" w14:textId="0A48386E" w:rsidR="009423B4" w:rsidRDefault="009423B4" w:rsidP="001040C1">
      <w:pPr>
        <w:pStyle w:val="Paragraf"/>
        <w:spacing w:after="0"/>
        <w:ind w:left="720"/>
      </w:pPr>
    </w:p>
    <w:p w14:paraId="0FA99155" w14:textId="77777777" w:rsidR="009423B4" w:rsidRDefault="009423B4" w:rsidP="001040C1">
      <w:pPr>
        <w:pStyle w:val="Paragraf"/>
        <w:spacing w:after="0"/>
        <w:ind w:left="720"/>
      </w:pPr>
    </w:p>
    <w:p w14:paraId="71779DF6" w14:textId="5E5D63B9" w:rsidR="00057FAC" w:rsidRDefault="00057FAC" w:rsidP="00057FAC">
      <w:pPr>
        <w:pStyle w:val="Judulbabsub1"/>
        <w:numPr>
          <w:ilvl w:val="1"/>
          <w:numId w:val="19"/>
        </w:numPr>
      </w:pPr>
      <w:bookmarkStart w:id="12" w:name="_Toc193677418"/>
      <w:r>
        <w:lastRenderedPageBreak/>
        <w:t>Batasan Penelitian</w:t>
      </w:r>
      <w:bookmarkEnd w:id="12"/>
    </w:p>
    <w:p w14:paraId="0F2CD0D9" w14:textId="77777777" w:rsidR="000C20EC" w:rsidRDefault="000C20EC" w:rsidP="000C20EC">
      <w:pPr>
        <w:pStyle w:val="Paragraf"/>
      </w:pPr>
      <w:r w:rsidRPr="000C20EC">
        <w:t>Adanya keterbatasan dalam hal waktu, tenaga dan biaya, dirasa perlu untuk</w:t>
      </w:r>
      <w:r>
        <w:t xml:space="preserve"> menetapkan batasan dalam penelitian ini, Hal ini penting untuk dilakukan agar penelitian tetap fokus pada permasalahan yang diangkat. Berikut batasan-batasan yang ditetapkan untuk penelitian ini.</w:t>
      </w:r>
    </w:p>
    <w:p w14:paraId="180CD6A6" w14:textId="1ECFCB51" w:rsidR="00E25933" w:rsidRDefault="007406DB" w:rsidP="00B92F1F">
      <w:pPr>
        <w:pStyle w:val="Paragraf"/>
        <w:numPr>
          <w:ilvl w:val="0"/>
          <w:numId w:val="23"/>
        </w:numPr>
        <w:spacing w:after="0"/>
      </w:pPr>
      <w:r>
        <w:t>Media pembelajaran daring</w:t>
      </w:r>
      <w:r w:rsidR="003041C7">
        <w:t xml:space="preserve"> </w:t>
      </w:r>
      <w:r w:rsidR="00E25933">
        <w:t xml:space="preserve">yang </w:t>
      </w:r>
      <w:r w:rsidR="004A4296">
        <w:t xml:space="preserve">akan </w:t>
      </w:r>
      <w:r w:rsidR="003041C7">
        <w:t xml:space="preserve">dibuat mengacu </w:t>
      </w:r>
      <w:r w:rsidR="004A4296">
        <w:t>pada</w:t>
      </w:r>
      <w:r w:rsidR="003041C7">
        <w:t xml:space="preserve"> </w:t>
      </w:r>
      <w:r w:rsidR="00E25933">
        <w:t>LMS yang telah diterapkan di IPDN</w:t>
      </w:r>
      <w:r w:rsidR="004A4296">
        <w:t>.</w:t>
      </w:r>
    </w:p>
    <w:p w14:paraId="32466D93" w14:textId="1AE18E14" w:rsidR="00CF61CB" w:rsidRDefault="00CF61CB" w:rsidP="00CF61CB">
      <w:pPr>
        <w:pStyle w:val="Paragraf"/>
        <w:numPr>
          <w:ilvl w:val="0"/>
          <w:numId w:val="23"/>
        </w:numPr>
        <w:spacing w:after="0"/>
      </w:pPr>
      <w:r>
        <w:t xml:space="preserve">Penerapan sistem FER hanya pada pembelajaran </w:t>
      </w:r>
      <w:r>
        <w:rPr>
          <w:rStyle w:val="Strong"/>
          <w:b w:val="0"/>
          <w:bCs w:val="0"/>
          <w:i/>
          <w:iCs/>
        </w:rPr>
        <w:t>a</w:t>
      </w:r>
      <w:r w:rsidRPr="00E25933">
        <w:rPr>
          <w:rStyle w:val="Strong"/>
          <w:b w:val="0"/>
          <w:bCs w:val="0"/>
          <w:i/>
          <w:iCs/>
        </w:rPr>
        <w:t>synchronous</w:t>
      </w:r>
      <w:r>
        <w:t xml:space="preserve"> yang berbentuk video rekaman paparan perkuliahan.</w:t>
      </w:r>
    </w:p>
    <w:p w14:paraId="4103DD7B" w14:textId="3571138E" w:rsidR="003041C7" w:rsidRDefault="003041C7" w:rsidP="00B92F1F">
      <w:pPr>
        <w:pStyle w:val="Paragraf"/>
        <w:numPr>
          <w:ilvl w:val="0"/>
          <w:numId w:val="23"/>
        </w:numPr>
        <w:spacing w:after="0"/>
      </w:pPr>
      <w:r>
        <w:t xml:space="preserve">Hasil penelitian belum akan </w:t>
      </w:r>
      <w:r w:rsidR="004A4296">
        <w:t>diimplementasikan</w:t>
      </w:r>
      <w:r>
        <w:t xml:space="preserve"> pada LMS IPDN</w:t>
      </w:r>
      <w:r w:rsidR="004A4296">
        <w:t>.</w:t>
      </w:r>
    </w:p>
    <w:p w14:paraId="648C9887" w14:textId="12F5C5BB" w:rsidR="00E25933" w:rsidRDefault="00E25933" w:rsidP="00B92F1F">
      <w:pPr>
        <w:pStyle w:val="Paragraf"/>
        <w:numPr>
          <w:ilvl w:val="0"/>
          <w:numId w:val="23"/>
        </w:numPr>
        <w:spacing w:after="0"/>
      </w:pPr>
      <w:r>
        <w:t xml:space="preserve">Bentuk oklusi yang diteliti hanya pada kondisi sebagian wajah tertutup tangan, sebagaimana penjelasan di latar belakang yang menyebutkan bahwa keadaan sebagian wajah tertutup tangan lazim dilakukan oleh </w:t>
      </w:r>
      <w:r w:rsidR="00696924">
        <w:t>siswa</w:t>
      </w:r>
      <w:r>
        <w:t xml:space="preserve"> dalam menjalani pembelajaran secara daring baik karena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057FAC">
      <w:pPr>
        <w:pStyle w:val="Judulbabsub1"/>
        <w:numPr>
          <w:ilvl w:val="1"/>
          <w:numId w:val="19"/>
        </w:numPr>
      </w:pPr>
      <w:bookmarkStart w:id="13" w:name="_Toc193677419"/>
      <w:r>
        <w:t>Kontribusi Penelitian</w:t>
      </w:r>
      <w:bookmarkEnd w:id="13"/>
    </w:p>
    <w:p w14:paraId="0EEABDBE" w14:textId="108F20B7" w:rsidR="006E7F09" w:rsidRDefault="006E7F09" w:rsidP="006E7F09">
      <w:pPr>
        <w:pStyle w:val="Paragraf"/>
      </w:pPr>
      <w:r>
        <w:t>Penelitian ini diharapkan dapat memberikan kontribusi baik terhadap penyelesaian masalah maupun dalam bidang ilmu pengetahuan.</w:t>
      </w:r>
      <w:r w:rsidR="00B92F1F">
        <w:t xml:space="preserve"> Adapun kontribusi yang diharapkan adalah:</w:t>
      </w:r>
    </w:p>
    <w:p w14:paraId="2A6FF48E" w14:textId="2127A2D8" w:rsidR="006E7F09" w:rsidRDefault="006E7F09" w:rsidP="001040C1">
      <w:pPr>
        <w:pStyle w:val="Paragraf"/>
        <w:numPr>
          <w:ilvl w:val="0"/>
          <w:numId w:val="24"/>
        </w:numPr>
        <w:spacing w:after="0"/>
      </w:pPr>
      <w:r>
        <w:t xml:space="preserve">Menghasilkan </w:t>
      </w:r>
      <w:r w:rsidR="00141A77">
        <w:t xml:space="preserve">sebuah </w:t>
      </w:r>
      <w:r w:rsidR="008B1615">
        <w:t xml:space="preserve">konsep mekanisme </w:t>
      </w:r>
      <w:r w:rsidR="00141A77">
        <w:t xml:space="preserve">umpan balik </w:t>
      </w:r>
      <w:r w:rsidR="008B1615">
        <w:t xml:space="preserve">pada pembelajaran daring </w:t>
      </w:r>
      <w:r w:rsidR="00C76393">
        <w:t>berdasarkan</w:t>
      </w:r>
      <w:r w:rsidR="008B1615">
        <w:t xml:space="preserve"> tingkat keterlibatan siswa </w:t>
      </w:r>
      <w:r w:rsidR="00C76393">
        <w:t>mengunakan data</w:t>
      </w:r>
      <w:r w:rsidR="008B1615">
        <w:t xml:space="preserve"> emosi wajah dan sikap siswa.</w:t>
      </w:r>
      <w:r w:rsidR="00141A77">
        <w:t xml:space="preserve"> </w:t>
      </w:r>
    </w:p>
    <w:p w14:paraId="5B13C31A" w14:textId="1CC6E17F" w:rsidR="00795687" w:rsidRDefault="00A402FC" w:rsidP="00A402FC">
      <w:pPr>
        <w:pStyle w:val="Paragraf"/>
        <w:numPr>
          <w:ilvl w:val="0"/>
          <w:numId w:val="24"/>
        </w:numPr>
        <w:spacing w:after="0"/>
      </w:pPr>
      <w:r>
        <w:t xml:space="preserve">Menghasilkan temuan ilmiah baru yang membuktikan bahwa </w:t>
      </w:r>
      <w:r w:rsidR="0013331D" w:rsidRPr="0013331D">
        <w:rPr>
          <w:i/>
          <w:iCs/>
        </w:rPr>
        <w:t>pre-processing</w:t>
      </w:r>
      <w:r>
        <w:rPr>
          <w:i/>
          <w:iCs/>
        </w:rPr>
        <w:t xml:space="preserve"> </w:t>
      </w:r>
      <w:r>
        <w:t>gambar wajah yang teroklusi menggunakan data setengah wajah dalam 2D memiliki akurasi yang sama baiknya dengan 3D dalam mengenali emosi wajah namun dengan waktu eksekusi yang lebih cepat.</w:t>
      </w:r>
    </w:p>
    <w:p w14:paraId="738C998C" w14:textId="77777777" w:rsidR="00A402FC" w:rsidRDefault="00A402FC" w:rsidP="00A402FC">
      <w:pPr>
        <w:pStyle w:val="Paragraf"/>
        <w:spacing w:after="0"/>
      </w:pPr>
    </w:p>
    <w:p w14:paraId="69465ECA" w14:textId="77777777" w:rsidR="00057FAC" w:rsidRPr="005C77E7" w:rsidRDefault="00057FAC" w:rsidP="00057FAC">
      <w:pPr>
        <w:pStyle w:val="Judulbabsub1"/>
        <w:numPr>
          <w:ilvl w:val="1"/>
          <w:numId w:val="19"/>
        </w:numPr>
      </w:pPr>
      <w:bookmarkStart w:id="14" w:name="_Toc193677420"/>
      <w:r>
        <w:t>Sistematika Penulisan</w:t>
      </w:r>
      <w:bookmarkEnd w:id="14"/>
    </w:p>
    <w:p w14:paraId="3FB6D716" w14:textId="2AF5BBA1" w:rsidR="00193129" w:rsidRDefault="004D7C24" w:rsidP="004D7C24">
      <w:pPr>
        <w:pStyle w:val="Paragraf"/>
        <w:spacing w:after="240"/>
      </w:pPr>
      <w:r>
        <w:t>Sistematika penulisan tesis akan dibagi menjadi lima bab yang diawali dengan penjabaran umum di setiap rinciannya.</w:t>
      </w:r>
      <w:r w:rsidRPr="005C77E7">
        <w:t xml:space="preserve"> </w:t>
      </w:r>
    </w:p>
    <w:p w14:paraId="3C03E02F" w14:textId="77777777" w:rsidR="004D7C24" w:rsidRPr="004D7C24" w:rsidRDefault="004D7C24" w:rsidP="001040C1">
      <w:pPr>
        <w:pStyle w:val="Paragraf"/>
        <w:spacing w:after="0"/>
        <w:rPr>
          <w:b/>
          <w:bCs/>
        </w:rPr>
      </w:pPr>
      <w:r w:rsidRPr="004D7C24">
        <w:rPr>
          <w:b/>
          <w:bCs/>
        </w:rPr>
        <w:lastRenderedPageBreak/>
        <w:t>Bab I Pendahuluan</w:t>
      </w:r>
    </w:p>
    <w:p w14:paraId="023E94D5" w14:textId="3169481E" w:rsidR="00C338E4" w:rsidRDefault="004D7C24" w:rsidP="004D7C24">
      <w:pPr>
        <w:pStyle w:val="Paragraf"/>
        <w:spacing w:after="240"/>
      </w:pPr>
      <w:r>
        <w:t>Memberikan penjelasan mengenai latar belakang dilakukannya penelitian. Dari latar belakang yang telah dijabarkan, selanjutnya disusun suatu rumusan masalah, tujuan penelitian, batasan penelitian, kebaruan dan kontribusi penelitian serta sistematika penulisan.</w:t>
      </w:r>
    </w:p>
    <w:p w14:paraId="1E7728B7" w14:textId="77777777" w:rsidR="004D7C24" w:rsidRPr="004D7C24" w:rsidRDefault="004D7C24" w:rsidP="001040C1">
      <w:pPr>
        <w:pStyle w:val="Paragraf"/>
        <w:spacing w:after="0"/>
        <w:rPr>
          <w:b/>
          <w:bCs/>
        </w:rPr>
      </w:pPr>
      <w:r w:rsidRPr="004D7C24">
        <w:rPr>
          <w:b/>
          <w:bCs/>
        </w:rPr>
        <w:t>Bab II Tinjauan Pustaka</w:t>
      </w:r>
    </w:p>
    <w:p w14:paraId="1440B8A4" w14:textId="3153D13F" w:rsidR="004D7C24" w:rsidRDefault="004D7C24" w:rsidP="004D7C24">
      <w:pPr>
        <w:pStyle w:val="Paragraf"/>
        <w:spacing w:after="240"/>
      </w:pPr>
      <w:r>
        <w:t>Menjelaskan mengenai gambaran tinjauan literatur dan kajian ilmu yang digunakan untuk mendukung suatu penelitian. Tinjauan pustaka ini selanjutnya dimanfaatkan dalam mengidentifikasi suatu permasalahan, konsep, dan ilmu pengetahuan untuk mendapatkan solusi dari penelitian yang akan dilakukan.</w:t>
      </w:r>
    </w:p>
    <w:p w14:paraId="05F89417" w14:textId="77777777" w:rsidR="004D7C24" w:rsidRPr="00416AD3" w:rsidRDefault="004D7C24" w:rsidP="001040C1">
      <w:pPr>
        <w:pStyle w:val="Paragraf"/>
        <w:spacing w:after="0"/>
        <w:rPr>
          <w:b/>
          <w:bCs/>
        </w:rPr>
      </w:pPr>
      <w:r w:rsidRPr="00416AD3">
        <w:rPr>
          <w:b/>
          <w:bCs/>
        </w:rPr>
        <w:t>Bab III Metodologi Penelitian</w:t>
      </w:r>
    </w:p>
    <w:p w14:paraId="25FB109D" w14:textId="3ECCADF3" w:rsidR="00416AD3" w:rsidRPr="00416AD3" w:rsidRDefault="004D7C24" w:rsidP="00416AD3">
      <w:pPr>
        <w:pStyle w:val="Paragraf"/>
        <w:spacing w:after="240"/>
        <w:rPr>
          <w:rFonts w:eastAsia="Times New Roman"/>
        </w:rPr>
      </w:pPr>
      <w:r w:rsidRPr="004D7C24">
        <w:t>Pembahasan terkait dengan metodologi yang akan digunakan di dalam penelitian.</w:t>
      </w:r>
      <w:r>
        <w:t xml:space="preserve"> </w:t>
      </w:r>
      <w:r w:rsidR="00416AD3" w:rsidRPr="00416AD3">
        <w:rPr>
          <w:i/>
          <w:iCs/>
        </w:rPr>
        <w:t>Design Science Research Methodology</w:t>
      </w:r>
      <w:r w:rsidR="00416AD3">
        <w:t xml:space="preserve"> </w:t>
      </w:r>
      <w:r w:rsidRPr="004D7C24">
        <w:t>(D</w:t>
      </w:r>
      <w:r w:rsidR="00416AD3">
        <w:t>S</w:t>
      </w:r>
      <w:r w:rsidRPr="004D7C24">
        <w:t>RM) dipilih sebagai metode dalam penulisan</w:t>
      </w:r>
      <w:r>
        <w:t xml:space="preserve"> </w:t>
      </w:r>
      <w:r w:rsidRPr="004D7C24">
        <w:t xml:space="preserve">tesis ini. Terdapat </w:t>
      </w:r>
      <w:r w:rsidR="00416AD3">
        <w:t>enam</w:t>
      </w:r>
      <w:r w:rsidRPr="004D7C24">
        <w:t xml:space="preserve"> tahapan utama di dalam D</w:t>
      </w:r>
      <w:r w:rsidR="00416AD3">
        <w:t>S</w:t>
      </w:r>
      <w:r w:rsidRPr="004D7C24">
        <w:t>RM,</w:t>
      </w:r>
      <w:r w:rsidR="00416AD3" w:rsidRPr="004D7C24">
        <w:t xml:space="preserve"> </w:t>
      </w:r>
      <w:r w:rsidR="00416AD3" w:rsidRPr="00416AD3">
        <w:rPr>
          <w:rFonts w:eastAsia="Times New Roman"/>
        </w:rPr>
        <w:t>yaitu identifikasi masalah &amp; motivasi, menentukan tujuan solusi, perancangan &amp; pengembangan, demonstrasi, evaluasi, dan komunikasi.</w:t>
      </w:r>
    </w:p>
    <w:p w14:paraId="63E4F206" w14:textId="2BB9232A" w:rsidR="004D7C24" w:rsidRPr="004D7C24" w:rsidRDefault="004D7C24" w:rsidP="001040C1">
      <w:pPr>
        <w:pStyle w:val="Paragraf"/>
        <w:spacing w:after="0"/>
        <w:rPr>
          <w:b/>
          <w:bCs/>
        </w:rPr>
      </w:pPr>
      <w:r w:rsidRPr="004D7C24">
        <w:rPr>
          <w:b/>
          <w:bCs/>
        </w:rPr>
        <w:t>Bab IV Pembahasan</w:t>
      </w:r>
    </w:p>
    <w:p w14:paraId="7F65AAA5" w14:textId="2B65B62C" w:rsidR="004D7C24" w:rsidRDefault="004D7C24" w:rsidP="004D7C24">
      <w:pPr>
        <w:pStyle w:val="Paragraf"/>
        <w:spacing w:after="240"/>
      </w:pPr>
      <w:r>
        <w:t>Menjelaskan dan menjabarkan hasil dari perancangan pendukung yang berupa suatu aplikasi usulan dan implementasi purwarupa yang telah dibuat. Kemudian dilanjutkan dengan pembahasan hasil evaluasi pengujian lapangan dan analisis yang menyertainya. Perencanaan mengenai evaluasi dan pembahasan analisisnya terlebih dahulu telah dijabarkan pada Bab III.</w:t>
      </w:r>
    </w:p>
    <w:p w14:paraId="79590FFC" w14:textId="77777777" w:rsidR="004D7C24" w:rsidRPr="004D7C24" w:rsidRDefault="004D7C24" w:rsidP="001040C1">
      <w:pPr>
        <w:pStyle w:val="Paragraf"/>
        <w:spacing w:after="0"/>
        <w:rPr>
          <w:b/>
          <w:bCs/>
        </w:rPr>
      </w:pPr>
      <w:r w:rsidRPr="004D7C24">
        <w:rPr>
          <w:b/>
          <w:bCs/>
        </w:rPr>
        <w:t>Bab V Kesimpulan dan Saran</w:t>
      </w:r>
    </w:p>
    <w:p w14:paraId="68505B30" w14:textId="363F58F4" w:rsidR="004D7C24" w:rsidRPr="004D7C24" w:rsidRDefault="004D7C24" w:rsidP="004D7C24">
      <w:pPr>
        <w:pStyle w:val="Paragraf"/>
        <w:spacing w:after="240"/>
      </w:pPr>
      <w:r>
        <w:t>Memberikan penjelasan mengenai kesimpulan dari peneliatan yang telah dilakukan. Selain itu, juga akan disampaikan mengenai beberapa saran yang bisa menjadi pertimbangan untuk dilakukannya penelitian lanjutan.</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E9706B">
      <w:pPr>
        <w:pStyle w:val="judulBab15"/>
        <w:numPr>
          <w:ilvl w:val="0"/>
          <w:numId w:val="19"/>
        </w:numPr>
        <w:ind w:left="709" w:hanging="709"/>
      </w:pPr>
      <w:bookmarkStart w:id="15" w:name="_Toc193677421"/>
      <w:r w:rsidRPr="005C77E7">
        <w:lastRenderedPageBreak/>
        <w:t>Tinjauan Pustaka</w:t>
      </w:r>
      <w:bookmarkEnd w:id="15"/>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ini mencakup </w:t>
      </w:r>
      <w:r w:rsidR="006F40EA">
        <w:t>tinjauan</w:t>
      </w:r>
      <w:r>
        <w:t xml:space="preserve"> pustaka yang berperan sebagai acuan penelitian dalam mencapai tujuan penelitian yang telah didefinisikan. Tinjauan pustaka dilakukan terhadap referensi eksternal yang kredibel dan sesuai dengan kebutuhan pengerjaan tesis.</w:t>
      </w:r>
    </w:p>
    <w:p w14:paraId="33CC8E9A" w14:textId="77777777" w:rsidR="00F20173" w:rsidRDefault="00F20173" w:rsidP="00F20173">
      <w:pPr>
        <w:pStyle w:val="Paragraf"/>
        <w:spacing w:after="0"/>
      </w:pPr>
    </w:p>
    <w:p w14:paraId="640C806C" w14:textId="54824182" w:rsidR="00620F03" w:rsidRPr="00620F03" w:rsidRDefault="00620F03" w:rsidP="00F20173">
      <w:pPr>
        <w:pStyle w:val="Judulbabsub1"/>
        <w:numPr>
          <w:ilvl w:val="1"/>
          <w:numId w:val="19"/>
        </w:numPr>
        <w:rPr>
          <w:i/>
          <w:iCs/>
        </w:rPr>
      </w:pPr>
      <w:bookmarkStart w:id="16" w:name="_Toc193677422"/>
      <w:r w:rsidRPr="00620F03">
        <w:rPr>
          <w:i/>
          <w:iCs/>
        </w:rPr>
        <w:t>Learning Management System</w:t>
      </w:r>
      <w:bookmarkEnd w:id="16"/>
    </w:p>
    <w:p w14:paraId="03E98E86" w14:textId="4DF665E3" w:rsidR="00620F03" w:rsidRPr="00620F03" w:rsidRDefault="00620F03" w:rsidP="00620F03">
      <w:pPr>
        <w:pStyle w:val="Paragraf"/>
      </w:pPr>
      <w:r w:rsidRPr="00620F03">
        <w:rPr>
          <w:i/>
          <w:iCs/>
        </w:rPr>
        <w:t>Learning Management System</w:t>
      </w:r>
      <w:r w:rsidRPr="00620F03">
        <w:t xml:space="preserve"> (LMS) adalah sebuah platform perangkat lunak yang dirancang untuk mengelola, mendistribusikan, dan melacak aktivitas pembelajaran secara daring. LMS banyak digunakan di institusi pendidikan, perusahaan, dan organisasi untuk menyelenggarakan pelatihan serta kursus secara efisien. Dengan LMS, pengguna dapat mengakses materi pembelajaran, mengikuti kuis, mengerjakan tugas, dan berinteraksi dengan </w:t>
      </w:r>
      <w:r>
        <w:t>pemateri</w:t>
      </w:r>
      <w:r w:rsidRPr="00620F03">
        <w:t xml:space="preserve"> atau sesama peserta secara fleksibel dari mana saja dan kapan saja.</w:t>
      </w:r>
    </w:p>
    <w:p w14:paraId="3792F0D6" w14:textId="27996D4D" w:rsidR="00A33EBA" w:rsidRPr="00A33EBA" w:rsidRDefault="00A33EBA" w:rsidP="00A33EBA">
      <w:pPr>
        <w:pStyle w:val="Paragraf"/>
      </w:pPr>
      <w:r w:rsidRPr="00A33EBA">
        <w:t xml:space="preserve">Manfaat dari Learning Management System (LMS) sangat beragam dan memberikan dampak positif bagi proses pembelajaran. Pertama, LMS dapat meningkatkan keterlibatan siswa serta hasil pembelajaran, karena memungkinkan pengalaman belajar yang lebih interaktif dan terstruktur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itu, sistem ini juga berperan dalam meningkatkan aksesibilitas dan kesetaraan pendidikan, memungkinkan siswa dari berbagai latar belakang untuk memperoleh materi pembelajaran dengan lebih mudah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r w:rsidRPr="00A33EBA">
        <w:t>Selain manfaat tersebut, LMS juga mendukung manajemen dan penilaian kursus yang lebih efisien, membantu pendidik dalam mengorganisir materi, memberikan tugas, serta mengevaluasi kemajuan siswa secara sistematis</w:t>
      </w:r>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Lebih jauh, penggunaan LMS memiliki dampak positif terhadap kepuasan siswa, karena menyediakan pengalaman belajar yang fleksibel, mudah diakses, dan sesuai dengan kebutuhan individu</w:t>
      </w:r>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r>
        <w:t xml:space="preserve">dapat </w:t>
      </w:r>
      <w:r w:rsidRPr="00A33EBA">
        <w:t xml:space="preserve">memfasilitasi interaksi yang lebih baik antar peserta, baik antara siswa dengan </w:t>
      </w:r>
      <w:r>
        <w:t>pemateri</w:t>
      </w:r>
      <w:r w:rsidRPr="00A33EBA">
        <w:t xml:space="preserve"> maupun dengan sesama siswa, melalui fitur diskusi, kolaborasi, dan komunikasi yang tersedia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r w:rsidRPr="00620F03">
        <w:lastRenderedPageBreak/>
        <w:t>Dengan semakin berkembangnya teknologi, LMS terus mengalami inovasi, termasuk dengan penerapan kecerdasan buatan</w:t>
      </w:r>
      <w:r w:rsidR="00F70A08">
        <w:t xml:space="preserve"> </w:t>
      </w:r>
      <w:r w:rsidRPr="00620F03">
        <w:t>untuk personalisasi pembelajaran dan analisis data yang lebih mendalam</w:t>
      </w:r>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Penggunaan LMS di berbagai sektor menunjukkan bahwa sistem ini menjadi bagian penting dalam transformasi digital pendidikan dan pelatihan, memberikan kemudahan dalam akses ilmu pengetahuan serta meningkatkan efisiensi proses pembelajaran.</w:t>
      </w:r>
    </w:p>
    <w:p w14:paraId="04B8924F" w14:textId="77777777" w:rsidR="00F70A08" w:rsidRDefault="00F70A08" w:rsidP="00F70A08">
      <w:pPr>
        <w:pStyle w:val="Paragraf"/>
        <w:spacing w:after="0"/>
      </w:pPr>
    </w:p>
    <w:p w14:paraId="7FC6724A" w14:textId="2417E841" w:rsidR="00E9706B" w:rsidRDefault="00E9706B" w:rsidP="00F70A08">
      <w:pPr>
        <w:pStyle w:val="Judulbabsub1"/>
        <w:numPr>
          <w:ilvl w:val="1"/>
          <w:numId w:val="19"/>
        </w:numPr>
      </w:pPr>
      <w:bookmarkStart w:id="17" w:name="_Toc193677423"/>
      <w:r w:rsidRPr="001D78E7">
        <w:rPr>
          <w:i/>
          <w:iCs/>
        </w:rPr>
        <w:t>Affective</w:t>
      </w:r>
      <w:r>
        <w:t xml:space="preserve"> </w:t>
      </w:r>
      <w:r w:rsidRPr="001D78E7">
        <w:rPr>
          <w:i/>
          <w:iCs/>
        </w:rPr>
        <w:t>Computing</w:t>
      </w:r>
      <w:bookmarkEnd w:id="17"/>
    </w:p>
    <w:p w14:paraId="11F1CF71" w14:textId="409D5121" w:rsidR="00A02FCE" w:rsidRDefault="00A02FCE" w:rsidP="00E911E4">
      <w:pPr>
        <w:pStyle w:val="Paragraf"/>
      </w:pPr>
      <w:r w:rsidRPr="00D63FB6">
        <w:rPr>
          <w:i/>
          <w:iCs/>
        </w:rPr>
        <w:t>Affective computing</w:t>
      </w:r>
      <w:r w:rsidRPr="00A02FCE">
        <w:t xml:space="preserve"> adalah bidang interdisipliner dalam kecerdasan buatan yang berfokus pada pengenalan, interpretasi, dan simulasi emosi manusia oleh komputer. Konsep ini pertama kali diperkenalkan oleh Rosalind Picard pada tahun 1995, yang menekankan pentingnya emosi dalam interaksi manusia dan teknologi. Dengan kemajuan teknologi, </w:t>
      </w:r>
      <w:r w:rsidRPr="00D63FB6">
        <w:rPr>
          <w:i/>
          <w:iCs/>
        </w:rPr>
        <w:t>affective computing</w:t>
      </w:r>
      <w:r w:rsidRPr="00A02FCE">
        <w:t xml:space="preserve"> kini diterapkan dalam berbagai domain, seperti interaksi manusia-mesin, perawatan kesehatan, pendidikan, dan hiburan. Kemampuan sistem untuk mengenali dan merespons emosi pengguna dapat meningkatkan pengalaman pengguna secara signifikan</w:t>
      </w:r>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pendidikan </w:t>
      </w:r>
      <w:r w:rsidRPr="00E911E4">
        <w:rPr>
          <w:i/>
          <w:iCs/>
        </w:rPr>
        <w:t>affective computing</w:t>
      </w:r>
      <w:r w:rsidRPr="00E911E4">
        <w:t xml:space="preserve"> memiliki peran, terutama dalam meningkatkan pengalaman belajar yang lebih personal dan adaptif</w:t>
      </w:r>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Teknologi ini memungkinkan sistem pembelajaran digital untuk mengenali emosi siswa melalui ekspresi wajah, nada suara, atau bahkan respons fisiologis</w:t>
      </w:r>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Dengan </w:t>
      </w:r>
      <w:r w:rsidR="00F33089">
        <w:t xml:space="preserve">memanfaatkan </w:t>
      </w:r>
      <w:r w:rsidR="00F33089" w:rsidRPr="00E911E4">
        <w:rPr>
          <w:i/>
          <w:iCs/>
        </w:rPr>
        <w:t>affective computing</w:t>
      </w:r>
      <w:r w:rsidRPr="00E911E4">
        <w:t>, sistem dapat menyesuaikan materi dan metode pembelajaran sesuai dengan kondisi emosional siswa, misalnya dengan memperlambat penjelasan jika siswa terlihat kebingungan atau memberikan motivasi saat mereka merasa frustasi</w:t>
      </w:r>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Hal ini dapat meningkatkan efektivitas pembelajaran dan membantu siswa lebih fokus serta termotivasi dalam proses belajar</w:t>
      </w:r>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F20173">
      <w:pPr>
        <w:pStyle w:val="Judulbabsub1"/>
        <w:numPr>
          <w:ilvl w:val="1"/>
          <w:numId w:val="19"/>
        </w:numPr>
      </w:pPr>
      <w:bookmarkStart w:id="18" w:name="_Toc193677424"/>
      <w:r w:rsidRPr="00BF047F">
        <w:rPr>
          <w:i/>
          <w:iCs/>
        </w:rPr>
        <w:t>Automated</w:t>
      </w:r>
      <w:r w:rsidR="00E9706B" w:rsidRPr="00BF047F">
        <w:rPr>
          <w:i/>
          <w:iCs/>
        </w:rPr>
        <w:t xml:space="preserve"> Emo</w:t>
      </w:r>
      <w:r w:rsidRPr="00BF047F">
        <w:rPr>
          <w:i/>
          <w:iCs/>
        </w:rPr>
        <w:t>tion Recognition</w:t>
      </w:r>
      <w:r w:rsidR="00F113A4">
        <w:t xml:space="preserve"> di Lingkungan Pendidikan</w:t>
      </w:r>
      <w:bookmarkEnd w:id="18"/>
    </w:p>
    <w:p w14:paraId="28FA7675" w14:textId="4D3A1B18" w:rsidR="00422458" w:rsidRPr="003D466B" w:rsidRDefault="00422458" w:rsidP="00422458">
      <w:pPr>
        <w:pStyle w:val="Paragraf"/>
      </w:pPr>
      <w:r w:rsidRPr="00422458">
        <w:rPr>
          <w:i/>
          <w:iCs/>
        </w:rPr>
        <w:t>Automated emotion recognition</w:t>
      </w:r>
      <w:r>
        <w:t xml:space="preserve"> (AER) dalam ligkungan pendidikan</w:t>
      </w:r>
      <w:r w:rsidRPr="003D466B">
        <w:t xml:space="preserve"> merujuk pada teknologi berbasis kecerdasan buatan yang secara otomatis mendeteksi dan menganalisis emosi siswa selama proses pembelajaran. Sistem ini menggunakan berbagai teknik seperti pengenalan wajah, analisis suara, pemantauan fisiologis, </w:t>
      </w:r>
      <w:r w:rsidRPr="003D466B">
        <w:lastRenderedPageBreak/>
        <w:t xml:space="preserve">dan pemrosesan bahasa alami untuk memahami kondisi emosional siswa secara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Dengan memanfaatkan teknologi ini, pendidik dan sistem pembelajaran adaptif dapat menyesuaikan strategi pengajaran agar lebih sesuai dengan keadaan emosional siswa, sehingga meningkatkan keterlibatan mereka dalam proses belajar</w:t>
      </w:r>
      <w:r>
        <w:t xml:space="preserve"> </w:t>
      </w:r>
      <w:r w:rsidRPr="003D466B">
        <w:t>.</w:t>
      </w:r>
    </w:p>
    <w:p w14:paraId="2B9F3136" w14:textId="0088EA7C" w:rsidR="00422458" w:rsidRDefault="00422458" w:rsidP="00422458">
      <w:pPr>
        <w:pStyle w:val="Paragraf"/>
      </w:pPr>
      <w:r w:rsidRPr="003D466B">
        <w:t>Dalam praktiknya, AER dapat diterapkan baik dalam kelas fisik maupun pembelajaran daring. Di kelas tradisional, kamera dan sensor dapat digunakan untuk menganalisis ekspresi wajah dan bahasa tubuh siswa, sementara dalam pembelajaran daring, sistem dapat mengevaluasi ekspresi wajah dan intonasi suara dari video konferensi. Informasi yang diperoleh dari AER memungkinkan pengajar untuk memberikan intervensi yang lebih tepa</w:t>
      </w:r>
      <w:r>
        <w:t>t</w:t>
      </w:r>
      <w:r w:rsidRPr="003D466B">
        <w:t>, seperti mengubah metode penyampaian materi atau memberikan dukungan tambahan bagi siswa yang mengalami kesulitan. Dengan demikian, teknologi ini berpotensi meningkatkan efektivitas pembelajaran serta menciptakan pengalaman belajar yang lebih adaptif dan responsif terhadap kebutuhan emosional siswa.</w:t>
      </w:r>
    </w:p>
    <w:p w14:paraId="152F9BC4" w14:textId="77777777" w:rsidR="00422458" w:rsidRPr="003D466B" w:rsidRDefault="00422458" w:rsidP="00422458">
      <w:pPr>
        <w:pStyle w:val="Paragraf"/>
      </w:pPr>
      <w:r w:rsidRPr="003D466B">
        <w:t>Dalam konteks pendidikan, AER bertujuan untuk:</w:t>
      </w:r>
    </w:p>
    <w:p w14:paraId="06E3CE72" w14:textId="4F863D52" w:rsidR="00422458" w:rsidRDefault="00422458" w:rsidP="00422458">
      <w:pPr>
        <w:pStyle w:val="Paragraf"/>
        <w:numPr>
          <w:ilvl w:val="0"/>
          <w:numId w:val="28"/>
        </w:numPr>
        <w:spacing w:after="0"/>
      </w:pPr>
      <w:r w:rsidRPr="003D466B">
        <w:t>Membantu guru dalam memahami kebutuhan siswa dengan memberikan wawasan tentang kondisi emosional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422458">
      <w:pPr>
        <w:pStyle w:val="Paragraf"/>
        <w:numPr>
          <w:ilvl w:val="0"/>
          <w:numId w:val="28"/>
        </w:numPr>
        <w:spacing w:after="0"/>
      </w:pPr>
      <w:r w:rsidRPr="003D466B">
        <w:t>Meningkatkan keterlibatan siswa dengan menyesuaikan strategi pembelajaran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017DA0">
      <w:pPr>
        <w:pStyle w:val="Paragraf"/>
        <w:numPr>
          <w:ilvl w:val="0"/>
          <w:numId w:val="28"/>
        </w:numPr>
      </w:pPr>
      <w:r w:rsidRPr="00422458">
        <w:rPr>
          <w:shd w:val="clear" w:color="auto" w:fill="FFFFFF"/>
        </w:rPr>
        <w:t xml:space="preserve">Mempersonalisasi pengalaman belajar dan meningkatkan penyesuaian diri siswa dalam tugas-tugas berbasis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71FF88A8" w:rsidR="00273E53" w:rsidRDefault="00017DA0" w:rsidP="007B1350">
      <w:pPr>
        <w:pStyle w:val="JudulGambar"/>
        <w:ind w:left="1276" w:hanging="1276"/>
        <w:jc w:val="both"/>
      </w:pPr>
      <w:bookmarkStart w:id="19" w:name="_Toc199784127"/>
      <w:r>
        <w:t>Gambar II.</w:t>
      </w:r>
      <w:r w:rsidR="00BC40B6">
        <w:fldChar w:fldCharType="begin"/>
      </w:r>
      <w:r w:rsidR="00BC40B6">
        <w:instrText xml:space="preserve"> SEQ Gambar_II. \* ARABIC </w:instrText>
      </w:r>
      <w:r w:rsidR="00BC40B6">
        <w:fldChar w:fldCharType="separate"/>
      </w:r>
      <w:r w:rsidR="000F2355">
        <w:rPr>
          <w:noProof/>
        </w:rPr>
        <w:t>1</w:t>
      </w:r>
      <w:r w:rsidR="00BC40B6">
        <w:rPr>
          <w:noProof/>
        </w:rPr>
        <w:fldChar w:fldCharType="end"/>
      </w:r>
      <w:r>
        <w:t xml:space="preserve"> </w:t>
      </w:r>
      <w:r>
        <w:tab/>
      </w:r>
      <w:r w:rsidR="00810368">
        <w:t xml:space="preserve">Siklus </w:t>
      </w:r>
      <w:r w:rsidRPr="00644BF6">
        <w:t xml:space="preserve">penerapan </w:t>
      </w:r>
      <w:r>
        <w:t xml:space="preserve">AER pada lingkungan </w:t>
      </w:r>
      <w:r w:rsidRPr="00644BF6">
        <w:t xml:space="preserve">pendidikan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19"/>
      <w:r>
        <w:fldChar w:fldCharType="end"/>
      </w:r>
    </w:p>
    <w:p w14:paraId="58D90539" w14:textId="26C7DF16" w:rsidR="00605D72" w:rsidRPr="00432A8B" w:rsidRDefault="00605D72" w:rsidP="00AC5088">
      <w:pPr>
        <w:pStyle w:val="Paragraf"/>
        <w:spacing w:before="240"/>
      </w:pPr>
      <w:r w:rsidRPr="00432A8B">
        <w:lastRenderedPageBreak/>
        <w:t xml:space="preserve">Peniliti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ulasannya mencoba untuk memetakan bagaimana siklus proses pengaplikasian AER dalam lin</w:t>
      </w:r>
      <w:r w:rsidR="004F1FA6">
        <w:t>g</w:t>
      </w:r>
      <w:r w:rsidRPr="00432A8B">
        <w:t xml:space="preserve">kungan pendidikan yang dapat dilihat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menjelaskan bahwa penerapan AER pada pembelajaran daring bisa dalam pembelajaran </w:t>
      </w:r>
      <w:r w:rsidR="0009466F" w:rsidRPr="00432A8B">
        <w:rPr>
          <w:i/>
          <w:iCs/>
        </w:rPr>
        <w:t>synchronous</w:t>
      </w:r>
      <w:r w:rsidR="0009466F" w:rsidRPr="00432A8B">
        <w:t xml:space="preserve"> maupun pembelajaran </w:t>
      </w:r>
      <w:r w:rsidR="0009466F" w:rsidRPr="00432A8B">
        <w:rPr>
          <w:i/>
          <w:iCs/>
        </w:rPr>
        <w:t>asynchronous</w:t>
      </w:r>
      <w:r w:rsidR="0009466F" w:rsidRPr="00432A8B">
        <w:t xml:space="preserve">. Penerapannya juga bisa dalam keadaan </w:t>
      </w:r>
      <w:r w:rsidR="0009466F" w:rsidRPr="00432A8B">
        <w:rPr>
          <w:i/>
          <w:iCs/>
        </w:rPr>
        <w:t>real-time</w:t>
      </w:r>
      <w:r w:rsidR="0009466F" w:rsidRPr="00432A8B">
        <w:t xml:space="preserve"> maupun </w:t>
      </w:r>
      <w:r w:rsidR="0009466F" w:rsidRPr="00432A8B">
        <w:rPr>
          <w:i/>
          <w:iCs/>
        </w:rPr>
        <w:t>delayed</w:t>
      </w:r>
      <w:r w:rsidR="0009466F" w:rsidRPr="00432A8B">
        <w:t xml:space="preserve">. Kemudian entitas yang terkait adalah aplikasi sistem pembelajaran daring, guru atau pemateri, dan siswa. Hasil dari penerapan AER bisa berbentuk instruksional, sebagai contoh jika diterapkan secara real-time, sistem bisa memperingatkan siswa jika tidak fokus, lalu bisa juga berbentuk penilaian kogntif, dan juga berbentuk data emosi dari siswa. </w:t>
      </w:r>
    </w:p>
    <w:p w14:paraId="4927D817" w14:textId="71F9ECDE" w:rsidR="00017DA0" w:rsidRPr="00432A8B" w:rsidRDefault="00432A8B" w:rsidP="00017DA0">
      <w:pPr>
        <w:pStyle w:val="Paragraf"/>
        <w:spacing w:after="0"/>
      </w:pPr>
      <w:r>
        <w:t xml:space="preserve">Atas dasar tersebut, penulis memilih untuk melakukan penelitian pada pembelajaran </w:t>
      </w:r>
      <w:r w:rsidRPr="00432A8B">
        <w:rPr>
          <w:i/>
          <w:iCs/>
        </w:rPr>
        <w:t>asynchronous</w:t>
      </w:r>
      <w:r>
        <w:t xml:space="preserve"> dengan keadaan </w:t>
      </w:r>
      <w:r w:rsidRPr="00432A8B">
        <w:rPr>
          <w:i/>
          <w:iCs/>
        </w:rPr>
        <w:t>delayed</w:t>
      </w:r>
      <w:r>
        <w:t xml:space="preserve"> dan menghasilkan data emosi dari siswa dengan tambahan modalitas arah pandangan dan arah kepala yang kemudian disimpulkan untuk menentukan keterlibatan dari siswa pada pembelajaran darin</w:t>
      </w:r>
      <w:r w:rsidR="00603EDA">
        <w:t xml:space="preserve">g dengan alasan bahwa pengenalan emosi pada keadaan </w:t>
      </w:r>
      <w:r w:rsidR="00603EDA" w:rsidRPr="00603EDA">
        <w:rPr>
          <w:i/>
          <w:iCs/>
        </w:rPr>
        <w:t>delayed</w:t>
      </w:r>
      <w:r w:rsidR="00603EDA">
        <w:t xml:space="preserve"> memiliki beban </w:t>
      </w:r>
      <w:r w:rsidR="00065004" w:rsidRPr="00065004">
        <w:rPr>
          <w:i/>
          <w:iCs/>
        </w:rPr>
        <w:t>resource</w:t>
      </w:r>
      <w:r w:rsidR="00603EDA">
        <w:t xml:space="preserve"> yang lebih ringan dibandingkan dengan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0437DC">
      <w:pPr>
        <w:pStyle w:val="Judulbabsub1"/>
        <w:numPr>
          <w:ilvl w:val="2"/>
          <w:numId w:val="19"/>
        </w:numPr>
      </w:pPr>
      <w:bookmarkStart w:id="20" w:name="_Toc193677425"/>
      <w:r>
        <w:t>Modalitas Te</w:t>
      </w:r>
      <w:r w:rsidR="004218D4">
        <w:t>ks</w:t>
      </w:r>
      <w:bookmarkEnd w:id="20"/>
    </w:p>
    <w:p w14:paraId="371F48EE" w14:textId="0E3C4203" w:rsidR="004218D4" w:rsidRDefault="004218D4" w:rsidP="004218D4">
      <w:pPr>
        <w:pStyle w:val="Paragraf"/>
      </w:pPr>
      <w:r>
        <w:t xml:space="preserve">Penggunaan modalitas teks dalam lingkungan pendidikan bisa digunakan untuk penilaian pedagogik. Penilaian pedagogik menggunakan teks tanpa menerapkan AER telah biasa dilakukan seperti menggunakan kuisioner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melakukan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komulatif berbasis teks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Namun, pendekatan tersebut tidak akurat untuk menilai siswa dari segi emosionalnya. Analisis sentimen adalah salah satu pendekatan yang dapat diterapkan untuk membangun sebuah sistem penilaian pedagogik dengan menerapkan AER melalui data modalitas teks. </w:t>
      </w:r>
    </w:p>
    <w:p w14:paraId="4D71F459" w14:textId="0DE96462" w:rsidR="004218D4" w:rsidRPr="009243E6" w:rsidRDefault="004218D4" w:rsidP="004218D4">
      <w:pPr>
        <w:pStyle w:val="Paragraf"/>
        <w:rPr>
          <w:rFonts w:eastAsia="Times New Roman"/>
        </w:rPr>
      </w:pPr>
      <w:r>
        <w:t xml:space="preserve">Peneliti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r>
        <w:t>membuat sistem yang menerapkan analisi</w:t>
      </w:r>
      <w:r w:rsidR="0023554F">
        <w:t>s</w:t>
      </w:r>
      <w:r>
        <w:t xml:space="preserve"> sentimen untuk mengevaluasi emosi </w:t>
      </w:r>
      <w:r w:rsidR="00696924">
        <w:t>siswa</w:t>
      </w:r>
      <w:r>
        <w:t xml:space="preserve"> pada pelajaran Ideologi dan Politik dalam platform online. </w:t>
      </w:r>
      <w:r w:rsidR="009243E6">
        <w:rPr>
          <w:rFonts w:eastAsia="Times New Roman"/>
        </w:rPr>
        <w:t xml:space="preserve">Mereka </w:t>
      </w:r>
      <w:r w:rsidR="009243E6" w:rsidRPr="009243E6">
        <w:rPr>
          <w:rFonts w:eastAsia="Times New Roman"/>
        </w:rPr>
        <w:t xml:space="preserve">mengombinasikan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(LSTM) untuk menganalisis komentar mengenai kursus ideologis dan politik</w:t>
      </w:r>
      <w:r w:rsidR="000C1811">
        <w:rPr>
          <w:rFonts w:eastAsia="Times New Roman"/>
        </w:rPr>
        <w:t xml:space="preserve"> secara</w:t>
      </w:r>
      <w:r w:rsidR="009243E6" w:rsidRPr="009243E6">
        <w:rPr>
          <w:rFonts w:eastAsia="Times New Roman"/>
        </w:rPr>
        <w:t xml:space="preserve"> </w:t>
      </w:r>
      <w:r w:rsidR="00297F3A">
        <w:rPr>
          <w:rFonts w:eastAsia="Times New Roman"/>
        </w:rPr>
        <w:t>daring</w:t>
      </w:r>
      <w:r w:rsidR="009243E6" w:rsidRPr="009243E6">
        <w:rPr>
          <w:rFonts w:eastAsia="Times New Roman"/>
        </w:rPr>
        <w:t xml:space="preserve">. Pendekatan ini bertujuan untuk </w:t>
      </w:r>
      <w:r w:rsidR="009243E6" w:rsidRPr="009243E6">
        <w:rPr>
          <w:rFonts w:eastAsia="Times New Roman"/>
        </w:rPr>
        <w:lastRenderedPageBreak/>
        <w:t>meningkatkan akurasi dalam mengenali sentimen pengguna dibandingkan dengan metode tradisional.</w:t>
      </w:r>
      <w:r w:rsidR="009243E6">
        <w:rPr>
          <w:rFonts w:eastAsia="Times New Roman"/>
        </w:rPr>
        <w:t xml:space="preserve"> </w:t>
      </w:r>
      <w:r w:rsidR="009243E6" w:rsidRPr="009243E6">
        <w:rPr>
          <w:rFonts w:eastAsia="Times New Roman" w:cs="Times New Roman"/>
          <w:szCs w:val="24"/>
        </w:rPr>
        <w:t>Hasil penelitian</w:t>
      </w:r>
      <w:r w:rsidR="009243E6">
        <w:rPr>
          <w:rFonts w:eastAsia="Times New Roman" w:cs="Times New Roman"/>
          <w:szCs w:val="24"/>
        </w:rPr>
        <w:t>nya</w:t>
      </w:r>
      <w:r w:rsidR="009243E6" w:rsidRPr="009243E6">
        <w:rPr>
          <w:rFonts w:eastAsia="Times New Roman" w:cs="Times New Roman"/>
          <w:szCs w:val="24"/>
        </w:rPr>
        <w:t xml:space="preserve"> menunjukkan bahwa algoritma CNN+LSTM berhasil mengungguli metode konvensional seperti SVM dan LSTM. Kinerja terbaik dicapai dengan menggunakan metode vektorisasi teks </w:t>
      </w:r>
      <w:r w:rsidR="009243E6" w:rsidRPr="00770172">
        <w:rPr>
          <w:rFonts w:eastAsia="Times New Roman" w:cs="Times New Roman"/>
          <w:szCs w:val="24"/>
        </w:rPr>
        <w:t>Word2vec</w:t>
      </w:r>
      <w:r w:rsidR="009243E6" w:rsidRPr="009243E6">
        <w:rPr>
          <w:rFonts w:eastAsia="Times New Roman" w:cs="Times New Roman"/>
          <w:szCs w:val="24"/>
        </w:rPr>
        <w:t>, yang mampu menangkap representasi semantik kata dengan lebih baik.</w:t>
      </w:r>
      <w:r w:rsidR="009243E6">
        <w:rPr>
          <w:rFonts w:eastAsia="Times New Roman"/>
        </w:rPr>
        <w:t xml:space="preserve"> </w:t>
      </w:r>
      <w:r w:rsidR="009243E6" w:rsidRPr="009243E6">
        <w:rPr>
          <w:rFonts w:eastAsia="Times New Roman" w:cs="Times New Roman"/>
          <w:szCs w:val="24"/>
        </w:rPr>
        <w:t>Dalam analisis terhadap 12.000 komentar, ditemukan bahwa 86,36% dari komentar tersebut mengandung sentimen positif, sementara 13,64% lainnya bersifat negatif. Temuan ini memberikan wawasan berharga bagi pengelola kursus untuk melakukan perbaikan berdasarkan umpan balik negatif yang diberikan oleh peserta.</w:t>
      </w:r>
    </w:p>
    <w:p w14:paraId="5D5CE523" w14:textId="557FE923" w:rsidR="00732D6F" w:rsidRPr="00732D6F" w:rsidRDefault="004218D4" w:rsidP="00732D6F">
      <w:pPr>
        <w:pStyle w:val="Paragraf"/>
        <w:rPr>
          <w:rFonts w:eastAsia="Times New Roman"/>
        </w:rPr>
      </w:pPr>
      <w:r>
        <w:t xml:space="preserve">Pendekatan analisis sentimen juga dilakukan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terhadap tingkat emosional siswa dalam pelajaran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algoritma </w:t>
      </w:r>
      <w:bookmarkStart w:id="21" w:name="_Hlk193126272"/>
      <w:r w:rsidR="00732D6F" w:rsidRPr="00732D6F">
        <w:rPr>
          <w:rFonts w:eastAsia="Times New Roman"/>
          <w:i/>
          <w:iCs/>
        </w:rPr>
        <w:t>Information Block Bidirectional Long-Short Term Memory</w:t>
      </w:r>
      <w:bookmarkEnd w:id="21"/>
      <w:r w:rsidR="00732D6F" w:rsidRPr="00732D6F">
        <w:rPr>
          <w:rFonts w:eastAsia="Times New Roman"/>
          <w:i/>
          <w:iCs/>
        </w:rPr>
        <w:t xml:space="preserve"> </w:t>
      </w:r>
      <w:r w:rsidR="00732D6F" w:rsidRPr="00D1747C">
        <w:rPr>
          <w:rFonts w:eastAsia="Times New Roman"/>
        </w:rPr>
        <w:t>(IB-BiLSTM)</w:t>
      </w:r>
      <w:r w:rsidR="00732D6F" w:rsidRPr="00732D6F">
        <w:rPr>
          <w:rFonts w:eastAsia="Times New Roman"/>
          <w:i/>
          <w:iCs/>
        </w:rPr>
        <w:t xml:space="preserve"> </w:t>
      </w:r>
      <w:r w:rsidR="00732D6F" w:rsidRPr="00732D6F">
        <w:rPr>
          <w:rFonts w:eastAsia="Times New Roman"/>
        </w:rPr>
        <w:t>untuk meningkatkan analisis sentimen dalam teks</w:t>
      </w:r>
      <w:r w:rsidR="00122056">
        <w:rPr>
          <w:rFonts w:eastAsia="Times New Roman"/>
        </w:rPr>
        <w:t xml:space="preserve"> pada </w:t>
      </w:r>
      <w:r w:rsidR="00732D6F" w:rsidRPr="00732D6F">
        <w:rPr>
          <w:rFonts w:eastAsia="Times New Roman"/>
        </w:rPr>
        <w:t xml:space="preserve"> pendidikan</w:t>
      </w:r>
      <w:r w:rsidR="00122056">
        <w:rPr>
          <w:rFonts w:eastAsia="Times New Roman"/>
        </w:rPr>
        <w:t xml:space="preserve"> </w:t>
      </w:r>
      <w:r w:rsidR="00122056" w:rsidRPr="00732D6F">
        <w:rPr>
          <w:rFonts w:eastAsia="Times New Roman"/>
        </w:rPr>
        <w:t>animasi</w:t>
      </w:r>
      <w:r w:rsidR="00732D6F" w:rsidRPr="00732D6F">
        <w:rPr>
          <w:rFonts w:eastAsia="Times New Roman"/>
        </w:rPr>
        <w:t xml:space="preserve"> </w:t>
      </w:r>
      <w:r w:rsidR="00122056">
        <w:rPr>
          <w:rFonts w:eastAsia="Times New Roman"/>
        </w:rPr>
        <w:t xml:space="preserve">secara </w:t>
      </w:r>
      <w:r w:rsidR="00122056" w:rsidRPr="00122056">
        <w:rPr>
          <w:rFonts w:eastAsia="Times New Roman"/>
          <w:i/>
          <w:iCs/>
        </w:rPr>
        <w:t>daring</w:t>
      </w:r>
      <w:r w:rsidR="00732D6F" w:rsidRPr="00732D6F">
        <w:rPr>
          <w:rFonts w:eastAsia="Times New Roman"/>
        </w:rPr>
        <w:t xml:space="preserve">. Algoritma ini memanfaatkan teknologi IoT untuk mengumpulkan data multimodal. Model yang dikembangkan mencapai akurasi 93,92% dan skor F1 90,34%, menunjukkan keefektifannya dalam mendeteksi perubahan emosi selama proses pembelajaran. Penelitian ini berkontribusi pada pengembangan pendidikan yang lebih personal dan meningkatkan keterlibatan emosional siswa. </w:t>
      </w:r>
    </w:p>
    <w:p w14:paraId="13C7D12B" w14:textId="36495427" w:rsidR="00E364FF" w:rsidRDefault="00F95576" w:rsidP="002B3E72">
      <w:pPr>
        <w:pStyle w:val="Paragraf"/>
      </w:pPr>
      <w:r>
        <w:t>Walaupun demikian, analisis sentimen masih memiliki kelemahan</w:t>
      </w:r>
      <w:r w:rsidRPr="00F95576">
        <w:t xml:space="preserve"> hanya mendeteksi emosi positif dan negatif </w:t>
      </w:r>
      <w:r>
        <w:t>dan memiliki</w:t>
      </w:r>
      <w:r w:rsidRPr="00F95576">
        <w:t xml:space="preserve"> keterbatasan dalam menangkap nuansa emosi yang lebih kompleks. Pendekatan biner ini tidak dapat membedakan emosi spesifik seperti marah, sedih, takut, atau senang, yang dapat memberikan wawasan lebih mendalam tentang perasaan </w:t>
      </w:r>
      <w:r w:rsidR="00696924">
        <w:t>siswa</w:t>
      </w:r>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hal tersebut, penulis menyimpulkan bahwa modalitas teks kurang cocok untuk digunakan dalam mendeteksi emosi siswa pada penelitian ini. </w:t>
      </w:r>
    </w:p>
    <w:p w14:paraId="4A092CB9" w14:textId="34F1B153" w:rsidR="00042E0D" w:rsidRDefault="00042E0D" w:rsidP="00042E0D">
      <w:pPr>
        <w:pStyle w:val="Paragraf"/>
      </w:pPr>
      <w:r>
        <w:t xml:space="preserve">Data </w:t>
      </w:r>
      <w:r w:rsidR="002B3E72">
        <w:t xml:space="preserve">modalitas </w:t>
      </w:r>
      <w:r>
        <w:t xml:space="preserve">teks dapat berasal dari dokumen tertulis, transkrip percakapan, media sosial, artikel berita, hingga korpus linguistik yang dikurasi. Metode koleksi dapat dilakukan melalui </w:t>
      </w:r>
      <w:r>
        <w:rPr>
          <w:rStyle w:val="Emphasis"/>
        </w:rPr>
        <w:t>web scraping</w:t>
      </w:r>
      <w:r>
        <w:t xml:space="preserve">, ekstraksi dari basis data publik, penggunaan API dari </w:t>
      </w:r>
      <w:r w:rsidRPr="0011417F">
        <w:rPr>
          <w:i/>
          <w:iCs/>
        </w:rPr>
        <w:t>platform</w:t>
      </w:r>
      <w:r>
        <w:t xml:space="preserve"> pembelajaran </w:t>
      </w:r>
      <w:r w:rsidR="0011417F">
        <w:t>daring</w:t>
      </w:r>
      <w:r>
        <w:t xml:space="preserve">, serta melalui anotasi manual oleh pakar bahasa. Format penyimpanan data teks dapat berupa TXT, JSON, CSV, atau </w:t>
      </w:r>
      <w:r>
        <w:lastRenderedPageBreak/>
        <w:t>database berbasis teks seperti Elasticsearch. Data yang telah dikumpulkan kemudian digunakan untuk berbagai keperluan, seperti analisis sentimen, pemrosesan bahasa alami (</w:t>
      </w:r>
      <w:r>
        <w:rPr>
          <w:rStyle w:val="Emphasis"/>
        </w:rPr>
        <w:t>Natural Language Processing</w:t>
      </w:r>
      <w:r>
        <w:t>), dan pengembangan model kecerdasan buatan berbasis teks.</w:t>
      </w:r>
    </w:p>
    <w:p w14:paraId="5D058A53" w14:textId="0468A7B0" w:rsidR="00042E0D" w:rsidRDefault="00042E0D" w:rsidP="00042E0D">
      <w:pPr>
        <w:pStyle w:val="Paragraf"/>
      </w:pPr>
      <w:r>
        <w:t xml:space="preserve">Peneliti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mengumpulkan data </w:t>
      </w:r>
      <w:r w:rsidR="00572961">
        <w:t>siswa langsung</w:t>
      </w:r>
      <w:r>
        <w:t xml:space="preserve"> dari </w:t>
      </w:r>
      <w:r w:rsidRPr="00572961">
        <w:rPr>
          <w:i/>
          <w:iCs/>
        </w:rPr>
        <w:t>platform</w:t>
      </w:r>
      <w:r>
        <w:t xml:space="preserve"> </w:t>
      </w:r>
      <w:r w:rsidRPr="00572961">
        <w:rPr>
          <w:i/>
          <w:iCs/>
        </w:rPr>
        <w:t>e</w:t>
      </w:r>
      <w:r>
        <w:t>-</w:t>
      </w:r>
      <w:r w:rsidRPr="00572961">
        <w:rPr>
          <w:i/>
          <w:iCs/>
        </w:rPr>
        <w:t>learning</w:t>
      </w:r>
      <w:r>
        <w:t>. Pengumpulan data tersebut dilakukan dengan mendapatkan umpan balik melalui survei dari siswa dan guru untuk menilai fungsionalitas dan kemudahan dalam penggunaan sistem pembelajaran. Data umpan balik yang didapatkan selanjutnya dianalisis untuk menilai keterlibatan siswa dalam pembelajaran.</w:t>
      </w:r>
    </w:p>
    <w:p w14:paraId="3898792E" w14:textId="4F25E34E" w:rsidR="00042E0D" w:rsidRDefault="00042E0D" w:rsidP="00042E0D">
      <w:pPr>
        <w:pStyle w:val="Paragraf"/>
      </w:pPr>
      <w:r>
        <w:t xml:space="preserve">Metode serupa juga dilakukan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mengumpulkan data tes menggunakan dua kuesioner yang diberikan kepada siswa di akhir kegiatan. Proses ini menghasilkan total 10 tanggapan per siswa. Tanggapan dikumpulkan menggunakan </w:t>
      </w:r>
      <w:r w:rsidRPr="00CB1A49">
        <w:rPr>
          <w:i/>
          <w:iCs/>
        </w:rPr>
        <w:t>platform Google Forms</w:t>
      </w:r>
      <w:r w:rsidRPr="00A12FD0">
        <w:t xml:space="preserve">, yang memfasilitasi pengumpulan data emosional dari peserta. Selain itu, keadaan emosional siswa dinilai melalui instrumen </w:t>
      </w:r>
      <w:bookmarkStart w:id="22" w:name="_Hlk193126295"/>
      <w:r w:rsidRPr="008473C3">
        <w:rPr>
          <w:i/>
          <w:iCs/>
        </w:rPr>
        <w:t>Self-Assessment Manikin</w:t>
      </w:r>
      <w:r w:rsidRPr="00A12FD0">
        <w:t xml:space="preserve"> </w:t>
      </w:r>
      <w:bookmarkEnd w:id="22"/>
      <w:r w:rsidRPr="00A12FD0">
        <w:t xml:space="preserve">(SAM) dan </w:t>
      </w:r>
      <w:bookmarkStart w:id="2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3"/>
      <w:r w:rsidRPr="00A12FD0">
        <w:t>(PANAS), yang dirancang khusus untuk mengukur berbagai dimensi emosi.</w:t>
      </w:r>
    </w:p>
    <w:p w14:paraId="4C6DAA2F" w14:textId="7B8DFC00" w:rsidR="00042E0D" w:rsidRDefault="00042E0D" w:rsidP="00042E0D">
      <w:pPr>
        <w:pStyle w:val="Paragraf"/>
      </w:pPr>
      <w:r>
        <w:t xml:space="preserve">Jenis data modalitas teks lainnya yang bisa digunakan untuk menilai keterlibatan siswa adalah melalui data kuantitatif. Peneliti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menganalisis data yang diambil dari data seberapa banyak jumlah </w:t>
      </w:r>
      <w:r w:rsidRPr="00CB1A49">
        <w:rPr>
          <w:i/>
          <w:iCs/>
        </w:rPr>
        <w:t>post</w:t>
      </w:r>
      <w:r>
        <w:t xml:space="preserve"> yang dibuat siswa dalam media pembelajaran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r>
        <w:t>dengan tambahan parameter lainnya. Walaupun tidak dapat menilai emosi dari siswa, namun metode tersebut cukup efisien jika hanya untuk menilai keterlibatan atau keaktifan siswa dalam pembelajaran online.</w:t>
      </w:r>
    </w:p>
    <w:p w14:paraId="2626AA10" w14:textId="57EF782C" w:rsidR="00042E0D" w:rsidRDefault="00802EFC" w:rsidP="00042E0D">
      <w:pPr>
        <w:pStyle w:val="Paragraf"/>
      </w:pPr>
      <w:r>
        <w:t>Dalam analisis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memanfaatkan komentar siswa pada platform </w:t>
      </w:r>
      <w:r w:rsidR="00042E0D" w:rsidRPr="008473C3">
        <w:rPr>
          <w:i/>
          <w:iCs/>
        </w:rPr>
        <w:t>Massive Open Online Course</w:t>
      </w:r>
      <w:r w:rsidR="00042E0D">
        <w:t xml:space="preserve"> (MOOC). Dari data komentar tersebut</w:t>
      </w:r>
      <w:r w:rsidR="006C6D0E">
        <w:t xml:space="preserve"> dikumpulkan dan </w:t>
      </w:r>
      <w:r w:rsidR="00042E0D">
        <w:t xml:space="preserve">dilakukan analisis dengan menggunakan </w:t>
      </w:r>
      <w:r w:rsidR="00042E0D" w:rsidRPr="0088150D">
        <w:rPr>
          <w:i/>
          <w:iCs/>
        </w:rPr>
        <w:t>deep learning</w:t>
      </w:r>
      <w:r w:rsidR="00042E0D">
        <w:t xml:space="preserve"> untuk menilai emosi dari siswa berdasarkan teks komentar yang ditulisnya. </w:t>
      </w:r>
    </w:p>
    <w:p w14:paraId="28991131" w14:textId="2336D2A3" w:rsidR="00042E0D" w:rsidRDefault="00042E0D" w:rsidP="00042E0D">
      <w:pPr>
        <w:pStyle w:val="Paragraf"/>
      </w:pPr>
      <w:r>
        <w:t xml:space="preserve">Berbeda dengan peneliti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mendapatkan data modalitas teks dari konversi data sensor yaitu </w:t>
      </w:r>
      <w:r w:rsidRPr="008473C3">
        <w:rPr>
          <w:i/>
          <w:iCs/>
        </w:rPr>
        <w:t>touchscreen</w:t>
      </w:r>
      <w:r>
        <w:t xml:space="preserve"> dan </w:t>
      </w:r>
      <w:r w:rsidRPr="008473C3">
        <w:rPr>
          <w:i/>
          <w:iCs/>
        </w:rPr>
        <w:t>keyborad</w:t>
      </w:r>
      <w:r>
        <w:t xml:space="preserve"> untuk menilai feed back </w:t>
      </w:r>
      <w:r>
        <w:lastRenderedPageBreak/>
        <w:t xml:space="preserve">berupa teks, lalu untuk menangkap emosi </w:t>
      </w:r>
      <w:r w:rsidR="008473C3">
        <w:t xml:space="preserve">menggunakan beberapa perangkat </w:t>
      </w:r>
      <w:r>
        <w:t xml:space="preserve">seperti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r w:rsidRPr="008473C3">
        <w:rPr>
          <w:i/>
          <w:iCs/>
        </w:rPr>
        <w:t>handwritting</w:t>
      </w:r>
      <w:r>
        <w:t xml:space="preserve"> </w:t>
      </w:r>
      <w:r w:rsidRPr="008473C3">
        <w:rPr>
          <w:i/>
          <w:iCs/>
        </w:rPr>
        <w:t>tablet</w:t>
      </w:r>
      <w:r>
        <w:t xml:space="preserve"> untuk mendapatkan data tulisan siswa, dan yang terakhir menggunakan </w:t>
      </w:r>
      <w:r w:rsidRPr="008473C3">
        <w:rPr>
          <w:i/>
          <w:iCs/>
        </w:rPr>
        <w:t>speech</w:t>
      </w:r>
      <w:r>
        <w:t xml:space="preserve"> </w:t>
      </w:r>
      <w:r w:rsidRPr="008473C3">
        <w:rPr>
          <w:i/>
          <w:iCs/>
        </w:rPr>
        <w:t>recognition</w:t>
      </w:r>
      <w:r>
        <w:t xml:space="preserve"> untuk mendapatkan ekspresi verbal siswa. Semua data yang dikumpulkan berupa teks yang kemudian diproses dengan metode </w:t>
      </w:r>
      <w:r w:rsidR="003B33C1">
        <w:t>I</w:t>
      </w:r>
      <w:r w:rsidRPr="00EE010C">
        <w:t>B-BiLSTM</w:t>
      </w:r>
      <w:r>
        <w:t xml:space="preserve"> yang </w:t>
      </w:r>
      <w:r w:rsidR="008473C3">
        <w:t>hasil keluarannya</w:t>
      </w:r>
      <w:r>
        <w:t xml:space="preserve"> adalah klasifikasi emosi. Apa yang dilakukan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menunjukkan bahwa penggunaan modalitas teks dapat diambil dari bentuk apapun, baik visual, </w:t>
      </w:r>
      <w:r w:rsidRPr="008473C3">
        <w:rPr>
          <w:i/>
          <w:iCs/>
        </w:rPr>
        <w:t>audio</w:t>
      </w:r>
      <w:r>
        <w:t xml:space="preserve">, ataupun </w:t>
      </w:r>
      <w:r w:rsidR="008473C3">
        <w:t>sinyal</w:t>
      </w:r>
      <w:r>
        <w:t xml:space="preserve"> walaupun </w:t>
      </w:r>
      <w:r w:rsidR="008473C3">
        <w:t xml:space="preserve">hasilnya akan lebih spesifik dalam mengenali emosi, namun </w:t>
      </w:r>
      <w:r>
        <w:t xml:space="preserve">prosesnya </w:t>
      </w:r>
      <w:r w:rsidR="008473C3">
        <w:t xml:space="preserve">menjadi </w:t>
      </w:r>
      <w:r>
        <w:t xml:space="preserve">tidak efisien </w:t>
      </w:r>
      <w:r w:rsidR="008473C3">
        <w:t>untuk diterapkan dalam lingkungan pendidikan khususnya dalam pembelajaran daring.</w:t>
      </w:r>
    </w:p>
    <w:p w14:paraId="1CD72469" w14:textId="6324BDFF" w:rsidR="008473C3" w:rsidRDefault="00EC299A" w:rsidP="007828D8">
      <w:pPr>
        <w:pStyle w:val="Paragraf"/>
        <w:spacing w:after="0"/>
        <w:rPr>
          <w:rFonts w:eastAsia="Times New Roman"/>
        </w:rPr>
      </w:pPr>
      <w:r>
        <w:rPr>
          <w:szCs w:val="24"/>
        </w:rPr>
        <w:t xml:space="preserve">Berdasarkan uraian di atas, pendekatan deteksi emosi dengan modalitas teks dinilai kurang tepat untuk diterapkan pada media pembelajaran daring, selain karena hanya bisa mendeteksi </w:t>
      </w:r>
      <w:r>
        <w:t>emosi</w:t>
      </w:r>
      <w:r w:rsidRPr="00F95576">
        <w:t xml:space="preserve"> biner</w:t>
      </w:r>
      <w:r>
        <w:t xml:space="preserve"> (</w:t>
      </w:r>
      <w:r w:rsidRPr="00EC299A">
        <w:rPr>
          <w:i/>
          <w:iCs/>
        </w:rPr>
        <w:t>positif</w:t>
      </w:r>
      <w:r>
        <w:t xml:space="preserve"> atau </w:t>
      </w:r>
      <w:r w:rsidRPr="00EC299A">
        <w:rPr>
          <w:i/>
          <w:iCs/>
        </w:rPr>
        <w:t>negatif</w:t>
      </w:r>
      <w:r>
        <w:t>) dan</w:t>
      </w:r>
      <w:r w:rsidRPr="00F95576">
        <w:t xml:space="preserve"> tidak dapat membedakan emosi spesifik seperti marah, sedih, takut, atau senang, yang dapat memberikan wawasan lebih mendalam tentang perasaan </w:t>
      </w:r>
      <w:r>
        <w:t xml:space="preserve">siswa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lainnya adalah </w:t>
      </w:r>
      <w:r>
        <w:rPr>
          <w:szCs w:val="24"/>
        </w:rPr>
        <w:t xml:space="preserve">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seperti kata “tidak” jika diungkapkan dengan nada rendah bukan berarti emosinya negatif, sehingga diperlukan modalitas pendukung lain, seperti audio ataupun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042E0D">
      <w:pPr>
        <w:pStyle w:val="Judulbabsub1"/>
        <w:numPr>
          <w:ilvl w:val="2"/>
          <w:numId w:val="19"/>
        </w:numPr>
      </w:pPr>
      <w:bookmarkStart w:id="24" w:name="_Toc193677426"/>
      <w:r>
        <w:t xml:space="preserve">Modalitas </w:t>
      </w:r>
      <w:r w:rsidRPr="00D95064">
        <w:rPr>
          <w:i/>
          <w:iCs/>
        </w:rPr>
        <w:t>Audio</w:t>
      </w:r>
      <w:bookmarkEnd w:id="24"/>
    </w:p>
    <w:p w14:paraId="2EE363B9" w14:textId="37CA27D3" w:rsidR="00993A27" w:rsidRDefault="00A82AB7" w:rsidP="00E94C5B">
      <w:pPr>
        <w:pStyle w:val="Paragraf"/>
        <w:rPr>
          <w:rStyle w:val="ParagrafChar"/>
        </w:rPr>
      </w:pPr>
      <w:r>
        <w:t xml:space="preserve">Dalam lingkungan pendidikan, modalitas audio dapat digunakan untuk menentukan emosi siswa dengan teknologi </w:t>
      </w:r>
      <w:bookmarkStart w:id="25" w:name="_Hlk193126395"/>
      <w:r w:rsidRPr="00A82AB7">
        <w:rPr>
          <w:i/>
          <w:iCs/>
        </w:rPr>
        <w:t>speech emotion recognition</w:t>
      </w:r>
      <w:r>
        <w:t xml:space="preserve"> </w:t>
      </w:r>
      <w:bookmarkEnd w:id="25"/>
      <w:r>
        <w:t xml:space="preserve">(SER). </w:t>
      </w:r>
      <w:r w:rsidRPr="00A82AB7">
        <w:rPr>
          <w:rStyle w:val="ParagrafChar"/>
        </w:rPr>
        <w:t xml:space="preserve">Beberapa literatur penelitian terdahulu, ada beberapa peneliti yang menggunakan modalitas audio sebagai parameter penentu emosi di bidang pendidikan.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membuat sebuah pendekatan SER yang</w:t>
      </w:r>
      <w:r w:rsidR="00993A27" w:rsidRPr="00A609C5">
        <w:t xml:space="preserve"> bertujuan untuk mendeteksi emosi </w:t>
      </w:r>
      <w:r w:rsidR="00993A27">
        <w:t>pemateri</w:t>
      </w:r>
      <w:r w:rsidR="00993A27" w:rsidRPr="00A609C5">
        <w:t xml:space="preserve"> saat mengajar berdasarkan ucapan mereka. Untuk mencapai tujuan ini, dua kumpulan data pidato dalam bahasa Turki dan Inggris dikumpulkan. Model pembelajaran baru</w:t>
      </w:r>
      <w:r w:rsidR="003B2FDB">
        <w:t xml:space="preserve"> tersebut</w:t>
      </w:r>
      <w:r w:rsidR="00993A27" w:rsidRPr="00A609C5">
        <w:t xml:space="preserve"> </w:t>
      </w:r>
      <w:r w:rsidR="00993A27">
        <w:t>dinamai</w:t>
      </w:r>
      <w:r w:rsidR="00993A27" w:rsidRPr="00A609C5">
        <w:t xml:space="preserve"> </w:t>
      </w:r>
      <w:r w:rsidR="00993A27" w:rsidRPr="003B2FDB">
        <w:rPr>
          <w:i/>
          <w:iCs/>
        </w:rPr>
        <w:t>ShoePat23</w:t>
      </w:r>
      <w:r w:rsidR="00993A27" w:rsidRPr="00A609C5">
        <w:t xml:space="preserve"> dan berhasil mencapai akurasi klasifikasi sebesar 94,97% untuk bahasa Inggris dan 96,41% untuk bahasa Turki. </w:t>
      </w:r>
      <w:r w:rsidR="00993A27" w:rsidRPr="00A609C5">
        <w:lastRenderedPageBreak/>
        <w:t xml:space="preserve">Hasil penelitian menunjukkan bahwa </w:t>
      </w:r>
      <w:r w:rsidR="00993A27" w:rsidRPr="003B2FDB">
        <w:rPr>
          <w:i/>
          <w:iCs/>
        </w:rPr>
        <w:t>ShoePat23</w:t>
      </w:r>
      <w:r w:rsidR="00993A27" w:rsidRPr="00A609C5">
        <w:t xml:space="preserve"> merupakan teknik yang efektif dan efisien untuk pengenalan emosi dalam ucapan, terutama dalam aplikasi dunia nyata. Selain itu, studi ini mengungkapkan bahwa model ini dapat digunakan untuk mengembangkan alat pengendalian diri baru yang dapat diintegrasikan ke dalam platform pendidikan jarak jauh guna mengevaluasi kinerja </w:t>
      </w:r>
      <w:r w:rsidR="00993A27">
        <w:t>pemateri</w:t>
      </w:r>
      <w:r w:rsidR="00993A27" w:rsidRPr="00A609C5">
        <w:t>.</w:t>
      </w:r>
    </w:p>
    <w:p w14:paraId="292A0668" w14:textId="77777777" w:rsidR="00EE6B78" w:rsidRDefault="00993A27" w:rsidP="00E94C5B">
      <w:pPr>
        <w:pStyle w:val="Paragraf"/>
        <w:rPr>
          <w:rStyle w:val="ParagrafChar"/>
        </w:rPr>
      </w:pPr>
      <w:r>
        <w:rPr>
          <w:rStyle w:val="ParagrafChar"/>
        </w:rPr>
        <w:t xml:space="preserve">Pendekatan lain bernama </w:t>
      </w:r>
      <w:r w:rsidRPr="00441002">
        <w:rPr>
          <w:rStyle w:val="ParagrafChar"/>
          <w:i/>
          <w:iCs/>
        </w:rPr>
        <w:t>Esernet</w:t>
      </w:r>
      <w:r>
        <w:rPr>
          <w:rStyle w:val="ParagrafChar"/>
        </w:rPr>
        <w:t xml:space="preserve"> yang merupakan improvisasi dari sistem SER juga dapat digunakan dalam deteksi emosi siswa</w:t>
      </w:r>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dua temuan utama dalam penelitian </w:t>
      </w:r>
      <w:r w:rsidR="00A82AB7">
        <w:rPr>
          <w:rStyle w:val="ParagrafChar"/>
        </w:rPr>
        <w:t xml:space="preserve">yang dilakukan oleh </w:t>
      </w:r>
      <w:r w:rsidR="00A82AB7" w:rsidRPr="00A82AB7">
        <w:rPr>
          <w:rStyle w:val="ParagrafChar"/>
        </w:rPr>
        <w:t xml:space="preserve">T. Liu dkk, yaitu adanya isyarat emosional yang signifikan serta perbedaan kecil antara emosi yang berbeda, yang keduanya berperan penting dalam meningkatkan akurasi SER. Model yang diperkenalkan menggunakan strategi dua jalur. Jalur pertama berfokus pada ekstraksi isyarat ucapan penting dengan teknik masking, sementara jalur kedua menggabungkan informasi multiskala dari sinyal suara. Arsitektur </w:t>
      </w:r>
      <w:r w:rsidR="00A82AB7" w:rsidRPr="00A82AB7">
        <w:rPr>
          <w:rStyle w:val="ParagrafChar"/>
          <w:i/>
          <w:iCs/>
        </w:rPr>
        <w:t>Transformer</w:t>
      </w:r>
      <w:r w:rsidR="00A82AB7" w:rsidRPr="00A82AB7">
        <w:rPr>
          <w:rStyle w:val="ParagrafChar"/>
        </w:rPr>
        <w:t xml:space="preserve"> digunakan untuk menangkap hubungan semantik jarak jauh dalam sinyal ucapan. Hasil eksperimen menunjukkan bahwa </w:t>
      </w:r>
      <w:r w:rsidR="00A82AB7" w:rsidRPr="00F57BC6">
        <w:rPr>
          <w:rStyle w:val="ParagrafChar"/>
          <w:i/>
          <w:iCs/>
        </w:rPr>
        <w:t>Esernet</w:t>
      </w:r>
      <w:r w:rsidR="00A82AB7" w:rsidRPr="00A82AB7">
        <w:rPr>
          <w:rStyle w:val="ParagrafChar"/>
        </w:rPr>
        <w:t xml:space="preserve"> mampu mengenali isyarat penting dan hubungan jarak jauh dengan baik. Namun, penelitian ini juga mengakui bahwa model ini memiliki keterbatasan, terutama dalam hal kebutuhan komputasi yang tinggi akibat strategi multi-tugas yang digunakan.</w:t>
      </w:r>
    </w:p>
    <w:p w14:paraId="036A778E" w14:textId="6166AB5B" w:rsidR="00E94C5B" w:rsidRDefault="00EE6B78" w:rsidP="00E94C5B">
      <w:pPr>
        <w:pStyle w:val="Paragraf"/>
      </w:pPr>
      <w:r>
        <w:rPr>
          <w:rStyle w:val="ParagrafChar"/>
        </w:rPr>
        <w:t xml:space="preserve">Dalam modalitas audio khususnya dalam pendekatan SER, beberapa literatur terdahulu menunjukkan bahwa mereka menggunakan dua jenis data, yaitu data publik, dan data </w:t>
      </w:r>
      <w:r w:rsidRPr="00EE6B78">
        <w:rPr>
          <w:rStyle w:val="ParagrafChar"/>
          <w:i/>
          <w:iCs/>
        </w:rPr>
        <w:t>private</w:t>
      </w:r>
      <w:r>
        <w:rPr>
          <w:rStyle w:val="ParagrafChar"/>
        </w:rPr>
        <w:t xml:space="preserve">. </w:t>
      </w:r>
      <w:r w:rsidR="00E94C5B">
        <w:t xml:space="preserve">Data </w:t>
      </w:r>
      <w:r>
        <w:t xml:space="preserve">modalitas </w:t>
      </w:r>
      <w:r w:rsidRPr="00EE6B78">
        <w:rPr>
          <w:i/>
          <w:iCs/>
        </w:rPr>
        <w:t>audio</w:t>
      </w:r>
      <w:r w:rsidR="00E94C5B">
        <w:t xml:space="preserve"> dapat diperoleh dari berbagai sumber, termasuk</w:t>
      </w:r>
      <w:r w:rsidR="00993A27">
        <w:t xml:space="preserve"> menggunakan</w:t>
      </w:r>
      <w:r w:rsidR="00E94C5B">
        <w:t xml:space="preserve"> mikrofon</w:t>
      </w:r>
      <w:r w:rsidR="00993A27">
        <w:t xml:space="preserve"> secara langsung</w:t>
      </w:r>
      <w:r w:rsidR="00E94C5B">
        <w:t xml:space="preserve">, sensor ultrasonik, atau perangkat rekaman lainnya, dengan format yang beragam seperti sinyal mentah, spektrogram, atau fitur yang diekstraksi seperti </w:t>
      </w:r>
      <w:bookmarkStart w:id="26" w:name="_Hlk193126431"/>
      <w:r w:rsidR="00E94C5B" w:rsidRPr="00993A27">
        <w:rPr>
          <w:i/>
          <w:iCs/>
        </w:rPr>
        <w:t>Mel-Frequency Cepstral Coefficients</w:t>
      </w:r>
      <w:r w:rsidR="00E94C5B">
        <w:t xml:space="preserve"> </w:t>
      </w:r>
      <w:bookmarkEnd w:id="26"/>
      <w:r w:rsidR="00E94C5B">
        <w:t xml:space="preserve">(MFCC). </w:t>
      </w:r>
      <w:r w:rsidR="00993A27">
        <w:t>Dari berbagai literatur disebutkan</w:t>
      </w:r>
      <w:r w:rsidR="00E94C5B">
        <w:t xml:space="preserve"> </w:t>
      </w:r>
      <w:r w:rsidR="00993A27">
        <w:t xml:space="preserve">bahwa beberapa </w:t>
      </w:r>
      <w:r w:rsidR="00E94C5B">
        <w:t xml:space="preserve">peneliti menggunakan dua jenis dataset modalitas audio, yaitu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r>
        <w:t xml:space="preserve">Beberapa peneliti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Dia menggunakan dataset </w:t>
      </w:r>
      <w:r w:rsidRPr="00184EF9">
        <w:t>CMU</w:t>
      </w:r>
      <w:r>
        <w:t xml:space="preserve"> </w:t>
      </w:r>
      <w:r w:rsidRPr="00184EF9">
        <w:t>ARCTIC</w:t>
      </w:r>
      <w:r>
        <w:t>, dimana CMU ARCTIC adalah kumpulan dataset ucapan (</w:t>
      </w:r>
      <w:r>
        <w:rPr>
          <w:rStyle w:val="Emphasis"/>
        </w:rPr>
        <w:t>speech corpus</w:t>
      </w:r>
      <w:r>
        <w:t xml:space="preserve">) yang dikembangkan oleh Carnegie Mellon University (CMU). Dataset ini dirancang untuk penelitian dan pengembangan dalam bidang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berisi </w:t>
      </w:r>
      <w:r>
        <w:lastRenderedPageBreak/>
        <w:t>rekaman suara dari berbagai penutur dengan aksen yang berbeda, masing-masing membaca sekitar 1.132 kalimat yang dipilih secara khusus untuk mencakup berbagai fonem</w:t>
      </w:r>
      <w:r w:rsidR="005E1C7C">
        <w:t>a</w:t>
      </w:r>
      <w:r>
        <w:t xml:space="preserve"> dalam bahasa Inggris. Selain dari situs resminya, dataset tersebut juga tersedia pada situs </w:t>
      </w:r>
      <w:r w:rsidRPr="00AD1EB9">
        <w:rPr>
          <w:i/>
          <w:iCs/>
        </w:rPr>
        <w:t>Kaggle</w:t>
      </w:r>
      <w:r>
        <w:t xml:space="preserve"> maupun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r>
        <w:t xml:space="preserve">Peneliti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penelitiannya</w:t>
      </w:r>
      <w:r w:rsidR="00E94C5B">
        <w:t xml:space="preserve">. Mereka menggunakan gabungan dari dataset </w:t>
      </w:r>
      <w:r w:rsidR="00E94C5B" w:rsidRPr="009D3140">
        <w:t>IEMOCAP</w:t>
      </w:r>
      <w:r w:rsidR="00E94C5B">
        <w:t xml:space="preserve"> dan</w:t>
      </w:r>
      <w:r w:rsidR="00E94C5B" w:rsidRPr="009D3140">
        <w:t xml:space="preserve"> EmoDB</w:t>
      </w:r>
      <w:r w:rsidR="00E94C5B">
        <w:t xml:space="preserve">. </w:t>
      </w:r>
      <w:r w:rsidR="00E94C5B" w:rsidRPr="0011194B">
        <w:t>IEMOCAP</w:t>
      </w:r>
      <w:r w:rsidR="00C41D5E">
        <w:t xml:space="preserve"> </w:t>
      </w:r>
      <w:r w:rsidR="00E94C5B" w:rsidRPr="0011194B">
        <w:t xml:space="preserve">adalah kumpulan data </w:t>
      </w:r>
      <w:r w:rsidR="00E94C5B">
        <w:t xml:space="preserve">yang </w:t>
      </w:r>
      <w:r w:rsidR="00E94C5B" w:rsidRPr="0011194B">
        <w:t>terdiri dari rekaman video aktor yang melakukan dialog naskah dengan berbagai ekspresi emosional. Dataset mencakup data multimodal, seperti bingkai video, sinyal audio, dan subtitle teks, sehingga cocok untuk mengevaluasi metode pengenalan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Sedangkan Berlin Database of Emotional Speech atau yang lebih dikenal dengan nama EmoDB adalah </w:t>
      </w:r>
      <w:r w:rsidR="00E94C5B" w:rsidRPr="00094D39">
        <w:t xml:space="preserve">kumpulan data </w:t>
      </w:r>
      <w:r w:rsidR="00E94C5B">
        <w:t xml:space="preserve">yang </w:t>
      </w:r>
      <w:r w:rsidR="00E94C5B" w:rsidRPr="00094D39">
        <w:t xml:space="preserve">terdiri dari rekaman </w:t>
      </w:r>
      <w:r w:rsidR="00E94C5B">
        <w:t xml:space="preserve">suara </w:t>
      </w:r>
      <w:r w:rsidR="00E94C5B" w:rsidRPr="00094D39">
        <w:t>aktor yang mengekspresikan emosi yang berbeda. Rekaman ini dirancang untuk menangkap berbagai keadaan emosional, termasuk kemarahan, ketakutan, kebahagiaan, kesedihan, jijik, kebosanan, dan keadaan netral. Basis data disusun untuk menyediakan serangkaian ekspresi emosional yang komprehensif untuk analisis dan pelatihan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EmoDB bisa didapatkan pada situs </w:t>
      </w:r>
      <w:r w:rsidR="00E94C5B" w:rsidRPr="007D7EAB">
        <w:rPr>
          <w:i/>
          <w:iCs/>
        </w:rPr>
        <w:t>Kaggle</w:t>
      </w:r>
      <w:r w:rsidR="00E94C5B">
        <w:t xml:space="preserve"> maupun </w:t>
      </w:r>
      <w:r w:rsidR="00E94C5B" w:rsidRPr="007D7EAB">
        <w:rPr>
          <w:i/>
          <w:iCs/>
        </w:rPr>
        <w:t>Hugging Fac</w:t>
      </w:r>
      <w:r w:rsidR="007D7EAB">
        <w:rPr>
          <w:i/>
          <w:iCs/>
        </w:rPr>
        <w:t>e</w:t>
      </w:r>
      <w:r w:rsidR="00E94C5B">
        <w:t>.</w:t>
      </w:r>
    </w:p>
    <w:p w14:paraId="62C46855" w14:textId="307915C0" w:rsidR="00E94C5B" w:rsidRDefault="00E94C5B" w:rsidP="00E94C5B">
      <w:pPr>
        <w:pStyle w:val="Paragraf"/>
      </w:pPr>
      <w:r>
        <w:t xml:space="preserve">Peneliti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dengan cara </w:t>
      </w:r>
      <w:r w:rsidRPr="000851BA">
        <w:t xml:space="preserve">mengumpulkan dataset </w:t>
      </w:r>
      <w:r w:rsidRPr="00273E53">
        <w:rPr>
          <w:i/>
          <w:iCs/>
        </w:rPr>
        <w:t>English Speech Emotion Recognition</w:t>
      </w:r>
      <w:r w:rsidR="00273E53">
        <w:t xml:space="preserve"> </w:t>
      </w:r>
      <w:r w:rsidRPr="000851BA">
        <w:t xml:space="preserve">dari total 45 pembicara, yang mencakup 15 wanita dan 30 pria, berusia antara 24 hingga 42 tahun. File </w:t>
      </w:r>
      <w:r w:rsidRPr="00745143">
        <w:rPr>
          <w:i/>
          <w:iCs/>
        </w:rPr>
        <w:t>audio</w:t>
      </w:r>
      <w:r w:rsidRPr="000851BA">
        <w:t xml:space="preserve"> direkam </w:t>
      </w:r>
      <w:r>
        <w:t>ketika</w:t>
      </w:r>
      <w:r w:rsidRPr="000851BA">
        <w:t xml:space="preserve"> pembicara menyampaikan kuliah tentang forensik digital menggunakan slide kuliah yang disiapkan. Rekaman dibuat dengan ponsel, dan audio ditangkap dalam lima format berbeda</w:t>
      </w:r>
      <w:r>
        <w:t>, yaitu</w:t>
      </w:r>
      <w:r w:rsidRPr="000851BA">
        <w:t xml:space="preserve"> MP4, MPEG, AAC, OGG, dan M4A. Dataset</w:t>
      </w:r>
      <w:r>
        <w:t xml:space="preserve"> yang terkumpul</w:t>
      </w:r>
      <w:r w:rsidRPr="000851BA">
        <w:t xml:space="preserve"> terdiri dari berbagai kelas emosional, dengan 44 suara </w:t>
      </w:r>
      <w:r>
        <w:t>dengan label “</w:t>
      </w:r>
      <w:r w:rsidRPr="000851BA">
        <w:t>menarik</w:t>
      </w:r>
      <w:r>
        <w:t>”</w:t>
      </w:r>
      <w:r w:rsidRPr="000851BA">
        <w:t xml:space="preserve">, 47 </w:t>
      </w:r>
      <w:r>
        <w:t>dengan label</w:t>
      </w:r>
      <w:r w:rsidRPr="000851BA">
        <w:t xml:space="preserve"> </w:t>
      </w:r>
      <w:r>
        <w:t>“</w:t>
      </w:r>
      <w:r w:rsidRPr="000851BA">
        <w:t>netral</w:t>
      </w:r>
      <w:r>
        <w:t>”</w:t>
      </w:r>
      <w:r w:rsidRPr="000851BA">
        <w:t xml:space="preserve">, dan 43 </w:t>
      </w:r>
      <w:r>
        <w:t>dengan label “</w:t>
      </w:r>
      <w:r w:rsidRPr="000851BA">
        <w:t>membosankan</w:t>
      </w:r>
      <w:r>
        <w:t>”</w:t>
      </w:r>
      <w:r w:rsidRPr="000851BA">
        <w:t>.</w:t>
      </w:r>
      <w:r>
        <w:t xml:space="preserve"> </w:t>
      </w:r>
    </w:p>
    <w:p w14:paraId="35F8F3E0" w14:textId="1A9B3D5C" w:rsidR="00DE24CE" w:rsidRPr="00527CAD" w:rsidRDefault="003522F7" w:rsidP="00300FA8">
      <w:pPr>
        <w:pStyle w:val="Paragraf"/>
        <w:spacing w:after="0"/>
      </w:pPr>
      <w:r>
        <w:t>Berdasarkan uraian di atas, m</w:t>
      </w:r>
      <w:r w:rsidR="00DE24CE" w:rsidRPr="00DE24CE">
        <w:t>eskipun</w:t>
      </w:r>
      <w:r w:rsidR="003F4AF7">
        <w:t xml:space="preserve"> modalitas</w:t>
      </w:r>
      <w:r w:rsidR="00DE24CE" w:rsidRPr="00DE24CE">
        <w:t xml:space="preserve"> audio dapat mendeteksi emosi dengan baik, ada beberapa masalah saat menggunakannya </w:t>
      </w:r>
      <w:r w:rsidR="005361BA">
        <w:t>saat</w:t>
      </w:r>
      <w:r w:rsidR="00DE24CE" w:rsidRPr="00DE24CE">
        <w:t xml:space="preserve"> mengidentifikasi emosi siswa dalam pembelajaran </w:t>
      </w:r>
      <w:r w:rsidR="008B36D2">
        <w:t>daring</w:t>
      </w:r>
      <w:r w:rsidR="00DE24CE" w:rsidRPr="00DE24CE">
        <w:t xml:space="preserve">. Jika fitur </w:t>
      </w:r>
      <w:r w:rsidR="00DE24CE" w:rsidRPr="008B36D2">
        <w:rPr>
          <w:i/>
          <w:iCs/>
        </w:rPr>
        <w:t>audio</w:t>
      </w:r>
      <w:r w:rsidR="00DE24CE" w:rsidRPr="00DE24CE">
        <w:t xml:space="preserve"> digabungkan dengan fitur lain, ini dapat menurunkan akurasi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Selain itu, pemrosesan sinyal </w:t>
      </w:r>
      <w:r w:rsidR="00DE24CE" w:rsidRPr="00E5204E">
        <w:rPr>
          <w:i/>
          <w:iCs/>
        </w:rPr>
        <w:lastRenderedPageBreak/>
        <w:t>audio</w:t>
      </w:r>
      <w:r w:rsidR="00DE24CE" w:rsidRPr="00DE24CE">
        <w:t xml:space="preserve"> membutuhkan sumber daya komputasi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membuatnya tidak efisien dalam penerapan skala luas. </w:t>
      </w:r>
      <w:r w:rsidR="00527CAD">
        <w:t>Kemudian</w:t>
      </w:r>
      <w:r w:rsidR="00A24090">
        <w:t xml:space="preserve"> masalah lainnya yaitu</w:t>
      </w:r>
      <w:r w:rsidR="00DE24CE" w:rsidRPr="00DE24CE">
        <w:t xml:space="preserve"> jumlah data yang tersedia untuk pelatihan sering kali terbatas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pertimbangan tersebut, penulis tidak menggunakan modalitas </w:t>
      </w:r>
      <w:r w:rsidR="00527CAD" w:rsidRPr="00527CAD">
        <w:rPr>
          <w:i/>
          <w:iCs/>
        </w:rPr>
        <w:t>audio</w:t>
      </w:r>
      <w:r w:rsidR="00527CAD">
        <w:rPr>
          <w:i/>
          <w:iCs/>
        </w:rPr>
        <w:t xml:space="preserve"> </w:t>
      </w:r>
      <w:r w:rsidR="00527CAD">
        <w:t xml:space="preserve">dalam menentukan </w:t>
      </w:r>
      <w:r w:rsidR="00527CAD" w:rsidRPr="00527CAD">
        <w:rPr>
          <w:i/>
          <w:iCs/>
        </w:rPr>
        <w:t>engagement</w:t>
      </w:r>
      <w:r w:rsidR="00527CAD">
        <w:t xml:space="preserve"> siswa berdasarkan emosi, mengingat </w:t>
      </w:r>
      <w:r w:rsidR="00527CAD" w:rsidRPr="00527CAD">
        <w:rPr>
          <w:i/>
          <w:iCs/>
        </w:rPr>
        <w:t>resource</w:t>
      </w:r>
      <w:r w:rsidR="00527CAD">
        <w:t xml:space="preserve"> yang dimiliki pada lokus penelitian tidak terlalu besar.</w:t>
      </w:r>
    </w:p>
    <w:p w14:paraId="5E42D906" w14:textId="77777777" w:rsidR="00DE24CE" w:rsidRDefault="00DE24CE" w:rsidP="00300FA8">
      <w:pPr>
        <w:pStyle w:val="Paragraf"/>
        <w:spacing w:after="0"/>
      </w:pPr>
    </w:p>
    <w:p w14:paraId="6A3E379E" w14:textId="3700E3D7" w:rsidR="00E9706B" w:rsidRDefault="00E9706B" w:rsidP="00E9706B">
      <w:pPr>
        <w:pStyle w:val="Judulbabsub1"/>
        <w:numPr>
          <w:ilvl w:val="2"/>
          <w:numId w:val="19"/>
        </w:numPr>
      </w:pPr>
      <w:bookmarkStart w:id="27" w:name="_Toc193677427"/>
      <w:r>
        <w:t>Modalitas Si</w:t>
      </w:r>
      <w:r w:rsidR="00991F23">
        <w:t>nyal Tubuh</w:t>
      </w:r>
      <w:bookmarkEnd w:id="27"/>
    </w:p>
    <w:p w14:paraId="459ED470" w14:textId="47B9FD49" w:rsidR="006B0285" w:rsidRDefault="00042E0D" w:rsidP="00042E0D">
      <w:pPr>
        <w:pStyle w:val="Paragraf"/>
      </w:pPr>
      <w:r w:rsidRPr="00042E0D">
        <w:t xml:space="preserve">Dalam lingkungan yang terkontrol, deteksi emosi siswa kadang juga dilakukan dengan memanfaatkan signal dari tubuh yang ditangkap melalui </w:t>
      </w:r>
      <w:r w:rsidRPr="00991F23">
        <w:rPr>
          <w:i/>
          <w:iCs/>
        </w:rPr>
        <w:t>tools</w:t>
      </w:r>
      <w:r w:rsidRPr="00042E0D">
        <w:t xml:space="preserve"> atau </w:t>
      </w:r>
      <w:r w:rsidRPr="00991F23">
        <w:rPr>
          <w:i/>
          <w:iCs/>
        </w:rPr>
        <w:t>sensor</w:t>
      </w:r>
      <w:r w:rsidRPr="00042E0D">
        <w:t xml:space="preserve"> yang terpasang pada bagian tubuh siswa. Penggunaan perangkat IoT juga menjadi pilihan </w:t>
      </w:r>
      <w:r w:rsidRPr="00991F23">
        <w:rPr>
          <w:i/>
          <w:iCs/>
        </w:rPr>
        <w:t>tools</w:t>
      </w:r>
      <w:r w:rsidRPr="00042E0D">
        <w:t xml:space="preserve"> untuk mendapatkan data signal tubuh siswa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r w:rsidR="00E20CB2">
        <w:t xml:space="preserve">Peneliti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r w:rsidR="00E20CB2" w:rsidRPr="00E20CB2">
        <w:t xml:space="preserve">mengusulkan kerangka kerja berbasis IoT untuk menganalisis emosi manusia dengan menggunakan sinyal fisiologis yang diproses melalui model pembelajaran mendalam berbasis LSTM. Model ini mampu mengenali berbagai emosi, seperti lucu, membosankan, relaksasi, dan menakutkan, dengan akurasi lebih dari 95%. Kerangka IoT yang dikembangkan memastikan komunikasi data yang cepat dan andal antara perangkat sensor dan hub IoT, dengan latensi kurang dari 1 milidetik. Sistem ini diharapkan dapat mendukung siswa, institusi pendidikan, dan layanan kesehatan, terutama dalam pembelajaran jarak jauh selama pandemi COVID-19 dan potensi wabah di masa depan. </w:t>
      </w:r>
    </w:p>
    <w:p w14:paraId="65871930" w14:textId="390749D5" w:rsidR="00CC1118" w:rsidRPr="00CC1118" w:rsidRDefault="00042E0D" w:rsidP="00042E0D">
      <w:pPr>
        <w:pStyle w:val="Paragraf"/>
        <w:rPr>
          <w:rFonts w:eastAsia="Times New Roman"/>
        </w:rPr>
      </w:pPr>
      <w:r w:rsidRPr="00042E0D">
        <w:t xml:space="preserve">Pendekatan lainnya adalah dengan memanfaatkan </w:t>
      </w:r>
      <w:r w:rsidR="003E2613">
        <w:t>sinyal</w:t>
      </w:r>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dilakukan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menyoroti meningkatnya minat dalam deteksi stres menggunakan sinyal fisiologis, terutama data EEG, untuk meningkatkan pemantauan kesehatan mental dan kesejahteraan. Data dikumpulkan melalui protokol khusus yang dirancang untuk menginduksi stres pada peserta, dengan biosinyal yang direkam dari EEG, EDA, dan EKG. Berbagai teknik ekstraksi fitur dan model pembelajaran mesin diuji untuk mengidentifikasi stres secara akurat, dengan hasil yang menunjukkan bahwa pemilihan fitur, model, dan ukuran jendela yang tepat sangat berpengaruh terhadap kinerja sistem. LightGBM terbukti sebagai metode paling efektif, mencapai akurasi tertinggi di berbagai kondisi, sementara data EEG memberikan hasil yang lebih baik dibandingkan EKG </w:t>
      </w:r>
      <w:r w:rsidR="00CC1118" w:rsidRPr="00CC1118">
        <w:rPr>
          <w:rFonts w:eastAsia="Times New Roman"/>
        </w:rPr>
        <w:lastRenderedPageBreak/>
        <w:t xml:space="preserve">dan EDA. Integrasi semua sinyal fisiologis menghasilkan performa terbaik, meskipun efektivitasnya tetap bergantung pada konteks pengukuran stres. </w:t>
      </w:r>
    </w:p>
    <w:p w14:paraId="3A2646C8" w14:textId="77777777" w:rsidR="00CC1118" w:rsidRDefault="00CC1118" w:rsidP="00E94C5B">
      <w:pPr>
        <w:pStyle w:val="Paragraf"/>
        <w:rPr>
          <w:rFonts w:eastAsia="Times New Roman"/>
        </w:rPr>
      </w:pPr>
      <w:r>
        <w:t xml:space="preserve">Penggunaan sinyal EEG dalam deteksi emosi siswa juga dilakukan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yang mereka lakukan</w:t>
      </w:r>
      <w:r w:rsidRPr="00CC1118">
        <w:rPr>
          <w:rFonts w:eastAsia="Times New Roman"/>
        </w:rPr>
        <w:t xml:space="preserve"> bertujuan untuk mengembangkan model pengenalan emosi yang berkinerja tinggi dengan memanfaatkan data psikologis yang relevan dalam proses pendidikan. Tujuh emosi yang dianalisis meliputi kebosanan, kebingungan, frustrasi, rasa ingin tahu, kegembiraan, konsentrasi, dan kecemasan. Model ini menggunakan arsitektur 1D-CNN yang dioptimalkan untuk lima saluran EEG, dengan hasil akurasi tinggi, di mana pengenalan emosi kegembiraan mencapai 99,91%. Untuk menjelaskan prediksi model, studi ini menerapkan LIME, yang menunjukkan bahwa analisis frekuensi fitur dapat membantu memperjelas hasil klasifikasi. Namun, terdapat beberapa keterbatasan, seperti data yang tidak dikumpulkan langsung dalam skenario pembelajaran serta tantangan dalam mengumpulkan data EEG dari peserta pendidikan. </w:t>
      </w:r>
    </w:p>
    <w:p w14:paraId="2221705A" w14:textId="3A3D65AB" w:rsidR="00E94C5B" w:rsidRPr="00CC1118" w:rsidRDefault="00E94C5B" w:rsidP="00E94C5B">
      <w:pPr>
        <w:pStyle w:val="Paragraf"/>
        <w:rPr>
          <w:rFonts w:eastAsia="Times New Roman"/>
        </w:rPr>
      </w:pPr>
      <w:r>
        <w:t xml:space="preserve">Data </w:t>
      </w:r>
      <w:r w:rsidR="00CC1118">
        <w:t>modalitas sinyal</w:t>
      </w:r>
      <w:r>
        <w:t xml:space="preserve"> dapat berasal dari berbagai sumber, seperti EEG, ECG, EMG, atau sinyal dari sensor IoT. Proses koleksi data umumnya dimulai dengan pemilihan perangkat akuisisi yang sesuai, seperti biosensor, perangkat medis, atau sensor industri, yang mampu menangkap sinyal dengan resolusi dan kecepatan sampling yang memadai. Setelah itu, data dikumpulkan dalam kondisi yang telah ditentukan, seperti lingkungan laboratorium yang terkendali atau melalui perangkat wearable yang digunakan dalam aktivitas sehari-hari. Selama proses akuisisi, penting untuk memastikan kualitas sinyal dengan mengurangi </w:t>
      </w:r>
      <w:r>
        <w:rPr>
          <w:rStyle w:val="Emphasis"/>
        </w:rPr>
        <w:t>noise</w:t>
      </w:r>
      <w:r>
        <w:t xml:space="preserve"> melalui teknik penyaringan (</w:t>
      </w:r>
      <w:r>
        <w:rPr>
          <w:rStyle w:val="Emphasis"/>
        </w:rPr>
        <w:t>filtering</w:t>
      </w:r>
      <w:r>
        <w:t xml:space="preserve">) atau </w:t>
      </w:r>
      <w:r>
        <w:rPr>
          <w:rStyle w:val="Emphasis"/>
        </w:rPr>
        <w:t>artifact removal</w:t>
      </w:r>
      <w:r>
        <w:t>. Data yang telah dikumpulkan kemudian disimpan dalam format yang sesuai, seperti CSV, EDF, atau HDF5, untuk selanjutnya diproses dan dianalisis dalam penelitian atau pengembangan sistem berbasis sinyal.</w:t>
      </w:r>
    </w:p>
    <w:p w14:paraId="77DFF4ED" w14:textId="7F0AD143" w:rsidR="00E94C5B" w:rsidRDefault="00E94C5B" w:rsidP="00E94C5B">
      <w:pPr>
        <w:pStyle w:val="Paragraf"/>
      </w:pPr>
      <w:r>
        <w:t xml:space="preserve">Peneliti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r w:rsidRPr="003622EF">
        <w:t xml:space="preserve">mengumpulkan data uji menggunakan sensor fisiologis, yang mencakup berbagai modalitas, seperti </w:t>
      </w:r>
      <w:r>
        <w:t>EEG, EKG, EMG, GSR, RSP, SKT, BVP, dan PPG</w:t>
      </w:r>
      <w:r w:rsidRPr="003622EF">
        <w:t>.</w:t>
      </w:r>
      <w:r>
        <w:t xml:space="preserve"> </w:t>
      </w:r>
      <w:r w:rsidRPr="003622EF">
        <w:t>Sebanyak tiga puluh peserta terlibat dalam eksperimen akuisisi data, di mana mereka diperlihatkan delapan video yang dirancang untuk membangkitkan empat kategori emosi yang berbeda</w:t>
      </w:r>
      <w:r>
        <w:t xml:space="preserve"> yaitu,</w:t>
      </w:r>
      <w:r w:rsidRPr="003622EF">
        <w:t xml:space="preserve"> relaksasi, kebosanan, </w:t>
      </w:r>
      <w:r w:rsidRPr="003622EF">
        <w:lastRenderedPageBreak/>
        <w:t>kesenangan, dan ketakutan. Sinyal fisiologis direkam secara kontinu dengan frekuensi pengambilan sampel 1.000 Hz untuk menangkap respons emosional peserta secara objektif.</w:t>
      </w:r>
    </w:p>
    <w:p w14:paraId="65C41438" w14:textId="4C6DF9B4" w:rsidR="00E94C5B" w:rsidRDefault="00CC1118" w:rsidP="00E94C5B">
      <w:pPr>
        <w:pStyle w:val="Paragraf"/>
      </w:pPr>
      <w:r>
        <w:t>Lalu peneliti</w:t>
      </w:r>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r w:rsidR="00E94C5B">
        <w:t>m</w:t>
      </w:r>
      <w:r w:rsidR="00E94C5B" w:rsidRPr="00206642">
        <w:t>engumpulkan data menggunakan pengaturan komprehensif yang mencakup akuisisi sinyal fisiologis</w:t>
      </w:r>
      <w:r w:rsidR="00E94C5B">
        <w:t xml:space="preserve"> </w:t>
      </w:r>
      <w:r w:rsidR="00E94C5B" w:rsidRPr="00206642">
        <w:t>khususnya EEG, EKG, dan EDA</w:t>
      </w:r>
      <w:r w:rsidR="00E94C5B">
        <w:t xml:space="preserve"> </w:t>
      </w:r>
      <w:r w:rsidR="00E94C5B" w:rsidRPr="00206642">
        <w:t>dari subjek yang sama. Proses ini dilakukan dengan mengikuti protokol standar untuk memastikan konsistensi dalam seluruh data yang dikumpulkan.</w:t>
      </w:r>
      <w:r w:rsidR="00E94C5B">
        <w:t xml:space="preserve"> </w:t>
      </w:r>
      <w:r w:rsidR="00E94C5B" w:rsidRPr="00206642">
        <w:t>Konfigurasi elektroda yang digunakan untuk menangkap sinyal ini dirancang agar memungkinkan akuisisi yang akurat dan simultan, sehingga memfasilitasi analisis holistik terhadap respons stres subjek.</w:t>
      </w:r>
      <w:r w:rsidR="00E94C5B">
        <w:t xml:space="preserve"> </w:t>
      </w:r>
      <w:r w:rsidR="00E94C5B" w:rsidRPr="00206642">
        <w:t>Selain itu, wawancara pasca-eksperimen dan kuesioner dilakukan untuk mengumpulkan data kualitatif, yang kemudian dibandingkan dengan data fisiologis yang dikumpulkan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melakukan metode serupa dengan menggunakan alat sensor dalam pengumpulan datanya. Mereka </w:t>
      </w:r>
      <w:r w:rsidRPr="00E94C5B">
        <w:rPr>
          <w:rStyle w:val="Strong"/>
          <w:b w:val="0"/>
        </w:rPr>
        <w:t>mengumpulkan data uji menggunakan pendekatan multimodal, dengan fokus pada sinyal EEG dan berbagai sinyal fisiologis perifer.</w:t>
      </w:r>
      <w:r w:rsidRPr="00FA51B8">
        <w:t xml:space="preserve"> Dataset </w:t>
      </w:r>
      <w:r w:rsidRPr="00E94C5B">
        <w:rPr>
          <w:rStyle w:val="Strong"/>
          <w:b w:val="0"/>
        </w:rPr>
        <w:t>DEAP</w:t>
      </w:r>
      <w:r w:rsidRPr="00FA51B8">
        <w:t xml:space="preserve">, yang digunakan dalam penelitian ini, mencakup sinyal EEG yang direkam dari </w:t>
      </w:r>
      <w:r w:rsidRPr="00E94C5B">
        <w:rPr>
          <w:rStyle w:val="Strong"/>
          <w:b w:val="0"/>
        </w:rPr>
        <w:t>32 subjek</w:t>
      </w:r>
      <w:r w:rsidRPr="00FA51B8">
        <w:t xml:space="preserve"> saat mereka menonton </w:t>
      </w:r>
      <w:r w:rsidRPr="00E94C5B">
        <w:rPr>
          <w:rStyle w:val="Strong"/>
          <w:b w:val="0"/>
        </w:rPr>
        <w:t>40 video musik</w:t>
      </w:r>
      <w:r w:rsidRPr="00FA51B8">
        <w:t xml:space="preserve">. Sinyal EEG ditangkap menggunakan </w:t>
      </w:r>
      <w:r w:rsidRPr="00E94C5B">
        <w:rPr>
          <w:rStyle w:val="Strong"/>
          <w:b w:val="0"/>
        </w:rPr>
        <w:t>elektroda AgCl</w:t>
      </w:r>
      <w:r w:rsidRPr="00FA51B8">
        <w:t xml:space="preserve">, yang diposisikan sesuai dengan </w:t>
      </w:r>
      <w:r w:rsidRPr="00E94C5B">
        <w:rPr>
          <w:rStyle w:val="Strong"/>
          <w:b w:val="0"/>
        </w:rPr>
        <w:t>sistem 10/20 internasional</w:t>
      </w:r>
      <w:r w:rsidRPr="00FA51B8">
        <w:t xml:space="preserve">, dengan </w:t>
      </w:r>
      <w:r w:rsidRPr="00E94C5B">
        <w:rPr>
          <w:rStyle w:val="Strong"/>
          <w:b w:val="0"/>
        </w:rPr>
        <w:t>laju pengambilan sampel 512 Hz</w:t>
      </w:r>
      <w:r w:rsidRPr="00FA51B8">
        <w:t>.</w:t>
      </w:r>
      <w:r>
        <w:t xml:space="preserve"> </w:t>
      </w:r>
      <w:r w:rsidRPr="00FA51B8">
        <w:t xml:space="preserve">Selain itu, </w:t>
      </w:r>
      <w:r w:rsidRPr="00E94C5B">
        <w:rPr>
          <w:rStyle w:val="Strong"/>
          <w:b w:val="0"/>
        </w:rPr>
        <w:t xml:space="preserve">sinyal fisiologis </w:t>
      </w:r>
      <w:r w:rsidRPr="00AC215B">
        <w:rPr>
          <w:rStyle w:val="Strong"/>
          <w:b w:val="0"/>
          <w:i/>
          <w:iCs/>
        </w:rPr>
        <w:t>perifer</w:t>
      </w:r>
      <w:r w:rsidR="00AC215B">
        <w:t xml:space="preserve"> </w:t>
      </w:r>
      <w:r w:rsidRPr="00FA51B8">
        <w:t xml:space="preserve">seperti </w:t>
      </w:r>
      <w:r w:rsidR="00AC215B" w:rsidRPr="00AC215B">
        <w:rPr>
          <w:i/>
          <w:iCs/>
        </w:rPr>
        <w:t>galvanic skin response</w:t>
      </w:r>
      <w:r w:rsidR="00AC215B" w:rsidRPr="00E94C5B">
        <w:rPr>
          <w:rStyle w:val="Strong"/>
          <w:b w:val="0"/>
        </w:rPr>
        <w:t xml:space="preserve"> </w:t>
      </w:r>
      <w:r w:rsidRPr="00E94C5B">
        <w:rPr>
          <w:rStyle w:val="Strong"/>
          <w:b w:val="0"/>
        </w:rPr>
        <w:t>(GSR), amplitudo respirasi, suhu kulit, EKG, dan EMG,</w:t>
      </w:r>
      <w:r w:rsidRPr="00FA51B8">
        <w:t xml:space="preserve"> juga direkam menggunakan sensor yang ditempatkan di </w:t>
      </w:r>
      <w:r w:rsidRPr="00E94C5B">
        <w:rPr>
          <w:rStyle w:val="Strong"/>
          <w:b w:val="0"/>
        </w:rPr>
        <w:t>wajah, leher, dan tangan kiri</w:t>
      </w:r>
      <w:r w:rsidRPr="00FA51B8">
        <w:t xml:space="preserve">, serta </w:t>
      </w:r>
      <w:r w:rsidRPr="00E94C5B">
        <w:rPr>
          <w:rStyle w:val="Strong"/>
          <w:b w:val="0"/>
        </w:rPr>
        <w:t>sabuk respirasi</w:t>
      </w:r>
      <w:r w:rsidRPr="00FA51B8">
        <w:t xml:space="preserve"> untuk mengukur pola pernapasan.</w:t>
      </w:r>
      <w:r>
        <w:t xml:space="preserve"> </w:t>
      </w:r>
      <w:r w:rsidRPr="00FA51B8">
        <w:t xml:space="preserve">Metode pengumpulan data yang komprehensif ini bertujuan untuk </w:t>
      </w:r>
      <w:r w:rsidRPr="00E94C5B">
        <w:rPr>
          <w:rStyle w:val="Strong"/>
          <w:b w:val="0"/>
        </w:rPr>
        <w:t>meningkatkan keakuratan pengenalan emosi</w:t>
      </w:r>
      <w:r w:rsidRPr="00FA51B8">
        <w:t xml:space="preserve"> dalam proses pembelajaran.</w:t>
      </w:r>
    </w:p>
    <w:p w14:paraId="0EC94973" w14:textId="372E5E40" w:rsidR="00E94C5B" w:rsidRDefault="00CC1118" w:rsidP="00192214">
      <w:pPr>
        <w:pStyle w:val="Paragraf"/>
        <w:spacing w:after="0"/>
      </w:pPr>
      <w:r w:rsidRPr="00042E0D">
        <w:t xml:space="preserve">Walaupun pengenalan emosi menggunakan signal asli tubuh manusia seperti EEG lebih efektif dibanding metode tradisional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namun penggunaan sensor atau tools dalam menangkap </w:t>
      </w:r>
      <w:r>
        <w:t>sinyal</w:t>
      </w:r>
      <w:r w:rsidRPr="00042E0D">
        <w:t xml:space="preserve"> tubuh manusia pasti memerlukan </w:t>
      </w:r>
      <w:r>
        <w:t>perangkat</w:t>
      </w:r>
      <w:r w:rsidRPr="00042E0D">
        <w:t xml:space="preserve"> yang lebih banyak daripada pegenalan emosi lainnya seperti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dasar tersebut, penulis juga tidak </w:t>
      </w:r>
      <w:r w:rsidR="00AC215B">
        <w:lastRenderedPageBreak/>
        <w:t xml:space="preserve">memilih pendekatan menggunakan modalitas sinyal tubuh untuk diterapkan dalam penentuan </w:t>
      </w:r>
      <w:r w:rsidR="00AC215B" w:rsidRPr="00AC215B">
        <w:rPr>
          <w:i/>
          <w:iCs/>
        </w:rPr>
        <w:t>engagement</w:t>
      </w:r>
      <w:r w:rsidR="00AC215B">
        <w:t xml:space="preserve"> siswa berdasarkan emosinya.</w:t>
      </w:r>
    </w:p>
    <w:p w14:paraId="08E2A195" w14:textId="77777777" w:rsidR="00AC215B" w:rsidRDefault="00AC215B" w:rsidP="00192214">
      <w:pPr>
        <w:pStyle w:val="Paragraf"/>
        <w:spacing w:after="0"/>
      </w:pPr>
    </w:p>
    <w:p w14:paraId="1D5E1D3C" w14:textId="224FF4E0" w:rsidR="000437DC" w:rsidRDefault="00E9706B" w:rsidP="000437DC">
      <w:pPr>
        <w:pStyle w:val="Judulbabsub1"/>
        <w:numPr>
          <w:ilvl w:val="2"/>
          <w:numId w:val="19"/>
        </w:numPr>
      </w:pPr>
      <w:bookmarkStart w:id="28" w:name="_Toc193677428"/>
      <w:r>
        <w:t xml:space="preserve">Modalitas </w:t>
      </w:r>
      <w:r w:rsidRPr="00D95064">
        <w:rPr>
          <w:i/>
          <w:iCs/>
        </w:rPr>
        <w:t>Visual</w:t>
      </w:r>
      <w:bookmarkEnd w:id="28"/>
    </w:p>
    <w:p w14:paraId="2CF76436" w14:textId="5D0AFA03" w:rsidR="00AC215B" w:rsidRPr="000F2691" w:rsidRDefault="00AC215B" w:rsidP="00042E0D">
      <w:pPr>
        <w:pStyle w:val="Paragraf"/>
        <w:rPr>
          <w:rFonts w:eastAsia="Times New Roman"/>
        </w:rPr>
      </w:pPr>
      <w:r>
        <w:t xml:space="preserve">Dalam beberapa tahun ke belakang, modalitas visual merupakan modalitas terbanyak yang digunakan oleh beberapa peneliti dalam mendeteksi emosi pada lingkungan pendidikan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terutama dengan pendekatan FER. K</w:t>
      </w:r>
      <w:r w:rsidR="00042E0D">
        <w:t xml:space="preserve">etersediaan dataset publik yang relatif banyak dan masih banyaknya peluang penelitian tentang FER, menjadikan FER sebagai topik penelitian yang masih menarik untuk terus dikembangkan terutama di bidang pendidikan seperti yang dilakukan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menyimpulkan bahwa perilaku belajar </w:t>
      </w:r>
      <w:r w:rsidR="00ED141D">
        <w:rPr>
          <w:rFonts w:eastAsia="Times New Roman"/>
        </w:rPr>
        <w:t>daring</w:t>
      </w:r>
      <w:r w:rsidR="00ED141D" w:rsidRPr="00ED141D">
        <w:rPr>
          <w:rFonts w:eastAsia="Times New Roman"/>
        </w:rPr>
        <w:t xml:space="preserve"> dapat dianalisis secara efektif menggunakan teknik pengenalan emosi berbasis gambar. </w:t>
      </w:r>
      <w:r w:rsidR="000F2691" w:rsidRPr="000F2691">
        <w:rPr>
          <w:rFonts w:eastAsia="Times New Roman"/>
        </w:rPr>
        <w:t xml:space="preserve">Proses ini mencakup ekstraksi </w:t>
      </w:r>
      <w:r w:rsidR="000F2691" w:rsidRPr="000F2691">
        <w:rPr>
          <w:rFonts w:eastAsia="Times New Roman"/>
          <w:i/>
          <w:iCs/>
        </w:rPr>
        <w:t>keyframe</w:t>
      </w:r>
      <w:r w:rsidR="000F2691" w:rsidRPr="000F2691">
        <w:rPr>
          <w:rFonts w:eastAsia="Times New Roman"/>
        </w:rPr>
        <w:t xml:space="preserve"> dari ekspresi wajah dengan menerapkan </w:t>
      </w:r>
      <w:bookmarkStart w:id="2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diperoleh digunakan untuk mengekstrak fitur ekspresi rata-rata </w:t>
      </w:r>
      <w:r w:rsidR="008E543F">
        <w:rPr>
          <w:rFonts w:eastAsia="Times New Roman"/>
        </w:rPr>
        <w:t>untuk</w:t>
      </w:r>
      <w:r w:rsidR="000F2691" w:rsidRPr="000F2691">
        <w:rPr>
          <w:rFonts w:eastAsia="Times New Roman"/>
        </w:rPr>
        <w:t xml:space="preserve"> mengoptimalkan akurasi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analisis perilaku pembelajaran </w:t>
      </w:r>
      <w:r w:rsidR="000F2691">
        <w:rPr>
          <w:rFonts w:eastAsia="Times New Roman"/>
        </w:rPr>
        <w:t>daring</w:t>
      </w:r>
      <w:r w:rsidR="000F2691" w:rsidRPr="000F2691">
        <w:rPr>
          <w:rFonts w:eastAsia="Times New Roman"/>
        </w:rPr>
        <w:t xml:space="preserve"> dikembangkan</w:t>
      </w:r>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dengan mengintegrasikan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dirancang menggunakan </w:t>
      </w:r>
      <w:r w:rsidR="000F2691" w:rsidRPr="000F2691">
        <w:rPr>
          <w:rFonts w:eastAsia="Times New Roman"/>
          <w:i/>
          <w:iCs/>
        </w:rPr>
        <w:t>attention mechanism</w:t>
      </w:r>
      <w:r w:rsidR="000F2691" w:rsidRPr="000F2691">
        <w:rPr>
          <w:rFonts w:eastAsia="Times New Roman"/>
        </w:rPr>
        <w:t xml:space="preserve">, yang terbukti meningkatkan </w:t>
      </w:r>
      <w:r w:rsidR="000F2691">
        <w:rPr>
          <w:rFonts w:eastAsia="Times New Roman"/>
        </w:rPr>
        <w:t>performa klasifikasi</w:t>
      </w:r>
      <w:r w:rsidR="000F2691" w:rsidRPr="000F2691">
        <w:rPr>
          <w:rFonts w:eastAsia="Times New Roman"/>
        </w:rPr>
        <w:t>. Hasil penelitian</w:t>
      </w:r>
      <w:r w:rsidR="000F2691">
        <w:rPr>
          <w:rFonts w:eastAsia="Times New Roman"/>
        </w:rPr>
        <w:t>nya</w:t>
      </w:r>
      <w:r w:rsidR="000F2691" w:rsidRPr="000F2691">
        <w:rPr>
          <w:rFonts w:eastAsia="Times New Roman"/>
        </w:rPr>
        <w:t xml:space="preserve"> menunjukkan bahwa model ini dapat diimplementasikan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r>
        <w:t xml:space="preserve">Pendekatan menggunakan modalitas </w:t>
      </w:r>
      <w:r w:rsidRPr="000F2691">
        <w:rPr>
          <w:i/>
          <w:iCs/>
        </w:rPr>
        <w:t>visual</w:t>
      </w:r>
      <w:r>
        <w:t xml:space="preserve"> juga bisa digunakan dalam memembuat sebuah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Peneliti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r w:rsidRPr="000F2691">
        <w:rPr>
          <w:rFonts w:eastAsia="Times New Roman"/>
        </w:rPr>
        <w:t xml:space="preserve">memperkenalkan </w:t>
      </w:r>
      <w:r w:rsidRPr="001A63D8">
        <w:rPr>
          <w:rFonts w:eastAsia="Times New Roman"/>
        </w:rPr>
        <w:t>EmotionCues</w:t>
      </w:r>
      <w:r w:rsidRPr="000F2691">
        <w:rPr>
          <w:rFonts w:eastAsia="Times New Roman"/>
        </w:rPr>
        <w:t xml:space="preserve">, </w:t>
      </w:r>
      <w:r w:rsidR="001A63D8">
        <w:rPr>
          <w:rFonts w:eastAsia="Times New Roman"/>
        </w:rPr>
        <w:t xml:space="preserve">yaitu </w:t>
      </w:r>
      <w:r w:rsidRPr="000F2691">
        <w:rPr>
          <w:rFonts w:eastAsia="Times New Roman"/>
        </w:rPr>
        <w:t xml:space="preserve">sebuah </w:t>
      </w:r>
      <w:r w:rsidRPr="001A63D8">
        <w:rPr>
          <w:rFonts w:eastAsia="Times New Roman"/>
          <w:i/>
          <w:iCs/>
        </w:rPr>
        <w:t>visual analytics system</w:t>
      </w:r>
      <w:r w:rsidRPr="000F2691">
        <w:rPr>
          <w:rFonts w:eastAsia="Times New Roman"/>
        </w:rPr>
        <w:t xml:space="preserve"> yang dirancang untuk merangkum dan menganalisis </w:t>
      </w:r>
      <w:r w:rsidR="001A63D8">
        <w:rPr>
          <w:rFonts w:eastAsia="Times New Roman"/>
        </w:rPr>
        <w:t xml:space="preserve">emosi siswa </w:t>
      </w:r>
      <w:r w:rsidRPr="000F2691">
        <w:rPr>
          <w:rFonts w:eastAsia="Times New Roman"/>
        </w:rPr>
        <w:t xml:space="preserve">dalam </w:t>
      </w:r>
      <w:r w:rsidR="001A63D8">
        <w:rPr>
          <w:rFonts w:eastAsia="Times New Roman"/>
        </w:rPr>
        <w:t xml:space="preserve">suatu video kelas secara </w:t>
      </w:r>
      <w:r w:rsidR="003D1E53">
        <w:rPr>
          <w:rFonts w:eastAsia="Times New Roman"/>
        </w:rPr>
        <w:t>luring</w:t>
      </w:r>
      <w:r w:rsidRPr="000F2691">
        <w:rPr>
          <w:rFonts w:eastAsia="Times New Roman"/>
        </w:rPr>
        <w:t xml:space="preserve">. Dengan fitur </w:t>
      </w:r>
      <w:r w:rsidR="003D1E53">
        <w:rPr>
          <w:rFonts w:eastAsia="Times New Roman"/>
        </w:rPr>
        <w:t>visualisasi interaktif</w:t>
      </w:r>
      <w:r w:rsidRPr="000F2691">
        <w:rPr>
          <w:rFonts w:eastAsia="Times New Roman"/>
        </w:rPr>
        <w:t xml:space="preserve">, EmotionCues memungkinkan </w:t>
      </w:r>
      <w:r w:rsidRPr="003D1E53">
        <w:rPr>
          <w:rFonts w:eastAsia="Times New Roman"/>
          <w:i/>
          <w:iCs/>
        </w:rPr>
        <w:t>end-users</w:t>
      </w:r>
      <w:r w:rsidRPr="000F2691">
        <w:rPr>
          <w:rFonts w:eastAsia="Times New Roman"/>
        </w:rPr>
        <w:t xml:space="preserve">, seperti </w:t>
      </w:r>
      <w:r w:rsidR="003D1E53">
        <w:rPr>
          <w:rFonts w:eastAsia="Times New Roman"/>
        </w:rPr>
        <w:t>guru</w:t>
      </w:r>
      <w:r w:rsidRPr="000F2691">
        <w:rPr>
          <w:rFonts w:eastAsia="Times New Roman"/>
        </w:rPr>
        <w:t xml:space="preserve"> dan </w:t>
      </w:r>
      <w:r w:rsidR="003D1E53">
        <w:rPr>
          <w:rFonts w:eastAsia="Times New Roman"/>
        </w:rPr>
        <w:t>para orang tua</w:t>
      </w:r>
      <w:r w:rsidRPr="000F2691">
        <w:rPr>
          <w:rFonts w:eastAsia="Times New Roman"/>
        </w:rPr>
        <w:t xml:space="preserve"> untuk mendapatkan </w:t>
      </w:r>
      <w:r w:rsidRPr="003D1E53">
        <w:rPr>
          <w:rFonts w:eastAsia="Times New Roman"/>
          <w:i/>
          <w:iCs/>
        </w:rPr>
        <w:t>insights</w:t>
      </w:r>
      <w:r w:rsidRPr="000F2691">
        <w:rPr>
          <w:rFonts w:eastAsia="Times New Roman"/>
        </w:rPr>
        <w:t xml:space="preserve"> mengenai </w:t>
      </w:r>
      <w:r w:rsidRPr="003D1E53">
        <w:rPr>
          <w:rFonts w:eastAsia="Times New Roman"/>
          <w:i/>
          <w:iCs/>
        </w:rPr>
        <w:t>engagement</w:t>
      </w:r>
      <w:r w:rsidR="003D1E53">
        <w:rPr>
          <w:rFonts w:eastAsia="Times New Roman"/>
        </w:rPr>
        <w:t xml:space="preserve"> siswa</w:t>
      </w:r>
      <w:r w:rsidRPr="000F2691">
        <w:rPr>
          <w:rFonts w:eastAsia="Times New Roman"/>
        </w:rPr>
        <w:t xml:space="preserve"> dan emo</w:t>
      </w:r>
      <w:r w:rsidR="003D1E53">
        <w:rPr>
          <w:rFonts w:eastAsia="Times New Roman"/>
        </w:rPr>
        <w:t>sinya</w:t>
      </w:r>
      <w:r w:rsidRPr="000F2691">
        <w:rPr>
          <w:rFonts w:eastAsia="Times New Roman"/>
        </w:rPr>
        <w:t xml:space="preserve">. </w:t>
      </w:r>
    </w:p>
    <w:p w14:paraId="478C0E76" w14:textId="31F28D08" w:rsidR="003D1E53" w:rsidRDefault="003D1E53" w:rsidP="00042E0D">
      <w:pPr>
        <w:pStyle w:val="Paragraf"/>
      </w:pPr>
      <w:r>
        <w:t xml:space="preserve">Penerapan FER memiliki tantangan tersendiri terhadap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Peneliti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menyimpulkan bahwa </w:t>
      </w:r>
      <w:r w:rsidR="0024145E">
        <w:t xml:space="preserve">model </w:t>
      </w:r>
      <w:r w:rsidRPr="003D1E53">
        <w:rPr>
          <w:i/>
          <w:iCs/>
        </w:rPr>
        <w:t>deep</w:t>
      </w:r>
      <w:r w:rsidRPr="003D1E53">
        <w:t xml:space="preserve"> </w:t>
      </w:r>
      <w:r w:rsidRPr="003D1E53">
        <w:rPr>
          <w:i/>
          <w:iCs/>
        </w:rPr>
        <w:t>learning</w:t>
      </w:r>
      <w:r w:rsidRPr="003D1E53">
        <w:t xml:space="preserve"> efektif untuk </w:t>
      </w:r>
      <w:r>
        <w:t>deteksi emosi</w:t>
      </w:r>
      <w:r w:rsidRPr="003D1E53">
        <w:t xml:space="preserve"> pada anak-anak dalam </w:t>
      </w:r>
      <w:r>
        <w:t xml:space="preserve">media pembelajaran daring </w:t>
      </w:r>
      <w:r>
        <w:lastRenderedPageBreak/>
        <w:t>dengan</w:t>
      </w:r>
      <w:r w:rsidRPr="003D1E53">
        <w:t xml:space="preserve"> menggunakan dataset LIRIS serta dataset khusus yang dikembangkan untuk anak usia 7 hingga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r>
        <w:t xml:space="preserve">menyatakan </w:t>
      </w:r>
      <w:r w:rsidRPr="003D1E53">
        <w:t xml:space="preserve">bahwa </w:t>
      </w:r>
      <w:r w:rsidRPr="003D1E53">
        <w:rPr>
          <w:i/>
          <w:iCs/>
        </w:rPr>
        <w:t>facial</w:t>
      </w:r>
      <w:r w:rsidRPr="003D1E53">
        <w:t xml:space="preserve"> </w:t>
      </w:r>
      <w:r w:rsidRPr="003D1E53">
        <w:rPr>
          <w:i/>
          <w:iCs/>
        </w:rPr>
        <w:t>expressions</w:t>
      </w:r>
      <w:r w:rsidRPr="003D1E53">
        <w:t xml:space="preserve"> </w:t>
      </w:r>
      <w:r>
        <w:t xml:space="preserve">pada anak-anak </w:t>
      </w:r>
      <w:r w:rsidRPr="003D1E53">
        <w:t xml:space="preserve">berbeda dari orang dewasa, sehingga digunakan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Hasil akurasinya</w:t>
      </w:r>
      <w:r w:rsidRPr="003D1E53">
        <w:t xml:space="preserve"> mencapai 90.98% melalui </w:t>
      </w:r>
      <w:r w:rsidRPr="003D1E53">
        <w:rPr>
          <w:i/>
          <w:iCs/>
        </w:rPr>
        <w:t>comprehensive comparative analysis</w:t>
      </w:r>
      <w:r w:rsidRPr="003D1E53">
        <w:t xml:space="preserve"> dengan tujuh model</w:t>
      </w:r>
      <w:r>
        <w:t xml:space="preserve"> arsitektur</w:t>
      </w:r>
      <w:r w:rsidRPr="003D1E53">
        <w:t xml:space="preserve"> CNN. </w:t>
      </w:r>
    </w:p>
    <w:p w14:paraId="37783E26" w14:textId="46CF7752" w:rsidR="00DF32BD" w:rsidRDefault="00E75A89" w:rsidP="00042E0D">
      <w:pPr>
        <w:pStyle w:val="Paragraf"/>
      </w:pPr>
      <w:r>
        <w:t xml:space="preserve">Penerapan FER juga bisa dalam keadaan real-time pada video saat pembelajaran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Peneliti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r w:rsidRPr="00E75A89">
        <w:t xml:space="preserve">menyimpulkan bahwa </w:t>
      </w:r>
      <w:r>
        <w:t>level konsentrasi siswa</w:t>
      </w:r>
      <w:r w:rsidRPr="00E75A89">
        <w:t xml:space="preserve"> dapat dideteksi secara efektif melalui </w:t>
      </w:r>
      <w:r w:rsidRPr="00E75A89">
        <w:rPr>
          <w:i/>
          <w:iCs/>
        </w:rPr>
        <w:t>real-time facial expression analysis</w:t>
      </w:r>
      <w:r w:rsidRPr="00E75A89">
        <w:t>. Tiga tingkat konsentrasi</w:t>
      </w:r>
      <w:r>
        <w:t xml:space="preserve"> yang</w:t>
      </w:r>
      <w:r w:rsidRPr="00E75A89">
        <w:t xml:space="preserve"> diidentifikasi </w:t>
      </w:r>
      <w:r>
        <w:t>dan</w:t>
      </w:r>
      <w:r w:rsidRPr="00E75A89">
        <w:t xml:space="preserve"> diperoleh dari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ini menunjukkan efektivitas </w:t>
      </w:r>
      <w:r>
        <w:t xml:space="preserve">model </w:t>
      </w:r>
      <w:r w:rsidRPr="00E75A89">
        <w:rPr>
          <w:i/>
          <w:iCs/>
        </w:rPr>
        <w:t>deep learning</w:t>
      </w:r>
      <w:r w:rsidRPr="00E75A89">
        <w:t xml:space="preserve">, khususnya VGG16, dalam </w:t>
      </w:r>
      <w:r w:rsidRPr="00E75A89">
        <w:rPr>
          <w:i/>
          <w:iCs/>
        </w:rPr>
        <w:t>facial emotion classification</w:t>
      </w:r>
      <w:r w:rsidRPr="00E75A89">
        <w:t xml:space="preserve">, dengan </w:t>
      </w:r>
      <w:r>
        <w:t>akurasi tinggi</w:t>
      </w:r>
      <w:r w:rsidRPr="00E75A89">
        <w:t xml:space="preserve"> dalam mendeteksi tingkat konsentrasi. Secara keseluruhan, hasil penelitian mengindikasikan bahwa mengintegrasikan emotion recognition ke dalam </w:t>
      </w:r>
      <w:r w:rsidRPr="00E75A89">
        <w:rPr>
          <w:i/>
          <w:iCs/>
        </w:rPr>
        <w:t>e-learning systems</w:t>
      </w:r>
      <w:r w:rsidRPr="00E75A89">
        <w:t xml:space="preserve"> dapat meningkatkan </w:t>
      </w:r>
      <w:r>
        <w:t>pengalaman belajar</w:t>
      </w:r>
      <w:r w:rsidRPr="00E75A89">
        <w:t xml:space="preserve"> dengan menyediakan</w:t>
      </w:r>
      <w:r w:rsidR="001E60D1">
        <w:t xml:space="preserve"> umpan balik secara langsung </w:t>
      </w:r>
      <w:r w:rsidRPr="00E75A89">
        <w:t xml:space="preserve">terkait </w:t>
      </w:r>
      <w:r w:rsidRPr="00E75A89">
        <w:rPr>
          <w:i/>
          <w:iCs/>
        </w:rPr>
        <w:t>engagement</w:t>
      </w:r>
      <w:r>
        <w:t xml:space="preserve"> siswa.</w:t>
      </w:r>
    </w:p>
    <w:p w14:paraId="31E0D0FB" w14:textId="4FD98F5B" w:rsidR="00E94C5B" w:rsidRDefault="00DF32BD" w:rsidP="009F2C79">
      <w:pPr>
        <w:pStyle w:val="Paragraf"/>
        <w:rPr>
          <w:rFonts w:eastAsia="Times New Roman"/>
        </w:rPr>
      </w:pPr>
      <w:r>
        <w:t xml:space="preserve">Selain dengan FER, deteksi </w:t>
      </w:r>
      <w:r w:rsidRPr="00DF32BD">
        <w:rPr>
          <w:i/>
          <w:iCs/>
        </w:rPr>
        <w:t>engagement</w:t>
      </w:r>
      <w:r>
        <w:t xml:space="preserve"> siswa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Dengan teknik tersebut, sistem bisa menyimpulkan keadaan siswa apakah fokus terhadap pelajaran atau tidak. Peneliti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r w:rsidR="008219AB" w:rsidRPr="008219AB">
        <w:t xml:space="preserve">menggabungkan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siswa. </w:t>
      </w:r>
      <w:r w:rsidR="008219AB">
        <w:t xml:space="preserve">Dilatarbelakangi atas </w:t>
      </w:r>
      <w:r w:rsidR="008219AB" w:rsidRPr="008219AB">
        <w:rPr>
          <w:rFonts w:eastAsia="Times New Roman"/>
        </w:rPr>
        <w:t xml:space="preserve">meningkatnya permintaan </w:t>
      </w:r>
      <w:r w:rsidR="008219AB">
        <w:rPr>
          <w:rFonts w:eastAsia="Times New Roman"/>
        </w:rPr>
        <w:t xml:space="preserve">pembelajaran daring </w:t>
      </w:r>
      <w:r w:rsidR="008219AB" w:rsidRPr="008219AB">
        <w:rPr>
          <w:rFonts w:eastAsia="Times New Roman"/>
        </w:rPr>
        <w:t>selama pandemi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mengusulkan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memberikan </w:t>
      </w:r>
      <w:r w:rsidR="00D03AEC">
        <w:rPr>
          <w:rFonts w:eastAsia="Times New Roman"/>
        </w:rPr>
        <w:t>umpan balik</w:t>
      </w:r>
      <w:r w:rsidR="008219AB" w:rsidRPr="008219AB">
        <w:rPr>
          <w:rFonts w:eastAsia="Times New Roman"/>
        </w:rPr>
        <w:t xml:space="preserve">. Sistem ini dirancang untuk mendukung </w:t>
      </w:r>
      <w:r w:rsidR="008219AB" w:rsidRPr="00D03AEC">
        <w:rPr>
          <w:rFonts w:eastAsia="Times New Roman"/>
          <w:i/>
          <w:iCs/>
        </w:rPr>
        <w:t>e-learning platforms</w:t>
      </w:r>
      <w:r w:rsidR="008219AB" w:rsidRPr="008219AB">
        <w:rPr>
          <w:rFonts w:eastAsia="Times New Roman"/>
        </w:rPr>
        <w:t xml:space="preserve"> dengan mendeteksi tingkat keterlibatan siswa secara </w:t>
      </w:r>
      <w:r w:rsidR="008219AB" w:rsidRPr="00D03AEC">
        <w:rPr>
          <w:rFonts w:eastAsia="Times New Roman"/>
          <w:i/>
          <w:iCs/>
        </w:rPr>
        <w:t>real-time</w:t>
      </w:r>
      <w:r w:rsidR="008219AB" w:rsidRPr="008219AB">
        <w:rPr>
          <w:rFonts w:eastAsia="Times New Roman"/>
        </w:rPr>
        <w:t xml:space="preserve">. </w:t>
      </w:r>
      <w:r w:rsidR="00D03AEC">
        <w:rPr>
          <w:rFonts w:eastAsia="Times New Roman"/>
        </w:rPr>
        <w:t xml:space="preserve">Pendekatan multimodal </w:t>
      </w:r>
      <w:r w:rsidR="008219AB" w:rsidRPr="008219AB">
        <w:rPr>
          <w:rFonts w:eastAsia="Times New Roman"/>
        </w:rPr>
        <w:t xml:space="preserve">diterapkan dengan mengombinasikan data dari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mengklasifikasikan siswa sebagai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r w:rsidR="008219AB" w:rsidRPr="008219AB">
        <w:rPr>
          <w:rFonts w:eastAsia="Times New Roman"/>
        </w:rPr>
        <w:t xml:space="preserve">digunakan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kemudian dihitung menjadi </w:t>
      </w:r>
      <w:r w:rsidR="008219AB" w:rsidRPr="00D03AEC">
        <w:rPr>
          <w:rFonts w:eastAsia="Times New Roman"/>
          <w:i/>
          <w:iCs/>
        </w:rPr>
        <w:t>Engagement Index</w:t>
      </w:r>
      <w:r w:rsidR="008219AB" w:rsidRPr="008219AB">
        <w:rPr>
          <w:rFonts w:eastAsia="Times New Roman"/>
        </w:rPr>
        <w:t xml:space="preserve"> (EI). Hasil eksperimen menunjukkan bahwa sistem ini mencapai </w:t>
      </w:r>
      <w:r w:rsidR="00D03AEC">
        <w:rPr>
          <w:rFonts w:eastAsia="Times New Roman"/>
        </w:rPr>
        <w:t xml:space="preserve">akurasi sebesar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575BA0C2" w:rsidR="00C4100F" w:rsidRDefault="00C4100F" w:rsidP="00704607">
      <w:pPr>
        <w:pStyle w:val="JudulGambar"/>
        <w:ind w:left="1418" w:hanging="1418"/>
        <w:jc w:val="both"/>
      </w:pPr>
      <w:bookmarkStart w:id="30" w:name="_Toc199784128"/>
      <w:r>
        <w:t>Gambar II.</w:t>
      </w:r>
      <w:r w:rsidR="00BC40B6">
        <w:fldChar w:fldCharType="begin"/>
      </w:r>
      <w:r w:rsidR="00BC40B6">
        <w:instrText xml:space="preserve"> SEQ Gambar_II. \* ARABIC </w:instrText>
      </w:r>
      <w:r w:rsidR="00BC40B6">
        <w:fldChar w:fldCharType="separate"/>
      </w:r>
      <w:r w:rsidR="000F2355">
        <w:rPr>
          <w:noProof/>
        </w:rPr>
        <w:t>2</w:t>
      </w:r>
      <w:r w:rsidR="00BC40B6">
        <w:rPr>
          <w:noProof/>
        </w:rPr>
        <w:fldChar w:fldCharType="end"/>
      </w:r>
      <w:r>
        <w:t xml:space="preserve"> </w:t>
      </w:r>
      <w:r w:rsidR="00C375CA">
        <w:tab/>
      </w:r>
      <w:r>
        <w:t xml:space="preserve">Deteksi </w:t>
      </w:r>
      <w:r w:rsidRPr="00EB6FEC">
        <w:rPr>
          <w:i/>
          <w:iCs/>
        </w:rPr>
        <w:t>engagement</w:t>
      </w:r>
      <w:r>
        <w:t xml:space="preserve"> siswa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30"/>
      <w:r w:rsidR="00C375CA">
        <w:fldChar w:fldCharType="end"/>
      </w:r>
    </w:p>
    <w:p w14:paraId="397F2285" w14:textId="26D886A6" w:rsidR="00C4100F" w:rsidRDefault="001B6644" w:rsidP="00704607">
      <w:pPr>
        <w:pStyle w:val="Paragraf"/>
        <w:spacing w:before="240"/>
      </w:pPr>
      <w:r>
        <w:t xml:space="preserve">Data modalitas visual </w:t>
      </w:r>
      <w:r w:rsidR="00E94C5B" w:rsidRPr="008E6C34">
        <w:t>dapat berasal dari berbagai sumber</w:t>
      </w:r>
      <w:r w:rsidR="00E94C5B">
        <w:t xml:space="preserve">, seperti </w:t>
      </w:r>
      <w:r w:rsidR="00E94C5B" w:rsidRPr="008E6C34">
        <w:t xml:space="preserve">kamera RGB, sensor, </w:t>
      </w:r>
      <w:r w:rsidR="00E94C5B">
        <w:t>kamera</w:t>
      </w:r>
      <w:r w:rsidR="00E94C5B" w:rsidRPr="008E6C34">
        <w:t xml:space="preserve"> termal, atau kombinasi dari beberapa </w:t>
      </w:r>
      <w:r w:rsidR="00E94C5B">
        <w:t>perangkat</w:t>
      </w:r>
      <w:r w:rsidR="00E94C5B" w:rsidRPr="008E6C34">
        <w:t xml:space="preserve">. </w:t>
      </w:r>
      <w:r>
        <w:t xml:space="preserve">Beberapa literatur </w:t>
      </w:r>
      <w:r w:rsidR="00E94C5B">
        <w:t xml:space="preserve">menunjukkan </w:t>
      </w:r>
      <w:r>
        <w:t>banyak</w:t>
      </w:r>
      <w:r w:rsidR="00E94C5B">
        <w:t xml:space="preserve"> peneliti </w:t>
      </w:r>
      <w:r>
        <w:t xml:space="preserve">yang </w:t>
      </w:r>
      <w:r w:rsidR="00E94C5B">
        <w:t xml:space="preserve">menggunakan dataset publik untuk membuat model latih, seperti Affectnet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Selain itu, ada pula yang menggabungkan beberapa dataset publik, seperti yang dilakukan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mendapatkan dataset publik pada modalitas visual, langkah pertama yang dapat dilakukan adalah mencari sumber dataset yang sesuai dengan kebutuhan penelitian, seperti Kaggle, ImageNet, AffectNet, atau Google Dataset Search. Setelah menemukan dataset yang relevan, periksa lisensi dan syarat penggunaannya untuk memastikan kepatuhan terhadap hak cipta. Selanjutnya, dataset dapat diunduh melalui API atau tautan resmi yang disediakan oleh penyedia dataset. Selain itu, jika dataset yang tersedia belum mencukupi, data tambahan dapat dikumpulkan dari sumber terbuka lainnya atau melalui teknik </w:t>
      </w:r>
      <w:r>
        <w:rPr>
          <w:rStyle w:val="Emphasis"/>
        </w:rPr>
        <w:t>web scraping</w:t>
      </w:r>
      <w:r>
        <w:t xml:space="preserve"> dengan tetap memperhatikan etika pengambilan data.</w:t>
      </w:r>
    </w:p>
    <w:p w14:paraId="72A9AAA9" w14:textId="0C9A4791" w:rsidR="00E94C5B" w:rsidRDefault="00E94C5B" w:rsidP="00E94C5B">
      <w:pPr>
        <w:pStyle w:val="Paragraf"/>
      </w:pPr>
      <w:r>
        <w:lastRenderedPageBreak/>
        <w:t xml:space="preserve">Selain dataset publik, beberapa peneliti juga menggunakan data private yang terdiri dari kumpulan wajah siswa yang diambil langsung dalam pengamatan selama beberapa waktu. Pada modalitas visual, peneliti lebih cendrung menggunakan kamera, baik webcam yang tertanam pada perangkat komputer maupun kamera profesioal seperti yang dilakukan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mengambil data wajah siswa yang merupakan anak-anak untuk dijadikan model latih. </w:t>
      </w:r>
    </w:p>
    <w:p w14:paraId="7204FAFF" w14:textId="24E9ABDD" w:rsidR="00E94C5B" w:rsidRDefault="00E94C5B" w:rsidP="00E94C5B">
      <w:pPr>
        <w:pStyle w:val="Paragraf"/>
      </w:pPr>
      <w:r>
        <w:t xml:space="preserve">Pengumpulan data menggunakan </w:t>
      </w:r>
      <w:r w:rsidRPr="001B6644">
        <w:rPr>
          <w:i/>
          <w:iCs/>
        </w:rPr>
        <w:t>webcam</w:t>
      </w:r>
      <w:r>
        <w:t xml:space="preserve"> pada lingkungan pembelajaran </w:t>
      </w:r>
      <w:r w:rsidR="00B25CBC">
        <w:t>daring</w:t>
      </w:r>
      <w:r>
        <w:t xml:space="preserve"> lazim dilakukan oleh beberapa peniliti.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penelitiannya </w:t>
      </w:r>
      <w:r w:rsidRPr="008E6C34">
        <w:t xml:space="preserve">mengumpulkan data uji dengan menangkap video </w:t>
      </w:r>
      <w:r w:rsidRPr="001B6644">
        <w:rPr>
          <w:i/>
          <w:iCs/>
        </w:rPr>
        <w:t>streaming</w:t>
      </w:r>
      <w:r>
        <w:t xml:space="preserve"> secara </w:t>
      </w:r>
      <w:r w:rsidRPr="001B6644">
        <w:rPr>
          <w:i/>
          <w:iCs/>
        </w:rPr>
        <w:t>real-time</w:t>
      </w:r>
      <w:r w:rsidRPr="008E6C34">
        <w:t xml:space="preserve"> dari </w:t>
      </w:r>
      <w:r w:rsidRPr="00B45818">
        <w:rPr>
          <w:i/>
          <w:iCs/>
        </w:rPr>
        <w:t>webcam</w:t>
      </w:r>
      <w:r>
        <w:t xml:space="preserve"> </w:t>
      </w:r>
      <w:r w:rsidRPr="008E6C34">
        <w:t xml:space="preserve">yang digunakan oleh siswa di lingkungan </w:t>
      </w:r>
      <w:r w:rsidRPr="00B45818">
        <w:rPr>
          <w:i/>
          <w:iCs/>
        </w:rPr>
        <w:t>E-learning</w:t>
      </w:r>
      <w:r w:rsidRPr="008E6C34">
        <w:t xml:space="preserve">. Video yang ditangkap kemudian diekstrak menjadi </w:t>
      </w:r>
      <w:r w:rsidRPr="00B45818">
        <w:rPr>
          <w:i/>
          <w:iCs/>
        </w:rPr>
        <w:t>frame</w:t>
      </w:r>
      <w:r w:rsidRPr="008E6C34">
        <w:t xml:space="preserve"> </w:t>
      </w:r>
      <w:r>
        <w:t>wajah</w:t>
      </w:r>
      <w:r w:rsidRPr="008E6C34">
        <w:t xml:space="preserve"> setiap 20 detik. Kumpulan frame wajah tersebut dianalisis untuk mendeteksi titik-titik kunci </w:t>
      </w:r>
      <w:r>
        <w:t xml:space="preserve">pada </w:t>
      </w:r>
      <w:r w:rsidRPr="008E6C34">
        <w:t>wajah, kedipan mata, dan gerakan kepala</w:t>
      </w:r>
      <w:r>
        <w:t xml:space="preserve">. Cara yang sama juga dilakukan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penelitiannya yang serupa. </w:t>
      </w:r>
    </w:p>
    <w:p w14:paraId="441DEE2A" w14:textId="78580A90" w:rsidR="00E94C5B" w:rsidRDefault="00E94C5B" w:rsidP="00E94C5B">
      <w:pPr>
        <w:pStyle w:val="Paragraf"/>
      </w:pPr>
      <w:r>
        <w:t xml:space="preserve">Penggunaan </w:t>
      </w:r>
      <w:r w:rsidRPr="00B45818">
        <w:rPr>
          <w:i/>
          <w:iCs/>
        </w:rPr>
        <w:t>webcam</w:t>
      </w:r>
      <w:r>
        <w:t xml:space="preserve"> juga dilakukan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yaitu dengan cara </w:t>
      </w:r>
      <w:r w:rsidRPr="00B45818">
        <w:rPr>
          <w:i/>
          <w:iCs/>
        </w:rPr>
        <w:t>webcam</w:t>
      </w:r>
      <w:r w:rsidRPr="005C15C4">
        <w:t xml:space="preserve"> diaktifkan segera setelah pelajar masuk ke sistem kuis, merekam video penilaian berdasarkan pertanyaan, dan mengubah video menjadi </w:t>
      </w:r>
      <w:r w:rsidRPr="00B45818">
        <w:rPr>
          <w:i/>
          <w:iCs/>
        </w:rPr>
        <w:t>frame</w:t>
      </w:r>
      <w:r w:rsidRPr="005C15C4">
        <w:t xml:space="preserve"> gambar secara berkala untuk analisis lebih lanju</w:t>
      </w:r>
      <w:r>
        <w:t xml:space="preserve">t. Peneliti seperti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pengumpulan data baik untuk data latih, maupun data uji.</w:t>
      </w:r>
    </w:p>
    <w:p w14:paraId="6404C61A" w14:textId="3E406B4E" w:rsidR="00982770" w:rsidRDefault="00E94C5B" w:rsidP="00982770">
      <w:pPr>
        <w:pStyle w:val="Paragraf"/>
      </w:pPr>
      <w:r>
        <w:t xml:space="preserve">Cara pengumpulan data yang berbeda dilakukan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mengumpulkan data uji menggunakan perangkat pelacak mata, </w:t>
      </w:r>
      <w:r>
        <w:t>yaitu</w:t>
      </w:r>
      <w:r w:rsidRPr="00F339AC">
        <w:t xml:space="preserve"> TobiiTX300</w:t>
      </w:r>
      <w:r>
        <w:t xml:space="preserve"> </w:t>
      </w:r>
      <w:r w:rsidRPr="00F339AC">
        <w:t xml:space="preserve">yang mencakup modul gerakan mata dan modul tampilan 23 inci. Perangkat beroperasi pada frekuensi sampling 60 Hz/s dan terhubung ke komputer desktop yang mengontrol prosedur eksperimental dan merekam data. Pengumpulan data melibatkan 68 mahasiswa berusia 20-23 tahun, dengan rasio pria dan wanita seimbang 1:1. Percobaan dilakukan </w:t>
      </w:r>
      <w:r>
        <w:t xml:space="preserve">pada </w:t>
      </w:r>
      <w:r w:rsidRPr="00F339AC">
        <w:t>lingkungan laboratorium terkontrol dengan kecerahan konstan</w:t>
      </w:r>
      <w:r>
        <w:t xml:space="preserve">. Apa yang dilakukan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menunjukkan bahwa ada cara lain untuk mengumpulkan data dari modalitas visual selain menggunakan kamera.</w:t>
      </w:r>
    </w:p>
    <w:p w14:paraId="57A8EA5E" w14:textId="109CF154" w:rsidR="00E4282B" w:rsidRDefault="009F2C79" w:rsidP="006D6EB2">
      <w:pPr>
        <w:pStyle w:val="Paragraf"/>
        <w:spacing w:after="0"/>
      </w:pPr>
      <w:r>
        <w:rPr>
          <w:rFonts w:eastAsia="Times New Roman"/>
        </w:rPr>
        <w:lastRenderedPageBreak/>
        <w:t>Berdasarkan uraian di atas, modalitas visual merupakan pilihan yang sangat logis untuk diterapkan pada</w:t>
      </w:r>
      <w:r w:rsidR="00A64F24">
        <w:rPr>
          <w:rFonts w:eastAsia="Times New Roman"/>
        </w:rPr>
        <w:t xml:space="preserve"> sebuah sistem pembelajaran daring</w:t>
      </w:r>
      <w:r>
        <w:rPr>
          <w:rFonts w:eastAsia="Times New Roman"/>
        </w:rPr>
        <w:t>. Hal ini didasari pada banyaknya data publik yang bisa digunakan dalam membuat model FER sehingga proses pengumpulan data penelitian bisa lebih cepat dan efisien.</w:t>
      </w:r>
      <w:r w:rsidR="009E748B">
        <w:rPr>
          <w:rFonts w:eastAsia="Times New Roman"/>
        </w:rPr>
        <w:t xml:space="preserve"> </w:t>
      </w:r>
      <w:r w:rsidR="009E748B">
        <w:t>Namun</w:t>
      </w:r>
      <w:r w:rsidR="009E748B" w:rsidRPr="00E53EDD">
        <w:t xml:space="preserve">, </w:t>
      </w:r>
      <w:r w:rsidR="009E748B">
        <w:t xml:space="preserve">penggunaan modalitas visual </w:t>
      </w:r>
      <w:r w:rsidR="009E748B" w:rsidRPr="00E53EDD">
        <w:t xml:space="preserve">pada pembelajaran daring juga mempunyai beberapa kekurangan, terutama </w:t>
      </w:r>
      <w:r w:rsidR="009E748B">
        <w:t xml:space="preserve">pada </w:t>
      </w:r>
      <w:r w:rsidR="009E748B" w:rsidRPr="00E53EDD">
        <w:t>penerapan FER dalam keadaan oklusi, seperti wajah yang tertutup oleh tangan, kacamata, atau objek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Atas dasar tersebut</w:t>
      </w:r>
      <w:r w:rsidR="00740D0E">
        <w:t>,</w:t>
      </w:r>
      <w:r w:rsidR="009E748B">
        <w:t xml:space="preserve"> penelitian tentang cara mengatasi keadaan oklusi dalam penerapan FER</w:t>
      </w:r>
      <w:r w:rsidR="00935FFE">
        <w:t xml:space="preserve"> masih </w:t>
      </w:r>
      <w:r w:rsidR="00B03E8F">
        <w:t xml:space="preserve">dipandang </w:t>
      </w:r>
      <w:r w:rsidR="00935FFE">
        <w:t xml:space="preserve">perlu </w:t>
      </w:r>
      <w:r w:rsidR="00B03E8F">
        <w:t xml:space="preserve">untuk </w:t>
      </w:r>
      <w:r w:rsidR="00935FFE">
        <w:t>dilakukan</w:t>
      </w:r>
      <w:r w:rsidR="00CA36E5">
        <w:t xml:space="preserve"> untuk menyempurnakan penerapan FER di berbagai bidang.</w:t>
      </w:r>
    </w:p>
    <w:p w14:paraId="2C7AB0EE" w14:textId="77777777" w:rsidR="006D6EB2" w:rsidRDefault="006D6EB2" w:rsidP="006D6EB2">
      <w:pPr>
        <w:pStyle w:val="Paragraf"/>
        <w:spacing w:after="0"/>
      </w:pPr>
    </w:p>
    <w:p w14:paraId="33563D83" w14:textId="0FA75AB8" w:rsidR="00042E0D" w:rsidRDefault="00042E0D" w:rsidP="000437DC">
      <w:pPr>
        <w:pStyle w:val="Judulbabsub1"/>
        <w:numPr>
          <w:ilvl w:val="2"/>
          <w:numId w:val="19"/>
        </w:numPr>
      </w:pPr>
      <w:bookmarkStart w:id="31" w:name="_Toc193677429"/>
      <w:r>
        <w:t>Multimodal</w:t>
      </w:r>
      <w:bookmarkEnd w:id="31"/>
    </w:p>
    <w:p w14:paraId="3BF40FC8" w14:textId="09263CE7" w:rsidR="00266E4B" w:rsidRDefault="00042E0D" w:rsidP="00266E4B">
      <w:pPr>
        <w:pStyle w:val="Paragraf"/>
      </w:pPr>
      <w:r w:rsidRPr="00C60831">
        <w:t xml:space="preserve">Beberapa peneliti menggunakan lebih dari satu elemen dalam pendeteksian emosi siswa atau yang lebih dikenal dengan sebutan </w:t>
      </w:r>
      <w:bookmarkStart w:id="32" w:name="_Hlk193128840"/>
      <w:r w:rsidRPr="00C60831">
        <w:rPr>
          <w:i/>
          <w:iCs/>
        </w:rPr>
        <w:t>multimodal emotion recognition</w:t>
      </w:r>
      <w:r w:rsidRPr="00C60831">
        <w:t xml:space="preserve"> </w:t>
      </w:r>
      <w:bookmarkEnd w:id="32"/>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penelitiannya menggabungkan FER (visual) dan </w:t>
      </w:r>
      <w:r w:rsidR="00C60831" w:rsidRPr="00C60831">
        <w:t>analisis sentimen</w:t>
      </w:r>
      <w:r w:rsidRPr="00C60831">
        <w:t xml:space="preserve"> (teks) untuk mendeteksi emosi siswa pada </w:t>
      </w:r>
      <w:r w:rsidRPr="00C60831">
        <w:rPr>
          <w:i/>
          <w:iCs/>
        </w:rPr>
        <w:t>Business English Class</w:t>
      </w:r>
      <w:r w:rsidR="00266E4B">
        <w:t xml:space="preserve"> dengan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3F939F28" w:rsidR="00266E4B" w:rsidRPr="007A35D8" w:rsidRDefault="00266E4B" w:rsidP="00CD00F2">
      <w:pPr>
        <w:pStyle w:val="JudulGambar"/>
        <w:ind w:left="1418" w:hanging="1418"/>
        <w:jc w:val="both"/>
      </w:pPr>
      <w:bookmarkStart w:id="33" w:name="_Toc199784129"/>
      <w:r>
        <w:t>Gambar II.</w:t>
      </w:r>
      <w:r w:rsidR="00BC40B6">
        <w:fldChar w:fldCharType="begin"/>
      </w:r>
      <w:r w:rsidR="00BC40B6">
        <w:instrText xml:space="preserve"> SEQ Gambar_II. \* ARABIC </w:instrText>
      </w:r>
      <w:r w:rsidR="00BC40B6">
        <w:fldChar w:fldCharType="separate"/>
      </w:r>
      <w:r w:rsidR="000F2355">
        <w:rPr>
          <w:noProof/>
        </w:rPr>
        <w:t>3</w:t>
      </w:r>
      <w:r w:rsidR="00BC40B6">
        <w:rPr>
          <w:noProof/>
        </w:rPr>
        <w:fldChar w:fldCharType="end"/>
      </w:r>
      <w:r>
        <w:t xml:space="preserve"> </w:t>
      </w:r>
      <w:r w:rsidR="001D3D6A">
        <w:tab/>
        <w:t>Alur</w:t>
      </w:r>
      <w:r>
        <w:t xml:space="preserve"> pengenalan emosi</w:t>
      </w:r>
      <w:r w:rsidR="001D3D6A">
        <w:t xml:space="preserve"> dengan FER </w:t>
      </w:r>
      <w:r w:rsidR="00827047">
        <w:t>digabungkan dengan</w:t>
      </w:r>
      <w:r w:rsidR="001D3D6A">
        <w:t xml:space="preserve"> analisis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3"/>
      <w:r>
        <w:fldChar w:fldCharType="end"/>
      </w:r>
    </w:p>
    <w:p w14:paraId="5E00CBEF" w14:textId="1AFB2E68" w:rsidR="00982770" w:rsidRDefault="00982770" w:rsidP="00704607">
      <w:pPr>
        <w:pStyle w:val="Paragraf"/>
        <w:spacing w:before="240"/>
      </w:pPr>
      <w:r>
        <w:t xml:space="preserve">Penggunaan </w:t>
      </w:r>
      <w:r w:rsidR="00C60831">
        <w:t>multi</w:t>
      </w:r>
      <w:r>
        <w:t xml:space="preserve">modal dalam deteksi di lingkungan pendidikan pernah dilakukan peneliti.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dua kumpulan data utama dalam </w:t>
      </w:r>
      <w:r>
        <w:t xml:space="preserve">penelitiannya yaitu </w:t>
      </w:r>
      <w:r w:rsidRPr="00000191">
        <w:rPr>
          <w:i/>
          <w:iCs/>
        </w:rPr>
        <w:t>Multimodal Emotion Lines Dataset</w:t>
      </w:r>
      <w:r w:rsidRPr="00685746">
        <w:t xml:space="preserve"> (MELD) dan </w:t>
      </w:r>
      <w:r w:rsidRPr="00000191">
        <w:rPr>
          <w:i/>
          <w:iCs/>
        </w:rPr>
        <w:t>EnterFace'05</w:t>
      </w:r>
      <w:r w:rsidRPr="00685746">
        <w:t xml:space="preserve">. MELD terdiri dari percakapan dalam serial televisi </w:t>
      </w:r>
      <w:r w:rsidRPr="00982770">
        <w:rPr>
          <w:i/>
          <w:iCs/>
        </w:rPr>
        <w:t>Friends</w:t>
      </w:r>
      <w:r w:rsidRPr="00685746">
        <w:t>, yang mencakup modalitas audio, visual, dan teks, memungkinkan analisis emosi yang komprehensif.</w:t>
      </w:r>
      <w:r>
        <w:t xml:space="preserve"> </w:t>
      </w:r>
      <w:r w:rsidRPr="00685746">
        <w:t xml:space="preserve">Dataset </w:t>
      </w:r>
      <w:r w:rsidRPr="00C60831">
        <w:rPr>
          <w:i/>
          <w:iCs/>
        </w:rPr>
        <w:t>EnterFace'05</w:t>
      </w:r>
      <w:r w:rsidRPr="00685746">
        <w:t xml:space="preserve"> berisi urutan video yang menyediakan </w:t>
      </w:r>
      <w:r w:rsidRPr="00685746">
        <w:lastRenderedPageBreak/>
        <w:t>informasi penting untuk pengenalan emosi, menunjukkan bahwa data video dikumpulkan untuk analisis emosi.</w:t>
      </w:r>
      <w:r>
        <w:t xml:space="preserve"> </w:t>
      </w:r>
      <w:r w:rsidRPr="00685746">
        <w:t xml:space="preserve">Studi ini juga menekankan </w:t>
      </w:r>
      <w:bookmarkStart w:id="34" w:name="_Hlk193128868"/>
      <w:r w:rsidRPr="00685746">
        <w:t xml:space="preserve">penggunaan </w:t>
      </w:r>
      <w:r w:rsidRPr="00000191">
        <w:rPr>
          <w:i/>
          <w:iCs/>
        </w:rPr>
        <w:t>Natural Language Processing</w:t>
      </w:r>
      <w:bookmarkEnd w:id="34"/>
      <w:r w:rsidRPr="00000191">
        <w:rPr>
          <w:i/>
          <w:iCs/>
        </w:rPr>
        <w:t xml:space="preserve"> </w:t>
      </w:r>
      <w:r w:rsidRPr="00685746">
        <w:t>(NLP) untuk mengonversi suara menjadi teks, yang menunjukkan bahwa data audio dikumpulkan dan diproses untuk meningkatkan akurasi pengenalan emosi.</w:t>
      </w:r>
      <w:r>
        <w:t xml:space="preserve"> </w:t>
      </w:r>
      <w:r w:rsidRPr="00685746">
        <w:t xml:space="preserve">Secara keseluruhan, pengumpulan data melibatkan modalitas audio dan visual, kemungkinan melalui rekaman video dan input audio. </w:t>
      </w:r>
    </w:p>
    <w:p w14:paraId="5F9C7C52" w14:textId="2D151CDC" w:rsidR="00982770" w:rsidRDefault="00982770" w:rsidP="00982770">
      <w:pPr>
        <w:pStyle w:val="Paragraf"/>
      </w:pPr>
      <w:r>
        <w:t xml:space="preserve">Hal berbeda dilakukan oleh peneliti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mengekstrak video menjadi text yang merupakan hasil konversi dari audio, lalu audio itu sendiri diekstrak terpisah dan dijadikan fitur MFCC kemudian diproses dengan </w:t>
      </w:r>
      <w:r w:rsidRPr="00513C96">
        <w:rPr>
          <w:i/>
          <w:iCs/>
        </w:rPr>
        <w:t>deep</w:t>
      </w:r>
      <w:r>
        <w:t xml:space="preserve"> </w:t>
      </w:r>
      <w:r w:rsidRPr="00513C96">
        <w:rPr>
          <w:i/>
          <w:iCs/>
        </w:rPr>
        <w:t>learning</w:t>
      </w:r>
      <w:r>
        <w:t xml:space="preserve">, lalu </w:t>
      </w:r>
      <w:r w:rsidRPr="00513C96">
        <w:rPr>
          <w:i/>
          <w:iCs/>
        </w:rPr>
        <w:t>frame</w:t>
      </w:r>
      <w:r>
        <w:t xml:space="preserve"> dari video diproses dengan model</w:t>
      </w:r>
      <w:r w:rsidR="00513C96">
        <w:t xml:space="preserve"> </w:t>
      </w:r>
      <w:r w:rsidR="00513C96" w:rsidRPr="00513C96">
        <w:rPr>
          <w:i/>
          <w:iCs/>
        </w:rPr>
        <w:t>yolo</w:t>
      </w:r>
      <w:r>
        <w:t xml:space="preserve">, yang pada akhirnya menggabungkan semua skor dari sisi teks, audio, dan video menjadi nilai akhir untuk menetukan keterlibatan dalam media pembelajaran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mengumpulkan data uji dengan menerapkan model di server </w:t>
      </w:r>
      <w:r w:rsidRPr="00EF6C63">
        <w:rPr>
          <w:i/>
          <w:iCs/>
        </w:rPr>
        <w:t>cloud</w:t>
      </w:r>
      <w:r w:rsidRPr="00685746">
        <w:t>, di mana pengguna diperlihatkan video dari kuliah video sumber terbuka berdasarkan minat mereka. Setelah menyelesaikan video, pengguna diminta untuk memberikan peringkat untuk keterlibatan mereka pada skala 1 hingga 10. Metode ini memungkinkan pengumpulan data keterlibatan pengguna yang terkait langsung dengan konten video yang dilihat.</w:t>
      </w:r>
      <w:r>
        <w:t xml:space="preserve"> </w:t>
      </w:r>
    </w:p>
    <w:p w14:paraId="76C2A75C" w14:textId="765BB3AA" w:rsidR="00DF6D0B" w:rsidRDefault="00C60831" w:rsidP="0084297A">
      <w:pPr>
        <w:pStyle w:val="Paragraf"/>
        <w:spacing w:after="0"/>
      </w:pPr>
      <w:r w:rsidRPr="00042E0D">
        <w:t>Walaupun pengenalan emosi dengan multimodal berpotensi meningkatkan akurasi pengenalan</w:t>
      </w:r>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namun pengenalan emosi dengan multimodal memiliki beberapa tantangan, salah satunya adalah masalah sinkronisasi data dari berbagai sumber dan pengembangan model yang harus mampu menangani data yang heterogen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memiliki beban komputasi yang lebih tinggi daripada pengenalan emosi dengan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0437DC">
      <w:pPr>
        <w:pStyle w:val="Judulbabsub1"/>
        <w:numPr>
          <w:ilvl w:val="1"/>
          <w:numId w:val="19"/>
        </w:numPr>
      </w:pPr>
      <w:bookmarkStart w:id="35" w:name="_Toc193677430"/>
      <w:r w:rsidRPr="00FD1825">
        <w:rPr>
          <w:i/>
          <w:iCs/>
        </w:rPr>
        <w:t>Facial Expressions Recognition</w:t>
      </w:r>
      <w:r>
        <w:t xml:space="preserve"> di Lingkungan Pendidikan Daring</w:t>
      </w:r>
      <w:bookmarkEnd w:id="35"/>
    </w:p>
    <w:p w14:paraId="073448A6" w14:textId="77CBB150" w:rsidR="00930D19" w:rsidRDefault="00CB2015" w:rsidP="00CB2015">
      <w:pPr>
        <w:pStyle w:val="Paragraf"/>
      </w:pPr>
      <w:r w:rsidRPr="00CB2015">
        <w:rPr>
          <w:i/>
          <w:iCs/>
        </w:rPr>
        <w:t xml:space="preserve">Facial Expression Recognition </w:t>
      </w:r>
      <w:r w:rsidRPr="00CB2015">
        <w:t xml:space="preserve">(FER) adalah bidang penelitian dalam computer vision dan kecerdasan buatan yang berfokus pada identifikasi dan klasifikasi ekspresi wajah manusia berdasarkan fitur visual. Teknologi ini memanfaatkan algoritma </w:t>
      </w:r>
      <w:r w:rsidRPr="00930D19">
        <w:rPr>
          <w:i/>
          <w:iCs/>
        </w:rPr>
        <w:t>machine learning</w:t>
      </w:r>
      <w:r w:rsidRPr="00CB2015">
        <w:t xml:space="preserve"> dan </w:t>
      </w:r>
      <w:r w:rsidRPr="00930D19">
        <w:rPr>
          <w:i/>
          <w:iCs/>
        </w:rPr>
        <w:t>deep learning</w:t>
      </w:r>
      <w:r w:rsidRPr="00CB2015">
        <w:t xml:space="preserve"> untuk mengenali berbagai emosi seperti bahagia, sedih, marah, terkejut, takut, jijik, dan netral. Proses utama dalam </w:t>
      </w:r>
      <w:r w:rsidRPr="00CB2015">
        <w:lastRenderedPageBreak/>
        <w:t>sistem FER mencakup beberapa tahap, yaitu deteksi wajah, ekstraksi fitur, dan klasifikasi ekspresi</w:t>
      </w:r>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9"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6D06DD2" w:rsidR="00930D19" w:rsidRDefault="00813828" w:rsidP="00813828">
      <w:pPr>
        <w:pStyle w:val="Paragraf"/>
        <w:jc w:val="center"/>
      </w:pPr>
      <w:r>
        <w:t>Gambar II.</w:t>
      </w:r>
      <w:r w:rsidR="00BC40B6">
        <w:fldChar w:fldCharType="begin"/>
      </w:r>
      <w:r w:rsidR="00BC40B6">
        <w:instrText xml:space="preserve"> SEQ Gambar_II. \* ARABIC </w:instrText>
      </w:r>
      <w:r w:rsidR="00BC40B6">
        <w:fldChar w:fldCharType="separate"/>
      </w:r>
      <w:r w:rsidR="000F2355">
        <w:rPr>
          <w:noProof/>
        </w:rPr>
        <w:t>4</w:t>
      </w:r>
      <w:r w:rsidR="00BC40B6">
        <w:rPr>
          <w:noProof/>
        </w:rPr>
        <w:fldChar w:fldCharType="end"/>
      </w:r>
      <w:r>
        <w:t xml:space="preserve"> Sistem pengenalan emosi wajah</w:t>
      </w:r>
    </w:p>
    <w:p w14:paraId="0EE3F313" w14:textId="6A3FCD8F" w:rsidR="00864610" w:rsidRDefault="00CB2015" w:rsidP="00CB2015">
      <w:pPr>
        <w:pStyle w:val="Paragraf"/>
      </w:pPr>
      <w:r w:rsidRPr="00CB2015">
        <w:t xml:space="preserve">Deteksi wajah dilakukan dengan metode seperti </w:t>
      </w:r>
      <w:r w:rsidR="00FF470E" w:rsidRPr="00864610">
        <w:rPr>
          <w:i/>
          <w:iCs/>
        </w:rPr>
        <w:t>Haarcascade</w:t>
      </w:r>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menemukan posisi wajah dalam gambar. Setelah wajah terdeteksi, fitur-fitur penting seperti bentuk mata, mulut, dan alis diekstraksi menggunakan teknik seperti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akhir adalah klasifikasi ekspresi, yang biasanya dilakukan menggunakan model seperti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atau jaringan saraf dalam seperti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20"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2AAAE0E3" w:rsidR="00864610" w:rsidRPr="00CB2015" w:rsidRDefault="00080ABC" w:rsidP="00080ABC">
      <w:pPr>
        <w:pStyle w:val="JudulGambar"/>
      </w:pPr>
      <w:bookmarkStart w:id="36" w:name="_Toc199784130"/>
      <w:r>
        <w:t>Gambar II.</w:t>
      </w:r>
      <w:r w:rsidR="00BC40B6">
        <w:fldChar w:fldCharType="begin"/>
      </w:r>
      <w:r w:rsidR="00BC40B6">
        <w:instrText xml:space="preserve"> SEQ Gambar_II. \* ARABIC </w:instrText>
      </w:r>
      <w:r w:rsidR="00BC40B6">
        <w:fldChar w:fldCharType="separate"/>
      </w:r>
      <w:r w:rsidR="000F2355">
        <w:rPr>
          <w:noProof/>
        </w:rPr>
        <w:t>5</w:t>
      </w:r>
      <w:r w:rsidR="00BC40B6">
        <w:rPr>
          <w:noProof/>
        </w:rPr>
        <w:fldChar w:fldCharType="end"/>
      </w:r>
      <w:r>
        <w:t xml:space="preserve"> Proses utama </w:t>
      </w:r>
      <w:r w:rsidRPr="00080ABC">
        <w:rPr>
          <w:i/>
          <w:iCs/>
        </w:rPr>
        <w:t>facial expressions recognition</w:t>
      </w:r>
      <w:bookmarkEnd w:id="36"/>
    </w:p>
    <w:p w14:paraId="38D3B65D" w14:textId="16512F3A" w:rsidR="00AD1E01" w:rsidRPr="00AD1E01" w:rsidRDefault="00AD1E01" w:rsidP="00AD1E01">
      <w:pPr>
        <w:pStyle w:val="Paragraf"/>
      </w:pPr>
      <w:r w:rsidRPr="00AD1E01">
        <w:t xml:space="preserve">Dalam </w:t>
      </w:r>
      <w:r>
        <w:t xml:space="preserve">lingkungan </w:t>
      </w:r>
      <w:r w:rsidRPr="00AD1E01">
        <w:t xml:space="preserve">pendidikan daring, </w:t>
      </w:r>
      <w:r w:rsidRPr="00AD1E01">
        <w:rPr>
          <w:rStyle w:val="Strong"/>
          <w:b w:val="0"/>
          <w:bCs w:val="0"/>
        </w:rPr>
        <w:t>FER</w:t>
      </w:r>
      <w:r w:rsidRPr="00AD1E01">
        <w:t xml:space="preserve"> dapat digunakan untuk menganalisis ekspresi wajah siswa guna memahami tingkat keterlibatan, kebingungan, atau kejenuhan mereka selama pembelajaran. Dengan menggunakan kamera dan algoritma berbasis </w:t>
      </w:r>
      <w:r w:rsidRPr="00782979">
        <w:rPr>
          <w:i/>
          <w:iCs/>
        </w:rPr>
        <w:t>deep learning</w:t>
      </w:r>
      <w:r w:rsidRPr="00AD1E01">
        <w:t xml:space="preserve">, sistem FER dapat mendeteksi emosi siswa secara </w:t>
      </w:r>
      <w:r w:rsidRPr="00782979">
        <w:rPr>
          <w:i/>
          <w:iCs/>
        </w:rPr>
        <w:t>real-time</w:t>
      </w:r>
      <w:r w:rsidRPr="00AD1E01">
        <w:t xml:space="preserve">, memungkinkan pengajar untuk menyesuaikan metode pengajaran agar lebih interaktif dan efektif. Teknologi ini juga dapat diterapkan dalam sistem </w:t>
      </w:r>
      <w:r w:rsidRPr="00782979">
        <w:rPr>
          <w:i/>
          <w:iCs/>
        </w:rPr>
        <w:t>e-</w:t>
      </w:r>
      <w:r w:rsidRPr="00782979">
        <w:rPr>
          <w:i/>
          <w:iCs/>
        </w:rPr>
        <w:lastRenderedPageBreak/>
        <w:t>learning</w:t>
      </w:r>
      <w:r w:rsidRPr="00AD1E01">
        <w:t xml:space="preserve"> adaptif, di mana materi pelajaran secara otomatis disesuaikan berdasarkan respons emosional siswa. Selain itu, FER dapat membantu dalam evaluasi pengalaman belajar, </w:t>
      </w:r>
      <w:r w:rsidR="00932D3B">
        <w:t xml:space="preserve">dang </w:t>
      </w:r>
      <w:r w:rsidRPr="00AD1E01">
        <w:t xml:space="preserve">mendukung </w:t>
      </w:r>
      <w:r w:rsidR="00932D3B">
        <w:t xml:space="preserve">pengajar </w:t>
      </w:r>
      <w:r w:rsidRPr="00AD1E01">
        <w:t>dalam memberikan umpan balik yang lebih personal, serta meningkatkan kualitas interaksi dalam pembelajaran jarak jauh.</w:t>
      </w:r>
    </w:p>
    <w:p w14:paraId="0755A2D2" w14:textId="5254A70D" w:rsidR="00CB2015" w:rsidRDefault="00CB2015" w:rsidP="00782979">
      <w:pPr>
        <w:pStyle w:val="Paragraf"/>
        <w:spacing w:after="0"/>
      </w:pPr>
      <w:r w:rsidRPr="00CB2015">
        <w:t>Meskipun banyak kemajuan telah dicapai, FER masih menghadapi beberapa tantangan, seperti perbedaan budaya dalam ekspresi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variasi pencahayaan, serta </w:t>
      </w:r>
      <w:r w:rsidR="00782979">
        <w:t>oklusi</w:t>
      </w:r>
      <w:r w:rsidRPr="00CB2015">
        <w:t xml:space="preserve"> atau halangan pada wajah. Salah satu tantangan terbesar adalah menangani wajah yang terhalang oleh tangan, kacamata, atau masker, yang dapat mengurangi akurasi </w:t>
      </w:r>
      <w:r w:rsidR="00D25C85">
        <w:t xml:space="preserve">pengenalan emosi wajah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CD640B">
      <w:pPr>
        <w:pStyle w:val="Judulbabsub1"/>
        <w:numPr>
          <w:ilvl w:val="1"/>
          <w:numId w:val="19"/>
        </w:numPr>
        <w:rPr>
          <w:i/>
          <w:iCs/>
        </w:rPr>
      </w:pPr>
      <w:bookmarkStart w:id="37" w:name="_Toc193677431"/>
      <w:r>
        <w:t>Oklusi pada Pengenalan Ekspresi Wajah</w:t>
      </w:r>
      <w:bookmarkEnd w:id="37"/>
    </w:p>
    <w:p w14:paraId="0127B6BE" w14:textId="77777777" w:rsidR="00CD640B" w:rsidRDefault="00CD640B" w:rsidP="00CD640B">
      <w:pPr>
        <w:pStyle w:val="Paragraf"/>
      </w:pPr>
      <w:r>
        <w:t xml:space="preserve">Oklusi adalah kondisi di mana suatu objek atau bagian tertentu tertutupi oleh objek lain sehingga tidak terlihat sepenuhnya. Dalam konteks pengenalan ekspresi wajah, oklusi terjadi ketika bagian wajah tertutup oleh elemen seperti kacamata, masker, tangan, rambut, atau benda lainnya. </w:t>
      </w:r>
      <w:r w:rsidRPr="00E75618">
        <w:t xml:space="preserve">Dalam banyak kasus, metode pengenalan ekspresi wajah berbasis </w:t>
      </w:r>
      <w:r w:rsidRPr="00CD640B">
        <w:rPr>
          <w:i/>
          <w:iCs/>
        </w:rPr>
        <w:t>deep learning</w:t>
      </w:r>
      <w:r w:rsidRPr="00E75618">
        <w:t xml:space="preserve"> mengalami penurunan akurasi ketika menghadapi kondisi oklusi yang signifikan</w:t>
      </w:r>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r>
        <w:t xml:space="preserve">Oklusi dapat bersifat parsial atau total, tergantung pada seberapa besar bagian wajah yang tertutup. Oklusi parsial terjadi ketika hanya sebagian kecil wajah yang tertutup, seperti mata yang tertutup kacamata hitam atau mulut yang tertutup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Sementara itu, oklusi total dapat terjadi ketika hampir seluruh wajah tertutupi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Untuk mengatasi tantangan ini, berbagai teknik seperti augmentasi data, deteksi oklusi, dan rekonstruksi fitur wajah digunakan dalam sistem pengenalan ekspresi berbasis kecerdasan buatan.</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3DF7C844" w:rsidR="00CD640B" w:rsidRPr="001E5510" w:rsidRDefault="00CD640B" w:rsidP="00747F93">
      <w:pPr>
        <w:pStyle w:val="JudulGambar"/>
        <w:ind w:left="1276" w:hanging="1276"/>
        <w:jc w:val="both"/>
        <w:rPr>
          <w:b/>
          <w:bCs/>
        </w:rPr>
      </w:pPr>
      <w:bookmarkStart w:id="38" w:name="_Toc199784131"/>
      <w:r>
        <w:t>Gambar II.</w:t>
      </w:r>
      <w:r w:rsidR="00BC40B6">
        <w:fldChar w:fldCharType="begin"/>
      </w:r>
      <w:r w:rsidR="00BC40B6">
        <w:instrText xml:space="preserve"> SEQ Gambar_II. \* ARABIC </w:instrText>
      </w:r>
      <w:r w:rsidR="00BC40B6">
        <w:fldChar w:fldCharType="separate"/>
      </w:r>
      <w:r w:rsidR="000F2355">
        <w:rPr>
          <w:noProof/>
        </w:rPr>
        <w:t>6</w:t>
      </w:r>
      <w:r w:rsidR="00BC40B6">
        <w:rPr>
          <w:noProof/>
        </w:rPr>
        <w:fldChar w:fldCharType="end"/>
      </w:r>
      <w:r>
        <w:tab/>
        <w:t xml:space="preserve">(a) Keadaan wajah dengan oklusi </w:t>
      </w:r>
      <w:r w:rsidRPr="001E5510">
        <w:rPr>
          <w:i/>
          <w:iCs/>
        </w:rPr>
        <w:t>partial</w:t>
      </w:r>
      <w:r>
        <w:t xml:space="preserve"> oleh tangan, (b) keadaan wajah dengan oklusi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8"/>
      <w:r>
        <w:fldChar w:fldCharType="end"/>
      </w:r>
    </w:p>
    <w:p w14:paraId="50943FCA" w14:textId="77777777" w:rsidR="00CD640B" w:rsidRDefault="00CD640B" w:rsidP="00CD640B">
      <w:pPr>
        <w:pStyle w:val="Paragraf"/>
        <w:spacing w:before="240"/>
        <w:rPr>
          <w:rFonts w:eastAsia="Calibri"/>
        </w:rPr>
      </w:pPr>
      <w:r w:rsidRPr="00E75618">
        <w:t>Untuk mengatasi permasalahan ini, berbagai pendekatan telah dikembangkan, seperti augmentasi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penggunaan model yang lebih robust terhadap oklusi</w:t>
      </w:r>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serta teknik deteksi dan rekonstruksi wajah</w:t>
      </w:r>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tentang rekonstruksi wajah </w:t>
      </w:r>
      <w:r>
        <w:rPr>
          <w:rFonts w:eastAsia="Calibri"/>
        </w:rPr>
        <w:t xml:space="preserve">lainnya </w:t>
      </w:r>
      <w:r w:rsidRPr="0048404D">
        <w:rPr>
          <w:rFonts w:eastAsia="Calibri"/>
        </w:rPr>
        <w:t xml:space="preserve">juga pernah dilakukan, seperti yang dilakukan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melakukan rekonstruksi wajah dalam bentuk 3D. Menghapus objek oklusi di wajah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r w:rsidRPr="0048404D">
        <w:rPr>
          <w:rFonts w:cs="Arial"/>
          <w:color w:val="000000"/>
        </w:rPr>
        <w:t>wajah) dalam bentuk 3D</w:t>
      </w:r>
      <w:r>
        <w:rPr>
          <w:rFonts w:cs="Arial"/>
          <w:color w:val="000000"/>
        </w:rPr>
        <w:t xml:space="preserve">, </w:t>
      </w:r>
      <w:r w:rsidRPr="0048404D">
        <w:rPr>
          <w:rFonts w:cs="Arial"/>
          <w:color w:val="000000"/>
        </w:rPr>
        <w:t xml:space="preserve">berbagai jenis path wajah sebagai media untuk mengenerate (mengisi) bagian oklusi yang dihapus. Penelitian ini berhasil menghapus dan menggenerate wajah oklusi menjadi wajah tanpa oklusi, namun sayangnya tidak ada pengujian lebih lanjut terhadap nilai akurasi klasifikasi </w:t>
      </w:r>
      <w:r>
        <w:rPr>
          <w:rFonts w:cs="Arial"/>
          <w:color w:val="000000"/>
        </w:rPr>
        <w:t>emosi</w:t>
      </w:r>
      <w:r w:rsidRPr="0048404D">
        <w:rPr>
          <w:rFonts w:cs="Arial"/>
          <w:color w:val="000000"/>
        </w:rPr>
        <w:t xml:space="preserve"> wajah. Walaupun demikian metode yang dilakukan </w:t>
      </w:r>
      <w:r w:rsidRPr="0048404D">
        <w:rPr>
          <w:rFonts w:eastAsia="Calibri"/>
        </w:rPr>
        <w:t xml:space="preserve">Kaifeng Zhu dkk, bisa dijadikan referensi dalam </w:t>
      </w:r>
      <w:r>
        <w:rPr>
          <w:rFonts w:eastAsia="Calibri"/>
        </w:rPr>
        <w:t xml:space="preserve">hal pendekatan yang tepat dalam </w:t>
      </w:r>
      <w:r w:rsidRPr="0048404D">
        <w:rPr>
          <w:rFonts w:eastAsia="Calibri"/>
        </w:rPr>
        <w:t>menghapus oklusi pada wajah.</w:t>
      </w:r>
    </w:p>
    <w:p w14:paraId="62601A1F" w14:textId="0AA69C55" w:rsidR="00CD640B" w:rsidRDefault="00CD640B" w:rsidP="00CD640B">
      <w:pPr>
        <w:pStyle w:val="Paragraf"/>
        <w:rPr>
          <w:rFonts w:eastAsia="Calibri"/>
        </w:rPr>
      </w:pPr>
      <w:r>
        <w:rPr>
          <w:rFonts w:eastAsia="Calibri"/>
        </w:rPr>
        <w:t xml:space="preserve">Ada cara lain untuk mengatasi oklusi pada wajah yaitu pada bagian </w:t>
      </w:r>
      <w:r w:rsidRPr="003757E5">
        <w:rPr>
          <w:rFonts w:eastAsia="Calibri"/>
          <w:i/>
          <w:iCs/>
        </w:rPr>
        <w:t>pre-processing</w:t>
      </w:r>
      <w:r>
        <w:rPr>
          <w:rFonts w:eastAsia="Calibri"/>
        </w:rPr>
        <w:t xml:space="preserve"> Peneliti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r w:rsidRPr="0048404D">
        <w:rPr>
          <w:rFonts w:eastAsia="Calibri"/>
        </w:rPr>
        <w:t xml:space="preserve">mencoba untuk mengenali </w:t>
      </w:r>
      <w:r>
        <w:rPr>
          <w:rFonts w:eastAsia="Calibri"/>
        </w:rPr>
        <w:t>emosi</w:t>
      </w:r>
      <w:r w:rsidRPr="0048404D">
        <w:rPr>
          <w:rFonts w:eastAsia="Calibri"/>
        </w:rPr>
        <w:t xml:space="preserve"> dari wajah yang </w:t>
      </w:r>
      <w:r w:rsidRPr="0048404D">
        <w:rPr>
          <w:rFonts w:eastAsia="Calibri"/>
          <w:i/>
          <w:iCs/>
        </w:rPr>
        <w:t xml:space="preserve">non-frontal </w:t>
      </w:r>
      <w:r w:rsidRPr="0048404D">
        <w:rPr>
          <w:rFonts w:eastAsia="Calibri"/>
        </w:rPr>
        <w:t>dengan berbasis gambar 3D. Mereka melakukan</w:t>
      </w:r>
      <w:r>
        <w:rPr>
          <w:rFonts w:eastAsia="Calibri"/>
        </w:rPr>
        <w:t xml:space="preserve">nya dengan </w:t>
      </w:r>
      <w:r w:rsidRPr="0048404D">
        <w:rPr>
          <w:rFonts w:eastAsia="Calibri"/>
        </w:rPr>
        <w:t xml:space="preserve">mengambil </w:t>
      </w:r>
      <w:r>
        <w:rPr>
          <w:rFonts w:eastAsia="Calibri"/>
        </w:rPr>
        <w:t>setengah bagian</w:t>
      </w:r>
      <w:r w:rsidRPr="0048404D">
        <w:rPr>
          <w:rFonts w:eastAsia="Calibri"/>
        </w:rPr>
        <w:t xml:space="preserve"> wajah dan menggabungkannya</w:t>
      </w:r>
      <w:r>
        <w:rPr>
          <w:rFonts w:eastAsia="Calibri"/>
        </w:rPr>
        <w:t xml:space="preserve"> </w:t>
      </w:r>
      <w:r w:rsidRPr="0048404D">
        <w:rPr>
          <w:rFonts w:eastAsia="Calibri"/>
        </w:rPr>
        <w:t>dalam bentuk 3D kemudian melakukan penguatan bentuk otot disekitar hidung untuk dapat meningkatkan akurasi pengenalan emosi dari wajah 3D. Hasilnya ada kenaikan akurasi terhadap beberapa emosi dasar setelah melakukan proses penguatan otot muka disekitar hidung.</w:t>
      </w:r>
    </w:p>
    <w:p w14:paraId="1BD70D20" w14:textId="3B0A57D9" w:rsidR="00CD640B" w:rsidRDefault="00CD640B" w:rsidP="00CD640B">
      <w:pPr>
        <w:pStyle w:val="Paragraf"/>
        <w:spacing w:after="0"/>
      </w:pPr>
      <w:r w:rsidRPr="0048404D">
        <w:lastRenderedPageBreak/>
        <w:t xml:space="preserve">Walaupun bentuk data wajah dalam 3D dapat mengandung lebih banyak informasi dan meningkatkan akurasi pengenalan </w:t>
      </w:r>
      <w:r>
        <w:t>emosi</w:t>
      </w:r>
      <w:r w:rsidRPr="0048404D">
        <w:t xml:space="preserve"> wajah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namun mengubah gambar 2D ke bentuk 3D dapat merubah informasi asli dari data wajahnya seperti bentuk otot muka yang tidak sesuai dengan data aslinya. Data gambar dalam bentuk 3D juga memiliki kompleksitas komputasi yang lebih tinggi gambar 2D sehingga memerlukan waktu proses yang lebih lama dari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r>
        <w:t xml:space="preserve">Apa yang dilakukan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menginspirasi penulis</w:t>
      </w:r>
      <w:r>
        <w:t xml:space="preserve"> untuk </w:t>
      </w:r>
      <w:r w:rsidRPr="0048404D">
        <w:t xml:space="preserve">mengusulkan sebuah metode </w:t>
      </w:r>
      <w:r>
        <w:t xml:space="preserve">yang sama namun dalam bentuk </w:t>
      </w:r>
      <w:r w:rsidRPr="0048404D">
        <w:t>gambar 2D</w:t>
      </w:r>
      <w:r>
        <w:t xml:space="preserve"> dengan harapan hasil akurasinya bisa menyamai dengan bentuk gambar 3D namun dengan</w:t>
      </w:r>
      <w:r w:rsidRPr="0048404D">
        <w:t xml:space="preserve"> kompleksitas pemrosesan yang lebih sederhana</w:t>
      </w:r>
      <w:r>
        <w:t xml:space="preserve"> sehingga bisa diterapkan pada resource dengan spesifikasi rendah.</w:t>
      </w:r>
    </w:p>
    <w:p w14:paraId="11DE6A06" w14:textId="77777777" w:rsidR="00CB2015" w:rsidRDefault="00CB2015" w:rsidP="00782979">
      <w:pPr>
        <w:pStyle w:val="Judulbabsub1"/>
        <w:spacing w:after="0"/>
      </w:pPr>
    </w:p>
    <w:p w14:paraId="58C990A4" w14:textId="04551409" w:rsidR="00E364FF" w:rsidRDefault="002B0850" w:rsidP="000437DC">
      <w:pPr>
        <w:pStyle w:val="Judulbabsub1"/>
        <w:numPr>
          <w:ilvl w:val="1"/>
          <w:numId w:val="19"/>
        </w:numPr>
      </w:pPr>
      <w:bookmarkStart w:id="39" w:name="_Toc193677432"/>
      <w:r>
        <w:t xml:space="preserve">Klasifikasi Emosi dalam </w:t>
      </w:r>
      <w:r w:rsidR="00890033">
        <w:t xml:space="preserve">Deteksi </w:t>
      </w:r>
      <w:r w:rsidR="00413B0B" w:rsidRPr="00413B0B">
        <w:rPr>
          <w:i/>
          <w:iCs/>
        </w:rPr>
        <w:t>Engagement</w:t>
      </w:r>
      <w:r w:rsidR="00413B0B">
        <w:t xml:space="preserve"> Siswa</w:t>
      </w:r>
      <w:bookmarkEnd w:id="39"/>
    </w:p>
    <w:p w14:paraId="4C9DEBC9" w14:textId="7D072A7E" w:rsidR="007F5B0E" w:rsidRDefault="009C720A" w:rsidP="007F5B0E">
      <w:pPr>
        <w:pStyle w:val="Paragraf"/>
        <w:spacing w:after="0"/>
      </w:pPr>
      <w:r>
        <w:t xml:space="preserve">Berdasarkan beberapa literatur, dalam modalitas visual para peneliti melakukan berbagai macam cara untuk menilai </w:t>
      </w:r>
      <w:r w:rsidRPr="009C720A">
        <w:rPr>
          <w:i/>
          <w:iCs/>
        </w:rPr>
        <w:t>engagement</w:t>
      </w:r>
      <w:r>
        <w:t xml:space="preserve"> siswa dalam pembelajaran, ada yang langsung dengan menilai terhadap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namun tidak sedikit juga yang menggunakan data emosi siswa yang didapat dari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dimana sistem menganalisis </w:t>
      </w:r>
      <w:r w:rsidR="001C0C33">
        <w:t xml:space="preserve">ekspresi wajah </w:t>
      </w:r>
      <w:r w:rsidRPr="00A70C2D">
        <w:t xml:space="preserve">untuk mengklasifikasikan emosi seseorang. </w:t>
      </w:r>
      <w:r>
        <w:t>Beberapa peneliti pada studi ini menggunakan nilai probabilitas setiap emosi pada siswa untuk menentukan tingkat engagement dari siswa dalam pembelajaran yang dilakukan. Untuk mendapakan nilai emosi tersebut beberapa peneliti</w:t>
      </w:r>
      <w:r w:rsidRPr="00A70C2D">
        <w:t xml:space="preserve"> menggunakan teknik </w:t>
      </w:r>
      <w:r>
        <w:rPr>
          <w:i/>
          <w:iCs/>
        </w:rPr>
        <w:t>machine learning</w:t>
      </w:r>
      <w:r w:rsidRPr="00A70C2D">
        <w:t xml:space="preserve"> </w:t>
      </w:r>
      <w:r w:rsidR="00A806F1">
        <w:t>konvensional</w:t>
      </w:r>
      <w:r w:rsidRPr="00A70C2D">
        <w:t xml:space="preserve">, seperti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atau bahkan</w:t>
      </w:r>
      <w:r w:rsidRPr="00A70C2D">
        <w:t xml:space="preserve"> metode </w:t>
      </w:r>
      <w:r>
        <w:rPr>
          <w:i/>
          <w:iCs/>
        </w:rPr>
        <w:t>deep learning</w:t>
      </w:r>
      <w:r w:rsidRPr="00A70C2D">
        <w:t xml:space="preserve">, seperti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ini dilatih pada dataset ekspresi wajah seperti FER2013, AffectNet, atau </w:t>
      </w:r>
      <w:r>
        <w:t>CK+</w:t>
      </w:r>
      <w:r w:rsidRPr="00A70C2D">
        <w:t xml:space="preserve"> yang mengandung berbagai kategori emosi seperti marah, bahagia, sedih, netral, takut, jijik, dan terkejut. Setelah wajah terdeteksi, fitur-fitur penting diekstraksi dan digunakan untuk melakukan klasifikasi emosi. Keberhasilan Emotion Detection sangat bergantung pada kualitas data, teknik augmentasi, serta arsitektur model yang digunakan untuk menangkap perbedaan ekspresi wajah secara akurat.</w:t>
      </w:r>
    </w:p>
    <w:p w14:paraId="4ACFE6AB" w14:textId="77777777" w:rsidR="007F5B0E" w:rsidRDefault="007F5B0E" w:rsidP="007F5B0E">
      <w:pPr>
        <w:pStyle w:val="Paragraf"/>
        <w:spacing w:after="0"/>
      </w:pPr>
    </w:p>
    <w:p w14:paraId="078CE8FF" w14:textId="46B5FCF4" w:rsidR="001C0C33" w:rsidRDefault="001C0C33" w:rsidP="001C0C33">
      <w:pPr>
        <w:pStyle w:val="Judulbabsub1"/>
        <w:numPr>
          <w:ilvl w:val="2"/>
          <w:numId w:val="19"/>
        </w:numPr>
      </w:pPr>
      <w:bookmarkStart w:id="40" w:name="_Toc193677433"/>
      <w:r w:rsidRPr="001C0C33">
        <w:rPr>
          <w:i/>
          <w:iCs/>
        </w:rPr>
        <w:lastRenderedPageBreak/>
        <w:t>Machine Learning</w:t>
      </w:r>
      <w:r>
        <w:t xml:space="preserve"> </w:t>
      </w:r>
      <w:r w:rsidR="00E957C4">
        <w:t>(ML)</w:t>
      </w:r>
      <w:bookmarkEnd w:id="40"/>
      <w:r w:rsidR="00E957C4">
        <w:t xml:space="preserve"> </w:t>
      </w:r>
    </w:p>
    <w:p w14:paraId="29C4E6C0" w14:textId="139FB0C5" w:rsidR="001C0C33" w:rsidRDefault="001C0C33" w:rsidP="003E0CAF">
      <w:pPr>
        <w:pStyle w:val="Paragraf"/>
      </w:pPr>
      <w:r w:rsidRPr="00FB1E76">
        <w:t>Kelebihan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terletak pada efisiensi komputasi, interpretabilitas, dan fleksibilitas dalam berbagai jenis data. Dibandingkan dengan </w:t>
      </w:r>
      <w:r w:rsidR="00E957C4">
        <w:rPr>
          <w:i/>
          <w:iCs/>
        </w:rPr>
        <w:t>deep learning</w:t>
      </w:r>
      <w:r w:rsidRPr="00FB1E76">
        <w:t xml:space="preserve"> (DL) yang membutuhkan jumlah data besar dan daya komputasi tinggi, ML dapat bekerja dengan baik bahkan pada dataset terbatas dan dengan </w:t>
      </w:r>
      <w:r w:rsidRPr="00112328">
        <w:rPr>
          <w:i/>
          <w:iCs/>
        </w:rPr>
        <w:t>hardware</w:t>
      </w:r>
      <w:r w:rsidRPr="00FB1E76">
        <w:t xml:space="preserve"> yang lebih sederhana</w:t>
      </w:r>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gambaran umum pada tugas klasifikasi menggunakan </w:t>
      </w:r>
      <w:r w:rsidR="00884035" w:rsidRPr="00884035">
        <w:rPr>
          <w:i/>
          <w:iCs/>
        </w:rPr>
        <w:t>machine learning</w:t>
      </w:r>
      <w:r w:rsidR="00884035">
        <w:t xml:space="preserve"> dapat dilihat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22">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41A1EE5" w:rsidR="00884035" w:rsidRDefault="00884035" w:rsidP="003E13B7">
      <w:pPr>
        <w:pStyle w:val="JudulGambar"/>
        <w:ind w:left="1276" w:hanging="1276"/>
      </w:pPr>
      <w:bookmarkStart w:id="41" w:name="_Toc199784132"/>
      <w:r>
        <w:t>Gambar II.</w:t>
      </w:r>
      <w:r w:rsidR="00BC40B6">
        <w:fldChar w:fldCharType="begin"/>
      </w:r>
      <w:r w:rsidR="00BC40B6">
        <w:instrText xml:space="preserve"> SEQ Gambar_II. \* ARABIC </w:instrText>
      </w:r>
      <w:r w:rsidR="00BC40B6">
        <w:fldChar w:fldCharType="separate"/>
      </w:r>
      <w:r w:rsidR="000F2355">
        <w:rPr>
          <w:noProof/>
        </w:rPr>
        <w:t>7</w:t>
      </w:r>
      <w:r w:rsidR="00BC40B6">
        <w:rPr>
          <w:noProof/>
        </w:rPr>
        <w:fldChar w:fldCharType="end"/>
      </w:r>
      <w:r>
        <w:t xml:space="preserve"> </w:t>
      </w:r>
      <w:r w:rsidR="00974521">
        <w:tab/>
      </w:r>
      <w:r>
        <w:t xml:space="preserve">Gambaran umum alur </w:t>
      </w:r>
      <w:r w:rsidRPr="00974521">
        <w:rPr>
          <w:i/>
          <w:iCs/>
        </w:rPr>
        <w:t>machine learning</w:t>
      </w:r>
      <w:bookmarkEnd w:id="41"/>
    </w:p>
    <w:p w14:paraId="2B2605E0" w14:textId="56AE6156" w:rsidR="000D5CE3" w:rsidRDefault="000D5CE3" w:rsidP="007B1AE2">
      <w:pPr>
        <w:pStyle w:val="Paragraf"/>
        <w:spacing w:before="240" w:after="0"/>
      </w:pPr>
      <w:r>
        <w:t xml:space="preserve">Pendekatan ML Konvensional pernah dilakukan peneliti untuk mengklasifikasikan tingkat pemahaman siswa dalam sebuah tes dalam platfom digital. </w:t>
      </w:r>
      <w:r w:rsidR="003E0CAF">
        <w:t>Salah satunya adalah p</w:t>
      </w:r>
      <w:r>
        <w:t xml:space="preserve">eneliti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r w:rsidRPr="000D5CE3">
        <w:t xml:space="preserve">memanfaatkan </w:t>
      </w:r>
      <w:r>
        <w:t>ML</w:t>
      </w:r>
      <w:r w:rsidRPr="000D5CE3">
        <w:t xml:space="preserve"> untuk menganalisis perilaku non-verbal dalam menilai tingkat akuisisi pengetahuan peserta didik selama proses</w:t>
      </w:r>
      <w:r w:rsidR="003E0CAF">
        <w:t xml:space="preserve"> pengerjaan kuis dalam platform digital (</w:t>
      </w:r>
      <w:r w:rsidR="003E0CAF" w:rsidRPr="003E0CAF">
        <w:rPr>
          <w:i/>
          <w:iCs/>
        </w:rPr>
        <w:t>I-Quiz</w:t>
      </w:r>
      <w:r w:rsidR="003E0CAF">
        <w:t>)</w:t>
      </w:r>
      <w:r w:rsidRPr="000D5CE3">
        <w:t xml:space="preserve">. Model yang digunakan adalah </w:t>
      </w:r>
      <w:r w:rsidRPr="003E0CAF">
        <w:rPr>
          <w:i/>
          <w:iCs/>
        </w:rPr>
        <w:t>Random Forest Classifier</w:t>
      </w:r>
      <w:r w:rsidRPr="000D5CE3">
        <w:t xml:space="preserve"> yang dilatih menggunakan dataset berisi perilaku non-verbal serta skor pertanyaan-jawaban </w:t>
      </w:r>
      <w:r>
        <w:t>untuk</w:t>
      </w:r>
      <w:r w:rsidRPr="000D5CE3">
        <w:t xml:space="preserve"> memprediksi tingkat pemahaman peserta secara akurat. Sistem </w:t>
      </w:r>
      <w:r w:rsidRPr="000D5CE3">
        <w:rPr>
          <w:i/>
          <w:iCs/>
        </w:rPr>
        <w:t>I-Quiz</w:t>
      </w:r>
      <w:r w:rsidRPr="000D5CE3">
        <w:t xml:space="preserve"> dirancang untuk menangkap perilaku non-verbal</w:t>
      </w:r>
      <w:r w:rsidR="003E0CAF">
        <w:t xml:space="preserve"> </w:t>
      </w:r>
      <w:r w:rsidRPr="000D5CE3">
        <w:t>melalui kamera menghadap ke depan yang merekam ekspresi wajah, pergerakan mata, gestur, serta postur tubuh. Dari hasil rekaman tersebut, sistem menghasilkan fitur yang mencakup berbagai parameter seperti emosi, tingkat kedipan, skor kepercayaan diri, serta waktu yang dibutuhkan dalam menjawab pertanyaan.</w:t>
      </w:r>
      <w:r>
        <w:t xml:space="preserve"> Dengan menggunakan fitur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melakukan klasifikasi </w:t>
      </w:r>
      <w:r w:rsidRPr="000D5CE3">
        <w:t>nilai tingkat akuisisi pengetahuan peserta didik</w:t>
      </w:r>
      <w:r>
        <w:t>.</w:t>
      </w:r>
    </w:p>
    <w:p w14:paraId="1BF580B6" w14:textId="77777777" w:rsidR="007B1AE2" w:rsidRPr="007E5E3E" w:rsidRDefault="007B1AE2" w:rsidP="007B1AE2">
      <w:pPr>
        <w:pStyle w:val="Paragraf"/>
        <w:spacing w:after="0"/>
      </w:pPr>
    </w:p>
    <w:p w14:paraId="67B10A5A" w14:textId="404E3655" w:rsidR="001C0C33" w:rsidRDefault="001C0C33" w:rsidP="001C0C33">
      <w:pPr>
        <w:pStyle w:val="Judulbabsub1"/>
        <w:numPr>
          <w:ilvl w:val="2"/>
          <w:numId w:val="19"/>
        </w:numPr>
      </w:pPr>
      <w:bookmarkStart w:id="42" w:name="_Toc193677434"/>
      <w:r>
        <w:rPr>
          <w:i/>
          <w:iCs/>
        </w:rPr>
        <w:t>Deep Learning</w:t>
      </w:r>
      <w:r w:rsidR="00D95064">
        <w:rPr>
          <w:i/>
          <w:iCs/>
        </w:rPr>
        <w:t xml:space="preserve"> </w:t>
      </w:r>
      <w:r w:rsidR="00D95064">
        <w:t>(DL)</w:t>
      </w:r>
      <w:bookmarkEnd w:id="42"/>
    </w:p>
    <w:p w14:paraId="1152AA30" w14:textId="3DCE8647" w:rsidR="00FA34A0" w:rsidRPr="00A70C2D" w:rsidRDefault="002A6719" w:rsidP="001C0C33">
      <w:pPr>
        <w:pStyle w:val="Paragraf"/>
      </w:pPr>
      <w:r w:rsidRPr="00A174DB">
        <w:t xml:space="preserve">Kelebihan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terletak pada kemampuannya mengekstrak fitur secara otomatis, menangkap pola kompleks dalam data, dan menghasilkan akurasi tinggi dibandingkan metode ML </w:t>
      </w:r>
      <w:r w:rsidRPr="00A174DB">
        <w:lastRenderedPageBreak/>
        <w:t xml:space="preserve">klasik. </w:t>
      </w:r>
      <w:r w:rsidR="00C35015">
        <w:t xml:space="preserve">Dalam penerapan FER, </w:t>
      </w:r>
      <w:r w:rsidRPr="00A174DB">
        <w:t>DL dapat menganalisis ekspresi wajah secara lebih mendalam, tanpa memerlukan proses ekstraksi fitur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r w:rsidRPr="00A174DB">
        <w:t>Meskipun membutuhkan daya komputasi yang lebih besar</w:t>
      </w:r>
      <w:r w:rsidR="003E7526">
        <w:t xml:space="preserve"> daripada ML</w:t>
      </w:r>
      <w:r w:rsidR="00EA67CE">
        <w:t xml:space="preserve"> klasik</w:t>
      </w:r>
      <w:r w:rsidRPr="00A174DB">
        <w:t>, DL menawarkan fleksibilitas, skalabilitas, dan kemampuan generalisasi yang lebih baik, menjadikannya pilihan utama dalam banyak aplikasi AER berbasis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3F27A352" w:rsidR="00542E43" w:rsidRDefault="00542E43" w:rsidP="00704607">
      <w:pPr>
        <w:pStyle w:val="judulTabel"/>
        <w:ind w:left="1134" w:hanging="1134"/>
        <w:jc w:val="both"/>
      </w:pPr>
      <w:bookmarkStart w:id="43" w:name="_Toc192793488"/>
      <w:r>
        <w:t>Tabel II.</w:t>
      </w:r>
      <w:r w:rsidR="00BC40B6">
        <w:fldChar w:fldCharType="begin"/>
      </w:r>
      <w:r w:rsidR="00BC40B6">
        <w:instrText xml:space="preserve"> SEQ Tabel_II. \* ARABIC </w:instrText>
      </w:r>
      <w:r w:rsidR="00BC40B6">
        <w:fldChar w:fldCharType="separate"/>
      </w:r>
      <w:r w:rsidR="000F2355">
        <w:rPr>
          <w:noProof/>
        </w:rPr>
        <w:t>1</w:t>
      </w:r>
      <w:r w:rsidR="00BC40B6">
        <w:rPr>
          <w:noProof/>
        </w:rPr>
        <w:fldChar w:fldCharType="end"/>
      </w:r>
      <w:r>
        <w:t xml:space="preserve"> </w:t>
      </w:r>
      <w:r w:rsidR="00402492">
        <w:tab/>
      </w:r>
      <w:r w:rsidRPr="00794A59">
        <w:t xml:space="preserve">Studi </w:t>
      </w:r>
      <w:r w:rsidR="007B1AE2">
        <w:t xml:space="preserve">terkait </w:t>
      </w:r>
      <w:r w:rsidRPr="00794A59">
        <w:t xml:space="preserve">yang menggunakan metode </w:t>
      </w:r>
      <w:r w:rsidRPr="00542E43">
        <w:rPr>
          <w:i/>
          <w:iCs/>
        </w:rPr>
        <w:t>deep learning</w:t>
      </w:r>
      <w:r w:rsidR="00402492" w:rsidRPr="00402492">
        <w:t xml:space="preserve"> </w:t>
      </w:r>
      <w:r w:rsidR="00402492">
        <w:t>pada deteksi emosi dengan modalitas visual</w:t>
      </w:r>
      <w:r w:rsidR="007B1AE2">
        <w:t xml:space="preserve"> pada lingkungan pendidikan</w:t>
      </w:r>
      <w:bookmarkEnd w:id="43"/>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r w:rsidRPr="00FA34A0">
              <w:rPr>
                <w:rFonts w:cs="Times New Roman"/>
                <w:b/>
                <w:bCs/>
              </w:rPr>
              <w:t>Referensi</w:t>
            </w:r>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Matrik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r w:rsidRPr="00FA34A0">
              <w:rPr>
                <w:rFonts w:cs="Times New Roman"/>
              </w:rPr>
              <w:t>DenseAttNet</w:t>
            </w:r>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rangkuman studi pada tabel II.1 menunjukkan bahwa metode CNN adalah metode yang paling banyak digunakan dalam klasifikasi emosi  khususnya dalam penerapannya pada bidang pendidikan daring. Hal ini juga di dukung oleh </w:t>
      </w:r>
      <w:r w:rsidR="003558AB">
        <w:t xml:space="preserve">data </w:t>
      </w:r>
      <w:r>
        <w:t xml:space="preserve">hasil penelitian yang dilakukan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dapat dilihat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67945541" w:rsidR="009558F6" w:rsidRDefault="003558AB" w:rsidP="00C1036C">
      <w:pPr>
        <w:pStyle w:val="JudulGambar"/>
        <w:ind w:left="1276" w:hanging="1276"/>
        <w:jc w:val="both"/>
      </w:pPr>
      <w:bookmarkStart w:id="44" w:name="_Toc199784133"/>
      <w:r>
        <w:t>Gambar II.</w:t>
      </w:r>
      <w:r w:rsidR="00BC40B6">
        <w:fldChar w:fldCharType="begin"/>
      </w:r>
      <w:r w:rsidR="00BC40B6">
        <w:instrText xml:space="preserve"> SEQ Gambar_II. \* ARABIC </w:instrText>
      </w:r>
      <w:r w:rsidR="00BC40B6">
        <w:fldChar w:fldCharType="separate"/>
      </w:r>
      <w:r w:rsidR="000F2355">
        <w:rPr>
          <w:noProof/>
        </w:rPr>
        <w:t>8</w:t>
      </w:r>
      <w:r w:rsidR="00BC40B6">
        <w:rPr>
          <w:noProof/>
        </w:rPr>
        <w:fldChar w:fldCharType="end"/>
      </w:r>
      <w:r>
        <w:t xml:space="preserve"> </w:t>
      </w:r>
      <w:r>
        <w:tab/>
        <w:t xml:space="preserve">Distribusi penggunaan metode </w:t>
      </w:r>
      <w:r w:rsidRPr="009A3BF4">
        <w:rPr>
          <w:i/>
          <w:iCs/>
        </w:rPr>
        <w:t>machine learning</w:t>
      </w:r>
      <w:r>
        <w:t xml:space="preserve"> dan </w:t>
      </w:r>
      <w:r w:rsidRPr="009A3BF4">
        <w:rPr>
          <w:i/>
          <w:iCs/>
        </w:rPr>
        <w:t xml:space="preserve">deep learning </w:t>
      </w:r>
      <w:r>
        <w:t xml:space="preserve">dalam rentang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4"/>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2D3E08">
      <w:pPr>
        <w:pStyle w:val="Judulbabsub1"/>
        <w:numPr>
          <w:ilvl w:val="2"/>
          <w:numId w:val="19"/>
        </w:numPr>
        <w:rPr>
          <w:i/>
          <w:iCs/>
        </w:rPr>
      </w:pPr>
      <w:bookmarkStart w:id="45" w:name="_Toc193677435"/>
      <w:r w:rsidRPr="002D3E08">
        <w:t xml:space="preserve">Kombinasi </w:t>
      </w:r>
      <w:r w:rsidRPr="002D3E08">
        <w:rPr>
          <w:i/>
          <w:iCs/>
        </w:rPr>
        <w:t>Machine Learning</w:t>
      </w:r>
      <w:r w:rsidRPr="002D3E08">
        <w:t xml:space="preserve"> Klasik dan </w:t>
      </w:r>
      <w:r w:rsidRPr="002D3E08">
        <w:rPr>
          <w:i/>
          <w:iCs/>
        </w:rPr>
        <w:t>Deep Learning</w:t>
      </w:r>
      <w:bookmarkEnd w:id="45"/>
    </w:p>
    <w:p w14:paraId="08E660F1" w14:textId="31300002" w:rsidR="00E75618" w:rsidRDefault="002D3E08" w:rsidP="00E75618">
      <w:pPr>
        <w:pStyle w:val="Paragraf"/>
        <w:spacing w:after="0"/>
        <w:rPr>
          <w:rFonts w:eastAsia="Times New Roman" w:cs="Times New Roman"/>
          <w:szCs w:val="24"/>
        </w:rPr>
      </w:pPr>
      <w:r>
        <w:t xml:space="preserve">Penggabungan metode ML Klasik dan DL juga mungkin dilakukan untuk mendeteksi emosi wajah siswa.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menggabungkan CNN dan Random Forest untuk menganalisis secara </w:t>
      </w:r>
      <w:r w:rsidRPr="004C69E7">
        <w:rPr>
          <w:i/>
          <w:iCs/>
        </w:rPr>
        <w:t>real-time</w:t>
      </w:r>
      <w:r>
        <w:t xml:space="preserve"> emosi siswa saat pembelajaraan daring. </w:t>
      </w:r>
      <w:r w:rsidRPr="002D3E08">
        <w:t xml:space="preserve">Dalam implementasinya,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pengenalan emosi, yang menunjukkan kinerja lebih tinggi serta kompleksitas yang lebih rendah dibandingkan dengan metode konvensional. </w:t>
      </w:r>
      <w:r w:rsidR="004C69E7" w:rsidRPr="004C69E7">
        <w:rPr>
          <w:rFonts w:eastAsia="Times New Roman"/>
        </w:rPr>
        <w:t xml:space="preserve">Model CNN-RF yang diusulkan menunjukkan kinerja yang unggul dengan mencapai akurasi sebesar 71,86%, presisi 70,56%, </w:t>
      </w:r>
      <w:r w:rsidR="004C69E7" w:rsidRPr="004C69E7">
        <w:rPr>
          <w:rFonts w:eastAsia="Times New Roman"/>
          <w:i/>
          <w:iCs/>
        </w:rPr>
        <w:t>recall</w:t>
      </w:r>
      <w:r w:rsidR="004C69E7" w:rsidRPr="004C69E7">
        <w:rPr>
          <w:rFonts w:eastAsia="Times New Roman"/>
        </w:rPr>
        <w:t xml:space="preserve"> 74,35%, dan skor F1 sebesar 72,09%. Hasil ini lebih tinggi dibandingkan dengan tolok ukur yang ada, menegaskan efektivitas pendekatan yang digunakan. Akurasi yang tinggi menunjukkan bahwa model mampu mengklasifikasikan sampel dengan baik, sementara presisi yang tinggi mengindikasikan rendahnya tingkat prediksi positif palsu.</w:t>
      </w:r>
      <w:r w:rsidR="004C69E7">
        <w:rPr>
          <w:rFonts w:eastAsia="Times New Roman"/>
        </w:rPr>
        <w:t xml:space="preserve"> </w:t>
      </w:r>
      <w:r w:rsidR="004C69E7" w:rsidRPr="004C69E7">
        <w:rPr>
          <w:rFonts w:eastAsia="Times New Roman" w:cs="Times New Roman"/>
          <w:szCs w:val="24"/>
        </w:rPr>
        <w:t>Keunggulan lain dari model ini terletak pada arsitektur yang efisien, yang memungkinkan peningkatan akurasi tanpa mengorbankan kinerja komputasi. Dengan hanya 5,17 juta parameter, model ini tetap ringan dan optimal untuk aplikasi dunia nyata, terutama dalam lingkungan dengan sumber daya yang terbatas. Evaluasi model dilakukan menggunakan dataset FER2013, yang berisi gambar wajah dengan berbagai ekspresi emosi. Selama proses pelatihan, teknik augmentasi data diterapkan untuk memperkaya kumpulan data, sehingga meningkatkan generalisasi model dalam mengenali emosi dari berbagai variasi gambar.</w:t>
      </w:r>
      <w:bookmarkStart w:id="46" w:name="_GoBack"/>
      <w:bookmarkEnd w:id="46"/>
    </w:p>
    <w:p w14:paraId="0EF170D0" w14:textId="77777777" w:rsidR="00AE5B81" w:rsidRPr="002D3E08" w:rsidRDefault="00AE5B81" w:rsidP="00AE5B81">
      <w:pPr>
        <w:pStyle w:val="Paragraf"/>
        <w:spacing w:after="0"/>
      </w:pPr>
    </w:p>
    <w:p w14:paraId="2847B59A" w14:textId="77050798" w:rsidR="00DD3D53" w:rsidRPr="00DD3D53" w:rsidRDefault="00DD3D53" w:rsidP="00E75618">
      <w:pPr>
        <w:pStyle w:val="Judulbabsub1"/>
        <w:numPr>
          <w:ilvl w:val="1"/>
          <w:numId w:val="19"/>
        </w:numPr>
        <w:rPr>
          <w:i/>
          <w:iCs/>
        </w:rPr>
      </w:pPr>
      <w:bookmarkStart w:id="47" w:name="_Toc193677436"/>
      <w:r w:rsidRPr="002066B8">
        <w:rPr>
          <w:i/>
          <w:iCs/>
        </w:rPr>
        <w:lastRenderedPageBreak/>
        <w:t>Knowledge Discovery in Databases</w:t>
      </w:r>
      <w:bookmarkEnd w:id="47"/>
    </w:p>
    <w:p w14:paraId="260C5764" w14:textId="197D175C" w:rsidR="00DD3D53" w:rsidRPr="00DD3D53" w:rsidRDefault="00D14197" w:rsidP="00DD3D53">
      <w:pPr>
        <w:pStyle w:val="Paragraf"/>
      </w:pPr>
      <w:bookmarkStart w:id="48" w:name="_Hlk193128987"/>
      <w:r w:rsidRPr="00D14197">
        <w:rPr>
          <w:i/>
          <w:iCs/>
        </w:rPr>
        <w:t>Knowledge Discovery in Databases</w:t>
      </w:r>
      <w:r>
        <w:t xml:space="preserve"> </w:t>
      </w:r>
      <w:bookmarkEnd w:id="48"/>
      <w:r>
        <w:t xml:space="preserve">(KDD) merupakan proses mengidentifikasi pola serta informasi yang bernilai dari data dalam jumlah besar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2017)","plainTextFormattedCitation":"(Gaikwad, 2017)","previouslyFormattedCitation":"(Gaikwad, 2017)"},"properties":{"noteIndex":0},"schema":"https://github.com/citation-style-language/schema/raw/master/csl-citation.json"}</w:instrText>
      </w:r>
      <w:r>
        <w:fldChar w:fldCharType="separate"/>
      </w:r>
      <w:r w:rsidRPr="00D207FD">
        <w:rPr>
          <w:noProof/>
        </w:rPr>
        <w:t>(Gaikwad, 2017)</w:t>
      </w:r>
      <w:r>
        <w:fldChar w:fldCharType="end"/>
      </w:r>
      <w:r w:rsidR="00E85521" w:rsidRPr="00E85521">
        <w:t xml:space="preserve">. KDD mencakup berbagai teknik dan tahapan untuk mengidentifikasi pola, hubungan, atau informasi tersembunyi dalam data. </w:t>
      </w:r>
    </w:p>
    <w:p w14:paraId="04F6721E" w14:textId="77777777" w:rsidR="00DD3D53" w:rsidRDefault="00DD3D53" w:rsidP="00C1036C">
      <w:pPr>
        <w:pStyle w:val="Paragraf"/>
        <w:keepNext/>
        <w:spacing w:after="0"/>
        <w:jc w:val="center"/>
      </w:pPr>
      <w:r>
        <w:rPr>
          <w:noProof/>
        </w:rPr>
        <w:drawing>
          <wp:inline distT="0" distB="0" distL="0" distR="0" wp14:anchorId="63915D86" wp14:editId="0A30CD95">
            <wp:extent cx="4565798" cy="1673948"/>
            <wp:effectExtent l="19050" t="19050" r="2540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dd.png"/>
                    <pic:cNvPicPr/>
                  </pic:nvPicPr>
                  <pic:blipFill rotWithShape="1">
                    <a:blip r:embed="rId24" cstate="print">
                      <a:extLst>
                        <a:ext uri="{28A0092B-C50C-407E-A947-70E740481C1C}">
                          <a14:useLocalDpi xmlns:a14="http://schemas.microsoft.com/office/drawing/2010/main" val="0"/>
                        </a:ext>
                      </a:extLst>
                    </a:blip>
                    <a:srcRect t="7191" b="19474"/>
                    <a:stretch/>
                  </pic:blipFill>
                  <pic:spPr bwMode="auto">
                    <a:xfrm>
                      <a:off x="0" y="0"/>
                      <a:ext cx="4598811" cy="16860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E956049" w14:textId="61E06830" w:rsidR="00930FB7" w:rsidRDefault="00DD3D53" w:rsidP="00930FB7">
      <w:pPr>
        <w:pStyle w:val="JudulGambar"/>
      </w:pPr>
      <w:bookmarkStart w:id="49" w:name="_Toc199784134"/>
      <w:r>
        <w:t>Gambar II.</w:t>
      </w:r>
      <w:r w:rsidR="00BC40B6">
        <w:fldChar w:fldCharType="begin"/>
      </w:r>
      <w:r w:rsidR="00BC40B6">
        <w:instrText xml:space="preserve"> SEQ Gambar_II. \* ARABIC </w:instrText>
      </w:r>
      <w:r w:rsidR="00BC40B6">
        <w:fldChar w:fldCharType="separate"/>
      </w:r>
      <w:r w:rsidR="000F2355">
        <w:rPr>
          <w:noProof/>
        </w:rPr>
        <w:t>9</w:t>
      </w:r>
      <w:r w:rsidR="00BC40B6">
        <w:rPr>
          <w:noProof/>
        </w:rPr>
        <w:fldChar w:fldCharType="end"/>
      </w:r>
      <w:r>
        <w:t xml:space="preserve"> Alur metode </w:t>
      </w:r>
      <w:r w:rsidRPr="00930FB7">
        <w:rPr>
          <w:i/>
          <w:iCs/>
        </w:rPr>
        <w:t>knowladge</w:t>
      </w:r>
      <w:r>
        <w:t xml:space="preserve"> </w:t>
      </w:r>
      <w:r w:rsidRPr="00930FB7">
        <w:rPr>
          <w:i/>
          <w:iCs/>
        </w:rPr>
        <w:t>discovery</w:t>
      </w:r>
      <w:r>
        <w:t xml:space="preserve"> </w:t>
      </w:r>
      <w:r w:rsidRPr="00930FB7">
        <w:rPr>
          <w:i/>
          <w:iCs/>
        </w:rPr>
        <w:t>in databases</w:t>
      </w:r>
      <w:bookmarkEnd w:id="49"/>
    </w:p>
    <w:p w14:paraId="2EC09287" w14:textId="37C92E46" w:rsidR="00930FB7" w:rsidRDefault="00E13BA0" w:rsidP="00930FB7">
      <w:pPr>
        <w:pStyle w:val="Paragraf"/>
        <w:spacing w:before="240" w:after="0"/>
      </w:pPr>
      <w:r>
        <w:t xml:space="preserve">Menurut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2017)","manualFormatting":"Gaikwad, (2017)","plainTextFormattedCitation":"(Gaikwad, 2017)","previouslyFormattedCitation":"(Gaikwad, 2017)"},"properties":{"noteIndex":0},"schema":"https://github.com/citation-style-language/schema/raw/master/csl-citation.json"}</w:instrText>
      </w:r>
      <w:r>
        <w:fldChar w:fldCharType="separate"/>
      </w:r>
      <w:r w:rsidRPr="00D207FD">
        <w:rPr>
          <w:noProof/>
        </w:rPr>
        <w:t xml:space="preserve">Gaikwad, </w:t>
      </w:r>
      <w:r>
        <w:rPr>
          <w:noProof/>
        </w:rPr>
        <w:t>(</w:t>
      </w:r>
      <w:r w:rsidRPr="00D207FD">
        <w:rPr>
          <w:noProof/>
        </w:rPr>
        <w:t>2017)</w:t>
      </w:r>
      <w:r>
        <w:fldChar w:fldCharType="end"/>
      </w:r>
      <w:r w:rsidR="00DE7841">
        <w:t>,</w:t>
      </w:r>
      <w:r>
        <w:t xml:space="preserve"> p</w:t>
      </w:r>
      <w:r w:rsidR="00930FB7" w:rsidRPr="00E85521">
        <w:t>roses ini terdiri dari beberapa langkah utama</w:t>
      </w:r>
      <w:r w:rsidR="00930FB7">
        <w:t xml:space="preserve"> sesuai dengan gambar II.</w:t>
      </w:r>
      <w:r w:rsidR="00DE7841">
        <w:t>9</w:t>
      </w:r>
      <w:r w:rsidR="00930FB7" w:rsidRPr="00E85521">
        <w:t>, antara lain:</w:t>
      </w:r>
    </w:p>
    <w:p w14:paraId="2CC21285" w14:textId="77777777" w:rsidR="00930FB7" w:rsidRDefault="00930FB7" w:rsidP="00930FB7">
      <w:pPr>
        <w:pStyle w:val="Paragraf"/>
        <w:numPr>
          <w:ilvl w:val="0"/>
          <w:numId w:val="40"/>
        </w:numPr>
        <w:spacing w:after="0"/>
      </w:pPr>
      <w:r w:rsidRPr="00E85521">
        <w:t>Seleksi Data</w:t>
      </w:r>
      <w:r>
        <w:t xml:space="preserve"> : </w:t>
      </w:r>
      <w:r w:rsidRPr="00E85521">
        <w:t>Memilih dan mengumpulkan data yang relevan untuk analisis.</w:t>
      </w:r>
    </w:p>
    <w:p w14:paraId="2C4D4B1D" w14:textId="7820E026" w:rsidR="00930FB7" w:rsidRDefault="0013331D" w:rsidP="00930FB7">
      <w:pPr>
        <w:pStyle w:val="Paragraf"/>
        <w:numPr>
          <w:ilvl w:val="0"/>
          <w:numId w:val="40"/>
        </w:numPr>
        <w:spacing w:after="0"/>
      </w:pPr>
      <w:r w:rsidRPr="0013331D">
        <w:rPr>
          <w:i/>
          <w:iCs/>
        </w:rPr>
        <w:t>Pre-processing</w:t>
      </w:r>
      <w:r w:rsidR="00930FB7" w:rsidRPr="00E85521">
        <w:t xml:space="preserve"> (Pembersihan Data)</w:t>
      </w:r>
      <w:r w:rsidR="00930FB7">
        <w:t xml:space="preserve"> : </w:t>
      </w:r>
      <w:r w:rsidR="00930FB7" w:rsidRPr="00E85521">
        <w:t>Membersihkan data dari noise, menangani nilai yang hilang, dan memastikan data dalam format yang sesuai.</w:t>
      </w:r>
    </w:p>
    <w:p w14:paraId="2C47665C" w14:textId="6F8ECDB1" w:rsidR="00930FB7" w:rsidRDefault="00930FB7" w:rsidP="00930FB7">
      <w:pPr>
        <w:pStyle w:val="Paragraf"/>
        <w:numPr>
          <w:ilvl w:val="0"/>
          <w:numId w:val="40"/>
        </w:numPr>
        <w:spacing w:after="0"/>
      </w:pPr>
      <w:r w:rsidRPr="00D207FD">
        <w:t>Transformasi</w:t>
      </w:r>
      <w:r>
        <w:t>:</w:t>
      </w:r>
      <w:r w:rsidRPr="00E85521">
        <w:t xml:space="preserve"> Mengubah data ke dalam bentuk yang </w:t>
      </w:r>
      <w:r w:rsidR="00E17C40">
        <w:t xml:space="preserve">diinginkan </w:t>
      </w:r>
      <w:r w:rsidRPr="00E85521">
        <w:t xml:space="preserve">untuk </w:t>
      </w:r>
      <w:r w:rsidR="00E17C40">
        <w:t xml:space="preserve">selanjutnya dilakukan </w:t>
      </w:r>
      <w:r w:rsidRPr="00E85521">
        <w:t xml:space="preserve">proses </w:t>
      </w:r>
      <w:r w:rsidR="00E17C40" w:rsidRPr="00E17C40">
        <w:rPr>
          <w:i/>
          <w:iCs/>
        </w:rPr>
        <w:t>mining</w:t>
      </w:r>
      <w:r w:rsidRPr="00E85521">
        <w:t>.</w:t>
      </w:r>
    </w:p>
    <w:p w14:paraId="4A2EB48F" w14:textId="0B71986C" w:rsidR="00930FB7" w:rsidRDefault="00930FB7" w:rsidP="00930FB7">
      <w:pPr>
        <w:pStyle w:val="Paragraf"/>
        <w:numPr>
          <w:ilvl w:val="0"/>
          <w:numId w:val="40"/>
        </w:numPr>
        <w:spacing w:after="0"/>
      </w:pPr>
      <w:r w:rsidRPr="00E85521">
        <w:t xml:space="preserve">Data </w:t>
      </w:r>
      <w:r w:rsidRPr="00D207FD">
        <w:rPr>
          <w:i/>
          <w:iCs/>
        </w:rPr>
        <w:t>Mining</w:t>
      </w:r>
      <w:r w:rsidRPr="00E85521">
        <w:t xml:space="preserve"> </w:t>
      </w:r>
      <w:r>
        <w:t>:</w:t>
      </w:r>
      <w:r w:rsidRPr="00E85521">
        <w:t xml:space="preserve"> Menggunakan teknik seperti </w:t>
      </w:r>
      <w:r w:rsidRPr="00E17C40">
        <w:rPr>
          <w:i/>
          <w:iCs/>
        </w:rPr>
        <w:t>machine learning</w:t>
      </w:r>
      <w:r w:rsidRPr="00E85521">
        <w:t>, statistik, kecerdasan buatan</w:t>
      </w:r>
      <w:r w:rsidR="00E17C40">
        <w:t>, ataupun algoritma lainnya</w:t>
      </w:r>
      <w:r w:rsidRPr="00E85521">
        <w:t xml:space="preserve"> untuk menemukan pola atau hubungan dalam data.</w:t>
      </w:r>
    </w:p>
    <w:p w14:paraId="7CD1A351" w14:textId="63D5ECA0" w:rsidR="00930FB7" w:rsidRDefault="00930FB7" w:rsidP="005A67F5">
      <w:pPr>
        <w:pStyle w:val="Paragraf"/>
        <w:numPr>
          <w:ilvl w:val="0"/>
          <w:numId w:val="40"/>
        </w:numPr>
      </w:pPr>
      <w:r w:rsidRPr="00E85521">
        <w:t xml:space="preserve">Interpretasi dan Evaluasi </w:t>
      </w:r>
      <w:r>
        <w:t>:</w:t>
      </w:r>
      <w:r w:rsidRPr="00E85521">
        <w:t xml:space="preserve"> Menganalisis hasil </w:t>
      </w:r>
      <w:r>
        <w:t xml:space="preserve">setelah </w:t>
      </w:r>
      <w:r w:rsidR="00E17C40">
        <w:t>dari pengaruh proses</w:t>
      </w:r>
      <w:r>
        <w:t xml:space="preserve"> transformasi</w:t>
      </w:r>
      <w:r w:rsidR="003E575F">
        <w:t xml:space="preserve"> terhadap dataset</w:t>
      </w:r>
      <w:r>
        <w:t xml:space="preserve"> </w:t>
      </w:r>
      <w:r w:rsidRPr="00E85521">
        <w:t>dan mengekstrak informasi</w:t>
      </w:r>
      <w:r w:rsidR="000A19A9">
        <w:t xml:space="preserve"> untuk dijadikan pengetahuan baru</w:t>
      </w:r>
      <w:r w:rsidRPr="00E85521">
        <w:t>.</w:t>
      </w:r>
    </w:p>
    <w:p w14:paraId="20368F7A" w14:textId="77777777" w:rsidR="00930FB7" w:rsidRDefault="005A67F5" w:rsidP="005A67F5">
      <w:pPr>
        <w:pStyle w:val="Paragraf"/>
      </w:pPr>
      <w:r>
        <w:t xml:space="preserve">Dari penjelasan di atas, dapat disimpulkan bahwa KDD cocok untuk  menguji efek dari sebuah transformasi yang dilakukan pada dataset tertentu, dalam hal ini adalah dataset </w:t>
      </w:r>
      <w:r w:rsidRPr="005A67F5">
        <w:rPr>
          <w:i/>
          <w:iCs/>
        </w:rPr>
        <w:t>facial expresssions recognition</w:t>
      </w:r>
      <w:r>
        <w:t xml:space="preserve"> dengan cara membandingkan metrik evaluasi dalam keadaan </w:t>
      </w:r>
      <w:r w:rsidRPr="005A67F5">
        <w:rPr>
          <w:i/>
          <w:iCs/>
        </w:rPr>
        <w:t>baseline</w:t>
      </w:r>
      <w:r>
        <w:t xml:space="preserve"> dan metrik evaluasi setelah tranformasi dilakukan.</w:t>
      </w:r>
    </w:p>
    <w:p w14:paraId="03C89909" w14:textId="77777777" w:rsidR="00FD1825" w:rsidRDefault="00FD1825" w:rsidP="005A67F5">
      <w:pPr>
        <w:pStyle w:val="Paragraf"/>
      </w:pPr>
    </w:p>
    <w:p w14:paraId="62A008A4" w14:textId="624A0089" w:rsidR="00FD1825" w:rsidRDefault="00FD1825" w:rsidP="00FD1825">
      <w:pPr>
        <w:pStyle w:val="Judulbabsub1"/>
        <w:numPr>
          <w:ilvl w:val="1"/>
          <w:numId w:val="19"/>
        </w:numPr>
      </w:pPr>
      <w:bookmarkStart w:id="50" w:name="_Toc193677437"/>
      <w:r w:rsidRPr="00FD1825">
        <w:t>Peta Literatu</w:t>
      </w:r>
      <w:r>
        <w:t>r</w:t>
      </w:r>
      <w:bookmarkEnd w:id="50"/>
    </w:p>
    <w:p w14:paraId="4C03668E" w14:textId="5EA2BB04" w:rsidR="00FD1825" w:rsidRDefault="00FD1825" w:rsidP="00745C51">
      <w:pPr>
        <w:pStyle w:val="Paragraf"/>
        <w:spacing w:after="0"/>
      </w:pPr>
      <w:r>
        <w:t xml:space="preserve">Berdasarkan beberapa literatur yang telah dibahas, penulis melakukan pemetaan tentang referensi penelitian terdahulu beserta tantangannya yang berkaitan dengan pilihan-pilihan yang ada untuk mendeteksi emosi siswa pada pembelajaran daring, hasilnya dapat dilihat pada gambar </w:t>
      </w:r>
      <w:r w:rsidR="00A73669">
        <w:t>II.10</w:t>
      </w:r>
      <w:r w:rsidR="00745C51">
        <w:t xml:space="preserve">. Selain itu, penulis juga membuat peta literatur tentang penelitian yang sudah dilakukan untuk mengatasi masalah wajah yang teroklusi </w:t>
      </w:r>
      <w:r w:rsidR="00ED72D6">
        <w:t>dalam</w:t>
      </w:r>
      <w:r w:rsidR="00745C51">
        <w:t xml:space="preserve"> penerapan FER</w:t>
      </w:r>
      <w:r w:rsidR="00ED72D6">
        <w:t xml:space="preserve"> yang dapat dilihat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5"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17AA827A" w:rsidR="00745C51" w:rsidRPr="00745C51" w:rsidRDefault="00FD1825" w:rsidP="00745C51">
      <w:pPr>
        <w:pStyle w:val="JudulGambar"/>
        <w:ind w:left="1418" w:hanging="1418"/>
        <w:rPr>
          <w:b/>
        </w:rPr>
      </w:pPr>
      <w:bookmarkStart w:id="51" w:name="_Toc199784135"/>
      <w:r>
        <w:t>Gambar II.</w:t>
      </w:r>
      <w:r w:rsidR="00BC40B6">
        <w:fldChar w:fldCharType="begin"/>
      </w:r>
      <w:r w:rsidR="00BC40B6">
        <w:instrText xml:space="preserve"> SEQ Gambar_II. \* ARABIC </w:instrText>
      </w:r>
      <w:r w:rsidR="00BC40B6">
        <w:fldChar w:fldCharType="separate"/>
      </w:r>
      <w:r w:rsidR="000F2355">
        <w:rPr>
          <w:noProof/>
        </w:rPr>
        <w:t>10</w:t>
      </w:r>
      <w:r w:rsidR="00BC40B6">
        <w:rPr>
          <w:noProof/>
        </w:rPr>
        <w:fldChar w:fldCharType="end"/>
      </w:r>
      <w:r w:rsidR="00A73669">
        <w:t xml:space="preserve"> </w:t>
      </w:r>
      <w:r>
        <w:t xml:space="preserve">Peta literatur </w:t>
      </w:r>
      <w:r w:rsidR="00A73669">
        <w:t xml:space="preserve">deteksi </w:t>
      </w:r>
      <w:r>
        <w:t>emosi siswa pada media pembelajaran daring</w:t>
      </w:r>
      <w:bookmarkEnd w:id="51"/>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6"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B816187" w:rsidR="00745C51" w:rsidRPr="00702613" w:rsidRDefault="00A37F9F" w:rsidP="00A37F9F">
      <w:pPr>
        <w:pStyle w:val="JudulGambar"/>
        <w:sectPr w:rsidR="00745C51" w:rsidRPr="00702613" w:rsidSect="00EB1258">
          <w:footerReference w:type="default" r:id="rId27"/>
          <w:pgSz w:w="11907" w:h="16839" w:code="9"/>
          <w:pgMar w:top="1699" w:right="1699" w:bottom="1699" w:left="2275" w:header="720" w:footer="850" w:gutter="0"/>
          <w:pgNumType w:start="1"/>
          <w:cols w:space="720"/>
          <w:titlePg/>
          <w:docGrid w:linePitch="360"/>
        </w:sectPr>
      </w:pPr>
      <w:bookmarkStart w:id="52" w:name="_Toc199784136"/>
      <w:r>
        <w:t>Gambar II.</w:t>
      </w:r>
      <w:r w:rsidR="00BC40B6">
        <w:fldChar w:fldCharType="begin"/>
      </w:r>
      <w:r w:rsidR="00BC40B6">
        <w:instrText xml:space="preserve"> SEQ Gambar_II. \* ARABIC </w:instrText>
      </w:r>
      <w:r w:rsidR="00BC40B6">
        <w:fldChar w:fldCharType="separate"/>
      </w:r>
      <w:r w:rsidR="000F2355">
        <w:rPr>
          <w:noProof/>
        </w:rPr>
        <w:t>11</w:t>
      </w:r>
      <w:r w:rsidR="00BC40B6">
        <w:rPr>
          <w:noProof/>
        </w:rPr>
        <w:fldChar w:fldCharType="end"/>
      </w:r>
      <w:r>
        <w:t xml:space="preserve"> Peta literatur tentang cara mengatasi masalah oklusi pada FER</w:t>
      </w:r>
      <w:bookmarkEnd w:id="52"/>
    </w:p>
    <w:p w14:paraId="1CC3454A" w14:textId="7A2176C3" w:rsidR="00BF411F" w:rsidRPr="005C77E7" w:rsidRDefault="006D106B" w:rsidP="006D106B">
      <w:pPr>
        <w:pStyle w:val="judulBab15"/>
        <w:numPr>
          <w:ilvl w:val="0"/>
          <w:numId w:val="19"/>
        </w:numPr>
        <w:ind w:left="709" w:hanging="709"/>
      </w:pPr>
      <w:bookmarkStart w:id="53" w:name="_Toc193677438"/>
      <w:r>
        <w:lastRenderedPageBreak/>
        <w:t>Metodologi Penelitian</w:t>
      </w:r>
      <w:bookmarkEnd w:id="53"/>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metodologi yang akan digunakan dalam penelitian dibahas dalam bab ini. Gambar III.1 menunjukkan tahapan penelitian </w:t>
      </w:r>
      <w:r w:rsidRPr="00473E58">
        <w:rPr>
          <w:i/>
          <w:iCs/>
        </w:rPr>
        <w:t>Design Science Research Methodology</w:t>
      </w:r>
      <w:r w:rsidRPr="00473E58">
        <w:t xml:space="preserve"> (DSRM) yang akan diterapkan dalam penelitian ini.</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38732E80" w:rsidR="00DE514D" w:rsidRDefault="00DE514D" w:rsidP="00DE514D">
      <w:pPr>
        <w:pStyle w:val="JudulGambar"/>
      </w:pPr>
      <w:bookmarkStart w:id="54" w:name="_Toc199784137"/>
      <w:r>
        <w:t>Gambar III.</w:t>
      </w:r>
      <w:r w:rsidR="00BC40B6">
        <w:fldChar w:fldCharType="begin"/>
      </w:r>
      <w:r w:rsidR="00BC40B6">
        <w:instrText xml:space="preserve"> SEQ Gambar_III. \* ARABIC </w:instrText>
      </w:r>
      <w:r w:rsidR="00BC40B6">
        <w:fldChar w:fldCharType="separate"/>
      </w:r>
      <w:r w:rsidR="000F2355">
        <w:rPr>
          <w:noProof/>
        </w:rPr>
        <w:t>1</w:t>
      </w:r>
      <w:r w:rsidR="00BC40B6">
        <w:rPr>
          <w:noProof/>
        </w:rPr>
        <w:fldChar w:fldCharType="end"/>
      </w:r>
      <w:r>
        <w:t xml:space="preserve"> </w:t>
      </w:r>
      <w:r w:rsidRPr="00DE514D">
        <w:rPr>
          <w:i/>
          <w:iCs/>
        </w:rPr>
        <w:t>Design Science Research Methodology</w:t>
      </w:r>
      <w:bookmarkEnd w:id="54"/>
    </w:p>
    <w:p w14:paraId="24F615C1" w14:textId="44953817" w:rsidR="00DE514D" w:rsidRPr="00473E58" w:rsidRDefault="00473E58" w:rsidP="00473E58">
      <w:pPr>
        <w:pStyle w:val="Paragraf"/>
        <w:spacing w:after="0"/>
      </w:pPr>
      <w:r w:rsidRPr="00473E58">
        <w:t>Gambar III.1 menunjukkan bahwa DSRM terdiri dari enam tahapan penelitian: identifikasi masalah, definisi tujuan dan solusi, perancangan dan pengembangan, demonstrasi, evaluasi, dan komunikasi. Subbab berikutnya memberikan penjelasan tentang setiap langkah yang harus dilakukan.</w:t>
      </w:r>
    </w:p>
    <w:p w14:paraId="09149232" w14:textId="77777777" w:rsidR="002454E1" w:rsidRPr="00DE514D" w:rsidRDefault="002454E1" w:rsidP="002454E1">
      <w:pPr>
        <w:pStyle w:val="Paragraf"/>
        <w:spacing w:after="0"/>
      </w:pPr>
    </w:p>
    <w:p w14:paraId="63E87DD1" w14:textId="10EF677A" w:rsidR="006D106B" w:rsidRPr="00DE514D" w:rsidRDefault="00DE514D" w:rsidP="00EF4781">
      <w:pPr>
        <w:pStyle w:val="Judulbabsub1"/>
        <w:numPr>
          <w:ilvl w:val="1"/>
          <w:numId w:val="19"/>
        </w:numPr>
        <w:rPr>
          <w:i/>
          <w:iCs/>
        </w:rPr>
      </w:pPr>
      <w:bookmarkStart w:id="55" w:name="_Toc193677439"/>
      <w:r>
        <w:t>Identifikasi Masalah dan Motivasi</w:t>
      </w:r>
      <w:bookmarkEnd w:id="55"/>
    </w:p>
    <w:p w14:paraId="4B61661F" w14:textId="51AC20D9" w:rsidR="00DE514D" w:rsidRDefault="00473E58" w:rsidP="00C7480C">
      <w:pPr>
        <w:pStyle w:val="Paragraf"/>
      </w:pPr>
      <w:r w:rsidRPr="00473E58">
        <w:t xml:space="preserve">Pada tahap identifikasi masalah dan motivasi, fokus akan berada pada identifikasi masalah dan </w:t>
      </w:r>
      <w:r>
        <w:t>motivasi</w:t>
      </w:r>
      <w:r w:rsidRPr="00473E58">
        <w:t xml:space="preserve"> untuk melakukan penelitian. Tabel III.1 menunjukkan langkah-langkah </w:t>
      </w:r>
      <w:r w:rsidRPr="00473E58">
        <w:rPr>
          <w:i/>
          <w:iCs/>
        </w:rPr>
        <w:t>input</w:t>
      </w:r>
      <w:r w:rsidRPr="00473E58">
        <w:t xml:space="preserve">, proses, dan </w:t>
      </w:r>
      <w:r w:rsidRPr="00473E58">
        <w:rPr>
          <w:i/>
          <w:iCs/>
        </w:rPr>
        <w:t>output</w:t>
      </w:r>
      <w:r w:rsidRPr="00473E58">
        <w:t xml:space="preserve"> pada tahap </w:t>
      </w:r>
      <w:r>
        <w:t>identifikasi</w:t>
      </w:r>
      <w:r w:rsidRPr="00473E58">
        <w:t xml:space="preserve"> masalah dan </w:t>
      </w:r>
      <w:r>
        <w:t>motivasi</w:t>
      </w:r>
      <w:r w:rsidRPr="00473E58">
        <w:t>.</w:t>
      </w:r>
    </w:p>
    <w:p w14:paraId="43A20241" w14:textId="1E098AD4" w:rsidR="00C4361F" w:rsidRPr="00FB5FB4" w:rsidRDefault="00C4361F" w:rsidP="00FB5FB4">
      <w:pPr>
        <w:pStyle w:val="judulTabel"/>
      </w:pPr>
      <w:bookmarkStart w:id="56" w:name="_Toc192793489"/>
      <w:r w:rsidRPr="00FB5FB4">
        <w:t>Tabel III.</w:t>
      </w:r>
      <w:r w:rsidR="00BC40B6">
        <w:fldChar w:fldCharType="begin"/>
      </w:r>
      <w:r w:rsidR="00BC40B6">
        <w:instrText xml:space="preserve"> SEQ Tabel_III. \* ARABIC </w:instrText>
      </w:r>
      <w:r w:rsidR="00BC40B6">
        <w:fldChar w:fldCharType="separate"/>
      </w:r>
      <w:r w:rsidR="000F2355">
        <w:rPr>
          <w:noProof/>
        </w:rPr>
        <w:t>1</w:t>
      </w:r>
      <w:r w:rsidR="00BC40B6">
        <w:rPr>
          <w:noProof/>
        </w:rPr>
        <w:fldChar w:fldCharType="end"/>
      </w:r>
      <w:r w:rsidRPr="00FB5FB4">
        <w:t xml:space="preserve"> Tahap identifikasi masalah dan motivasi</w:t>
      </w:r>
      <w:bookmarkEnd w:id="5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235BCA">
            <w:pPr>
              <w:pStyle w:val="Paragraf"/>
              <w:numPr>
                <w:ilvl w:val="0"/>
                <w:numId w:val="32"/>
              </w:numPr>
              <w:spacing w:after="0"/>
              <w:ind w:left="317" w:hanging="283"/>
            </w:pPr>
            <w:r>
              <w:t xml:space="preserve">Dokumen </w:t>
            </w:r>
            <w:r w:rsidR="00473E58">
              <w:t>RENSTRA dan RENIP</w:t>
            </w:r>
            <w:r>
              <w:t xml:space="preserve"> </w:t>
            </w:r>
            <w:r w:rsidR="00C4361F">
              <w:t>IPDN</w:t>
            </w:r>
          </w:p>
          <w:p w14:paraId="564B95AB" w14:textId="77777777" w:rsidR="004448C3" w:rsidRDefault="00601717" w:rsidP="00235BCA">
            <w:pPr>
              <w:pStyle w:val="Paragraf"/>
              <w:numPr>
                <w:ilvl w:val="0"/>
                <w:numId w:val="32"/>
              </w:numPr>
              <w:spacing w:after="0"/>
              <w:ind w:left="317" w:hanging="283"/>
            </w:pPr>
            <w:r>
              <w:t>Riset penelitian</w:t>
            </w:r>
          </w:p>
          <w:p w14:paraId="08EC9A58" w14:textId="482A869C" w:rsidR="00601717" w:rsidRDefault="00601717" w:rsidP="00235BCA">
            <w:pPr>
              <w:pStyle w:val="Paragraf"/>
              <w:numPr>
                <w:ilvl w:val="0"/>
                <w:numId w:val="32"/>
              </w:numPr>
              <w:spacing w:after="0"/>
              <w:ind w:left="317" w:hanging="283"/>
            </w:pPr>
            <w:r>
              <w:t>Dokumen ilmiah</w:t>
            </w:r>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Kajian literatur</w:t>
            </w:r>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235BCA">
            <w:pPr>
              <w:pStyle w:val="Paragraf"/>
              <w:numPr>
                <w:ilvl w:val="0"/>
                <w:numId w:val="32"/>
              </w:numPr>
              <w:spacing w:after="0"/>
              <w:ind w:left="317" w:hanging="283"/>
            </w:pPr>
            <w:r>
              <w:t>Informasi tentang arah pengembangan teknologi informasi di IPDN</w:t>
            </w:r>
          </w:p>
          <w:p w14:paraId="2958271A" w14:textId="5B7D0A22" w:rsidR="00C7480C" w:rsidRDefault="00C7480C" w:rsidP="00235BCA">
            <w:pPr>
              <w:pStyle w:val="Paragraf"/>
              <w:numPr>
                <w:ilvl w:val="0"/>
                <w:numId w:val="32"/>
              </w:numPr>
              <w:spacing w:after="0"/>
              <w:ind w:left="317" w:hanging="283"/>
            </w:pPr>
            <w:r>
              <w:t xml:space="preserve">Informasi </w:t>
            </w:r>
            <w:r w:rsidR="00C4361F">
              <w:t>mekanisme umpan balik pada pembelajaran daring</w:t>
            </w:r>
          </w:p>
          <w:p w14:paraId="36BB261B" w14:textId="36CAE3AE" w:rsidR="00C4361F" w:rsidRDefault="002F0041" w:rsidP="00235BCA">
            <w:pPr>
              <w:pStyle w:val="Paragraf"/>
              <w:numPr>
                <w:ilvl w:val="0"/>
                <w:numId w:val="32"/>
              </w:numPr>
              <w:spacing w:after="0"/>
              <w:ind w:left="317" w:hanging="283"/>
            </w:pPr>
            <w:r>
              <w:t>Alasan</w:t>
            </w:r>
            <w:r w:rsidR="002A1169">
              <w:t xml:space="preserve"> pemilihan </w:t>
            </w:r>
            <w:r>
              <w:t xml:space="preserve">FER </w:t>
            </w:r>
            <w:r w:rsidR="002A1169">
              <w:t xml:space="preserve">sebagai </w:t>
            </w:r>
            <w:r w:rsidR="00C4361F">
              <w:t xml:space="preserve"> </w:t>
            </w:r>
            <w:r w:rsidR="002A1169">
              <w:t>pendekatan</w:t>
            </w:r>
            <w:r w:rsidR="00C4361F">
              <w:t xml:space="preserve"> umpan balik pada pembelajaran</w:t>
            </w:r>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r>
        <w:lastRenderedPageBreak/>
        <w:t xml:space="preserve">Berdasarkan tabel III.1, </w:t>
      </w:r>
      <w:r w:rsidRPr="002454E1">
        <w:rPr>
          <w:i/>
          <w:iCs/>
        </w:rPr>
        <w:t>input</w:t>
      </w:r>
      <w:r>
        <w:t xml:space="preserve"> pada tahap ini diperoleh dengan dengan melakukan </w:t>
      </w:r>
      <w:r w:rsidRPr="002454E1">
        <w:t>pengkajian literatur terkait topik yang akan dibaha</w:t>
      </w:r>
      <w:r>
        <w:t xml:space="preserve">s, yaitu penerapan mekanisme umpan balik pada LMS IPDN. </w:t>
      </w:r>
      <w:r w:rsidR="000D265A">
        <w:t xml:space="preserve">Pada penelitian ini masalah diperoleh dari telaahan dokumen rencana strategis IPDN yang salah satunya butirnya disebutkan yaitu penerapan </w:t>
      </w:r>
      <w:r w:rsidR="000D265A" w:rsidRPr="000D265A">
        <w:rPr>
          <w:i/>
          <w:iCs/>
        </w:rPr>
        <w:t>smart</w:t>
      </w:r>
      <w:r w:rsidR="000D265A">
        <w:t xml:space="preserve"> </w:t>
      </w:r>
      <w:r w:rsidR="000D265A" w:rsidRPr="000D265A">
        <w:rPr>
          <w:i/>
          <w:iCs/>
        </w:rPr>
        <w:t>campus</w:t>
      </w:r>
      <w:r w:rsidR="000D265A">
        <w:t xml:space="preserve"> IPDN. Salah satu bentuk penerapan </w:t>
      </w:r>
      <w:r w:rsidR="000D265A" w:rsidRPr="000D265A">
        <w:rPr>
          <w:i/>
          <w:iCs/>
        </w:rPr>
        <w:t>smart</w:t>
      </w:r>
      <w:r w:rsidR="000D265A">
        <w:t xml:space="preserve"> </w:t>
      </w:r>
      <w:r w:rsidR="000D265A" w:rsidRPr="000D265A">
        <w:rPr>
          <w:i/>
          <w:iCs/>
        </w:rPr>
        <w:t>campus</w:t>
      </w:r>
      <w:r w:rsidR="000D265A">
        <w:t xml:space="preserve"> di IPDN adalah penggunaan LMS sebagai pendukung pembelajaran. Berdasarkan hasil wawancara langsung kepada dosen IPDN dan digabungkan dengan studi literatur, ditemukan bahwa LMS </w:t>
      </w:r>
      <w:r w:rsidR="00D72ED1">
        <w:t xml:space="preserve">IPDN </w:t>
      </w:r>
      <w:r w:rsidR="000D265A">
        <w:t xml:space="preserve">memiliki kekurangan yaitu </w:t>
      </w:r>
      <w:r w:rsidR="00D72ED1">
        <w:t xml:space="preserve">tidak adanya mekanisme umpan balik saat pembelajaran daring untuk menilai </w:t>
      </w:r>
      <w:r w:rsidR="004448C3" w:rsidRPr="004448C3">
        <w:rPr>
          <w:i/>
          <w:iCs/>
        </w:rPr>
        <w:t>engagement</w:t>
      </w:r>
      <w:r w:rsidR="00D72ED1">
        <w:t xml:space="preserve"> </w:t>
      </w:r>
      <w:r w:rsidR="004448C3">
        <w:t xml:space="preserve">dan emosi siswa </w:t>
      </w:r>
      <w:r w:rsidR="00D72ED1">
        <w:t xml:space="preserve">dalam menjalani pembelajaran khususnya pada pembelajaran </w:t>
      </w:r>
      <w:r w:rsidR="00D72ED1" w:rsidRPr="00D72ED1">
        <w:rPr>
          <w:i/>
          <w:iCs/>
        </w:rPr>
        <w:t>asynchronous</w:t>
      </w:r>
      <w:r w:rsidR="00D72ED1">
        <w:t>.</w:t>
      </w:r>
      <w:r w:rsidR="004D66C6">
        <w:t xml:space="preserve"> </w:t>
      </w:r>
    </w:p>
    <w:p w14:paraId="7BBE2383" w14:textId="05686EF2" w:rsidR="004448C3" w:rsidRDefault="004448C3" w:rsidP="00C7480C">
      <w:pPr>
        <w:pStyle w:val="Paragraf"/>
      </w:pPr>
      <w:r>
        <w:t>Berdasarkan beberapa lite</w:t>
      </w:r>
      <w:r w:rsidR="002A1169">
        <w:t>r</w:t>
      </w:r>
      <w:r>
        <w:t xml:space="preserve">atur menyebutkan bahwa penerapan deteksi emosi siswa pada pembelajaran daring bisa melalui pendeketan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atau gabungan beberapa pendekatan tersebut. Memperhitungkan kelebihan dan kelemahan masing-masing pendekatan tersebut, disimpulkan bahwa pendekatan facial expression recognition adalah solusi yang paling logis untuk diterapkan di LMS IPDN.</w:t>
      </w:r>
      <w:r w:rsidR="002A1169">
        <w:t xml:space="preserve"> Namun penerapan FER pada lingkungan pendidikan khususnya pada pembelajaran daring masing memiliki kekurangan pada kondisi wajah yang teroklusi, dimana kondisi tersebut lazim terjadi saat pembelajaran daring. Contohnya adalah saat siswa menyang</w:t>
      </w:r>
      <w:r w:rsidR="008310DC">
        <w:t>g</w:t>
      </w:r>
      <w:r w:rsidR="002A1169">
        <w:t>a kepalanya dengan tangan karena faktor kelelahan atau terlalu fokus, maupun faktor lainnya. Kondisi wajah yang teroklusi tersebut dapat menurunkan tingkat probabilitas dari suatu emosi, sehingga diperlukan penelitian lebih lanjut untuk dapat mengatasi masalah wajah teroklusi pada penerapan FER di LMS IPDN.</w:t>
      </w:r>
    </w:p>
    <w:p w14:paraId="08D4A940" w14:textId="2D18DD8C" w:rsidR="005A375C" w:rsidRDefault="004D66C6" w:rsidP="00DF4C63">
      <w:pPr>
        <w:pStyle w:val="Paragraf"/>
        <w:spacing w:after="0"/>
      </w:pPr>
      <w:r>
        <w:t xml:space="preserve">Berdasarkan pengkajian data pada tahapan </w:t>
      </w:r>
      <w:r w:rsidRPr="004D66C6">
        <w:rPr>
          <w:i/>
          <w:iCs/>
        </w:rPr>
        <w:t>input</w:t>
      </w:r>
      <w:r>
        <w:t xml:space="preserve">, didapatkan </w:t>
      </w:r>
      <w:r w:rsidRPr="004D66C6">
        <w:rPr>
          <w:i/>
          <w:iCs/>
        </w:rPr>
        <w:t>output</w:t>
      </w:r>
      <w:r>
        <w:t xml:space="preserve"> berupa permasalahan yang dapat diidentifikasi, yaitu diperlukannya pengembangan LMS IPDN yang memiliki fitur untuk dapat menilai </w:t>
      </w:r>
      <w:r w:rsidRPr="004D66C6">
        <w:rPr>
          <w:i/>
          <w:iCs/>
        </w:rPr>
        <w:t>engagement</w:t>
      </w:r>
      <w:r>
        <w:t xml:space="preserve"> </w:t>
      </w:r>
      <w:r w:rsidR="002A1169">
        <w:t xml:space="preserve">dan emosi </w:t>
      </w:r>
      <w:r>
        <w:t>siswa</w:t>
      </w:r>
      <w:r w:rsidR="002A1169">
        <w:t xml:space="preserve"> yang </w:t>
      </w:r>
      <w:r w:rsidR="002A1169" w:rsidRPr="002A1169">
        <w:rPr>
          <w:i/>
          <w:iCs/>
        </w:rPr>
        <w:t>robust</w:t>
      </w:r>
      <w:r>
        <w:t xml:space="preserve"> </w:t>
      </w:r>
      <w:r w:rsidR="002A1169">
        <w:t xml:space="preserve">terhadap wajah yang teroklusi, khususnya wajah yang tertutupi oleh tangan sebagian, </w:t>
      </w:r>
      <w:r>
        <w:t xml:space="preserve">sehingga </w:t>
      </w:r>
      <w:r w:rsidR="002A1169">
        <w:t xml:space="preserve">didapatkan emosi siswa yang lebih akurat, dan hasilnya </w:t>
      </w:r>
      <w:r>
        <w:t>dapat membantu pengajar dalam mengevaluasi materi maupun siswa yang bersangkutan</w:t>
      </w:r>
      <w:r w:rsidR="002A1169">
        <w:t xml:space="preserve"> </w:t>
      </w:r>
      <w:r w:rsidR="002A1169">
        <w:lastRenderedPageBreak/>
        <w:t xml:space="preserve">dengan lebih tepat. </w:t>
      </w:r>
      <w:r>
        <w:t xml:space="preserve">Hal ini sejalan dengan arah rencana strategis IPDN yaitu menerapkan teknologi untuk menjadi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EF4781">
      <w:pPr>
        <w:pStyle w:val="Judulbabsub1"/>
        <w:numPr>
          <w:ilvl w:val="1"/>
          <w:numId w:val="19"/>
        </w:numPr>
        <w:rPr>
          <w:i/>
          <w:iCs/>
        </w:rPr>
      </w:pPr>
      <w:bookmarkStart w:id="57" w:name="_Toc193677440"/>
      <w:r>
        <w:t>Definisi Tujuan dan Solusi</w:t>
      </w:r>
      <w:bookmarkEnd w:id="57"/>
    </w:p>
    <w:p w14:paraId="08F6E06F" w14:textId="119F7359" w:rsidR="00DE514D" w:rsidRPr="00DF4C63" w:rsidRDefault="00DF4C63" w:rsidP="00DF4C63">
      <w:pPr>
        <w:pStyle w:val="Paragraf"/>
      </w:pPr>
      <w:r w:rsidRPr="00DF4C63">
        <w:t xml:space="preserve">Fokus tahap kedua DSRM adalah mendefinisikan tujuan dan solusi berdasarkan masalah yang telah diidentifikasi sebelumnya. Identifikasi tujuan penelitian kemudian memberikan solusi untuk mengatasi masalah yang ada. Pada tahap tujuan dan solusi, Tabel III.2 menunjukkan tahapan </w:t>
      </w:r>
      <w:r w:rsidRPr="00DF4C63">
        <w:rPr>
          <w:i/>
          <w:iCs/>
        </w:rPr>
        <w:t>input</w:t>
      </w:r>
      <w:r w:rsidRPr="00DF4C63">
        <w:t xml:space="preserve">, proses, dan </w:t>
      </w:r>
      <w:r w:rsidRPr="00DF4C63">
        <w:rPr>
          <w:i/>
          <w:iCs/>
        </w:rPr>
        <w:t>output</w:t>
      </w:r>
      <w:r w:rsidRPr="00DF4C63">
        <w:t>.</w:t>
      </w:r>
    </w:p>
    <w:p w14:paraId="65F3B480" w14:textId="2DDBB893" w:rsidR="004448C3" w:rsidRPr="00FB5FB4" w:rsidRDefault="004448C3" w:rsidP="00FB5FB4">
      <w:pPr>
        <w:pStyle w:val="judulTabel"/>
      </w:pPr>
      <w:bookmarkStart w:id="58" w:name="_Toc192793490"/>
      <w:r w:rsidRPr="00FB5FB4">
        <w:t>Tabel III.</w:t>
      </w:r>
      <w:r w:rsidR="00BC40B6">
        <w:fldChar w:fldCharType="begin"/>
      </w:r>
      <w:r w:rsidR="00BC40B6">
        <w:instrText xml:space="preserve"> SEQ Tabel_III. \* ARABIC </w:instrText>
      </w:r>
      <w:r w:rsidR="00BC40B6">
        <w:fldChar w:fldCharType="separate"/>
      </w:r>
      <w:r w:rsidR="000F2355">
        <w:rPr>
          <w:noProof/>
        </w:rPr>
        <w:t>2</w:t>
      </w:r>
      <w:r w:rsidR="00BC40B6">
        <w:rPr>
          <w:noProof/>
        </w:rPr>
        <w:fldChar w:fldCharType="end"/>
      </w:r>
      <w:r w:rsidRPr="00FB5FB4">
        <w:t xml:space="preserve"> Tahap tujuan dan solusi</w:t>
      </w:r>
      <w:bookmarkEnd w:id="5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2F0041">
            <w:pPr>
              <w:pStyle w:val="Paragraf"/>
              <w:numPr>
                <w:ilvl w:val="0"/>
                <w:numId w:val="32"/>
              </w:numPr>
              <w:spacing w:after="0"/>
              <w:ind w:left="317" w:hanging="283"/>
            </w:pPr>
            <w:r>
              <w:t>Informasi tentang arah pengembangan teknologi informasi di IPDN</w:t>
            </w:r>
          </w:p>
          <w:p w14:paraId="1E8B79BE" w14:textId="77777777" w:rsidR="002F0041" w:rsidRDefault="002F0041" w:rsidP="002F0041">
            <w:pPr>
              <w:pStyle w:val="Paragraf"/>
              <w:numPr>
                <w:ilvl w:val="0"/>
                <w:numId w:val="32"/>
              </w:numPr>
              <w:spacing w:after="0"/>
              <w:ind w:left="317" w:hanging="283"/>
            </w:pPr>
            <w:r>
              <w:t>Informasi mekanisme umpan balik pada pembelajaran daring</w:t>
            </w:r>
          </w:p>
          <w:p w14:paraId="074CEA5F" w14:textId="2BFCC5E8" w:rsidR="004448C3" w:rsidRDefault="002F0041" w:rsidP="002F0041">
            <w:pPr>
              <w:pStyle w:val="Paragraf"/>
              <w:numPr>
                <w:ilvl w:val="0"/>
                <w:numId w:val="32"/>
              </w:numPr>
              <w:spacing w:after="0"/>
              <w:ind w:left="317" w:hanging="283"/>
            </w:pPr>
            <w:r>
              <w:t>Alasan pemilihan FER sebagai  pendekatan umpan balik pada pembelajaran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6E4463">
            <w:pPr>
              <w:pStyle w:val="Paragraf"/>
              <w:numPr>
                <w:ilvl w:val="0"/>
                <w:numId w:val="32"/>
              </w:numPr>
              <w:spacing w:after="0"/>
              <w:ind w:left="317" w:hanging="283"/>
            </w:pPr>
            <w:r>
              <w:t xml:space="preserve">Eksplorasi cara </w:t>
            </w:r>
            <w:r w:rsidR="00235BCA">
              <w:t xml:space="preserve">untuk </w:t>
            </w:r>
            <w:r>
              <w:t>menangani keadaan oklusi pada FER</w:t>
            </w:r>
          </w:p>
          <w:p w14:paraId="2A797734" w14:textId="05A458A2" w:rsidR="006E4463" w:rsidRDefault="006E4463" w:rsidP="006E4463">
            <w:pPr>
              <w:pStyle w:val="Paragraf"/>
              <w:numPr>
                <w:ilvl w:val="0"/>
                <w:numId w:val="32"/>
              </w:numPr>
              <w:spacing w:after="0"/>
              <w:ind w:left="317" w:hanging="283"/>
            </w:pPr>
            <w:r>
              <w:t>Ek</w:t>
            </w:r>
            <w:r w:rsidR="00CE73E9">
              <w:t>s</w:t>
            </w:r>
            <w:r>
              <w:t xml:space="preserve">plorasi model FER yang </w:t>
            </w:r>
            <w:r w:rsidR="00CE73E9">
              <w:t>tersedia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r>
              <w:t>Rancangan solusi</w:t>
            </w:r>
            <w:r w:rsidR="004448C3">
              <w:t xml:space="preserve"> </w:t>
            </w:r>
          </w:p>
        </w:tc>
      </w:tr>
    </w:tbl>
    <w:p w14:paraId="44807E72" w14:textId="7AC51DE3" w:rsidR="00A96937" w:rsidRDefault="00601717" w:rsidP="00763941">
      <w:pPr>
        <w:pStyle w:val="Paragraf"/>
        <w:spacing w:before="240"/>
      </w:pPr>
      <w:r>
        <w:t xml:space="preserve">Berdasarkan hasil pada tahap identifikasi masalah dan motivasi, hal selanjutnya yang dilakukan adalah melakukan </w:t>
      </w:r>
      <w:r w:rsidR="00CE73E9">
        <w:t xml:space="preserve">eksplorasi cara untuk menangani keadaan oklusi pada FER, dan eksplorasi model FER yang tersedia dan sesuai. </w:t>
      </w:r>
      <w:r w:rsidR="00A96937">
        <w:t xml:space="preserve">Dari studi literatur yang telah dilakukan dan menghasilkan beberapa kemungkinan cara yang bisa diterapkan dalam menangani oklusi pada wajah, penulis memilih cara pada bagian </w:t>
      </w:r>
      <w:r w:rsidR="0013331D" w:rsidRPr="0013331D">
        <w:rPr>
          <w:i/>
          <w:iCs/>
        </w:rPr>
        <w:t>pre-processing</w:t>
      </w:r>
      <w:r w:rsidR="00A96937">
        <w:t xml:space="preserve"> dengan harapan improvisasi pada bagian ini tidak akan menambah beban komputasi yang lebih banyak jika dibandingkan dengan melakukan improvisasi pada bagian pembuatan atau fine-tuning pada model klasifikasinya. Adapun gambaran umum solusi yang penulis ajukan dapat dilihat pada gambar III.2.</w:t>
      </w:r>
    </w:p>
    <w:p w14:paraId="6FD0A4CD" w14:textId="77777777" w:rsidR="008F5C79" w:rsidRDefault="008F5C79" w:rsidP="008F5C79">
      <w:pPr>
        <w:pStyle w:val="Paragraf"/>
        <w:keepNext/>
        <w:spacing w:before="240"/>
      </w:pPr>
      <w:r>
        <w:rPr>
          <w:noProof/>
        </w:rPr>
        <w:lastRenderedPageBreak/>
        <w:drawing>
          <wp:inline distT="0" distB="0" distL="0" distR="0" wp14:anchorId="2A8A2106" wp14:editId="61B609C6">
            <wp:extent cx="5037455" cy="3398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9">
                      <a:extLst>
                        <a:ext uri="{28A0092B-C50C-407E-A947-70E740481C1C}">
                          <a14:useLocalDpi xmlns:a14="http://schemas.microsoft.com/office/drawing/2010/main" val="0"/>
                        </a:ext>
                      </a:extLst>
                    </a:blip>
                    <a:stretch>
                      <a:fillRect/>
                    </a:stretch>
                  </pic:blipFill>
                  <pic:spPr>
                    <a:xfrm>
                      <a:off x="0" y="0"/>
                      <a:ext cx="5037455" cy="3398520"/>
                    </a:xfrm>
                    <a:prstGeom prst="rect">
                      <a:avLst/>
                    </a:prstGeom>
                  </pic:spPr>
                </pic:pic>
              </a:graphicData>
            </a:graphic>
          </wp:inline>
        </w:drawing>
      </w:r>
    </w:p>
    <w:p w14:paraId="2234C659" w14:textId="3D3CB9B1" w:rsidR="008F5C79" w:rsidRDefault="008F5C79" w:rsidP="008F5C79">
      <w:pPr>
        <w:pStyle w:val="JudulGambar"/>
      </w:pPr>
      <w:bookmarkStart w:id="59" w:name="_Toc199784138"/>
      <w:r>
        <w:t>Gambar III.</w:t>
      </w:r>
      <w:r w:rsidR="00BC40B6">
        <w:fldChar w:fldCharType="begin"/>
      </w:r>
      <w:r w:rsidR="00BC40B6">
        <w:instrText xml:space="preserve"> SEQ Gambar_III. \* ARABIC </w:instrText>
      </w:r>
      <w:r w:rsidR="00BC40B6">
        <w:fldChar w:fldCharType="separate"/>
      </w:r>
      <w:r w:rsidR="000F2355">
        <w:rPr>
          <w:noProof/>
        </w:rPr>
        <w:t>2</w:t>
      </w:r>
      <w:r w:rsidR="00BC40B6">
        <w:rPr>
          <w:noProof/>
        </w:rPr>
        <w:fldChar w:fldCharType="end"/>
      </w:r>
      <w:r>
        <w:t xml:space="preserve"> Gambaran umum ajuan solusi</w:t>
      </w:r>
      <w:bookmarkEnd w:id="59"/>
    </w:p>
    <w:p w14:paraId="1FB47B3A" w14:textId="69E813BB" w:rsidR="008F5C79" w:rsidRDefault="008F5C79" w:rsidP="008F5C79">
      <w:pPr>
        <w:pStyle w:val="JudulGambar"/>
      </w:pPr>
    </w:p>
    <w:p w14:paraId="0749E336" w14:textId="6926E9C1" w:rsidR="008F5C79" w:rsidRDefault="008F5C79" w:rsidP="008F5C79">
      <w:pPr>
        <w:pStyle w:val="Paragraf"/>
      </w:pPr>
      <w:r>
        <w:t xml:space="preserve">Berdasarkan gambar III.2, akan diperjelas kembali pada bagian </w:t>
      </w:r>
      <w:r w:rsidRPr="007259F8">
        <w:rPr>
          <w:i/>
          <w:iCs/>
        </w:rPr>
        <w:t>student’s engagement identification</w:t>
      </w:r>
      <w:r>
        <w:t>, dan menghasilkan sebuah rancangan penerapan FER pada gambar III.3.</w:t>
      </w:r>
    </w:p>
    <w:p w14:paraId="073FE5E9" w14:textId="6926E9C1" w:rsidR="00763941" w:rsidRDefault="00A96937" w:rsidP="008F5C79">
      <w:pPr>
        <w:pStyle w:val="Paragraf"/>
        <w:keepNext/>
        <w:spacing w:before="240"/>
      </w:pPr>
      <w:r>
        <w:rPr>
          <w:noProof/>
        </w:rPr>
        <w:drawing>
          <wp:inline distT="0" distB="0" distL="0" distR="0" wp14:anchorId="123103DC" wp14:editId="49596F0F">
            <wp:extent cx="5037455" cy="22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7455" cy="2286635"/>
                    </a:xfrm>
                    <a:prstGeom prst="rect">
                      <a:avLst/>
                    </a:prstGeom>
                  </pic:spPr>
                </pic:pic>
              </a:graphicData>
            </a:graphic>
          </wp:inline>
        </w:drawing>
      </w:r>
    </w:p>
    <w:p w14:paraId="3899B033" w14:textId="6097ACED" w:rsidR="00763941" w:rsidRDefault="00763941" w:rsidP="008F5C79">
      <w:pPr>
        <w:pStyle w:val="JudulGambar"/>
        <w:spacing w:after="240"/>
      </w:pPr>
      <w:bookmarkStart w:id="60" w:name="_Toc199784139"/>
      <w:r>
        <w:t>Gambar III.</w:t>
      </w:r>
      <w:r w:rsidR="00BC40B6">
        <w:fldChar w:fldCharType="begin"/>
      </w:r>
      <w:r w:rsidR="00BC40B6">
        <w:instrText xml:space="preserve"> SEQ Gambar_III. \* ARABIC </w:instrText>
      </w:r>
      <w:r w:rsidR="00BC40B6">
        <w:fldChar w:fldCharType="separate"/>
      </w:r>
      <w:r w:rsidR="000F2355">
        <w:rPr>
          <w:noProof/>
        </w:rPr>
        <w:t>3</w:t>
      </w:r>
      <w:r w:rsidR="00BC40B6">
        <w:rPr>
          <w:noProof/>
        </w:rPr>
        <w:fldChar w:fldCharType="end"/>
      </w:r>
      <w:r>
        <w:t xml:space="preserve"> Rancangan umum ajuan solusi</w:t>
      </w:r>
      <w:bookmarkEnd w:id="60"/>
    </w:p>
    <w:p w14:paraId="411CD0F5" w14:textId="04FC9F7E" w:rsidR="00763941" w:rsidRPr="008F5C79" w:rsidRDefault="008F5C79" w:rsidP="00DE514D">
      <w:pPr>
        <w:pStyle w:val="Paragraf"/>
      </w:pPr>
      <w:r>
        <w:t>Pada gambar III.3 terdapat</w:t>
      </w:r>
      <w:r w:rsidR="004E422D">
        <w:t xml:space="preserve"> proses</w:t>
      </w:r>
      <w:r>
        <w:t xml:space="preserve"> </w:t>
      </w:r>
      <w:r w:rsidR="004E422D" w:rsidRPr="004E422D">
        <w:rPr>
          <w:i/>
          <w:iCs/>
        </w:rPr>
        <w:t xml:space="preserve">eye </w:t>
      </w:r>
      <w:r w:rsidR="004E422D">
        <w:rPr>
          <w:i/>
          <w:iCs/>
        </w:rPr>
        <w:t>d</w:t>
      </w:r>
      <w:r w:rsidR="004E422D" w:rsidRPr="004E422D">
        <w:rPr>
          <w:i/>
          <w:iCs/>
        </w:rPr>
        <w:t>irection</w:t>
      </w:r>
      <w:r w:rsidR="004E422D">
        <w:t xml:space="preserve">, yaitu </w:t>
      </w:r>
      <w:r>
        <w:t xml:space="preserve">proses </w:t>
      </w:r>
      <w:r w:rsidR="004E422D">
        <w:t xml:space="preserve">untuk mendapatkan arah pandangan mata, dan juga ada proses </w:t>
      </w:r>
      <w:r w:rsidR="004E422D" w:rsidRPr="004E422D">
        <w:rPr>
          <w:i/>
          <w:iCs/>
        </w:rPr>
        <w:t>head direction</w:t>
      </w:r>
      <w:r w:rsidR="004E422D">
        <w:rPr>
          <w:i/>
          <w:iCs/>
        </w:rPr>
        <w:t>,</w:t>
      </w:r>
      <w:r w:rsidR="004E422D">
        <w:t xml:space="preserve"> yaitu proses untuk mendapatkan data arah kepala menghadap. Terdapat juga proses </w:t>
      </w:r>
      <w:r w:rsidRPr="007259F8">
        <w:rPr>
          <w:i/>
          <w:iCs/>
        </w:rPr>
        <w:t>Half-flip</w:t>
      </w:r>
      <w:r>
        <w:t xml:space="preserve"> 2D yang </w:t>
      </w:r>
      <w:r>
        <w:lastRenderedPageBreak/>
        <w:t xml:space="preserve">merupakan metode usulan pada bagian </w:t>
      </w:r>
      <w:r w:rsidR="0013331D" w:rsidRPr="0013331D">
        <w:rPr>
          <w:i/>
          <w:iCs/>
        </w:rPr>
        <w:t>pre-processing</w:t>
      </w:r>
      <w:r>
        <w:t xml:space="preserve"> untuk menangani masalah oklusi pada wajah saat penerapan FER di LMS IPDN. Penulis mencoba membuat rancangan metode sesuai dengan gambar III.4.</w:t>
      </w:r>
    </w:p>
    <w:p w14:paraId="54392229" w14:textId="77777777" w:rsidR="00763941" w:rsidRDefault="00763941" w:rsidP="008F5C79">
      <w:pPr>
        <w:pStyle w:val="Paragraf"/>
        <w:keepNext/>
        <w:spacing w:before="240"/>
      </w:pPr>
      <w:r>
        <w:rPr>
          <w:noProof/>
        </w:rPr>
        <w:drawing>
          <wp:inline distT="0" distB="0" distL="0" distR="0" wp14:anchorId="395D6111" wp14:editId="4F96952A">
            <wp:extent cx="5037455" cy="4013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31">
                      <a:extLst>
                        <a:ext uri="{28A0092B-C50C-407E-A947-70E740481C1C}">
                          <a14:useLocalDpi xmlns:a14="http://schemas.microsoft.com/office/drawing/2010/main" val="0"/>
                        </a:ext>
                      </a:extLst>
                    </a:blip>
                    <a:stretch>
                      <a:fillRect/>
                    </a:stretch>
                  </pic:blipFill>
                  <pic:spPr>
                    <a:xfrm>
                      <a:off x="0" y="0"/>
                      <a:ext cx="5037455" cy="4013200"/>
                    </a:xfrm>
                    <a:prstGeom prst="rect">
                      <a:avLst/>
                    </a:prstGeom>
                  </pic:spPr>
                </pic:pic>
              </a:graphicData>
            </a:graphic>
          </wp:inline>
        </w:drawing>
      </w:r>
    </w:p>
    <w:p w14:paraId="6BCC5B00" w14:textId="5AC59FA4" w:rsidR="00763941" w:rsidRDefault="00763941" w:rsidP="008F5C79">
      <w:pPr>
        <w:pStyle w:val="JudulGambar"/>
        <w:spacing w:after="240"/>
        <w:ind w:left="1418" w:hanging="1418"/>
        <w:jc w:val="both"/>
      </w:pPr>
      <w:bookmarkStart w:id="61" w:name="_Toc199784140"/>
      <w:r>
        <w:t>Gambar III.</w:t>
      </w:r>
      <w:r w:rsidR="00BC40B6">
        <w:fldChar w:fldCharType="begin"/>
      </w:r>
      <w:r w:rsidR="00BC40B6">
        <w:instrText xml:space="preserve"> SEQ Gamba</w:instrText>
      </w:r>
      <w:r w:rsidR="00BC40B6">
        <w:instrText xml:space="preserve">r_III. \* ARABIC </w:instrText>
      </w:r>
      <w:r w:rsidR="00BC40B6">
        <w:fldChar w:fldCharType="separate"/>
      </w:r>
      <w:r w:rsidR="000F2355">
        <w:rPr>
          <w:noProof/>
        </w:rPr>
        <w:t>4</w:t>
      </w:r>
      <w:r w:rsidR="00BC40B6">
        <w:rPr>
          <w:noProof/>
        </w:rPr>
        <w:fldChar w:fldCharType="end"/>
      </w:r>
      <w:r>
        <w:t xml:space="preserve"> </w:t>
      </w:r>
      <w:r>
        <w:tab/>
      </w:r>
      <w:r w:rsidR="006538DB">
        <w:t>Skema m</w:t>
      </w:r>
      <w:r>
        <w:t xml:space="preserve">etode </w:t>
      </w:r>
      <w:r w:rsidR="00CB575E">
        <w:t>usulan</w:t>
      </w:r>
      <w:r>
        <w:t xml:space="preserve"> dalam penanganan masalah oklusi pada wajah pada penerapan FER</w:t>
      </w:r>
      <w:bookmarkEnd w:id="61"/>
    </w:p>
    <w:p w14:paraId="0B3E7EF3" w14:textId="11E49F7D" w:rsidR="00763941" w:rsidRDefault="00546CA0" w:rsidP="00DE514D">
      <w:pPr>
        <w:pStyle w:val="Paragraf"/>
      </w:pPr>
      <w:r>
        <w:t>Penjelasan pada gambar III.4 adalah sebagai berikut:</w:t>
      </w:r>
    </w:p>
    <w:p w14:paraId="0AC74213" w14:textId="54650E10" w:rsidR="00546CA0" w:rsidRDefault="00546CA0" w:rsidP="004E422D">
      <w:pPr>
        <w:pStyle w:val="Paragraf"/>
        <w:numPr>
          <w:ilvl w:val="0"/>
          <w:numId w:val="34"/>
        </w:numPr>
        <w:spacing w:after="0"/>
      </w:pPr>
      <w:r>
        <w:t xml:space="preserve">Gambar </w:t>
      </w:r>
      <w:r w:rsidRPr="00546CA0">
        <w:rPr>
          <w:i/>
          <w:iCs/>
        </w:rPr>
        <w:t>input</w:t>
      </w:r>
      <w:r>
        <w:rPr>
          <w:i/>
          <w:iCs/>
        </w:rPr>
        <w:t xml:space="preserve"> </w:t>
      </w:r>
      <w:r>
        <w:t xml:space="preserve">akan dilakukan penyesuaian arah </w:t>
      </w:r>
      <w:r w:rsidRPr="00546CA0">
        <w:rPr>
          <w:i/>
          <w:iCs/>
        </w:rPr>
        <w:t>roll</w:t>
      </w:r>
      <w:r>
        <w:t xml:space="preserve"> kepala, sehingga kepala yang miring akan dibuat tegak lurus.</w:t>
      </w:r>
    </w:p>
    <w:p w14:paraId="43D95DAB" w14:textId="168D98C4" w:rsidR="00546CA0" w:rsidRDefault="00546CA0" w:rsidP="004E422D">
      <w:pPr>
        <w:pStyle w:val="Paragraf"/>
        <w:numPr>
          <w:ilvl w:val="0"/>
          <w:numId w:val="34"/>
        </w:numPr>
        <w:spacing w:after="0"/>
      </w:pPr>
      <w:r>
        <w:t xml:space="preserve">Setelah itu, gambar akan dilakukan </w:t>
      </w:r>
      <w:r w:rsidRPr="00546CA0">
        <w:rPr>
          <w:i/>
          <w:iCs/>
        </w:rPr>
        <w:t>landmarking</w:t>
      </w:r>
      <w:r>
        <w:t xml:space="preserve"> untuk medapatkan titik pada hidung yang akan dijadikan titik dengan suatu wajah.</w:t>
      </w:r>
    </w:p>
    <w:p w14:paraId="512A56F7" w14:textId="719E9E0D" w:rsidR="00546CA0" w:rsidRDefault="00546CA0" w:rsidP="004E422D">
      <w:pPr>
        <w:pStyle w:val="Paragraf"/>
        <w:numPr>
          <w:ilvl w:val="0"/>
          <w:numId w:val="34"/>
        </w:numPr>
        <w:spacing w:after="0"/>
      </w:pPr>
      <w:r>
        <w:t>Hasil dari landmarking juga selanjutnya dilakukan proses object segmentation, untuk memisahkan wajah dan bagian tubuh lain seperti rambut.</w:t>
      </w:r>
    </w:p>
    <w:p w14:paraId="6D22473D" w14:textId="42AB4D30" w:rsidR="00546CA0" w:rsidRDefault="00546CA0" w:rsidP="004E422D">
      <w:pPr>
        <w:pStyle w:val="Paragraf"/>
        <w:numPr>
          <w:ilvl w:val="0"/>
          <w:numId w:val="34"/>
        </w:numPr>
        <w:spacing w:after="0"/>
      </w:pPr>
      <w:r>
        <w:t>Selanjutnya hasil dari segmentation dilakukan pengecekan apakah ada tangan yang menutupi sebagian wajah.</w:t>
      </w:r>
    </w:p>
    <w:p w14:paraId="40BCF764" w14:textId="5F70CC3D" w:rsidR="00546CA0" w:rsidRDefault="00546CA0" w:rsidP="004E422D">
      <w:pPr>
        <w:pStyle w:val="Paragraf"/>
        <w:numPr>
          <w:ilvl w:val="0"/>
          <w:numId w:val="34"/>
        </w:numPr>
        <w:spacing w:after="0"/>
      </w:pPr>
      <w:r>
        <w:lastRenderedPageBreak/>
        <w:t xml:space="preserve">Jika ada maka akan dilakukan </w:t>
      </w:r>
      <w:r w:rsidRPr="00546CA0">
        <w:rPr>
          <w:i/>
          <w:iCs/>
        </w:rPr>
        <w:t>masking</w:t>
      </w:r>
      <w:r>
        <w:t xml:space="preserve"> pada wajah dan tangan, namun jika tidak ada oklusi tangan, maka hanya dilakukan masking pada wajah.</w:t>
      </w:r>
    </w:p>
    <w:p w14:paraId="055828EA" w14:textId="6B7E3DF1" w:rsidR="00546CA0" w:rsidRDefault="00546CA0" w:rsidP="004E422D">
      <w:pPr>
        <w:pStyle w:val="Paragraf"/>
        <w:numPr>
          <w:ilvl w:val="0"/>
          <w:numId w:val="34"/>
        </w:numPr>
        <w:spacing w:after="0"/>
      </w:pPr>
      <w:r>
        <w:t>Memanfaatkan titik tengah wajah pada poin 2, gambar wajah akan dibelah menjadi dua sesuai dengan titik tengah pada poin 2, dan akan menghasilkan dua bagian wajah, wajah kanan, dah wajah kiri.</w:t>
      </w:r>
    </w:p>
    <w:p w14:paraId="18F3D7D0" w14:textId="7A7442A3" w:rsidR="00546CA0" w:rsidRDefault="00546CA0" w:rsidP="004E422D">
      <w:pPr>
        <w:pStyle w:val="Paragraf"/>
        <w:numPr>
          <w:ilvl w:val="0"/>
          <w:numId w:val="34"/>
        </w:numPr>
        <w:spacing w:after="0"/>
      </w:pPr>
      <w:r>
        <w:t xml:space="preserve">Selanjutnya dilakukan komparasi luas area wajah pada masing-masing hasil dari poin 6. Bagian wajah yang memiliki luas area yang lebih besar akan dijadikan bahan untuk dilakukan </w:t>
      </w:r>
      <w:r w:rsidRPr="00546CA0">
        <w:rPr>
          <w:i/>
          <w:iCs/>
        </w:rPr>
        <w:t>clonning</w:t>
      </w:r>
      <w:r>
        <w:rPr>
          <w:i/>
          <w:iCs/>
        </w:rPr>
        <w:t xml:space="preserve"> </w:t>
      </w:r>
      <w:r>
        <w:t xml:space="preserve">dan </w:t>
      </w:r>
      <w:r w:rsidRPr="00546CA0">
        <w:rPr>
          <w:i/>
          <w:iCs/>
        </w:rPr>
        <w:t>flip</w:t>
      </w:r>
      <w:r w:rsidR="004E422D">
        <w:t xml:space="preserve"> sehingga menghasilkan dua buah gambar yang </w:t>
      </w:r>
      <w:r w:rsidR="004E422D" w:rsidRPr="004E422D">
        <w:rPr>
          <w:i/>
          <w:iCs/>
        </w:rPr>
        <w:t>mirror</w:t>
      </w:r>
      <w:r w:rsidR="004E422D">
        <w:t>.</w:t>
      </w:r>
    </w:p>
    <w:p w14:paraId="592D688A" w14:textId="35E569A9" w:rsidR="004E422D" w:rsidRDefault="004E422D" w:rsidP="004E422D">
      <w:pPr>
        <w:pStyle w:val="Paragraf"/>
        <w:numPr>
          <w:ilvl w:val="0"/>
          <w:numId w:val="34"/>
        </w:numPr>
      </w:pPr>
      <w:r>
        <w:t>Hasil pada poin 7 dilakukan penggabungan sehingga menghasilkan sebuah wajah utuh yang menghadap kedepan.</w:t>
      </w:r>
    </w:p>
    <w:p w14:paraId="1498AA58" w14:textId="22AB3AEC" w:rsidR="00546CA0" w:rsidRDefault="004E422D" w:rsidP="00DC5F84">
      <w:pPr>
        <w:pStyle w:val="Paragraf"/>
        <w:spacing w:after="0"/>
      </w:pPr>
      <w:r>
        <w:t xml:space="preserve">Wajah dari hasil metode usulan pada gambar III.4 akan dilakukan proses FER </w:t>
      </w:r>
      <w:r w:rsidR="00BE336E">
        <w:t xml:space="preserve">sesuai dengan gambar III.3 dengan </w:t>
      </w:r>
      <w:r>
        <w:t xml:space="preserve">memanfaatkan model FER yang sudah ada untuk mendapatkan data emosi wajah dari siswa. Hasil data emosi wajah siswa akan digabungkan dengan data arah pandangan mata dan data arah kepala menghadap untuk disimpulkan </w:t>
      </w:r>
      <w:r w:rsidRPr="004E422D">
        <w:rPr>
          <w:i/>
          <w:iCs/>
        </w:rPr>
        <w:t>engagement</w:t>
      </w:r>
      <w:r>
        <w:t xml:space="preserve"> dari siswa yang melakukan pembelajaran daring dengan materi </w:t>
      </w:r>
      <w:r w:rsidRPr="004E422D">
        <w:rPr>
          <w:i/>
          <w:iCs/>
        </w:rPr>
        <w:t>asynchronous</w:t>
      </w:r>
      <w:r>
        <w:rPr>
          <w:i/>
          <w:iCs/>
        </w:rPr>
        <w:t xml:space="preserve"> </w:t>
      </w:r>
      <w:r w:rsidRPr="004E422D">
        <w:t>video</w:t>
      </w:r>
      <w:r>
        <w:rPr>
          <w:i/>
          <w:iCs/>
        </w:rPr>
        <w:t>.</w:t>
      </w:r>
      <w:r>
        <w:t xml:space="preserve"> </w:t>
      </w:r>
    </w:p>
    <w:p w14:paraId="1E00222A" w14:textId="77777777" w:rsidR="00DC5F84" w:rsidRPr="00DE514D" w:rsidRDefault="00DC5F84" w:rsidP="00DC5F84">
      <w:pPr>
        <w:pStyle w:val="Paragraf"/>
        <w:spacing w:after="0"/>
      </w:pPr>
    </w:p>
    <w:p w14:paraId="699E13CD" w14:textId="3F1CCED3" w:rsidR="00DE514D" w:rsidRPr="00DE514D" w:rsidRDefault="00DE514D" w:rsidP="00EF4781">
      <w:pPr>
        <w:pStyle w:val="Judulbabsub1"/>
        <w:numPr>
          <w:ilvl w:val="1"/>
          <w:numId w:val="19"/>
        </w:numPr>
        <w:rPr>
          <w:i/>
          <w:iCs/>
        </w:rPr>
      </w:pPr>
      <w:bookmarkStart w:id="62" w:name="_Toc193677441"/>
      <w:r>
        <w:t>Perancangan dan Pengembangan</w:t>
      </w:r>
      <w:bookmarkEnd w:id="62"/>
    </w:p>
    <w:p w14:paraId="3F4FFB14" w14:textId="30CB738C" w:rsidR="00A47522" w:rsidRDefault="00A47522" w:rsidP="00A47522">
      <w:pPr>
        <w:pStyle w:val="Paragraf"/>
      </w:pPr>
      <w:r>
        <w:t xml:space="preserve">Tahap ketiga dalam DSRM adalah mendefinisikan perancangan dan pengembangan berdasarkan rancangan solusi yang telah didefinisikan sebelumnya. Pada tahap ini akan berfokus pada pengembangan metode </w:t>
      </w:r>
      <w:r w:rsidR="0013331D" w:rsidRPr="0013331D">
        <w:rPr>
          <w:i/>
          <w:iCs/>
        </w:rPr>
        <w:t>pre-processing</w:t>
      </w:r>
      <w:r>
        <w:t xml:space="preserve"> untuk mengatasi masalah oklusi </w:t>
      </w:r>
      <w:r w:rsidR="00406458">
        <w:t xml:space="preserve">wajah oleh tangan </w:t>
      </w:r>
      <w:r>
        <w:t xml:space="preserve">pada penerapan FER di LMS. Tabel III.3 merupakan tahapan </w:t>
      </w:r>
      <w:r w:rsidRPr="00A47522">
        <w:rPr>
          <w:i/>
          <w:iCs/>
        </w:rPr>
        <w:t>input</w:t>
      </w:r>
      <w:r>
        <w:t xml:space="preserve">, process, dan </w:t>
      </w:r>
      <w:r w:rsidRPr="00A47522">
        <w:rPr>
          <w:i/>
          <w:iCs/>
        </w:rPr>
        <w:t>output</w:t>
      </w:r>
      <w:r>
        <w:t xml:space="preserve"> pada tahap perancangan dan pengembangan.</w:t>
      </w:r>
    </w:p>
    <w:p w14:paraId="64D35DE6" w14:textId="4D391AB7" w:rsidR="00A47522" w:rsidRPr="00FB5FB4" w:rsidRDefault="00A47522" w:rsidP="00FB5FB4">
      <w:pPr>
        <w:pStyle w:val="judulTabel"/>
      </w:pPr>
      <w:bookmarkStart w:id="63" w:name="_Toc192793491"/>
      <w:r w:rsidRPr="00FB5FB4">
        <w:t>Tabel III.</w:t>
      </w:r>
      <w:r w:rsidR="00BC40B6">
        <w:fldChar w:fldCharType="begin"/>
      </w:r>
      <w:r w:rsidR="00BC40B6">
        <w:instrText xml:space="preserve"> SEQ Tabel_III. \* ARABIC </w:instrText>
      </w:r>
      <w:r w:rsidR="00BC40B6">
        <w:fldChar w:fldCharType="separate"/>
      </w:r>
      <w:r w:rsidR="000F2355">
        <w:rPr>
          <w:noProof/>
        </w:rPr>
        <w:t>3</w:t>
      </w:r>
      <w:r w:rsidR="00BC40B6">
        <w:rPr>
          <w:noProof/>
        </w:rPr>
        <w:fldChar w:fldCharType="end"/>
      </w:r>
      <w:r w:rsidRPr="00FB5FB4">
        <w:t xml:space="preserve"> Tahap perancangan dan pengembangan</w:t>
      </w:r>
      <w:bookmarkEnd w:id="63"/>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r>
              <w:t>Rancangan solusi</w:t>
            </w:r>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r>
              <w:t xml:space="preserve">Pengembangan metode </w:t>
            </w:r>
            <w:r w:rsidR="0013331D" w:rsidRPr="0013331D">
              <w:rPr>
                <w:i/>
                <w:iCs/>
              </w:rPr>
              <w:t>pre-processing</w:t>
            </w:r>
            <w:r>
              <w:t xml:space="preserve"> untuk mengatasi masalah oklusi</w:t>
            </w:r>
            <w:r w:rsidR="00406458">
              <w:t xml:space="preserve"> wajah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dapat mengatasi masalah oklusi wajah oleh tangan dalam penerapan FER</w:t>
            </w:r>
          </w:p>
        </w:tc>
      </w:tr>
    </w:tbl>
    <w:p w14:paraId="55045802" w14:textId="09CCE5CF" w:rsidR="00E279B7" w:rsidRPr="00E279B7" w:rsidRDefault="00406458" w:rsidP="00DD3D53">
      <w:pPr>
        <w:pStyle w:val="Paragraf"/>
      </w:pPr>
      <w:r>
        <w:lastRenderedPageBreak/>
        <w:t xml:space="preserve">Berdasarkan tabel III.3, </w:t>
      </w:r>
      <w:r w:rsidRPr="00406458">
        <w:rPr>
          <w:i/>
          <w:iCs/>
        </w:rPr>
        <w:t>input</w:t>
      </w:r>
      <w:r>
        <w:t xml:space="preserve"> pada tahap ini adalah berasal dari rancangan solusi pada bagian sebelumnya. Selanjutnya akan dilakukan pengembangan metode </w:t>
      </w:r>
      <w:r w:rsidR="0013331D" w:rsidRPr="0013331D">
        <w:rPr>
          <w:i/>
          <w:iCs/>
        </w:rPr>
        <w:t>pre-processing</w:t>
      </w:r>
      <w:r>
        <w:t xml:space="preserve"> untuk mengatasi masalah oklusi wajah oleh tangan pada penerapan FER di LMS. Pengembangan metode tersebut akan dilakukan dengan metode </w:t>
      </w:r>
      <w:r w:rsidR="00DE16FB">
        <w:t xml:space="preserve"> </w:t>
      </w:r>
      <w:r w:rsidR="00DE16FB" w:rsidRPr="002066B8">
        <w:rPr>
          <w:i/>
          <w:iCs/>
        </w:rPr>
        <w:t>Knowledge Discovery in Databases</w:t>
      </w:r>
      <w:r w:rsidR="00235CC5">
        <w:t xml:space="preserve"> (KDD)</w:t>
      </w:r>
      <w:r>
        <w:t>, adapun tahapan</w:t>
      </w:r>
      <w:r w:rsidR="00AB1186">
        <w:t xml:space="preserve"> pembangunannya sesuai dengan tabel III.4.</w:t>
      </w:r>
    </w:p>
    <w:p w14:paraId="051D1690" w14:textId="1571BD10" w:rsidR="00AB1186" w:rsidRPr="00FB5FB4" w:rsidRDefault="00AB1186" w:rsidP="00FB5FB4">
      <w:pPr>
        <w:pStyle w:val="judulTabel"/>
      </w:pPr>
      <w:bookmarkStart w:id="64" w:name="_Toc192793492"/>
      <w:r w:rsidRPr="00FB5FB4">
        <w:t>Tabel III.</w:t>
      </w:r>
      <w:r w:rsidR="00BC40B6">
        <w:fldChar w:fldCharType="begin"/>
      </w:r>
      <w:r w:rsidR="00BC40B6">
        <w:instrText xml:space="preserve"> SEQ Tabel_III. \* ARABIC </w:instrText>
      </w:r>
      <w:r w:rsidR="00BC40B6">
        <w:fldChar w:fldCharType="separate"/>
      </w:r>
      <w:r w:rsidR="000F2355">
        <w:rPr>
          <w:noProof/>
        </w:rPr>
        <w:t>4</w:t>
      </w:r>
      <w:r w:rsidR="00BC40B6">
        <w:rPr>
          <w:noProof/>
        </w:rPr>
        <w:fldChar w:fldCharType="end"/>
      </w:r>
      <w:r w:rsidRPr="00FB5FB4">
        <w:t xml:space="preserve"> Tahapan pada metode KDD</w:t>
      </w:r>
      <w:bookmarkEnd w:id="64"/>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r w:rsidRPr="00CA70E0">
              <w:t>Tahap</w:t>
            </w:r>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CA70E0">
            <w:pPr>
              <w:pStyle w:val="Paragraf"/>
              <w:numPr>
                <w:ilvl w:val="0"/>
                <w:numId w:val="32"/>
              </w:numPr>
              <w:spacing w:after="0"/>
              <w:ind w:left="225" w:hanging="225"/>
              <w:jc w:val="left"/>
            </w:pPr>
            <w:r w:rsidRPr="00AB1186">
              <w:t xml:space="preserve">Menggunakan dataset AffectNet </w:t>
            </w:r>
            <w:r w:rsidR="00EF4723">
              <w:t>dan</w:t>
            </w:r>
            <w:r w:rsidR="00745AAE">
              <w:t>/</w:t>
            </w:r>
            <w:r w:rsidRPr="00AB1186">
              <w:t>atau FER2013</w:t>
            </w:r>
          </w:p>
          <w:p w14:paraId="1F908AEC" w14:textId="7E526EDA" w:rsidR="00AB1186" w:rsidRDefault="00AB1186" w:rsidP="00CA70E0">
            <w:pPr>
              <w:pStyle w:val="Paragraf"/>
              <w:numPr>
                <w:ilvl w:val="0"/>
                <w:numId w:val="32"/>
              </w:numPr>
              <w:spacing w:after="0"/>
              <w:ind w:left="225" w:hanging="225"/>
              <w:jc w:val="left"/>
            </w:pPr>
            <w:r w:rsidRPr="00AB1186">
              <w:t xml:space="preserve">Memilih subset gambar yang mengandung wajah dengan </w:t>
            </w:r>
            <w:r>
              <w:t>oklusi</w:t>
            </w:r>
            <w:r w:rsidRPr="00AB1186">
              <w:t xml:space="preserve"> tangan</w:t>
            </w:r>
          </w:p>
          <w:p w14:paraId="27CF6A11" w14:textId="3B73A418" w:rsidR="00AB1186" w:rsidRDefault="00CA70E0" w:rsidP="00CA70E0">
            <w:pPr>
              <w:pStyle w:val="Paragraf"/>
              <w:numPr>
                <w:ilvl w:val="0"/>
                <w:numId w:val="32"/>
              </w:numPr>
              <w:spacing w:after="0"/>
              <w:ind w:left="225" w:hanging="225"/>
              <w:jc w:val="left"/>
            </w:pPr>
            <w:r>
              <w:t xml:space="preserve">Dimungkinkan </w:t>
            </w:r>
            <w:r w:rsidR="00AB1186" w:rsidRPr="00AB1186">
              <w:t xml:space="preserve">menambahkan </w:t>
            </w:r>
            <w:r>
              <w:t>oklusi</w:t>
            </w:r>
            <w:r w:rsidR="00AB1186" w:rsidRPr="00AB1186">
              <w:t xml:space="preserve"> secara sintetik menggunakan augmentasi data</w:t>
            </w:r>
          </w:p>
        </w:tc>
        <w:tc>
          <w:tcPr>
            <w:tcW w:w="2641" w:type="dxa"/>
          </w:tcPr>
          <w:p w14:paraId="5B24D090" w14:textId="2B1362FF" w:rsidR="00AB1186" w:rsidRDefault="00AB1186" w:rsidP="00CA70E0">
            <w:pPr>
              <w:pStyle w:val="Paragraf"/>
              <w:spacing w:after="0"/>
              <w:jc w:val="left"/>
            </w:pPr>
            <w:r>
              <w:t>Kumpulan data wajah teroklusi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CA70E0">
            <w:pPr>
              <w:pStyle w:val="Paragraf"/>
              <w:numPr>
                <w:ilvl w:val="0"/>
                <w:numId w:val="32"/>
              </w:numPr>
              <w:spacing w:after="0"/>
              <w:ind w:left="225" w:hanging="225"/>
              <w:jc w:val="left"/>
            </w:pPr>
            <w:r w:rsidRPr="00AB1186">
              <w:t xml:space="preserve">Menerapkan deteksi wajah menggunakan </w:t>
            </w:r>
            <w:r w:rsidRPr="00AB1186">
              <w:rPr>
                <w:i/>
                <w:iCs/>
              </w:rPr>
              <w:t>haarcascade opencv</w:t>
            </w:r>
          </w:p>
          <w:p w14:paraId="5626D436" w14:textId="1CB94BC9" w:rsidR="00AB1186" w:rsidRDefault="00AB1186" w:rsidP="00CA70E0">
            <w:pPr>
              <w:pStyle w:val="Paragraf"/>
              <w:numPr>
                <w:ilvl w:val="0"/>
                <w:numId w:val="32"/>
              </w:numPr>
              <w:spacing w:after="0"/>
              <w:ind w:left="225" w:hanging="225"/>
              <w:jc w:val="left"/>
            </w:pPr>
            <w:r w:rsidRPr="00AB1186">
              <w:t>Mendeteksi keberadaan tangan menggunakan</w:t>
            </w:r>
            <w:r>
              <w:t xml:space="preserve"> </w:t>
            </w:r>
            <w:r w:rsidRPr="00AB1186">
              <w:rPr>
                <w:i/>
                <w:iCs/>
              </w:rPr>
              <w:t>MediaPipe</w:t>
            </w:r>
          </w:p>
        </w:tc>
        <w:tc>
          <w:tcPr>
            <w:tcW w:w="2641" w:type="dxa"/>
          </w:tcPr>
          <w:p w14:paraId="2AA8038B" w14:textId="6CF93793" w:rsidR="00AB1186" w:rsidRDefault="00AB1186" w:rsidP="00CA70E0">
            <w:pPr>
              <w:pStyle w:val="Paragraf"/>
              <w:spacing w:after="0"/>
              <w:jc w:val="left"/>
            </w:pPr>
            <w:r>
              <w:t>Data wajah yang sudah diproses dengan anotasi oklusi.</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t>Transformation</w:t>
            </w:r>
          </w:p>
        </w:tc>
        <w:tc>
          <w:tcPr>
            <w:tcW w:w="3658" w:type="dxa"/>
          </w:tcPr>
          <w:p w14:paraId="5768BB26" w14:textId="77777777" w:rsidR="00AB1186" w:rsidRDefault="00AB1186" w:rsidP="00CA70E0">
            <w:pPr>
              <w:pStyle w:val="Paragraf"/>
              <w:numPr>
                <w:ilvl w:val="0"/>
                <w:numId w:val="32"/>
              </w:numPr>
              <w:spacing w:after="0"/>
              <w:ind w:left="225" w:hanging="225"/>
              <w:jc w:val="left"/>
            </w:pPr>
            <w:r w:rsidRPr="00AB1186">
              <w:t>Meng</w:t>
            </w:r>
            <w:r>
              <w:t>ambil bagian wajah yang tidak teroklusi</w:t>
            </w:r>
          </w:p>
          <w:p w14:paraId="1AB25502" w14:textId="67F60624" w:rsidR="00AB1186" w:rsidRPr="00AB1186" w:rsidRDefault="00AB1186" w:rsidP="00CA70E0">
            <w:pPr>
              <w:pStyle w:val="Paragraf"/>
              <w:numPr>
                <w:ilvl w:val="0"/>
                <w:numId w:val="32"/>
              </w:numPr>
              <w:spacing w:after="0"/>
              <w:ind w:left="225" w:hanging="225"/>
              <w:jc w:val="left"/>
            </w:pPr>
            <w:r>
              <w:t xml:space="preserve">Melakukan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Dataset yang telah diproses dengan metode baru.</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CA70E0">
            <w:pPr>
              <w:pStyle w:val="Paragraf"/>
              <w:numPr>
                <w:ilvl w:val="0"/>
                <w:numId w:val="32"/>
              </w:numPr>
              <w:spacing w:after="0"/>
              <w:ind w:left="225" w:hanging="225"/>
              <w:jc w:val="left"/>
            </w:pPr>
            <w:r w:rsidRPr="00CA70E0">
              <w:t xml:space="preserve">Melatih model </w:t>
            </w:r>
            <w:r>
              <w:t xml:space="preserve">CNN atau </w:t>
            </w:r>
            <w:r w:rsidRPr="00BA3F37">
              <w:t>ResNet50</w:t>
            </w:r>
            <w:r>
              <w:t xml:space="preserve"> </w:t>
            </w:r>
            <w:r w:rsidRPr="00CA70E0">
              <w:t>untuk klasifikasi emosi</w:t>
            </w:r>
          </w:p>
          <w:p w14:paraId="4579688C" w14:textId="086A6E49" w:rsidR="00AB1186" w:rsidRDefault="00CA70E0" w:rsidP="00C437E1">
            <w:pPr>
              <w:pStyle w:val="Paragraf"/>
              <w:numPr>
                <w:ilvl w:val="0"/>
                <w:numId w:val="32"/>
              </w:numPr>
              <w:spacing w:after="0"/>
              <w:ind w:left="225" w:hanging="225"/>
              <w:jc w:val="left"/>
            </w:pPr>
            <w:r>
              <w:t>Memb</w:t>
            </w:r>
            <w:r w:rsidRPr="00CA70E0">
              <w:t xml:space="preserve">andingkan performa dengan dan tanpa </w:t>
            </w:r>
            <w:r>
              <w:t xml:space="preserve">metode </w:t>
            </w:r>
            <w:r w:rsidR="0013331D" w:rsidRPr="0013331D">
              <w:rPr>
                <w:i/>
                <w:iCs/>
              </w:rPr>
              <w:t>pre-processing</w:t>
            </w:r>
            <w:r w:rsidRPr="00CA70E0">
              <w:t xml:space="preserve"> </w:t>
            </w:r>
            <w:r>
              <w:t>usulan</w:t>
            </w:r>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diuji dengan </w:t>
            </w:r>
            <w:r w:rsidR="0013331D" w:rsidRPr="0013331D">
              <w:rPr>
                <w:i/>
                <w:iCs/>
              </w:rPr>
              <w:t>pre-processing</w:t>
            </w:r>
            <w:r>
              <w:t xml:space="preserve"> usulan</w:t>
            </w:r>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lastRenderedPageBreak/>
              <w:t>Interpretation &amp; Evaluation</w:t>
            </w:r>
          </w:p>
        </w:tc>
        <w:tc>
          <w:tcPr>
            <w:tcW w:w="3658" w:type="dxa"/>
          </w:tcPr>
          <w:p w14:paraId="1EF73BB8" w14:textId="066DB049" w:rsidR="00CA70E0" w:rsidRDefault="00CA70E0" w:rsidP="00CA70E0">
            <w:pPr>
              <w:pStyle w:val="Paragraf"/>
              <w:numPr>
                <w:ilvl w:val="0"/>
                <w:numId w:val="32"/>
              </w:numPr>
              <w:spacing w:after="0"/>
              <w:ind w:left="225" w:hanging="225"/>
              <w:jc w:val="left"/>
            </w:pPr>
            <w:r w:rsidRPr="00CA70E0">
              <w:t xml:space="preserve">Menggunakan metrik evaluasi </w:t>
            </w:r>
            <w:r w:rsidR="0023158E">
              <w:t>akurasi validasi</w:t>
            </w:r>
            <w:r>
              <w:t xml:space="preserve"> </w:t>
            </w:r>
            <w:r w:rsidRPr="00CA70E0">
              <w:t>untu</w:t>
            </w:r>
            <w:r>
              <w:t xml:space="preserve">k </w:t>
            </w:r>
            <w:r w:rsidRPr="00CA70E0">
              <w:t>membandingkan model</w:t>
            </w:r>
          </w:p>
          <w:p w14:paraId="7F27AA0E" w14:textId="668D54B2" w:rsidR="00CA70E0" w:rsidRDefault="00CA70E0" w:rsidP="00CA70E0">
            <w:pPr>
              <w:pStyle w:val="Paragraf"/>
              <w:numPr>
                <w:ilvl w:val="0"/>
                <w:numId w:val="32"/>
              </w:numPr>
              <w:spacing w:after="0"/>
              <w:ind w:left="225" w:hanging="225"/>
              <w:jc w:val="left"/>
            </w:pPr>
            <w:r w:rsidRPr="00CA70E0">
              <w:t xml:space="preserve">Jika metode </w:t>
            </w:r>
            <w:r w:rsidR="0013331D" w:rsidRPr="0013331D">
              <w:rPr>
                <w:i/>
                <w:iCs/>
              </w:rPr>
              <w:t>pre-processing</w:t>
            </w:r>
            <w:r w:rsidRPr="00CA70E0">
              <w:t xml:space="preserve"> meningkatkan akurasi deteksi emosi, berarti berhasil!</w:t>
            </w:r>
          </w:p>
          <w:p w14:paraId="1DB263E9" w14:textId="5F23FF7B" w:rsidR="00AB1186" w:rsidRPr="00CA70E0" w:rsidRDefault="00CA70E0" w:rsidP="00CA70E0">
            <w:pPr>
              <w:pStyle w:val="Paragraf"/>
              <w:numPr>
                <w:ilvl w:val="0"/>
                <w:numId w:val="32"/>
              </w:numPr>
              <w:spacing w:after="0"/>
              <w:ind w:left="225" w:hanging="225"/>
              <w:jc w:val="left"/>
            </w:pPr>
            <w:r w:rsidRPr="00CA70E0">
              <w:t xml:space="preserve">Jika tidak, </w:t>
            </w:r>
            <w:r w:rsidR="0023158E">
              <w:t>akan di</w:t>
            </w:r>
            <w:r w:rsidRPr="00CA70E0">
              <w:t xml:space="preserve">lakukan iterasi ulang pada tahap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r>
              <w:t>Analisis dampak preprocessing terhadap akurasi model</w:t>
            </w:r>
          </w:p>
        </w:tc>
      </w:tr>
    </w:tbl>
    <w:p w14:paraId="720D1D05" w14:textId="77777777" w:rsidR="00DE16FB" w:rsidRPr="00DE514D" w:rsidRDefault="00DE16FB" w:rsidP="00DE514D">
      <w:pPr>
        <w:pStyle w:val="Paragraf"/>
      </w:pPr>
    </w:p>
    <w:p w14:paraId="1BEF5F23" w14:textId="7104EC2A" w:rsidR="00DE514D" w:rsidRPr="00DE514D" w:rsidRDefault="00DE514D" w:rsidP="00EF4781">
      <w:pPr>
        <w:pStyle w:val="Judulbabsub1"/>
        <w:numPr>
          <w:ilvl w:val="1"/>
          <w:numId w:val="19"/>
        </w:numPr>
        <w:rPr>
          <w:i/>
          <w:iCs/>
        </w:rPr>
      </w:pPr>
      <w:bookmarkStart w:id="65" w:name="_Toc193677442"/>
      <w:r>
        <w:t>Demonstrasi</w:t>
      </w:r>
      <w:bookmarkEnd w:id="65"/>
    </w:p>
    <w:p w14:paraId="64E508BB" w14:textId="3E5BF10B" w:rsidR="00DE514D" w:rsidRDefault="00FB5FB4" w:rsidP="00FB5FB4">
      <w:pPr>
        <w:pStyle w:val="Paragraf"/>
      </w:pPr>
      <w:r>
        <w:t xml:space="preserve">Tahap keempat dalam metodologi DSRM adalah demonstrasi. Pada tahap ini akan berfokus pada uji coba terhadap model yang telah dikembangkan. Pada Tabel III.5 merupakan </w:t>
      </w:r>
      <w:r w:rsidRPr="00FB5FB4">
        <w:rPr>
          <w:i/>
          <w:iCs/>
        </w:rPr>
        <w:t>input</w:t>
      </w:r>
      <w:r>
        <w:t xml:space="preserve">, proses, dan </w:t>
      </w:r>
      <w:r w:rsidRPr="00FB5FB4">
        <w:rPr>
          <w:i/>
          <w:iCs/>
        </w:rPr>
        <w:t>output</w:t>
      </w:r>
      <w:r>
        <w:t xml:space="preserve"> pada tahap demonstrasi.</w:t>
      </w:r>
    </w:p>
    <w:p w14:paraId="76C2F360" w14:textId="18D081BF" w:rsidR="00FB5FB4" w:rsidRDefault="00FB5FB4" w:rsidP="00FB5FB4">
      <w:pPr>
        <w:pStyle w:val="judulTabel"/>
      </w:pPr>
      <w:bookmarkStart w:id="66" w:name="_Toc192793493"/>
      <w:r>
        <w:t>Tabel III.</w:t>
      </w:r>
      <w:r w:rsidR="00BC40B6">
        <w:fldChar w:fldCharType="begin"/>
      </w:r>
      <w:r w:rsidR="00BC40B6">
        <w:instrText xml:space="preserve"> SEQ Tabel_III. \* ARABIC </w:instrText>
      </w:r>
      <w:r w:rsidR="00BC40B6">
        <w:fldChar w:fldCharType="separate"/>
      </w:r>
      <w:r w:rsidR="000F2355">
        <w:rPr>
          <w:noProof/>
        </w:rPr>
        <w:t>5</w:t>
      </w:r>
      <w:r w:rsidR="00BC40B6">
        <w:rPr>
          <w:noProof/>
        </w:rPr>
        <w:fldChar w:fldCharType="end"/>
      </w:r>
      <w:r>
        <w:t xml:space="preserve"> </w:t>
      </w:r>
      <w:r w:rsidR="000E441F">
        <w:t>Tahapan demonstrasi</w:t>
      </w:r>
      <w:bookmarkEnd w:id="6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dapat mengatasi masalah oklusi wajah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telah dikembangkan</w:t>
            </w:r>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wajah siswa</w:t>
            </w:r>
          </w:p>
        </w:tc>
      </w:tr>
    </w:tbl>
    <w:p w14:paraId="65513D5A" w14:textId="7C6BCCE2" w:rsidR="00FB5FB4" w:rsidRDefault="00FB5FB4" w:rsidP="00CD00F2">
      <w:pPr>
        <w:pStyle w:val="Paragraf"/>
        <w:spacing w:before="240" w:after="0"/>
      </w:pPr>
      <w:r>
        <w:t>Berdasarkan Tabel III.</w:t>
      </w:r>
      <w:r w:rsidR="00A47065">
        <w:t>5</w:t>
      </w:r>
      <w:r>
        <w:t xml:space="preserve">, input pada tahapan ini yaitu </w:t>
      </w:r>
      <w:r w:rsidR="00A47065">
        <w:t xml:space="preserve">metode </w:t>
      </w:r>
      <w:r w:rsidR="0013331D" w:rsidRPr="0013331D">
        <w:rPr>
          <w:i/>
          <w:iCs/>
        </w:rPr>
        <w:t>pre-processing</w:t>
      </w:r>
      <w:r>
        <w:t xml:space="preserve"> yang telah dikembangkan pada hasil tahapan perancangan dan pengembangan. Berdasarkan input tersebut, dilakukan uji coba terhadap </w:t>
      </w:r>
      <w:r w:rsidR="000E441F">
        <w:t>metode</w:t>
      </w:r>
      <w:r>
        <w:t xml:space="preserve"> yang telah dibangun. Hasil dari tahapan demonstrasi adalah mendapatkan </w:t>
      </w:r>
      <w:r w:rsidR="000E441F">
        <w:t xml:space="preserve">data </w:t>
      </w:r>
      <w:r w:rsidR="000E441F" w:rsidRPr="000E441F">
        <w:rPr>
          <w:i/>
          <w:iCs/>
        </w:rPr>
        <w:t>engagement</w:t>
      </w:r>
      <w:r w:rsidR="000E441F">
        <w:t xml:space="preserve"> siswa yang dapat digunakan sebagai bahan evaluasi oleh pengajar ketika melakukan pembelajaran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EF4781">
      <w:pPr>
        <w:pStyle w:val="Judulbabsub1"/>
        <w:numPr>
          <w:ilvl w:val="1"/>
          <w:numId w:val="19"/>
        </w:numPr>
        <w:rPr>
          <w:i/>
          <w:iCs/>
        </w:rPr>
      </w:pPr>
      <w:bookmarkStart w:id="67" w:name="_Toc193677443"/>
      <w:r>
        <w:t>Evaluasi</w:t>
      </w:r>
      <w:bookmarkEnd w:id="67"/>
    </w:p>
    <w:p w14:paraId="7B4FC75F" w14:textId="07C196EE" w:rsidR="00CD00F2" w:rsidRDefault="00CD00F2" w:rsidP="00CD00F2">
      <w:pPr>
        <w:pStyle w:val="Paragraf"/>
      </w:pPr>
      <w:r>
        <w:t xml:space="preserve">Tahap kelima dari DSRM yaitu tahap evaluasi. Pada tahap ini akan berfokus pada pengukuran performa dari model yang telah dikembangkan. Pada Tabel III.6 merupakan tahapan </w:t>
      </w:r>
      <w:r w:rsidRPr="00CD00F2">
        <w:rPr>
          <w:i/>
          <w:iCs/>
        </w:rPr>
        <w:t>input</w:t>
      </w:r>
      <w:r>
        <w:t xml:space="preserve">, proses, dan </w:t>
      </w:r>
      <w:r w:rsidRPr="00CD00F2">
        <w:rPr>
          <w:i/>
          <w:iCs/>
        </w:rPr>
        <w:t>output</w:t>
      </w:r>
      <w:r>
        <w:t xml:space="preserve"> pada tahap evaluasi.</w:t>
      </w:r>
    </w:p>
    <w:p w14:paraId="28C7EE72" w14:textId="77777777" w:rsidR="00F348DD" w:rsidRDefault="00F348DD" w:rsidP="00CD00F2">
      <w:pPr>
        <w:pStyle w:val="Paragraf"/>
      </w:pPr>
    </w:p>
    <w:p w14:paraId="4634648E" w14:textId="1AD1DCD0" w:rsidR="00CD00F2" w:rsidRDefault="00CD00F2" w:rsidP="00CD00F2">
      <w:pPr>
        <w:pStyle w:val="judulTabel"/>
      </w:pPr>
      <w:bookmarkStart w:id="68" w:name="_Toc192793494"/>
      <w:r>
        <w:lastRenderedPageBreak/>
        <w:t>Tabel III.</w:t>
      </w:r>
      <w:r w:rsidR="00BC40B6">
        <w:fldChar w:fldCharType="begin"/>
      </w:r>
      <w:r w:rsidR="00BC40B6">
        <w:instrText xml:space="preserve"> SEQ Tabel_III. \* ARABIC </w:instrText>
      </w:r>
      <w:r w:rsidR="00BC40B6">
        <w:fldChar w:fldCharType="separate"/>
      </w:r>
      <w:r w:rsidR="000F2355">
        <w:rPr>
          <w:noProof/>
        </w:rPr>
        <w:t>6</w:t>
      </w:r>
      <w:r w:rsidR="00BC40B6">
        <w:rPr>
          <w:noProof/>
        </w:rPr>
        <w:fldChar w:fldCharType="end"/>
      </w:r>
      <w:r>
        <w:t xml:space="preserve"> Tahap evaluasi</w:t>
      </w:r>
      <w:bookmarkEnd w:id="6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emosi wajah siswa</w:t>
            </w:r>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probabilitas </w:t>
            </w:r>
            <w:r w:rsidR="00146717">
              <w:t>emosi wajah siswa</w:t>
            </w:r>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r>
              <w:t>Persentase pengaruh terhadap probabilitas emosi wajah siswa setelah menerapkan motode usulan</w:t>
            </w:r>
          </w:p>
        </w:tc>
      </w:tr>
    </w:tbl>
    <w:p w14:paraId="4DDBDA59" w14:textId="66AEFDFB" w:rsidR="00CD00F2" w:rsidRDefault="00146717" w:rsidP="0053697E">
      <w:pPr>
        <w:pStyle w:val="Paragraf"/>
        <w:spacing w:before="240" w:after="0"/>
      </w:pPr>
      <w:r>
        <w:t xml:space="preserve">Proses pada tabel III.6 adalah mengevaluasi data emosi wajah siswa hasil proses demonstrasi untuk mengetahui perubahan probabilitas emosi setelah menerapkan metode usulan. Evaluasi akan dilakukan dengan membandingkan probabilitas emosi pada data wajah dengan keadaan </w:t>
      </w:r>
      <w:r w:rsidRPr="00146717">
        <w:rPr>
          <w:i/>
          <w:iCs/>
        </w:rPr>
        <w:t>baseline</w:t>
      </w:r>
      <w:r>
        <w:t xml:space="preserve"> dan data wajah setelah diterapkan proses </w:t>
      </w:r>
      <w:r w:rsidR="0013331D" w:rsidRPr="0013331D">
        <w:rPr>
          <w:i/>
          <w:iCs/>
        </w:rPr>
        <w:t>pre-processing</w:t>
      </w:r>
      <w:r>
        <w:t xml:space="preserve"> dengan metode usulan.</w:t>
      </w:r>
    </w:p>
    <w:p w14:paraId="1F22FF73" w14:textId="77777777" w:rsidR="0053697E" w:rsidRPr="00DE514D" w:rsidRDefault="0053697E" w:rsidP="0053697E">
      <w:pPr>
        <w:pStyle w:val="Paragraf"/>
        <w:spacing w:after="0"/>
      </w:pPr>
    </w:p>
    <w:p w14:paraId="4C50798E" w14:textId="4DDCF6A8" w:rsidR="00DE514D" w:rsidRPr="00DE514D" w:rsidRDefault="00DE514D" w:rsidP="00DE514D">
      <w:pPr>
        <w:pStyle w:val="Judulbabsub1"/>
        <w:numPr>
          <w:ilvl w:val="1"/>
          <w:numId w:val="19"/>
        </w:numPr>
        <w:rPr>
          <w:i/>
          <w:iCs/>
        </w:rPr>
      </w:pPr>
      <w:bookmarkStart w:id="69" w:name="_Toc193677444"/>
      <w:r>
        <w:t>Komunikasi</w:t>
      </w:r>
      <w:bookmarkEnd w:id="69"/>
    </w:p>
    <w:p w14:paraId="30EF6565" w14:textId="174B5F00" w:rsidR="00DE514D" w:rsidRPr="00DE514D" w:rsidRDefault="0053697E" w:rsidP="0053697E">
      <w:pPr>
        <w:pStyle w:val="Paragraf"/>
      </w:pPr>
      <w:r>
        <w:t xml:space="preserve">Tahap terakhir dalam DSRM adalah komunikasi. Pada tahap ini akan berfokus pada dokumentasi hasil yang kemudian dikomunikasikan dalam bentuk tulisan ilmiah. Tabel III.7 merupakan tahapan </w:t>
      </w:r>
      <w:r w:rsidRPr="00462F4E">
        <w:rPr>
          <w:i/>
          <w:iCs/>
        </w:rPr>
        <w:t>input</w:t>
      </w:r>
      <w:r>
        <w:t xml:space="preserve">, </w:t>
      </w:r>
      <w:r w:rsidRPr="00462F4E">
        <w:t>proses</w:t>
      </w:r>
      <w:r>
        <w:t xml:space="preserve">, dan </w:t>
      </w:r>
      <w:r w:rsidRPr="00462F4E">
        <w:rPr>
          <w:i/>
          <w:iCs/>
        </w:rPr>
        <w:t>output</w:t>
      </w:r>
      <w:r>
        <w:t xml:space="preserve"> pada tahap komunikasi.</w:t>
      </w:r>
    </w:p>
    <w:p w14:paraId="1A965315" w14:textId="3F70798B" w:rsidR="0053697E" w:rsidRDefault="0053697E" w:rsidP="0053697E">
      <w:pPr>
        <w:pStyle w:val="judulTabel"/>
      </w:pPr>
      <w:bookmarkStart w:id="70" w:name="_Toc192793495"/>
      <w:r>
        <w:t>Tabel III.</w:t>
      </w:r>
      <w:r w:rsidR="00BC40B6">
        <w:fldChar w:fldCharType="begin"/>
      </w:r>
      <w:r w:rsidR="00BC40B6">
        <w:instrText xml:space="preserve"> SEQ Tabel_III. \* ARABIC </w:instrText>
      </w:r>
      <w:r w:rsidR="00BC40B6">
        <w:fldChar w:fldCharType="separate"/>
      </w:r>
      <w:r w:rsidR="000F2355">
        <w:rPr>
          <w:noProof/>
        </w:rPr>
        <w:t>7</w:t>
      </w:r>
      <w:r w:rsidR="00BC40B6">
        <w:rPr>
          <w:noProof/>
        </w:rPr>
        <w:fldChar w:fldCharType="end"/>
      </w:r>
      <w:r>
        <w:t xml:space="preserve"> Tahap komunikasi</w:t>
      </w:r>
      <w:bookmarkEnd w:id="7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53697E">
            <w:pPr>
              <w:pStyle w:val="Paragraf"/>
              <w:numPr>
                <w:ilvl w:val="0"/>
                <w:numId w:val="32"/>
              </w:numPr>
              <w:spacing w:after="0"/>
              <w:ind w:left="179" w:hanging="179"/>
              <w:rPr>
                <w:i/>
                <w:iCs/>
              </w:rPr>
            </w:pPr>
            <w:r>
              <w:t>Rancangan solusi</w:t>
            </w:r>
          </w:p>
          <w:p w14:paraId="74CCEFA2" w14:textId="77777777" w:rsidR="0053697E" w:rsidRPr="0053697E" w:rsidRDefault="0053697E" w:rsidP="0053697E">
            <w:pPr>
              <w:pStyle w:val="Paragraf"/>
              <w:numPr>
                <w:ilvl w:val="0"/>
                <w:numId w:val="32"/>
              </w:numPr>
              <w:spacing w:after="0"/>
              <w:ind w:left="179" w:hanging="179"/>
              <w:rPr>
                <w:i/>
                <w:iCs/>
              </w:rPr>
            </w:pPr>
            <w:r>
              <w:t>Metode preprocessing data wajah dengan memanfaatkan bagian setengah wajah</w:t>
            </w:r>
          </w:p>
          <w:p w14:paraId="255B3763" w14:textId="5B005B1D" w:rsidR="0053697E" w:rsidRPr="00CD00F2" w:rsidRDefault="0053697E" w:rsidP="0053697E">
            <w:pPr>
              <w:pStyle w:val="Paragraf"/>
              <w:numPr>
                <w:ilvl w:val="0"/>
                <w:numId w:val="32"/>
              </w:numPr>
              <w:spacing w:after="0"/>
              <w:ind w:left="179" w:hanging="179"/>
              <w:rPr>
                <w:i/>
                <w:iCs/>
              </w:rPr>
            </w:pPr>
            <w:r>
              <w:t xml:space="preserve">Hasil evaluasi perubahan probabilitas emosi sebelum dan sesudah menerapkan metode usulan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r w:rsidRPr="00E65584">
              <w:t>Penyusunan dokumen ilmiah</w:t>
            </w:r>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E65584">
            <w:pPr>
              <w:pStyle w:val="Paragraf"/>
              <w:numPr>
                <w:ilvl w:val="0"/>
                <w:numId w:val="32"/>
              </w:numPr>
              <w:spacing w:after="0"/>
              <w:ind w:left="179" w:hanging="179"/>
              <w:rPr>
                <w:i/>
                <w:iCs/>
              </w:rPr>
            </w:pPr>
            <w:r>
              <w:t>Tesis</w:t>
            </w:r>
          </w:p>
          <w:p w14:paraId="3D50502D" w14:textId="439D3FD6" w:rsidR="00E65584" w:rsidRPr="00E65584" w:rsidRDefault="00E65584" w:rsidP="00E65584">
            <w:pPr>
              <w:pStyle w:val="Paragraf"/>
              <w:numPr>
                <w:ilvl w:val="0"/>
                <w:numId w:val="3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tahap evaluasi diperoleh dari seluruh tahapan</w:t>
      </w:r>
      <w:r>
        <w:rPr>
          <w:szCs w:val="24"/>
        </w:rPr>
        <w:t xml:space="preserve"> </w:t>
      </w:r>
      <w:r w:rsidRPr="00462F4E">
        <w:rPr>
          <w:szCs w:val="24"/>
        </w:rPr>
        <w:t>sebelumnya yang kemudian akan dilakukan penyusunan dokumen ilmiah yang</w:t>
      </w:r>
      <w:r>
        <w:rPr>
          <w:szCs w:val="24"/>
        </w:rPr>
        <w:t xml:space="preserve"> </w:t>
      </w:r>
      <w:r w:rsidRPr="00462F4E">
        <w:rPr>
          <w:szCs w:val="24"/>
        </w:rPr>
        <w:t xml:space="preserve">menghasilkan dokumen tesis dan </w:t>
      </w:r>
      <w:r>
        <w:rPr>
          <w:szCs w:val="24"/>
        </w:rPr>
        <w:t xml:space="preserve">publikasi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3F3BA6">
      <w:pPr>
        <w:pStyle w:val="judulBab15"/>
        <w:numPr>
          <w:ilvl w:val="0"/>
          <w:numId w:val="19"/>
        </w:numPr>
        <w:ind w:left="709" w:hanging="709"/>
      </w:pPr>
      <w:r w:rsidRPr="005C77E7">
        <w:br w:type="page"/>
      </w:r>
      <w:bookmarkStart w:id="71" w:name="_Toc193677445"/>
      <w:r w:rsidR="003F3BA6">
        <w:lastRenderedPageBreak/>
        <w:t>Analisis dan Desain</w:t>
      </w:r>
      <w:r w:rsidR="00C669BC">
        <w:t xml:space="preserve"> Awal</w:t>
      </w:r>
      <w:bookmarkEnd w:id="71"/>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72" w:name="_Toc442848975"/>
      <w:bookmarkStart w:id="73" w:name="_Toc442852377"/>
      <w:bookmarkStart w:id="74" w:name="_Toc457203492"/>
      <w:r>
        <w:t xml:space="preserve">Bagian ini akan menjelaskan gambaran penelitian yang akan dilakukan. Pada bagian ini juga akan dijelaskan </w:t>
      </w:r>
      <w:r w:rsidR="001309A6">
        <w:t xml:space="preserve">lingkungan yang akan di analisis dan </w:t>
      </w:r>
      <w:r>
        <w:t xml:space="preserve">kondisi-kondisi kapan FER akan digunakan untuk menentukan </w:t>
      </w:r>
      <w:r w:rsidRPr="003F3BA6">
        <w:rPr>
          <w:i/>
          <w:iCs/>
        </w:rPr>
        <w:t>engagement</w:t>
      </w:r>
      <w:r>
        <w:t xml:space="preserve"> dari siswa.</w:t>
      </w:r>
    </w:p>
    <w:p w14:paraId="3F5FCA84" w14:textId="77777777" w:rsidR="00036591" w:rsidRPr="005C77E7" w:rsidRDefault="00036591" w:rsidP="00036591">
      <w:pPr>
        <w:pStyle w:val="Paragraf"/>
        <w:spacing w:after="0"/>
      </w:pPr>
    </w:p>
    <w:p w14:paraId="2CA045EC" w14:textId="416512BE" w:rsidR="003F3BA6" w:rsidRPr="00DE514D" w:rsidRDefault="003F3BA6" w:rsidP="003F3BA6">
      <w:pPr>
        <w:pStyle w:val="Judulbabsub1"/>
        <w:numPr>
          <w:ilvl w:val="1"/>
          <w:numId w:val="19"/>
        </w:numPr>
        <w:rPr>
          <w:i/>
          <w:iCs/>
        </w:rPr>
      </w:pPr>
      <w:bookmarkStart w:id="75" w:name="_Toc193677446"/>
      <w:bookmarkEnd w:id="72"/>
      <w:bookmarkEnd w:id="73"/>
      <w:bookmarkEnd w:id="74"/>
      <w:r>
        <w:t>Lingkungan Penerapan</w:t>
      </w:r>
      <w:bookmarkEnd w:id="75"/>
    </w:p>
    <w:p w14:paraId="4E5A33FF" w14:textId="00DDCBC3" w:rsidR="00A14252" w:rsidRPr="009A415C" w:rsidRDefault="003F3BA6" w:rsidP="003F3BA6">
      <w:pPr>
        <w:pStyle w:val="Paragraf"/>
      </w:pPr>
      <w:r>
        <w:t xml:space="preserve">Lingkungan </w:t>
      </w:r>
      <w:r w:rsidR="009A415C">
        <w:t>penerapan penelitian ini adalah lingkungan pembelajaran daring dengan memanfaatkan</w:t>
      </w:r>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penerapan </w:t>
      </w:r>
      <w:r>
        <w:t xml:space="preserve"> </w:t>
      </w:r>
      <w:r w:rsidRPr="003F3BA6">
        <w:rPr>
          <w:i/>
          <w:iCs/>
        </w:rPr>
        <w:t>facial expressions recognition</w:t>
      </w:r>
      <w:r>
        <w:t xml:space="preserve"> </w:t>
      </w:r>
      <w:r w:rsidR="009A415C">
        <w:t>pada</w:t>
      </w:r>
      <w:r>
        <w:t xml:space="preserve"> </w:t>
      </w:r>
      <w:r w:rsidRPr="003F3BA6">
        <w:rPr>
          <w:i/>
          <w:iCs/>
        </w:rPr>
        <w:t>learning management system</w:t>
      </w:r>
      <w:r>
        <w:rPr>
          <w:lang w:val="es-ES"/>
        </w:rPr>
        <w:t xml:space="preserve"> </w:t>
      </w:r>
      <w:r w:rsidR="009A415C">
        <w:rPr>
          <w:lang w:val="es-ES"/>
        </w:rPr>
        <w:t xml:space="preserve">adalah </w:t>
      </w:r>
      <w:r>
        <w:rPr>
          <w:lang w:val="es-ES"/>
        </w:rPr>
        <w:t>khusus pada</w:t>
      </w:r>
      <w:r w:rsidR="009A415C">
        <w:rPr>
          <w:lang w:val="es-ES"/>
        </w:rPr>
        <w:t xml:space="preserve"> kondisi</w:t>
      </w:r>
      <w:r>
        <w:rPr>
          <w:lang w:val="es-ES"/>
        </w:rPr>
        <w:t xml:space="preserve"> pembelajaran </w:t>
      </w:r>
      <w:r w:rsidRPr="003F3BA6">
        <w:rPr>
          <w:i/>
          <w:iCs/>
          <w:lang w:val="es-ES"/>
        </w:rPr>
        <w:t>asynchrounous</w:t>
      </w:r>
      <w:r>
        <w:rPr>
          <w:i/>
          <w:iCs/>
          <w:lang w:val="es-ES"/>
        </w:rPr>
        <w:t xml:space="preserve"> </w:t>
      </w:r>
      <w:r>
        <w:rPr>
          <w:lang w:val="es-ES"/>
        </w:rPr>
        <w:t>yang mewajibkan siswa untuk menonton video rekaman pembelajaran yang diberikan oleh pemateri</w:t>
      </w:r>
      <w:r w:rsidR="009A415C">
        <w:rPr>
          <w:lang w:val="es-ES"/>
        </w:rPr>
        <w:t xml:space="preserve"> seperti apa yang tertera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32"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657E8AB0" w:rsidR="003F3BA6" w:rsidRDefault="009A415C" w:rsidP="00751445">
      <w:pPr>
        <w:pStyle w:val="JudulGambar"/>
        <w:spacing w:after="0"/>
      </w:pPr>
      <w:bookmarkStart w:id="76" w:name="_Toc199784141"/>
      <w:r>
        <w:t>Gambar IV.</w:t>
      </w:r>
      <w:r w:rsidR="00BC40B6">
        <w:fldChar w:fldCharType="begin"/>
      </w:r>
      <w:r w:rsidR="00BC40B6">
        <w:instrText xml:space="preserve"> SEQ Gambar_IV. \* ARABIC </w:instrText>
      </w:r>
      <w:r w:rsidR="00BC40B6">
        <w:fldChar w:fldCharType="separate"/>
      </w:r>
      <w:r w:rsidR="000F2355">
        <w:rPr>
          <w:noProof/>
        </w:rPr>
        <w:t>1</w:t>
      </w:r>
      <w:r w:rsidR="00BC40B6">
        <w:rPr>
          <w:noProof/>
        </w:rPr>
        <w:fldChar w:fldCharType="end"/>
      </w:r>
      <w:r>
        <w:t xml:space="preserve"> Alur </w:t>
      </w:r>
      <w:r w:rsidR="00036591">
        <w:t>penerapan mekanisme umpan balik pada LMS</w:t>
      </w:r>
      <w:bookmarkEnd w:id="76"/>
    </w:p>
    <w:p w14:paraId="6CC6C44B" w14:textId="77777777" w:rsidR="00751445" w:rsidRDefault="00751445" w:rsidP="00751445">
      <w:pPr>
        <w:pStyle w:val="JudulGambar"/>
        <w:spacing w:after="0"/>
        <w:jc w:val="left"/>
      </w:pPr>
    </w:p>
    <w:p w14:paraId="6D110EED" w14:textId="728412C2" w:rsidR="00036591" w:rsidRPr="00DE514D" w:rsidRDefault="00036591" w:rsidP="00036591">
      <w:pPr>
        <w:pStyle w:val="Judulbabsub1"/>
        <w:numPr>
          <w:ilvl w:val="1"/>
          <w:numId w:val="19"/>
        </w:numPr>
        <w:spacing w:before="240"/>
        <w:rPr>
          <w:i/>
          <w:iCs/>
        </w:rPr>
      </w:pPr>
      <w:bookmarkStart w:id="77" w:name="_Toc193677447"/>
      <w:r>
        <w:t>Analisis Wajah</w:t>
      </w:r>
      <w:bookmarkEnd w:id="77"/>
    </w:p>
    <w:p w14:paraId="3528BB3D" w14:textId="5ECD9EF1" w:rsidR="00036591" w:rsidRDefault="00036591" w:rsidP="00036591">
      <w:pPr>
        <w:pStyle w:val="Paragraf"/>
      </w:pPr>
      <w:r>
        <w:t xml:space="preserve">Ada beberapa parameter untuk menentukan </w:t>
      </w:r>
      <w:r w:rsidRPr="00036591">
        <w:rPr>
          <w:i/>
          <w:iCs/>
        </w:rPr>
        <w:t>engagement</w:t>
      </w:r>
      <w:r>
        <w:t xml:space="preserve"> siswa, pertama adalah arah kepala (</w:t>
      </w:r>
      <w:r w:rsidRPr="00D55696">
        <w:rPr>
          <w:i/>
          <w:iCs/>
        </w:rPr>
        <w:t>head pose</w:t>
      </w:r>
      <w:r>
        <w:t>)</w:t>
      </w:r>
      <w:r w:rsidR="00D55696">
        <w:t>, lalu arah pandangan mata (</w:t>
      </w:r>
      <w:r w:rsidR="00D55696" w:rsidRPr="00D55696">
        <w:rPr>
          <w:i/>
          <w:iCs/>
        </w:rPr>
        <w:t>eye gaze</w:t>
      </w:r>
      <w:r w:rsidR="00D55696">
        <w:t>), dan emosi wajah.</w:t>
      </w:r>
      <w:r w:rsidR="00D56BB3">
        <w:t xml:space="preserve"> </w:t>
      </w:r>
      <w:r w:rsidR="00A061CA">
        <w:t xml:space="preserve">Sebagai contoh, gambar IV.2 memperlihatkan hasil analisis wajah menggunakan tiga </w:t>
      </w:r>
      <w:r w:rsidR="00A061CA">
        <w:lastRenderedPageBreak/>
        <w:t>parameter yang digunakan (mata, kepala, emosi) dari sebuah proses ekstraksi wajah baik yang bisa berasal dari gambar maupun video.</w:t>
      </w:r>
    </w:p>
    <w:p w14:paraId="6ED9CE3D" w14:textId="77777777" w:rsidR="00D56BB3" w:rsidRDefault="00D56BB3" w:rsidP="00D56BB3">
      <w:pPr>
        <w:pStyle w:val="Paragraf"/>
        <w:keepNext/>
        <w:spacing w:after="0"/>
      </w:pPr>
      <w:r>
        <w:rPr>
          <w:noProof/>
        </w:rPr>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33">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5BBB5764" w:rsidR="00A061CA" w:rsidRDefault="00D56BB3" w:rsidP="00A061CA">
      <w:pPr>
        <w:pStyle w:val="JudulGambar"/>
        <w:ind w:left="1418" w:hanging="1418"/>
        <w:jc w:val="both"/>
      </w:pPr>
      <w:bookmarkStart w:id="78" w:name="_Toc199784142"/>
      <w:r>
        <w:t>Gambar IV.</w:t>
      </w:r>
      <w:r w:rsidR="00BC40B6">
        <w:fldChar w:fldCharType="begin"/>
      </w:r>
      <w:r w:rsidR="00BC40B6">
        <w:instrText xml:space="preserve"> SEQ Gambar_IV. \* ARABIC </w:instrText>
      </w:r>
      <w:r w:rsidR="00BC40B6">
        <w:fldChar w:fldCharType="separate"/>
      </w:r>
      <w:r w:rsidR="000F2355">
        <w:rPr>
          <w:noProof/>
        </w:rPr>
        <w:t>2</w:t>
      </w:r>
      <w:r w:rsidR="00BC40B6">
        <w:rPr>
          <w:noProof/>
        </w:rPr>
        <w:fldChar w:fldCharType="end"/>
      </w:r>
      <w:r>
        <w:tab/>
        <w:t xml:space="preserve">Contoh </w:t>
      </w:r>
      <w:r w:rsidR="00A061CA">
        <w:t xml:space="preserve">hasil </w:t>
      </w:r>
      <w:r>
        <w:t>analisis wajah dengan paramater arah pandangan mata, arah kepala, dan emosi wajah</w:t>
      </w:r>
      <w:bookmarkEnd w:id="78"/>
    </w:p>
    <w:p w14:paraId="5C9AABCE" w14:textId="50D2B6C0" w:rsidR="00DD1C01" w:rsidRDefault="00DD1C01" w:rsidP="00074198">
      <w:pPr>
        <w:pStyle w:val="Paragraf"/>
        <w:spacing w:before="240"/>
      </w:pPr>
      <w:r>
        <w:t>Adapun penggunaan pendekatan FER tidak selalu pada setiap gambar yang di eksekusi, contoh: jika kon</w:t>
      </w:r>
      <w:r w:rsidR="00423746">
        <w:t>d</w:t>
      </w:r>
      <w:r>
        <w:t xml:space="preserve">isi kepala dan mata sedang menatap ke samping (tidak melihat layar minitor) seperti pada gambar IV.3, maka sistem akan langsung menyimpulkan bahwa siswa tersebut dalam keadaan tidak fokus tanpa harus dilakukan </w:t>
      </w:r>
      <w:r w:rsidR="004771A0">
        <w:t xml:space="preserve">proses </w:t>
      </w:r>
      <w:r>
        <w:t xml:space="preserve">pengenalan emosi wajah. </w:t>
      </w:r>
    </w:p>
    <w:p w14:paraId="745966DE" w14:textId="1F647E57" w:rsidR="00DD1C01" w:rsidRDefault="00B10E80" w:rsidP="00FA1BB6">
      <w:pPr>
        <w:pStyle w:val="Paragraf"/>
        <w:jc w:val="center"/>
      </w:pPr>
      <w:bookmarkStart w:id="79"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9"/>
    </w:p>
    <w:p w14:paraId="76D2A49F" w14:textId="5B3E8713" w:rsidR="00DD1C01" w:rsidRDefault="00DD1C01" w:rsidP="00DD1C01">
      <w:pPr>
        <w:pStyle w:val="JudulGambar"/>
        <w:ind w:left="1418" w:hanging="1418"/>
        <w:jc w:val="both"/>
      </w:pPr>
      <w:bookmarkStart w:id="80" w:name="_Toc199784143"/>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0F2355">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r>
        <w:rPr>
          <w:rStyle w:val="JudulGambarChar"/>
        </w:rPr>
        <w:t xml:space="preserve">wajah yang </w:t>
      </w:r>
      <w:r w:rsidRPr="00DD1C01">
        <w:rPr>
          <w:rStyle w:val="JudulGambarChar"/>
        </w:rPr>
        <w:t xml:space="preserve">arah kepala dan mata tidak menghadap monitor </w:t>
      </w:r>
      <w:r w:rsidR="007E52D9">
        <w:rPr>
          <w:rStyle w:val="JudulGambarChar"/>
        </w:rPr>
        <w:t xml:space="preserve">atau </w:t>
      </w:r>
      <w:r w:rsidRPr="00DD1C01">
        <w:rPr>
          <w:rStyle w:val="JudulGambarChar"/>
        </w:rPr>
        <w:t>menghadap</w:t>
      </w:r>
      <w:r>
        <w:t xml:space="preserve"> kesamping</w:t>
      </w:r>
      <w:r w:rsidR="007E52D9">
        <w:t xml:space="preserve"> (gambar dibuat dengan AI)</w:t>
      </w:r>
      <w:bookmarkEnd w:id="80"/>
    </w:p>
    <w:p w14:paraId="339E2CB7" w14:textId="52025AC7" w:rsidR="00074198" w:rsidRDefault="00074198" w:rsidP="00074198">
      <w:pPr>
        <w:pStyle w:val="Paragraf"/>
        <w:spacing w:before="240"/>
      </w:pPr>
      <w:r>
        <w:lastRenderedPageBreak/>
        <w:t xml:space="preserve">Pengenalan emosi wajah hanya diterapkan ketika mata dan kepala masih terdeteksi dalam keadaan melihat monitor seperti gambar IV.2. Lebih lengkapnya algoritma untuk menentukan </w:t>
      </w:r>
      <w:r w:rsidRPr="00074198">
        <w:rPr>
          <w:i/>
          <w:iCs/>
        </w:rPr>
        <w:t>engagement</w:t>
      </w:r>
      <w:r>
        <w:t xml:space="preserve"> siswa dapat dilihat pada gambar IV.4.</w:t>
      </w:r>
    </w:p>
    <w:p w14:paraId="27EE63F7" w14:textId="59F08C8F" w:rsidR="006E2F46" w:rsidRDefault="00DB52BB" w:rsidP="00FA1BB6">
      <w:pPr>
        <w:pStyle w:val="Paragraf"/>
        <w:jc w:val="center"/>
      </w:pPr>
      <w:bookmarkStart w:id="81" w:name="_Toc192532952"/>
      <w:bookmarkStart w:id="82" w:name="_Toc192793474"/>
      <w:r>
        <w:rPr>
          <w:noProof/>
        </w:rPr>
        <w:drawing>
          <wp:inline distT="0" distB="0" distL="0" distR="0" wp14:anchorId="7C4D36BE" wp14:editId="4190E1B7">
            <wp:extent cx="5037455" cy="5053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7455" cy="5053965"/>
                    </a:xfrm>
                    <a:prstGeom prst="rect">
                      <a:avLst/>
                    </a:prstGeom>
                  </pic:spPr>
                </pic:pic>
              </a:graphicData>
            </a:graphic>
          </wp:inline>
        </w:drawing>
      </w:r>
      <w:bookmarkEnd w:id="81"/>
      <w:bookmarkEnd w:id="82"/>
    </w:p>
    <w:p w14:paraId="38503B8E" w14:textId="5CB28D0C" w:rsidR="006E2F46" w:rsidRDefault="006E2F46" w:rsidP="00B60A88">
      <w:pPr>
        <w:pStyle w:val="JudulGambar"/>
        <w:ind w:left="1418" w:hanging="1418"/>
        <w:jc w:val="both"/>
      </w:pPr>
      <w:bookmarkStart w:id="83" w:name="_Toc199784144"/>
      <w:r>
        <w:t>Gambar IV.</w:t>
      </w:r>
      <w:r w:rsidR="00BC40B6">
        <w:fldChar w:fldCharType="begin"/>
      </w:r>
      <w:r w:rsidR="00BC40B6">
        <w:instrText xml:space="preserve"> SEQ Gambar_IV. \* ARABIC </w:instrText>
      </w:r>
      <w:r w:rsidR="00BC40B6">
        <w:fldChar w:fldCharType="separate"/>
      </w:r>
      <w:r w:rsidR="000F2355">
        <w:rPr>
          <w:noProof/>
        </w:rPr>
        <w:t>4</w:t>
      </w:r>
      <w:r w:rsidR="00BC40B6">
        <w:rPr>
          <w:noProof/>
        </w:rPr>
        <w:fldChar w:fldCharType="end"/>
      </w:r>
      <w:r w:rsidR="00B60A88">
        <w:tab/>
      </w:r>
      <w:r>
        <w:t xml:space="preserve">Diagram alir algoritma kondisi penggunaan FER untuk menentukan </w:t>
      </w:r>
      <w:r w:rsidRPr="00B60A88">
        <w:rPr>
          <w:i/>
          <w:iCs/>
        </w:rPr>
        <w:t>engagement</w:t>
      </w:r>
      <w:r>
        <w:t xml:space="preserve"> siswa</w:t>
      </w:r>
      <w:bookmarkEnd w:id="83"/>
    </w:p>
    <w:p w14:paraId="3B211CEB" w14:textId="01918B45" w:rsidR="006E2F46" w:rsidRDefault="00074198" w:rsidP="00074198">
      <w:pPr>
        <w:pStyle w:val="Paragraf"/>
        <w:spacing w:before="240" w:after="0"/>
      </w:pPr>
      <w:r>
        <w:t>Penjelasan diagram alir pada gambar IV.4 adalah sebagai berikut:</w:t>
      </w:r>
    </w:p>
    <w:p w14:paraId="47988618" w14:textId="51828990" w:rsidR="00074198" w:rsidRDefault="00074198" w:rsidP="00074198">
      <w:pPr>
        <w:pStyle w:val="Paragraf"/>
        <w:numPr>
          <w:ilvl w:val="0"/>
          <w:numId w:val="38"/>
        </w:numPr>
        <w:spacing w:after="0"/>
      </w:pPr>
      <w:r>
        <w:t xml:space="preserve">Video rekaman wajah siswa diekstrak menjadi kumpulan </w:t>
      </w:r>
      <w:r w:rsidRPr="00074198">
        <w:rPr>
          <w:i/>
          <w:iCs/>
        </w:rPr>
        <w:t>frame</w:t>
      </w:r>
      <w:r>
        <w:t xml:space="preserve"> gambar sepanjang video rekaman per 20 </w:t>
      </w:r>
      <w:r w:rsidRPr="00074198">
        <w:rPr>
          <w:i/>
          <w:iCs/>
        </w:rPr>
        <w:t>frame</w:t>
      </w:r>
      <w:r w:rsidR="0056368E">
        <w:rPr>
          <w:i/>
          <w:iCs/>
        </w:rPr>
        <w:t>.</w:t>
      </w:r>
    </w:p>
    <w:p w14:paraId="2237430C" w14:textId="2BA9EBD4" w:rsidR="00074198" w:rsidRDefault="00074198" w:rsidP="00074198">
      <w:pPr>
        <w:pStyle w:val="Paragraf"/>
        <w:numPr>
          <w:ilvl w:val="0"/>
          <w:numId w:val="38"/>
        </w:numPr>
        <w:spacing w:after="0"/>
      </w:pPr>
      <w:r>
        <w:t>Kumpulan frame tersebut diproses satu per satu untuk dianalisis</w:t>
      </w:r>
    </w:p>
    <w:p w14:paraId="340D04B2" w14:textId="66C46FDD" w:rsidR="00074198" w:rsidRDefault="00074198" w:rsidP="00074198">
      <w:pPr>
        <w:pStyle w:val="Paragraf"/>
        <w:numPr>
          <w:ilvl w:val="0"/>
          <w:numId w:val="38"/>
        </w:numPr>
        <w:spacing w:after="0"/>
      </w:pPr>
      <w:r>
        <w:t>Satu frame tersebut dieksekusi pertama dengan melakukan deteksi wajah</w:t>
      </w:r>
    </w:p>
    <w:p w14:paraId="19045997" w14:textId="56F86219" w:rsidR="00074198" w:rsidRDefault="00074198" w:rsidP="00074198">
      <w:pPr>
        <w:pStyle w:val="Paragraf"/>
        <w:numPr>
          <w:ilvl w:val="0"/>
          <w:numId w:val="38"/>
        </w:numPr>
        <w:spacing w:after="0"/>
      </w:pPr>
      <w:r>
        <w:t xml:space="preserve">Jika tidak ada wajah yang terdeteksi, maka sistem akan otomatis menyimpulkan bahwa pada </w:t>
      </w:r>
      <w:r w:rsidRPr="00074198">
        <w:rPr>
          <w:i/>
          <w:iCs/>
        </w:rPr>
        <w:t>frame</w:t>
      </w:r>
      <w:r>
        <w:t xml:space="preserve"> tersebut siswa tidak berada di tempat, </w:t>
      </w:r>
      <w:r>
        <w:lastRenderedPageBreak/>
        <w:t>namun jika ada wajah yang terdeteksi, maka sistem akan melanjutkan ke proses memeriksa jumlah wajah yang terdeteksi.</w:t>
      </w:r>
    </w:p>
    <w:p w14:paraId="3EF876A8" w14:textId="28D6EA13" w:rsidR="00074198" w:rsidRDefault="00074198" w:rsidP="00074198">
      <w:pPr>
        <w:pStyle w:val="Paragraf"/>
        <w:numPr>
          <w:ilvl w:val="0"/>
          <w:numId w:val="38"/>
        </w:numPr>
        <w:spacing w:after="0"/>
      </w:pPr>
      <w:r>
        <w:t xml:space="preserve">Jika jumlah wajah yang terdeteksi lebih dari satu wajah, maka sistem akan menyimpulkan bahwa pada </w:t>
      </w:r>
      <w:r>
        <w:rPr>
          <w:i/>
          <w:iCs/>
        </w:rPr>
        <w:t xml:space="preserve">frame </w:t>
      </w:r>
      <w:r>
        <w:t>tersebut, siswa terdistraksi oleh orang lain</w:t>
      </w:r>
    </w:p>
    <w:p w14:paraId="0BD33466" w14:textId="12627755" w:rsidR="00074198" w:rsidRDefault="00945AE8" w:rsidP="00074198">
      <w:pPr>
        <w:pStyle w:val="Paragraf"/>
        <w:numPr>
          <w:ilvl w:val="0"/>
          <w:numId w:val="38"/>
        </w:numPr>
        <w:spacing w:after="0"/>
      </w:pPr>
      <w:r>
        <w:t>Jika jumlah wajah pada poin 5 hanya terdeteksi satu wajah, maka proses selanjutnya adalah deteksi keadaan mata dan deteksi arah kepala</w:t>
      </w:r>
    </w:p>
    <w:p w14:paraId="4B8882C8" w14:textId="616AEA48" w:rsidR="00945AE8" w:rsidRDefault="00945AE8" w:rsidP="00945AE8">
      <w:pPr>
        <w:pStyle w:val="Paragraf"/>
        <w:numPr>
          <w:ilvl w:val="0"/>
          <w:numId w:val="38"/>
        </w:numPr>
        <w:spacing w:after="0"/>
      </w:pPr>
      <w:r>
        <w:t xml:space="preserve">Pada saat deteksi keadaan mata didapati mata dalam keadaan tertutup, maka sistem akan langsung menyimpulkan bahwa pada </w:t>
      </w:r>
      <w:r>
        <w:rPr>
          <w:i/>
          <w:iCs/>
        </w:rPr>
        <w:t xml:space="preserve">frame </w:t>
      </w:r>
      <w:r>
        <w:t>tersebut, siswa tidak sedang fokus, namun ketika mata terdeteksi dalam kondisi terbuka, maka prosesnya akan dilanjutkan dengan deteksi arah pandangan mata yang kemudian menghasilkan kondisi arah mata ke kanan atau ke kiri</w:t>
      </w:r>
    </w:p>
    <w:p w14:paraId="17A367A3" w14:textId="24BAC7BF" w:rsidR="00945AE8" w:rsidRDefault="00945AE8" w:rsidP="00945AE8">
      <w:pPr>
        <w:pStyle w:val="Paragraf"/>
        <w:numPr>
          <w:ilvl w:val="0"/>
          <w:numId w:val="38"/>
        </w:numPr>
        <w:spacing w:after="0"/>
      </w:pPr>
      <w:r>
        <w:t xml:space="preserve">Dalam deteksi arah kepala, jika kepala terlalu ke kanan atau ke kiri (melebihi ambang batas), maka sistem akan langsung menyimpulkan bahwa pada </w:t>
      </w:r>
      <w:r>
        <w:rPr>
          <w:i/>
          <w:iCs/>
        </w:rPr>
        <w:t>frame</w:t>
      </w:r>
      <w:r>
        <w:t xml:space="preserve"> tersebut siswa dalam keadaan terdistraksi, namun jika arah kepala tidak melebihi ambang batas yang ditentukan, </w:t>
      </w:r>
      <w:r w:rsidR="00A65ACF">
        <w:t>maka akan didapatkan data arah kepala, ke kanan atau ke kiri dan</w:t>
      </w:r>
      <w:r>
        <w:t xml:space="preserve"> akan dilanjutkan dengan proses pengenalan emosi wajah</w:t>
      </w:r>
    </w:p>
    <w:p w14:paraId="57756A3A" w14:textId="12D4F752" w:rsidR="00945AE8" w:rsidRDefault="00945AE8" w:rsidP="00945AE8">
      <w:pPr>
        <w:pStyle w:val="Paragraf"/>
        <w:numPr>
          <w:ilvl w:val="0"/>
          <w:numId w:val="38"/>
        </w:numPr>
        <w:spacing w:after="0"/>
      </w:pPr>
      <w:r>
        <w:t xml:space="preserve">Proses pengenalan emosi wajah akan dilakukan dengan menerapkan </w:t>
      </w:r>
      <w:r w:rsidR="0013331D" w:rsidRPr="0013331D">
        <w:rPr>
          <w:i/>
          <w:iCs/>
        </w:rPr>
        <w:t>pre-processing</w:t>
      </w:r>
      <w:r>
        <w:t xml:space="preserve"> dengan metode usulan untuk mendapatkan data emosi wajah siswa</w:t>
      </w:r>
    </w:p>
    <w:p w14:paraId="696452D0" w14:textId="46487ED7" w:rsidR="00945AE8" w:rsidRDefault="00945AE8" w:rsidP="00945AE8">
      <w:pPr>
        <w:pStyle w:val="Paragraf"/>
        <w:numPr>
          <w:ilvl w:val="0"/>
          <w:numId w:val="38"/>
        </w:numPr>
        <w:spacing w:after="0"/>
      </w:pPr>
      <w:r>
        <w:t xml:space="preserve">Hasil deteksi arah mata (poin 7), </w:t>
      </w:r>
      <w:r w:rsidR="00A65ACF">
        <w:t xml:space="preserve">arah kepala (poin 8), dan data emosi wajah (poin 9) akan dianalisis untuk menyimpulkan </w:t>
      </w:r>
      <w:r w:rsidR="00A65ACF" w:rsidRPr="00A65ACF">
        <w:rPr>
          <w:i/>
          <w:iCs/>
        </w:rPr>
        <w:t>engagement</w:t>
      </w:r>
      <w:r w:rsidR="00A65ACF">
        <w:t xml:space="preserve"> siswa pada satu </w:t>
      </w:r>
      <w:r w:rsidR="00A65ACF" w:rsidRPr="00A65ACF">
        <w:rPr>
          <w:i/>
          <w:iCs/>
        </w:rPr>
        <w:t>frame</w:t>
      </w:r>
      <w:r w:rsidR="00A65ACF">
        <w:t>.</w:t>
      </w:r>
    </w:p>
    <w:p w14:paraId="6636DE63" w14:textId="67FFF393" w:rsidR="00A65ACF" w:rsidRDefault="00A65ACF" w:rsidP="00945AE8">
      <w:pPr>
        <w:pStyle w:val="Paragraf"/>
        <w:numPr>
          <w:ilvl w:val="0"/>
          <w:numId w:val="38"/>
        </w:numPr>
        <w:spacing w:after="0"/>
      </w:pPr>
      <w:r>
        <w:t>Proses akan diiterasi sebanyak frame yang tersedia hasil dari proses pada poin 1</w:t>
      </w:r>
    </w:p>
    <w:p w14:paraId="09DC470F" w14:textId="01EF94E1" w:rsidR="005C5F28" w:rsidRPr="005C77E7" w:rsidRDefault="00A65ACF" w:rsidP="00A65ACF">
      <w:pPr>
        <w:pStyle w:val="Paragraf"/>
        <w:numPr>
          <w:ilvl w:val="0"/>
          <w:numId w:val="38"/>
        </w:numPr>
        <w:spacing w:after="0"/>
      </w:pPr>
      <w:r>
        <w:t xml:space="preserve">Jika semua frame sudah diekseksusi, maka proses akhir adalah membuat rangkuman dari kumpulan </w:t>
      </w:r>
      <w:r w:rsidRPr="00A65ACF">
        <w:rPr>
          <w:i/>
          <w:iCs/>
        </w:rPr>
        <w:t>engagement</w:t>
      </w:r>
      <w:r>
        <w:t xml:space="preserve"> per </w:t>
      </w:r>
      <w:r w:rsidRPr="00A65ACF">
        <w:rPr>
          <w:i/>
          <w:iCs/>
        </w:rPr>
        <w:t>frame</w:t>
      </w:r>
      <w:r>
        <w:t xml:space="preserve"> sehingga dapat dismpulkan bahwa siswa tersebut dominan untuk fokus atau tidak fokus dalam pembelajaran daring, selain itu dalam keadaan fokus, juga akan ditampilkan emosi wajah dominan dari siswa yang bersangkutan.</w:t>
      </w:r>
      <w:r w:rsidR="005C5F28" w:rsidRPr="005C77E7">
        <w:br w:type="page"/>
      </w:r>
    </w:p>
    <w:p w14:paraId="557E589B" w14:textId="77777777" w:rsidR="00CD5EDD" w:rsidRDefault="00F23E0B" w:rsidP="00EB6081">
      <w:pPr>
        <w:pStyle w:val="JudulBab"/>
      </w:pPr>
      <w:bookmarkStart w:id="84" w:name="_Toc193677448"/>
      <w:r w:rsidRPr="005C77E7">
        <w:lastRenderedPageBreak/>
        <w:t>DAFTAR PUSTAKA</w:t>
      </w:r>
      <w:bookmarkEnd w:id="84"/>
    </w:p>
    <w:p w14:paraId="61EEF85D" w14:textId="77777777" w:rsidR="00CD5EDD" w:rsidRDefault="00CD5EDD" w:rsidP="00124FA3">
      <w:pPr>
        <w:pStyle w:val="Daftarpustaka"/>
      </w:pPr>
    </w:p>
    <w:p w14:paraId="7FE366A4" w14:textId="46B076FF" w:rsidR="004A4D99" w:rsidRPr="004A4D99" w:rsidRDefault="004D268B"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4A4D99" w:rsidRPr="004A4D99">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4A4D99" w:rsidRPr="004A4D99">
        <w:rPr>
          <w:rFonts w:ascii="Times New Roman" w:hAnsi="Times New Roman" w:cs="Times New Roman"/>
          <w:i/>
          <w:iCs/>
          <w:noProof/>
          <w:sz w:val="24"/>
          <w:szCs w:val="24"/>
        </w:rPr>
        <w:t>IEEE Access</w:t>
      </w:r>
      <w:r w:rsidR="004A4D99" w:rsidRPr="004A4D99">
        <w:rPr>
          <w:rFonts w:ascii="Times New Roman" w:hAnsi="Times New Roman" w:cs="Times New Roman"/>
          <w:noProof/>
          <w:sz w:val="24"/>
          <w:szCs w:val="24"/>
        </w:rPr>
        <w:t xml:space="preserve">, </w:t>
      </w:r>
      <w:r w:rsidR="004A4D99" w:rsidRPr="004A4D99">
        <w:rPr>
          <w:rFonts w:ascii="Times New Roman" w:hAnsi="Times New Roman" w:cs="Times New Roman"/>
          <w:i/>
          <w:iCs/>
          <w:noProof/>
          <w:sz w:val="24"/>
          <w:szCs w:val="24"/>
        </w:rPr>
        <w:t>12</w:t>
      </w:r>
      <w:r w:rsidR="004A4D99" w:rsidRPr="004A4D99">
        <w:rPr>
          <w:rFonts w:ascii="Times New Roman" w:hAnsi="Times New Roman" w:cs="Times New Roman"/>
          <w:noProof/>
          <w:sz w:val="24"/>
          <w:szCs w:val="24"/>
        </w:rPr>
        <w:t>, 96150–96168. https://doi.org/10.1109/ACCESS.2024.3422480</w:t>
      </w:r>
    </w:p>
    <w:p w14:paraId="51E5937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(23). https://doi.org/10.3390/su162310357</w:t>
      </w:r>
    </w:p>
    <w:p w14:paraId="6F574B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(November), 121419–121433. https://doi.org/10.1109/ACCESS.2023.3325407</w:t>
      </w:r>
    </w:p>
    <w:p w14:paraId="02FAE5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4A4D99">
        <w:rPr>
          <w:rFonts w:ascii="Times New Roman" w:hAnsi="Times New Roman" w:cs="Times New Roman"/>
          <w:i/>
          <w:iCs/>
          <w:noProof/>
          <w:sz w:val="24"/>
          <w:szCs w:val="24"/>
        </w:rPr>
        <w:t>IEEE Internet of Things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(23), 16863–16871. https://doi.org/10.1109/JIOT.2020.3044031</w:t>
      </w:r>
    </w:p>
    <w:p w14:paraId="6E5180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47CC6A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082755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4A4D99">
        <w:rPr>
          <w:rFonts w:ascii="Times New Roman" w:hAnsi="Times New Roman" w:cs="Times New Roman"/>
          <w:i/>
          <w:iCs/>
          <w:noProof/>
          <w:sz w:val="24"/>
          <w:szCs w:val="24"/>
        </w:rPr>
        <w:t>Journal of Neurology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249</w:t>
      </w:r>
      <w:r w:rsidRPr="004A4D99">
        <w:rPr>
          <w:rFonts w:ascii="Times New Roman" w:hAnsi="Times New Roman" w:cs="Times New Roman"/>
          <w:noProof/>
          <w:sz w:val="24"/>
          <w:szCs w:val="24"/>
        </w:rPr>
        <w:t>(12), 1738–1739. https://doi.org/10.1007/s00415-002-0898-7</w:t>
      </w:r>
    </w:p>
    <w:p w14:paraId="68188F0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Bekmanova, G., Yergesh, B., Sharipbay, A., &amp; Mukanova, A. (2022). Emotional Speech Recognition Method Based on Word Transcription.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(5). https://doi.org/10.3390/s22051937</w:t>
      </w:r>
    </w:p>
    <w:p w14:paraId="1134249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(June), 70912–70929. https://doi.org/10.1109/ACCESS.2023.3293827</w:t>
      </w:r>
    </w:p>
    <w:p w14:paraId="186D546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93</w:t>
      </w:r>
      <w:r w:rsidRPr="004A4D99">
        <w:rPr>
          <w:rFonts w:ascii="Times New Roman" w:hAnsi="Times New Roman" w:cs="Times New Roman"/>
          <w:noProof/>
          <w:sz w:val="24"/>
          <w:szCs w:val="24"/>
        </w:rPr>
        <w:t>(August 2020), 107277. https://doi.org/10.1016/j.compeleceng.2021.107277</w:t>
      </w:r>
    </w:p>
    <w:p w14:paraId="354CDF0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4A4D99">
        <w:rPr>
          <w:rFonts w:ascii="Times New Roman" w:hAnsi="Times New Roman" w:cs="Times New Roman"/>
          <w:i/>
          <w:iCs/>
          <w:noProof/>
          <w:sz w:val="24"/>
          <w:szCs w:val="24"/>
        </w:rPr>
        <w:t>Mathematical Problems in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2021</w:t>
      </w:r>
      <w:r w:rsidRPr="004A4D99">
        <w:rPr>
          <w:rFonts w:ascii="Times New Roman" w:hAnsi="Times New Roman" w:cs="Times New Roman"/>
          <w:noProof/>
          <w:sz w:val="24"/>
          <w:szCs w:val="24"/>
        </w:rPr>
        <w:t>, 1–21. https://doi.org/10.1155/2021/6620752</w:t>
      </w:r>
    </w:p>
    <w:p w14:paraId="611596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Costley, J., Southam, A., Bailey, D., &amp; Haji, S. A. (2022). How use of learning </w:t>
      </w:r>
      <w:r w:rsidRPr="004A4D99">
        <w:rPr>
          <w:rFonts w:ascii="Times New Roman" w:hAnsi="Times New Roman" w:cs="Times New Roman"/>
          <w:noProof/>
          <w:sz w:val="24"/>
          <w:szCs w:val="24"/>
        </w:rPr>
        <w:lastRenderedPageBreak/>
        <w:t xml:space="preserve">management system mediates the relationships between learner interactions and learner outcomes. </w:t>
      </w:r>
      <w:r w:rsidRPr="004A4D99">
        <w:rPr>
          <w:rFonts w:ascii="Times New Roman" w:hAnsi="Times New Roman" w:cs="Times New Roman"/>
          <w:i/>
          <w:iCs/>
          <w:noProof/>
          <w:sz w:val="24"/>
          <w:szCs w:val="24"/>
        </w:rPr>
        <w:t>Interactive Technology and Smart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w:t>
      </w:r>
      <w:r w:rsidRPr="004A4D99">
        <w:rPr>
          <w:rFonts w:ascii="Times New Roman" w:hAnsi="Times New Roman" w:cs="Times New Roman"/>
          <w:noProof/>
          <w:sz w:val="24"/>
          <w:szCs w:val="24"/>
        </w:rPr>
        <w:t>(2), 184–201. https://doi.org/10.1108/ITSE-12-2020-0236</w:t>
      </w:r>
    </w:p>
    <w:p w14:paraId="142BDC2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Cui, Y., Wang, S., &amp; Zhao, R. (2021). Machine Learning-Based Student Emotion Recognition for Business English Class. </w:t>
      </w:r>
      <w:r w:rsidRPr="004A4D99">
        <w:rPr>
          <w:rFonts w:ascii="Times New Roman" w:hAnsi="Times New Roman" w:cs="Times New Roman"/>
          <w:i/>
          <w:iCs/>
          <w:noProof/>
          <w:sz w:val="24"/>
          <w:szCs w:val="24"/>
        </w:rPr>
        <w:t>International Journal of Emerging Technologies in Learning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(12), 94–107. https://doi.org/10.3991/ijet.v16i12.23313</w:t>
      </w:r>
    </w:p>
    <w:p w14:paraId="71AA92C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w:t>
      </w:r>
      <w:r w:rsidRPr="004A4D99">
        <w:rPr>
          <w:rFonts w:ascii="Times New Roman" w:hAnsi="Times New Roman" w:cs="Times New Roman"/>
          <w:noProof/>
          <w:sz w:val="24"/>
          <w:szCs w:val="24"/>
        </w:rPr>
        <w:t>(18), 5862. https://doi.org/10.3390/s24185862</w:t>
      </w:r>
    </w:p>
    <w:p w14:paraId="37CE7DE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Fernandez, J., Martínez, R., Innocenti, B., &amp; López, B. (2024). Contribution of EEG Signals for Students’ Stress Detection.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1–12. https://doi.org/10.1109/TAFFC.2024.3503995</w:t>
      </w:r>
    </w:p>
    <w:p w14:paraId="07C06F5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https://doi.org/10.1007/s11042-024-20227-6</w:t>
      </w:r>
    </w:p>
    <w:p w14:paraId="7C7B47F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Gaikwad, K. S. (2017). Knowledge Discovery in Database Systems. </w:t>
      </w:r>
      <w:r w:rsidRPr="004A4D99">
        <w:rPr>
          <w:rFonts w:ascii="Times New Roman" w:hAnsi="Times New Roman" w:cs="Times New Roman"/>
          <w:i/>
          <w:iCs/>
          <w:noProof/>
          <w:sz w:val="24"/>
          <w:szCs w:val="24"/>
        </w:rPr>
        <w:t>International Journal of Computing, Communication and Instrumentation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w:t>
      </w:r>
      <w:r w:rsidRPr="004A4D99">
        <w:rPr>
          <w:rFonts w:ascii="Times New Roman" w:hAnsi="Times New Roman" w:cs="Times New Roman"/>
          <w:noProof/>
          <w:sz w:val="24"/>
          <w:szCs w:val="24"/>
        </w:rPr>
        <w:t>(2), 532–535. https://doi.org/10.15242/ijccie.ae0417103</w:t>
      </w:r>
    </w:p>
    <w:p w14:paraId="208400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https://doi.org/10.1186/s40537-024-00953-2</w:t>
      </w:r>
    </w:p>
    <w:p w14:paraId="031CDC7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4A4D99">
        <w:rPr>
          <w:rFonts w:ascii="Times New Roman" w:hAnsi="Times New Roman" w:cs="Times New Roman"/>
          <w:i/>
          <w:iCs/>
          <w:noProof/>
          <w:sz w:val="24"/>
          <w:szCs w:val="24"/>
        </w:rPr>
        <w:t>Applied Mathematics and Nonlinear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(1), 1–16. https://doi.org/10.2478/amns.2023.2.00978</w:t>
      </w:r>
    </w:p>
    <w:p w14:paraId="0543064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(18), 28589–28615. https://doi.org/10.1007/s11042-023-14392-3</w:t>
      </w:r>
    </w:p>
    <w:p w14:paraId="77553A2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4A4D99">
        <w:rPr>
          <w:rFonts w:ascii="Times New Roman" w:hAnsi="Times New Roman" w:cs="Times New Roman"/>
          <w:i/>
          <w:iCs/>
          <w:noProof/>
          <w:sz w:val="24"/>
          <w:szCs w:val="24"/>
        </w:rPr>
        <w:t>Decision Analytics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(May), 100277. https://doi.org/10.1016/j.dajour.2023.100277</w:t>
      </w:r>
    </w:p>
    <w:p w14:paraId="1BA4988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(8), 11365–11394. https://doi.org/10.1007/s11042-022-13558-9</w:t>
      </w:r>
    </w:p>
    <w:p w14:paraId="147CC17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111</w:t>
      </w:r>
      <w:r w:rsidRPr="004A4D99">
        <w:rPr>
          <w:rFonts w:ascii="Times New Roman" w:hAnsi="Times New Roman" w:cs="Times New Roman"/>
          <w:noProof/>
          <w:sz w:val="24"/>
          <w:szCs w:val="24"/>
        </w:rPr>
        <w:t>(PB), 108963. https://doi.org/10.1016/j.compeleceng.2023.108963</w:t>
      </w:r>
    </w:p>
    <w:p w14:paraId="1117028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 xml:space="preserve">(April), 71205–71218. </w:t>
      </w:r>
      <w:r w:rsidRPr="004A4D99">
        <w:rPr>
          <w:rFonts w:ascii="Times New Roman" w:hAnsi="Times New Roman" w:cs="Times New Roman"/>
          <w:noProof/>
          <w:sz w:val="24"/>
          <w:szCs w:val="24"/>
        </w:rPr>
        <w:lastRenderedPageBreak/>
        <w:t>https://doi.org/10.1109/ACCESS.2024.3402991</w:t>
      </w:r>
    </w:p>
    <w:p w14:paraId="3AC9623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4A4D99">
        <w:rPr>
          <w:rFonts w:ascii="Times New Roman" w:hAnsi="Times New Roman" w:cs="Times New Roman"/>
          <w:i/>
          <w:iCs/>
          <w:noProof/>
          <w:sz w:val="24"/>
          <w:szCs w:val="24"/>
        </w:rPr>
        <w:t>BMC Medical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21</w:t>
      </w:r>
      <w:r w:rsidRPr="004A4D99">
        <w:rPr>
          <w:rFonts w:ascii="Times New Roman" w:hAnsi="Times New Roman" w:cs="Times New Roman"/>
          <w:noProof/>
          <w:sz w:val="24"/>
          <w:szCs w:val="24"/>
        </w:rPr>
        <w:t>(1), 1–9. https://doi.org/10.1186/s12909-021-02730-8</w:t>
      </w:r>
    </w:p>
    <w:p w14:paraId="5AC8C7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Jain, V., &amp; Learned-Miller, E. (2010). Fddb: A benchmark for face detection in unconstrained settings. </w:t>
      </w:r>
      <w:r w:rsidRPr="004A4D99">
        <w:rPr>
          <w:rFonts w:ascii="Times New Roman" w:hAnsi="Times New Roman" w:cs="Times New Roman"/>
          <w:i/>
          <w:iCs/>
          <w:noProof/>
          <w:sz w:val="24"/>
          <w:szCs w:val="24"/>
        </w:rPr>
        <w:t>UMass Amherst Technical Report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January</w:t>
      </w:r>
      <w:r w:rsidRPr="004A4D99">
        <w:rPr>
          <w:rFonts w:ascii="Times New Roman" w:hAnsi="Times New Roman" w:cs="Times New Roman"/>
          <w:noProof/>
          <w:sz w:val="24"/>
          <w:szCs w:val="24"/>
        </w:rPr>
        <w:t>. http://works.bepress.com/erik_learned_miller/55/</w:t>
      </w:r>
    </w:p>
    <w:p w14:paraId="639B0B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Kanwal, S., &amp; Asghar, S. (2021). Speech Emotion Recognition Using Clustering Based GA-Optimized Feature Set.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 125830–125842. https://doi.org/10.1109/ACCESS.2021.3111659</w:t>
      </w:r>
    </w:p>
    <w:p w14:paraId="4E0FC4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4A4D99">
        <w:rPr>
          <w:rFonts w:ascii="Times New Roman" w:hAnsi="Times New Roman" w:cs="Times New Roman"/>
          <w:i/>
          <w:iCs/>
          <w:noProof/>
          <w:sz w:val="24"/>
          <w:szCs w:val="24"/>
        </w:rPr>
        <w:t>Multimedia Systems</w:t>
      </w:r>
      <w:r w:rsidRPr="004A4D99">
        <w:rPr>
          <w:rFonts w:ascii="Times New Roman" w:hAnsi="Times New Roman" w:cs="Times New Roman"/>
          <w:noProof/>
          <w:sz w:val="24"/>
          <w:szCs w:val="24"/>
        </w:rPr>
        <w:t xml:space="preserve"> (Vol. 30, Nomor 3). Springer Berlin Heidelberg. https://doi.org/10.1007/s00530-024-01302-2</w:t>
      </w:r>
    </w:p>
    <w:p w14:paraId="4DF81A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198</w:t>
      </w:r>
      <w:r w:rsidRPr="004A4D99">
        <w:rPr>
          <w:rFonts w:ascii="Times New Roman" w:hAnsi="Times New Roman" w:cs="Times New Roman"/>
          <w:noProof/>
          <w:sz w:val="24"/>
          <w:szCs w:val="24"/>
        </w:rPr>
        <w:t>(October 2021), 116686. https://doi.org/10.1016/j.eswa.2022.116686</w:t>
      </w:r>
    </w:p>
    <w:p w14:paraId="422346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(5). https://doi.org/10.3390/s23052619</w:t>
      </w:r>
    </w:p>
    <w:p w14:paraId="5E4C8BF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(February), 14742–14751. https://doi.org/10.1109/ACCESS.2023.3244390</w:t>
      </w:r>
    </w:p>
    <w:p w14:paraId="39A2E2C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4A4D99">
        <w:rPr>
          <w:rFonts w:ascii="Times New Roman" w:hAnsi="Times New Roman" w:cs="Times New Roman"/>
          <w:i/>
          <w:iCs/>
          <w:noProof/>
          <w:sz w:val="24"/>
          <w:szCs w:val="24"/>
        </w:rPr>
        <w:t>Entertainment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(May 2024), 100798. https://doi.org/10.1016/j.entcom.2024.100798</w:t>
      </w:r>
    </w:p>
    <w:p w14:paraId="38E257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(2022a). A Deeper Look at Facial Expression Dataset Bias.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(2), 881–893. https://doi.org/10.1109/TAFFC.2020.2973158</w:t>
      </w:r>
    </w:p>
    <w:p w14:paraId="5E33D7A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(2022b). Deep Facial Expression Recognition: A Survey.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1195–1215. https://doi.org/10.1109/TAFFC.2020.2981446</w:t>
      </w:r>
    </w:p>
    <w:p w14:paraId="05E6359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(24). https://doi.org/10.3390/su142416680</w:t>
      </w:r>
    </w:p>
    <w:p w14:paraId="6BA35DC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4A4D99">
        <w:rPr>
          <w:rFonts w:ascii="Times New Roman" w:hAnsi="Times New Roman" w:cs="Times New Roman"/>
          <w:i/>
          <w:iCs/>
          <w:noProof/>
          <w:sz w:val="24"/>
          <w:szCs w:val="24"/>
        </w:rPr>
        <w:t>Neurocomputing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612</w:t>
      </w:r>
      <w:r w:rsidRPr="004A4D99">
        <w:rPr>
          <w:rFonts w:ascii="Times New Roman" w:hAnsi="Times New Roman" w:cs="Times New Roman"/>
          <w:noProof/>
          <w:sz w:val="24"/>
          <w:szCs w:val="24"/>
        </w:rPr>
        <w:t>(July 2024), 128711. https://doi.org/10.1016/j.neucom.2024.128711</w:t>
      </w:r>
    </w:p>
    <w:p w14:paraId="7550F5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Z. T., Rehman, A., Wu, M., Cao, W. H., &amp; Hao, M. (2021). Speech emotion recognition based on formant characteristics feature extraction and phoneme type convergence. </w:t>
      </w:r>
      <w:r w:rsidRPr="004A4D99">
        <w:rPr>
          <w:rFonts w:ascii="Times New Roman" w:hAnsi="Times New Roman" w:cs="Times New Roman"/>
          <w:i/>
          <w:iCs/>
          <w:noProof/>
          <w:sz w:val="24"/>
          <w:szCs w:val="24"/>
        </w:rPr>
        <w:t>Information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563</w:t>
      </w:r>
      <w:r w:rsidRPr="004A4D99">
        <w:rPr>
          <w:rFonts w:ascii="Times New Roman" w:hAnsi="Times New Roman" w:cs="Times New Roman"/>
          <w:noProof/>
          <w:sz w:val="24"/>
          <w:szCs w:val="24"/>
        </w:rPr>
        <w:t xml:space="preserve">, 309–325. </w:t>
      </w:r>
      <w:r w:rsidRPr="004A4D99">
        <w:rPr>
          <w:rFonts w:ascii="Times New Roman" w:hAnsi="Times New Roman" w:cs="Times New Roman"/>
          <w:noProof/>
          <w:sz w:val="24"/>
          <w:szCs w:val="24"/>
        </w:rPr>
        <w:lastRenderedPageBreak/>
        <w:t>https://doi.org/10.1016/j.ins.2021.02.016</w:t>
      </w:r>
    </w:p>
    <w:p w14:paraId="3DEB073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Llurba, C., Fretes, G., &amp; Palau, R. (2024). Classroom Emotion Monitoring Based on Image Processing.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 https://doi.org/10.3390/su16020916</w:t>
      </w:r>
    </w:p>
    <w:p w14:paraId="7C807C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126356–126375. https://doi.org/10.1109/ACCESS.2024.3446652</w:t>
      </w:r>
    </w:p>
    <w:p w14:paraId="683925E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(12). https://doi.org/10.3390/s23125475</w:t>
      </w:r>
    </w:p>
    <w:p w14:paraId="737079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(August), 109121–109130. https://doi.org/10.1109/ACCESS.2023.3321303</w:t>
      </w:r>
    </w:p>
    <w:p w14:paraId="3CF2B2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4A4D99">
        <w:rPr>
          <w:rFonts w:ascii="Times New Roman" w:hAnsi="Times New Roman" w:cs="Times New Roman"/>
          <w:i/>
          <w:iCs/>
          <w:noProof/>
          <w:sz w:val="24"/>
          <w:szCs w:val="24"/>
        </w:rPr>
        <w:t>Machine Learning and Knowledge Extraction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w:t>
      </w:r>
      <w:r w:rsidRPr="004A4D99">
        <w:rPr>
          <w:rFonts w:ascii="Times New Roman" w:hAnsi="Times New Roman" w:cs="Times New Roman"/>
          <w:noProof/>
          <w:sz w:val="24"/>
          <w:szCs w:val="24"/>
        </w:rPr>
        <w:t>(4), 2201–2231. https://doi.org/10.3390/make6040109</w:t>
      </w:r>
    </w:p>
    <w:p w14:paraId="45AEAC1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4A4D99">
        <w:rPr>
          <w:rFonts w:ascii="Times New Roman" w:hAnsi="Times New Roman" w:cs="Times New Roman"/>
          <w:i/>
          <w:iCs/>
          <w:noProof/>
          <w:sz w:val="24"/>
          <w:szCs w:val="24"/>
        </w:rPr>
        <w:t>Applied Intelligence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(12), 13803–13823. https://doi.org/10.1007/s10489-022-03200-4</w:t>
      </w:r>
    </w:p>
    <w:p w14:paraId="590D5E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https://doi.org/10.1186/s40537-024-00925-6</w:t>
      </w:r>
    </w:p>
    <w:p w14:paraId="70FD93C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 159–166. https://doi.org/10.14569/IJACSA.2022.0130119</w:t>
      </w:r>
    </w:p>
    <w:p w14:paraId="4B1A784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4A4D99">
        <w:rPr>
          <w:rFonts w:ascii="Times New Roman" w:hAnsi="Times New Roman" w:cs="Times New Roman"/>
          <w:i/>
          <w:iCs/>
          <w:noProof/>
          <w:sz w:val="24"/>
          <w:szCs w:val="24"/>
        </w:rPr>
        <w:t>International Journal of Computational Intelligence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(1). https://doi.org/10.1007/s44196-024-00638-x</w:t>
      </w:r>
    </w:p>
    <w:p w14:paraId="51843C5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Morar, A., Moldoveanu, F., Moldoveanu, A., &amp; Oana Balan, V. A. (2017). GPU accelerated 2D and 3D image processing. </w:t>
      </w:r>
      <w:r w:rsidRPr="004A4D99">
        <w:rPr>
          <w:rFonts w:ascii="Times New Roman" w:hAnsi="Times New Roman" w:cs="Times New Roman"/>
          <w:i/>
          <w:iCs/>
          <w:noProof/>
          <w:sz w:val="24"/>
          <w:szCs w:val="24"/>
        </w:rPr>
        <w:t>Proceedings of the 2017 Federated Conference on Computer Science and Information Systems, FedCSIS 2017</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 653–656. https://doi.org/10.15439/2017F265</w:t>
      </w:r>
    </w:p>
    <w:p w14:paraId="590BB0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4A4D99">
        <w:rPr>
          <w:rFonts w:ascii="Times New Roman" w:hAnsi="Times New Roman" w:cs="Times New Roman"/>
          <w:i/>
          <w:iCs/>
          <w:noProof/>
          <w:sz w:val="24"/>
          <w:szCs w:val="24"/>
        </w:rPr>
        <w:t>International Journal of Artificial Intelligence in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34</w:t>
      </w:r>
      <w:r w:rsidRPr="004A4D99">
        <w:rPr>
          <w:rFonts w:ascii="Times New Roman" w:hAnsi="Times New Roman" w:cs="Times New Roman"/>
          <w:noProof/>
          <w:sz w:val="24"/>
          <w:szCs w:val="24"/>
        </w:rPr>
        <w:t>(3), 650–669. https://doi.org/10.1007/s40593-023-00378-7</w:t>
      </w:r>
    </w:p>
    <w:p w14:paraId="3081982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4A4D99">
        <w:rPr>
          <w:rFonts w:ascii="Times New Roman" w:hAnsi="Times New Roman" w:cs="Times New Roman"/>
          <w:i/>
          <w:iCs/>
          <w:noProof/>
          <w:sz w:val="24"/>
          <w:szCs w:val="24"/>
        </w:rPr>
        <w:t xml:space="preserve">International Journal </w:t>
      </w:r>
      <w:r w:rsidRPr="004A4D99">
        <w:rPr>
          <w:rFonts w:ascii="Times New Roman" w:hAnsi="Times New Roman" w:cs="Times New Roman"/>
          <w:i/>
          <w:iCs/>
          <w:noProof/>
          <w:sz w:val="24"/>
          <w:szCs w:val="24"/>
        </w:rPr>
        <w:lastRenderedPageBreak/>
        <w:t>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15</w:t>
      </w:r>
      <w:r w:rsidRPr="004A4D99">
        <w:rPr>
          <w:rFonts w:ascii="Times New Roman" w:hAnsi="Times New Roman" w:cs="Times New Roman"/>
          <w:noProof/>
          <w:sz w:val="24"/>
          <w:szCs w:val="24"/>
        </w:rPr>
        <w:t>(7), 875–889. https://doi.org/10.14569/IJACSA.2024.0150787</w:t>
      </w:r>
    </w:p>
    <w:p w14:paraId="76B6ABB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Pan, T., Ye, Y., Zhang, Y., Xiao, K., &amp; Cai, H. (2024). Online multi-hypergraph fusion learning for cross-subject emotion recognition. </w:t>
      </w:r>
      <w:r w:rsidRPr="004A4D99">
        <w:rPr>
          <w:rFonts w:ascii="Times New Roman" w:hAnsi="Times New Roman" w:cs="Times New Roman"/>
          <w:i/>
          <w:iCs/>
          <w:noProof/>
          <w:sz w:val="24"/>
          <w:szCs w:val="24"/>
        </w:rPr>
        <w:t>Information Fusion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108</w:t>
      </w:r>
      <w:r w:rsidRPr="004A4D99">
        <w:rPr>
          <w:rFonts w:ascii="Times New Roman" w:hAnsi="Times New Roman" w:cs="Times New Roman"/>
          <w:noProof/>
          <w:sz w:val="24"/>
          <w:szCs w:val="24"/>
        </w:rPr>
        <w:t>(February), 102338. https://doi.org/10.1016/j.inffus.2024.102338</w:t>
      </w:r>
    </w:p>
    <w:p w14:paraId="58E76BD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(23), 1–9. https://doi.org/10.3390/s22239524</w:t>
      </w:r>
    </w:p>
    <w:p w14:paraId="412207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Peterson, A. T. (2023). Asynchrony and promotive interaction in online cooperative learning. </w:t>
      </w:r>
      <w:r w:rsidRPr="004A4D99">
        <w:rPr>
          <w:rFonts w:ascii="Times New Roman" w:hAnsi="Times New Roman" w:cs="Times New Roman"/>
          <w:i/>
          <w:iCs/>
          <w:noProof/>
          <w:sz w:val="24"/>
          <w:szCs w:val="24"/>
        </w:rPr>
        <w:t>International Journal of Educational Research Open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w:t>
      </w:r>
      <w:r w:rsidRPr="004A4D99">
        <w:rPr>
          <w:rFonts w:ascii="Times New Roman" w:hAnsi="Times New Roman" w:cs="Times New Roman"/>
          <w:noProof/>
          <w:sz w:val="24"/>
          <w:szCs w:val="24"/>
        </w:rPr>
        <w:t>(September), 100300. https://doi.org/10.1016/j.ijedro.2023.100300</w:t>
      </w:r>
    </w:p>
    <w:p w14:paraId="5181E50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(October), 151360–151381. https://doi.org/10.1109/ACCESS.2024.3478072</w:t>
      </w:r>
    </w:p>
    <w:p w14:paraId="7F3B769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4A4D99">
        <w:rPr>
          <w:rFonts w:ascii="Times New Roman" w:hAnsi="Times New Roman" w:cs="Times New Roman"/>
          <w:i/>
          <w:iCs/>
          <w:noProof/>
          <w:sz w:val="24"/>
          <w:szCs w:val="24"/>
        </w:rPr>
        <w:t>IEEE Transactions on Image Processing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31</w:t>
      </w:r>
      <w:r w:rsidRPr="004A4D99">
        <w:rPr>
          <w:rFonts w:ascii="Times New Roman" w:hAnsi="Times New Roman" w:cs="Times New Roman"/>
          <w:noProof/>
          <w:sz w:val="24"/>
          <w:szCs w:val="24"/>
        </w:rPr>
        <w:t>, 446–457. https://doi.org/10.1109/TIP.2021.3129120</w:t>
      </w:r>
    </w:p>
    <w:p w14:paraId="274131C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(20). https://doi.org/10.3390/s22208066</w:t>
      </w:r>
    </w:p>
    <w:p w14:paraId="0B20997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(January), 17707–17720. https://doi.org/10.1109/ACCESS.2023.3245982</w:t>
      </w:r>
    </w:p>
    <w:p w14:paraId="7CABED6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(July), 99376–99386. https://doi.org/10.1109/ACCESS.2023.3313973</w:t>
      </w:r>
    </w:p>
    <w:p w14:paraId="6ABE6DD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4A4D99">
        <w:rPr>
          <w:rFonts w:ascii="Times New Roman" w:hAnsi="Times New Roman" w:cs="Times New Roman"/>
          <w:i/>
          <w:iCs/>
          <w:noProof/>
          <w:sz w:val="24"/>
          <w:szCs w:val="24"/>
        </w:rPr>
        <w:t>Journal of Educational Computing Research</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63</w:t>
      </w:r>
      <w:r w:rsidRPr="004A4D99">
        <w:rPr>
          <w:rFonts w:ascii="Times New Roman" w:hAnsi="Times New Roman" w:cs="Times New Roman"/>
          <w:noProof/>
          <w:sz w:val="24"/>
          <w:szCs w:val="24"/>
        </w:rPr>
        <w:t>(1), 173–201. https://doi.org/10.1177/07356331241296890</w:t>
      </w:r>
    </w:p>
    <w:p w14:paraId="2688B59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Shobana, B. T., &amp; Kumar, G. A. S. (2021). I-Quiz: An Intelligent Assessment Tool for Non-Verbal Behaviour Detection. </w:t>
      </w:r>
      <w:r w:rsidRPr="004A4D99">
        <w:rPr>
          <w:rFonts w:ascii="Times New Roman" w:hAnsi="Times New Roman" w:cs="Times New Roman"/>
          <w:i/>
          <w:iCs/>
          <w:noProof/>
          <w:sz w:val="24"/>
          <w:szCs w:val="24"/>
        </w:rPr>
        <w:t>Computer Systems Science and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40</w:t>
      </w:r>
      <w:r w:rsidRPr="004A4D99">
        <w:rPr>
          <w:rFonts w:ascii="Times New Roman" w:hAnsi="Times New Roman" w:cs="Times New Roman"/>
          <w:noProof/>
          <w:sz w:val="24"/>
          <w:szCs w:val="24"/>
        </w:rPr>
        <w:t>(3), 1007–1021. https://doi.org/10.32604/CSSE.2022.019523</w:t>
      </w:r>
    </w:p>
    <w:p w14:paraId="65AB053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Sowjanya, U. L., &amp; Krithiga, R. (2024). Decoding Student Emotions: An Advanced CNN Approach for Behavior Analysis Application Using Uniform Local Binary Pattern.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106273–106284. https://doi.org/10.1109/ACCESS.2024.3436531</w:t>
      </w:r>
    </w:p>
    <w:p w14:paraId="6CF42B5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Sukumaran, A., &amp; Manoharan, A. (2024). Multimodal Engagement Recognition From Image Traits Using Deep Learning Techniques.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(December 2023), 25228–25244. https://doi.org/10.1109/ACCESS.2024.3353053</w:t>
      </w:r>
    </w:p>
    <w:p w14:paraId="6E301F1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Tanko, D., Dogan, S., Burak Demir, F., Baygin, M., Engin Sahin, S., &amp; Tuncer, T. </w:t>
      </w:r>
      <w:r w:rsidRPr="004A4D99">
        <w:rPr>
          <w:rFonts w:ascii="Times New Roman" w:hAnsi="Times New Roman" w:cs="Times New Roman"/>
          <w:noProof/>
          <w:sz w:val="24"/>
          <w:szCs w:val="24"/>
        </w:rPr>
        <w:lastRenderedPageBreak/>
        <w:t xml:space="preserve">(2022). Shoelace pattern-based speech emotion recognition of the lecturers in distance education: ShoePat23. </w:t>
      </w:r>
      <w:r w:rsidRPr="004A4D99">
        <w:rPr>
          <w:rFonts w:ascii="Times New Roman" w:hAnsi="Times New Roman" w:cs="Times New Roman"/>
          <w:i/>
          <w:iCs/>
          <w:noProof/>
          <w:sz w:val="24"/>
          <w:szCs w:val="24"/>
        </w:rPr>
        <w:t>Applied Acoustics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190</w:t>
      </w:r>
      <w:r w:rsidRPr="004A4D99">
        <w:rPr>
          <w:rFonts w:ascii="Times New Roman" w:hAnsi="Times New Roman" w:cs="Times New Roman"/>
          <w:noProof/>
          <w:sz w:val="24"/>
          <w:szCs w:val="24"/>
        </w:rPr>
        <w:t>, 108637. https://doi.org/10.1016/j.apacoust.2022.108637</w:t>
      </w:r>
    </w:p>
    <w:p w14:paraId="4726B2D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w:t>
      </w:r>
      <w:r w:rsidRPr="004A4D99">
        <w:rPr>
          <w:rFonts w:ascii="Times New Roman" w:hAnsi="Times New Roman" w:cs="Times New Roman"/>
          <w:noProof/>
          <w:sz w:val="24"/>
          <w:szCs w:val="24"/>
        </w:rPr>
        <w:t>(October), 103176–103186. https://doi.org/10.1109/ACCESS.2022.3208953</w:t>
      </w:r>
    </w:p>
    <w:p w14:paraId="32A6CB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Tian, X., Nunes, B. P., Liu, Y., &amp; Manrique, R. (2024). Predicting Student Engagement Using Sequential Ensemble Model.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 939–950. https://doi.org/10.1109/TLT.2023.3342860</w:t>
      </w:r>
    </w:p>
    <w:p w14:paraId="43DCA37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4A4D99">
        <w:rPr>
          <w:rFonts w:ascii="Times New Roman" w:hAnsi="Times New Roman" w:cs="Times New Roman"/>
          <w:i/>
          <w:iCs/>
          <w:noProof/>
          <w:sz w:val="24"/>
          <w:szCs w:val="24"/>
        </w:rPr>
        <w:t>Big Data and Cognitive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7</w:t>
      </w:r>
      <w:r w:rsidRPr="004A4D99">
        <w:rPr>
          <w:rFonts w:ascii="Times New Roman" w:hAnsi="Times New Roman" w:cs="Times New Roman"/>
          <w:noProof/>
          <w:sz w:val="24"/>
          <w:szCs w:val="24"/>
        </w:rPr>
        <w:t>(1), 1–17. https://doi.org/10.3390/bdcc7010048</w:t>
      </w:r>
    </w:p>
    <w:p w14:paraId="0277D6A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Tran, T. P., &amp; Meacheam, D. (2020). Enhancing Learners’ Experience through Extending Learning Systems.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540–551. https://doi.org/10.1109/TLT.2020.2989333</w:t>
      </w:r>
    </w:p>
    <w:p w14:paraId="4A71EC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Trigka, M., &amp; Dritsas, E. (2025). A Comprehensive Survey of Deep Learning Approaches in Image Processing.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(2). https://doi.org/10.3390/s25020531</w:t>
      </w:r>
    </w:p>
    <w:p w14:paraId="0F98458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4A4D99">
        <w:rPr>
          <w:rFonts w:ascii="Times New Roman" w:hAnsi="Times New Roman" w:cs="Times New Roman"/>
          <w:i/>
          <w:iCs/>
          <w:noProof/>
          <w:sz w:val="24"/>
          <w:szCs w:val="24"/>
        </w:rPr>
        <w:t>Intelligent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(March). https://doi.org/10.1016/j.iswa.2024.200351</w:t>
      </w:r>
    </w:p>
    <w:p w14:paraId="5FB0572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(July), 121114–121130. https://doi.org/10.1109/ACCESS.2024.3452592</w:t>
      </w:r>
    </w:p>
    <w:p w14:paraId="0B0D8BA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Wang, S. (2021). Online learning behavior analysis based on image emotion recognition. </w:t>
      </w:r>
      <w:r w:rsidRPr="004A4D99">
        <w:rPr>
          <w:rFonts w:ascii="Times New Roman" w:hAnsi="Times New Roman" w:cs="Times New Roman"/>
          <w:i/>
          <w:iCs/>
          <w:noProof/>
          <w:sz w:val="24"/>
          <w:szCs w:val="24"/>
        </w:rPr>
        <w:t>Traitement du Signal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38</w:t>
      </w:r>
      <w:r w:rsidRPr="004A4D99">
        <w:rPr>
          <w:rFonts w:ascii="Times New Roman" w:hAnsi="Times New Roman" w:cs="Times New Roman"/>
          <w:noProof/>
          <w:sz w:val="24"/>
          <w:szCs w:val="24"/>
        </w:rPr>
        <w:t>(3), 865–873. https://doi.org/10.18280/ts.380333</w:t>
      </w:r>
    </w:p>
    <w:p w14:paraId="21B451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4A4D99">
        <w:rPr>
          <w:rFonts w:ascii="Times New Roman" w:hAnsi="Times New Roman" w:cs="Times New Roman"/>
          <w:i/>
          <w:iCs/>
          <w:noProof/>
          <w:sz w:val="24"/>
          <w:szCs w:val="24"/>
        </w:rPr>
        <w:t>Quarterly Journal of Experimental Psychology</w:t>
      </w:r>
      <w:r w:rsidRPr="004A4D99">
        <w:rPr>
          <w:rFonts w:ascii="Times New Roman" w:hAnsi="Times New Roman" w:cs="Times New Roman"/>
          <w:noProof/>
          <w:sz w:val="24"/>
          <w:szCs w:val="24"/>
        </w:rPr>
        <w:t>. https://doi.org/10.1177/17470218241308569</w:t>
      </w:r>
    </w:p>
    <w:p w14:paraId="1DA2AE7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Xu, Z. (2023). Application of Convolution Neural Network Algorithm in Online Education Emotion Recognition. </w:t>
      </w:r>
      <w:r w:rsidRPr="004A4D99">
        <w:rPr>
          <w:rFonts w:ascii="Times New Roman" w:hAnsi="Times New Roman" w:cs="Times New Roman"/>
          <w:i/>
          <w:iCs/>
          <w:noProof/>
          <w:sz w:val="24"/>
          <w:szCs w:val="24"/>
        </w:rPr>
        <w:t>International Journal of Web-Based Learning and Teaching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18</w:t>
      </w:r>
      <w:r w:rsidRPr="004A4D99">
        <w:rPr>
          <w:rFonts w:ascii="Times New Roman" w:hAnsi="Times New Roman" w:cs="Times New Roman"/>
          <w:noProof/>
          <w:sz w:val="24"/>
          <w:szCs w:val="24"/>
        </w:rPr>
        <w:t>(2), 1–13. https://doi.org/10.4018/IJWLTT.331077</w:t>
      </w:r>
    </w:p>
    <w:p w14:paraId="050ABB0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Yu, S., Androsov, A., Yan, H., &amp; Chen, Y. (2024). Bridging computer and education sciences: A systematic review of automated emotion recognition in online learning environments. </w:t>
      </w:r>
      <w:r w:rsidRPr="004A4D99">
        <w:rPr>
          <w:rFonts w:ascii="Times New Roman" w:hAnsi="Times New Roman" w:cs="Times New Roman"/>
          <w:i/>
          <w:iCs/>
          <w:noProof/>
          <w:sz w:val="24"/>
          <w:szCs w:val="24"/>
        </w:rPr>
        <w:t>Computers and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220</w:t>
      </w:r>
      <w:r w:rsidRPr="004A4D99">
        <w:rPr>
          <w:rFonts w:ascii="Times New Roman" w:hAnsi="Times New Roman" w:cs="Times New Roman"/>
          <w:noProof/>
          <w:sz w:val="24"/>
          <w:szCs w:val="24"/>
        </w:rPr>
        <w:t>(3663), 105111. https://doi.org/10.1016/j.compedu.2024.105111</w:t>
      </w:r>
    </w:p>
    <w:p w14:paraId="07B4F7A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w:t>
      </w:r>
      <w:r w:rsidRPr="004A4D99">
        <w:rPr>
          <w:rFonts w:ascii="Times New Roman" w:hAnsi="Times New Roman" w:cs="Times New Roman"/>
          <w:noProof/>
          <w:sz w:val="24"/>
          <w:szCs w:val="24"/>
        </w:rPr>
        <w:lastRenderedPageBreak/>
        <w:t xml:space="preserve">Usefulness on Student Satisfaction in Saudi Universities. </w:t>
      </w:r>
      <w:r w:rsidRPr="004A4D99">
        <w:rPr>
          <w:rFonts w:ascii="Times New Roman" w:hAnsi="Times New Roman" w:cs="Times New Roman"/>
          <w:i/>
          <w:iCs/>
          <w:noProof/>
          <w:sz w:val="24"/>
          <w:szCs w:val="24"/>
        </w:rPr>
        <w:t>Evolutionary Studies in Imaginative Culture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w:t>
      </w:r>
    </w:p>
    <w:p w14:paraId="448E40F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4A4D99">
        <w:rPr>
          <w:rFonts w:ascii="Times New Roman" w:hAnsi="Times New Roman" w:cs="Times New Roman"/>
          <w:i/>
          <w:iCs/>
          <w:noProof/>
          <w:sz w:val="24"/>
          <w:szCs w:val="24"/>
        </w:rPr>
        <w:t>IEEE Transactions on Visualization and Computer Graphics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27</w:t>
      </w:r>
      <w:r w:rsidRPr="004A4D99">
        <w:rPr>
          <w:rFonts w:ascii="Times New Roman" w:hAnsi="Times New Roman" w:cs="Times New Roman"/>
          <w:noProof/>
          <w:sz w:val="24"/>
          <w:szCs w:val="24"/>
        </w:rPr>
        <w:t>(7), 3168–3181. https://doi.org/10.1109/TVCG.2019.2963659</w:t>
      </w:r>
    </w:p>
    <w:p w14:paraId="205E7E5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N., Liu, N., Han, J., Wan, K., &amp; Shao, L. (2023). Face De-Occlusion With Deep Cascade Guidance Learning. </w:t>
      </w:r>
      <w:r w:rsidRPr="004A4D99">
        <w:rPr>
          <w:rFonts w:ascii="Times New Roman" w:hAnsi="Times New Roman" w:cs="Times New Roman"/>
          <w:i/>
          <w:iCs/>
          <w:noProof/>
          <w:sz w:val="24"/>
          <w:szCs w:val="24"/>
        </w:rPr>
        <w:t>IEEE Transactions on Multimedia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 3217–3229. https://doi.org/10.1109/TMM.2022.3157036</w:t>
      </w:r>
    </w:p>
    <w:p w14:paraId="6421EE8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237</w:t>
      </w:r>
      <w:r w:rsidRPr="004A4D99">
        <w:rPr>
          <w:rFonts w:ascii="Times New Roman" w:hAnsi="Times New Roman" w:cs="Times New Roman"/>
          <w:noProof/>
          <w:sz w:val="24"/>
          <w:szCs w:val="24"/>
        </w:rPr>
        <w:t>(PC), 121692. https://doi.org/10.1016/j.eswa.2023.121692</w:t>
      </w:r>
    </w:p>
    <w:p w14:paraId="04C894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&amp; Qin, X. (2022). Research on Sentiment Analysis Algorithm for Comments on Online Ideological and Political Courses.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(11), 174–179. https://doi.org/10.14569/IJACSA.2022.0131119</w:t>
      </w:r>
    </w:p>
    <w:p w14:paraId="1E0320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Zhang, F., &amp; Xu, C. (2022). Joint Expression Synthesis and Representation Learning for Facial Expression Recognition. </w:t>
      </w:r>
      <w:r w:rsidRPr="004A4D99">
        <w:rPr>
          <w:rFonts w:ascii="Times New Roman" w:hAnsi="Times New Roman" w:cs="Times New Roman"/>
          <w:i/>
          <w:iCs/>
          <w:noProof/>
          <w:sz w:val="24"/>
          <w:szCs w:val="24"/>
        </w:rPr>
        <w:t>IEEE Transactions on Circuits and Systems for Video Technology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32</w:t>
      </w:r>
      <w:r w:rsidRPr="004A4D99">
        <w:rPr>
          <w:rFonts w:ascii="Times New Roman" w:hAnsi="Times New Roman" w:cs="Times New Roman"/>
          <w:noProof/>
          <w:sz w:val="24"/>
          <w:szCs w:val="24"/>
        </w:rPr>
        <w:t>(3), 1681–1695. https://doi.org/10.1109/TCSVT.2021.3056098</w:t>
      </w:r>
    </w:p>
    <w:p w14:paraId="790575C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Zhu-Zhou, F., Gil-Pita, R., García-Gómez, J., &amp; Rosa-Zurera, M. (2022). Robust Multi-Scenario Speech-Based Emotion Recognition System.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(6). https://doi.org/10.3390/s22062343</w:t>
      </w:r>
    </w:p>
    <w:p w14:paraId="61842CF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4A4D99">
        <w:rPr>
          <w:rFonts w:ascii="Times New Roman" w:hAnsi="Times New Roman" w:cs="Times New Roman"/>
          <w:i/>
          <w:iCs/>
          <w:noProof/>
          <w:sz w:val="24"/>
          <w:szCs w:val="24"/>
        </w:rPr>
        <w:t>Proceedings of the IEEE Computer Society Conference on Computer Vision and Pattern Recognition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2022</w:t>
      </w:r>
      <w:r w:rsidRPr="004A4D99">
        <w:rPr>
          <w:rFonts w:ascii="Times New Roman" w:hAnsi="Times New Roman" w:cs="Times New Roman"/>
          <w:noProof/>
          <w:sz w:val="24"/>
          <w:szCs w:val="24"/>
        </w:rPr>
        <w:t>-</w:t>
      </w:r>
      <w:r w:rsidRPr="004A4D99">
        <w:rPr>
          <w:rFonts w:ascii="Times New Roman" w:hAnsi="Times New Roman" w:cs="Times New Roman"/>
          <w:i/>
          <w:iCs/>
          <w:noProof/>
          <w:sz w:val="24"/>
          <w:szCs w:val="24"/>
        </w:rPr>
        <w:t>June</w:t>
      </w:r>
      <w:r w:rsidRPr="004A4D99">
        <w:rPr>
          <w:rFonts w:ascii="Times New Roman" w:hAnsi="Times New Roman" w:cs="Times New Roman"/>
          <w:noProof/>
          <w:sz w:val="24"/>
          <w:szCs w:val="24"/>
        </w:rPr>
        <w:t>, 11102–11111. https://doi.org/10.1109/CVPR52688.2022.01083</w:t>
      </w:r>
    </w:p>
    <w:p w14:paraId="26BE83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H., Xu, H., Ma, X., &amp; Bian, M. (2022). Facial Expression Recognition Using Dual Path Feature Fusion and Stacked Attention. </w:t>
      </w:r>
      <w:r w:rsidRPr="004A4D99">
        <w:rPr>
          <w:rFonts w:ascii="Times New Roman" w:hAnsi="Times New Roman" w:cs="Times New Roman"/>
          <w:i/>
          <w:iCs/>
          <w:noProof/>
          <w:sz w:val="24"/>
          <w:szCs w:val="24"/>
        </w:rPr>
        <w:t>Future Internet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(9). https://doi.org/10.3390/fi14090258</w:t>
      </w:r>
    </w:p>
    <w:p w14:paraId="75C222A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rPr>
      </w:pPr>
      <w:r w:rsidRPr="004A4D99">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4A4D99">
        <w:rPr>
          <w:rFonts w:ascii="Times New Roman" w:hAnsi="Times New Roman" w:cs="Times New Roman"/>
          <w:i/>
          <w:iCs/>
          <w:noProof/>
          <w:sz w:val="24"/>
          <w:szCs w:val="24"/>
        </w:rPr>
        <w:t>Applied Sciences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85" w:name="_Toc442852385"/>
      <w:bookmarkStart w:id="86" w:name="_Toc457203498"/>
      <w:bookmarkStart w:id="87" w:name="_Toc193677449"/>
      <w:r w:rsidRPr="005C77E7">
        <w:lastRenderedPageBreak/>
        <w:t>LAMPIRAN</w:t>
      </w:r>
      <w:bookmarkEnd w:id="85"/>
      <w:bookmarkEnd w:id="86"/>
      <w:bookmarkEnd w:id="87"/>
    </w:p>
    <w:p w14:paraId="3E1841DC" w14:textId="77777777" w:rsidR="00321EAE" w:rsidRPr="005C77E7" w:rsidRDefault="00321EAE" w:rsidP="008F59CB">
      <w:pPr>
        <w:pStyle w:val="JudulBab"/>
      </w:pPr>
    </w:p>
    <w:p w14:paraId="0CC3A292" w14:textId="3CE0C717" w:rsidR="00321EAE" w:rsidRPr="00C129AA" w:rsidRDefault="00C129AA" w:rsidP="00C129AA">
      <w:pPr>
        <w:pStyle w:val="Lampiran"/>
        <w:numPr>
          <w:ilvl w:val="0"/>
          <w:numId w:val="43"/>
        </w:numPr>
        <w:ind w:left="1418" w:hanging="1418"/>
      </w:pPr>
      <w:bookmarkStart w:id="88" w:name="_Toc199808772"/>
      <w:r w:rsidRPr="00C129AA">
        <w:t>Potongan Paparan Konsep Perubahan RENIP IPDN 2020-2045</w:t>
      </w:r>
      <w:bookmarkEnd w:id="88"/>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89" w:name="_Toc193139182"/>
      <w: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89"/>
    </w:p>
    <w:bookmarkStart w:id="90" w:name="_Toc193139183"/>
    <w:p w14:paraId="6B64DA28" w14:textId="66A32742" w:rsidR="008B5714" w:rsidRDefault="008B5714" w:rsidP="00522E6D">
      <w:pPr>
        <w:pStyle w:val="Paragraf"/>
        <w:jc w:val="center"/>
      </w:pPr>
      <w: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90"/>
    </w:p>
    <w:bookmarkStart w:id="91" w:name="_Toc193139184"/>
    <w:p w14:paraId="1A90E9F1" w14:textId="6E198926" w:rsidR="00087615" w:rsidRDefault="008B5714" w:rsidP="00522E6D">
      <w:pPr>
        <w:pStyle w:val="Paragraf"/>
        <w:jc w:val="center"/>
      </w:pPr>
      <w: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91"/>
    </w:p>
    <w:p w14:paraId="60C709BB" w14:textId="114F659B" w:rsidR="00087615" w:rsidRDefault="00087615" w:rsidP="00087615">
      <w:pPr>
        <w:pStyle w:val="Lampiran"/>
        <w:numPr>
          <w:ilvl w:val="0"/>
          <w:numId w:val="43"/>
        </w:numPr>
        <w:ind w:left="1418" w:hanging="1418"/>
      </w:pPr>
      <w:bookmarkStart w:id="92" w:name="_Toc199808773"/>
      <w:r>
        <w:lastRenderedPageBreak/>
        <w:t>Tampilan daftar materi pada LMS IPDN</w:t>
      </w:r>
      <w:bookmarkEnd w:id="92"/>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21EAE">
      <w:pPr>
        <w:pStyle w:val="Lampiran"/>
        <w:numPr>
          <w:ilvl w:val="0"/>
          <w:numId w:val="43"/>
        </w:numPr>
        <w:ind w:left="1418" w:hanging="1418"/>
      </w:pPr>
      <w:bookmarkStart w:id="93" w:name="_Toc199808774"/>
      <w:r>
        <w:t>Tampilan materi dokumen pada LMS IPDN</w:t>
      </w:r>
      <w:bookmarkEnd w:id="93"/>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087615">
      <w:pPr>
        <w:pStyle w:val="Lampiran"/>
        <w:numPr>
          <w:ilvl w:val="0"/>
          <w:numId w:val="43"/>
        </w:numPr>
        <w:ind w:left="1418" w:hanging="1418"/>
      </w:pPr>
      <w:bookmarkStart w:id="94" w:name="_Toc199808775"/>
      <w:r>
        <w:t>Tampilan materi video pada LMS IPDN</w:t>
      </w:r>
      <w:bookmarkEnd w:id="94"/>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6B10D" w14:textId="77777777" w:rsidR="00BC40B6" w:rsidRDefault="00BC40B6" w:rsidP="00DA4F78">
      <w:pPr>
        <w:spacing w:after="0" w:line="240" w:lineRule="auto"/>
      </w:pPr>
      <w:r>
        <w:separator/>
      </w:r>
    </w:p>
  </w:endnote>
  <w:endnote w:type="continuationSeparator" w:id="0">
    <w:p w14:paraId="00C5338B" w14:textId="77777777" w:rsidR="00BC40B6" w:rsidRDefault="00BC40B6"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BD6F95" w:rsidRPr="002E59CD" w:rsidRDefault="00BD6F9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BD6F95" w:rsidRPr="00602824" w:rsidRDefault="00BD6F95">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E979EE" w14:textId="77777777" w:rsidR="00BC40B6" w:rsidRDefault="00BC40B6" w:rsidP="00DA4F78">
      <w:pPr>
        <w:spacing w:after="0" w:line="240" w:lineRule="auto"/>
      </w:pPr>
      <w:r>
        <w:separator/>
      </w:r>
    </w:p>
  </w:footnote>
  <w:footnote w:type="continuationSeparator" w:id="0">
    <w:p w14:paraId="5A20C5B9" w14:textId="77777777" w:rsidR="00BC40B6" w:rsidRDefault="00BC40B6"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601"/>
    <w:multiLevelType w:val="hybridMultilevel"/>
    <w:tmpl w:val="9B0A4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27AD4"/>
    <w:multiLevelType w:val="hybridMultilevel"/>
    <w:tmpl w:val="BB7E600C"/>
    <w:lvl w:ilvl="0" w:tplc="7CE253D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C6049"/>
    <w:multiLevelType w:val="hybridMultilevel"/>
    <w:tmpl w:val="0F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53D441D"/>
    <w:multiLevelType w:val="hybridMultilevel"/>
    <w:tmpl w:val="E4E4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F01F0E"/>
    <w:multiLevelType w:val="hybridMultilevel"/>
    <w:tmpl w:val="6BBC7578"/>
    <w:lvl w:ilvl="0" w:tplc="EF30C3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44E9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11CB5"/>
    <w:multiLevelType w:val="hybridMultilevel"/>
    <w:tmpl w:val="1AE89626"/>
    <w:lvl w:ilvl="0" w:tplc="24567676">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12" w15:restartNumberingAfterBreak="0">
    <w:nsid w:val="2C5E548E"/>
    <w:multiLevelType w:val="hybridMultilevel"/>
    <w:tmpl w:val="4C3C20D0"/>
    <w:lvl w:ilvl="0" w:tplc="A244B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30056B18"/>
    <w:multiLevelType w:val="hybridMultilevel"/>
    <w:tmpl w:val="F2568DEC"/>
    <w:lvl w:ilvl="0" w:tplc="5C72E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E1A22"/>
    <w:multiLevelType w:val="hybridMultilevel"/>
    <w:tmpl w:val="4384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300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611CB8"/>
    <w:multiLevelType w:val="hybridMultilevel"/>
    <w:tmpl w:val="CF742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E7F94"/>
    <w:multiLevelType w:val="hybridMultilevel"/>
    <w:tmpl w:val="30FEC8CE"/>
    <w:lvl w:ilvl="0" w:tplc="66A2E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6261A"/>
    <w:multiLevelType w:val="hybridMultilevel"/>
    <w:tmpl w:val="5BB6D84C"/>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51FDD"/>
    <w:multiLevelType w:val="hybridMultilevel"/>
    <w:tmpl w:val="C9E00D96"/>
    <w:lvl w:ilvl="0" w:tplc="A3CEA3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43C91"/>
    <w:multiLevelType w:val="hybridMultilevel"/>
    <w:tmpl w:val="83C0C1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AF3ABA"/>
    <w:multiLevelType w:val="multilevel"/>
    <w:tmpl w:val="B0960C06"/>
    <w:numStyleLink w:val="Style1"/>
  </w:abstractNum>
  <w:abstractNum w:abstractNumId="25" w15:restartNumberingAfterBreak="0">
    <w:nsid w:val="41F93A40"/>
    <w:multiLevelType w:val="hybridMultilevel"/>
    <w:tmpl w:val="24EA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D04EF"/>
    <w:multiLevelType w:val="multilevel"/>
    <w:tmpl w:val="AD38C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DD4D15"/>
    <w:multiLevelType w:val="hybridMultilevel"/>
    <w:tmpl w:val="077466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FB040C"/>
    <w:multiLevelType w:val="hybridMultilevel"/>
    <w:tmpl w:val="7B38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0A26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32"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4320B5"/>
    <w:multiLevelType w:val="hybridMultilevel"/>
    <w:tmpl w:val="E148036A"/>
    <w:lvl w:ilvl="0" w:tplc="408A3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94E08"/>
    <w:multiLevelType w:val="hybridMultilevel"/>
    <w:tmpl w:val="63E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907584"/>
    <w:multiLevelType w:val="hybridMultilevel"/>
    <w:tmpl w:val="2638BB6A"/>
    <w:lvl w:ilvl="0" w:tplc="D10A1196">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6"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F3462"/>
    <w:multiLevelType w:val="hybridMultilevel"/>
    <w:tmpl w:val="783CFD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663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466EF"/>
    <w:multiLevelType w:val="multilevel"/>
    <w:tmpl w:val="2FB48A1C"/>
    <w:lvl w:ilvl="0">
      <w:start w:val="1"/>
      <w:numFmt w:val="decimal"/>
      <w:lvlText w:val="Lampiran %1"/>
      <w:lvlJc w:val="left"/>
      <w:pPr>
        <w:tabs>
          <w:tab w:val="num" w:pos="1077"/>
        </w:tabs>
        <w:ind w:left="0" w:firstLine="0"/>
      </w:pPr>
      <w:rPr>
        <w:rFonts w:hint="default"/>
      </w:rPr>
    </w:lvl>
    <w:lvl w:ilvl="1">
      <w:start w:val="1"/>
      <w:numFmt w:val="decimal"/>
      <w:lvlText w:val="%1.%2"/>
      <w:lvlJc w:val="left"/>
      <w:pPr>
        <w:tabs>
          <w:tab w:val="num" w:pos="578"/>
        </w:tabs>
        <w:ind w:left="578" w:hanging="57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2" w:hanging="862"/>
      </w:pPr>
      <w:rPr>
        <w:rFonts w:hint="default"/>
      </w:rPr>
    </w:lvl>
    <w:lvl w:ilvl="4">
      <w:start w:val="1"/>
      <w:numFmt w:val="decimal"/>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9F73B69"/>
    <w:multiLevelType w:val="hybridMultilevel"/>
    <w:tmpl w:val="1FDA5D38"/>
    <w:lvl w:ilvl="0" w:tplc="404C13FC">
      <w:start w:val="1"/>
      <w:numFmt w:val="lowerLetter"/>
      <w:lvlText w:val="(%1)"/>
      <w:lvlJc w:val="left"/>
      <w:pPr>
        <w:ind w:left="4400" w:hanging="128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44"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45" w15:restartNumberingAfterBreak="0">
    <w:nsid w:val="7C2F5D23"/>
    <w:multiLevelType w:val="multilevel"/>
    <w:tmpl w:val="8B76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9335D9"/>
    <w:multiLevelType w:val="multilevel"/>
    <w:tmpl w:val="B0960C06"/>
    <w:numStyleLink w:val="Style1"/>
  </w:abstractNum>
  <w:num w:numId="1">
    <w:abstractNumId w:val="1"/>
  </w:num>
  <w:num w:numId="2">
    <w:abstractNumId w:val="13"/>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7"/>
  </w:num>
  <w:num w:numId="6">
    <w:abstractNumId w:val="34"/>
  </w:num>
  <w:num w:numId="7">
    <w:abstractNumId w:val="31"/>
  </w:num>
  <w:num w:numId="8">
    <w:abstractNumId w:val="42"/>
  </w:num>
  <w:num w:numId="9">
    <w:abstractNumId w:val="44"/>
  </w:num>
  <w:num w:numId="10">
    <w:abstractNumId w:val="23"/>
  </w:num>
  <w:num w:numId="11">
    <w:abstractNumId w:val="28"/>
  </w:num>
  <w:num w:numId="12">
    <w:abstractNumId w:val="19"/>
  </w:num>
  <w:num w:numId="13">
    <w:abstractNumId w:val="36"/>
  </w:num>
  <w:num w:numId="14">
    <w:abstractNumId w:val="4"/>
  </w:num>
  <w:num w:numId="15">
    <w:abstractNumId w:val="9"/>
  </w:num>
  <w:num w:numId="16">
    <w:abstractNumId w:val="40"/>
  </w:num>
  <w:num w:numId="17">
    <w:abstractNumId w:val="16"/>
  </w:num>
  <w:num w:numId="18">
    <w:abstractNumId w:val="20"/>
  </w:num>
  <w:num w:numId="19">
    <w:abstractNumId w:val="46"/>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0">
    <w:abstractNumId w:val="2"/>
  </w:num>
  <w:num w:numId="21">
    <w:abstractNumId w:val="39"/>
  </w:num>
  <w:num w:numId="22">
    <w:abstractNumId w:val="7"/>
  </w:num>
  <w:num w:numId="23">
    <w:abstractNumId w:val="21"/>
  </w:num>
  <w:num w:numId="24">
    <w:abstractNumId w:val="41"/>
  </w:num>
  <w:num w:numId="25">
    <w:abstractNumId w:val="30"/>
  </w:num>
  <w:num w:numId="26">
    <w:abstractNumId w:val="24"/>
  </w:num>
  <w:num w:numId="27">
    <w:abstractNumId w:val="29"/>
  </w:num>
  <w:num w:numId="28">
    <w:abstractNumId w:val="0"/>
  </w:num>
  <w:num w:numId="29">
    <w:abstractNumId w:val="5"/>
  </w:num>
  <w:num w:numId="30">
    <w:abstractNumId w:val="15"/>
  </w:num>
  <w:num w:numId="31">
    <w:abstractNumId w:val="26"/>
  </w:num>
  <w:num w:numId="32">
    <w:abstractNumId w:val="10"/>
  </w:num>
  <w:num w:numId="33">
    <w:abstractNumId w:val="25"/>
  </w:num>
  <w:num w:numId="34">
    <w:abstractNumId w:val="3"/>
  </w:num>
  <w:num w:numId="35">
    <w:abstractNumId w:val="12"/>
  </w:num>
  <w:num w:numId="36">
    <w:abstractNumId w:val="43"/>
  </w:num>
  <w:num w:numId="37">
    <w:abstractNumId w:val="35"/>
  </w:num>
  <w:num w:numId="38">
    <w:abstractNumId w:val="38"/>
  </w:num>
  <w:num w:numId="39">
    <w:abstractNumId w:val="45"/>
  </w:num>
  <w:num w:numId="40">
    <w:abstractNumId w:val="27"/>
  </w:num>
  <w:num w:numId="41">
    <w:abstractNumId w:val="11"/>
  </w:num>
  <w:num w:numId="42">
    <w:abstractNumId w:val="37"/>
  </w:num>
  <w:num w:numId="43">
    <w:abstractNumId w:val="32"/>
  </w:num>
  <w:num w:numId="44">
    <w:abstractNumId w:val="33"/>
  </w:num>
  <w:num w:numId="45">
    <w:abstractNumId w:val="22"/>
  </w:num>
  <w:num w:numId="46">
    <w:abstractNumId w:val="14"/>
  </w:num>
  <w:num w:numId="47">
    <w:abstractNumId w:val="18"/>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4009"/>
    <w:rsid w:val="00154EE0"/>
    <w:rsid w:val="001567AC"/>
    <w:rsid w:val="00162032"/>
    <w:rsid w:val="001636CE"/>
    <w:rsid w:val="00164FD6"/>
    <w:rsid w:val="00165373"/>
    <w:rsid w:val="001658B2"/>
    <w:rsid w:val="00170D55"/>
    <w:rsid w:val="00173375"/>
    <w:rsid w:val="00180396"/>
    <w:rsid w:val="00186588"/>
    <w:rsid w:val="00186711"/>
    <w:rsid w:val="00187E9B"/>
    <w:rsid w:val="00192214"/>
    <w:rsid w:val="00192CAC"/>
    <w:rsid w:val="00193129"/>
    <w:rsid w:val="00197375"/>
    <w:rsid w:val="001A2DA7"/>
    <w:rsid w:val="001A3E34"/>
    <w:rsid w:val="001A3EB4"/>
    <w:rsid w:val="001A63D8"/>
    <w:rsid w:val="001A6530"/>
    <w:rsid w:val="001A6CD9"/>
    <w:rsid w:val="001B2166"/>
    <w:rsid w:val="001B532D"/>
    <w:rsid w:val="001B6644"/>
    <w:rsid w:val="001B7033"/>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226EA"/>
    <w:rsid w:val="00227277"/>
    <w:rsid w:val="0022728D"/>
    <w:rsid w:val="002272C7"/>
    <w:rsid w:val="002315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5228"/>
    <w:rsid w:val="002557F4"/>
    <w:rsid w:val="00263D45"/>
    <w:rsid w:val="00266E4B"/>
    <w:rsid w:val="00266EA7"/>
    <w:rsid w:val="00270BD1"/>
    <w:rsid w:val="00271E66"/>
    <w:rsid w:val="00273E53"/>
    <w:rsid w:val="00273FC7"/>
    <w:rsid w:val="00276B88"/>
    <w:rsid w:val="00281FE0"/>
    <w:rsid w:val="00284C95"/>
    <w:rsid w:val="00292679"/>
    <w:rsid w:val="00297F3A"/>
    <w:rsid w:val="002A0D23"/>
    <w:rsid w:val="002A1169"/>
    <w:rsid w:val="002A305D"/>
    <w:rsid w:val="002A6719"/>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63B5"/>
    <w:rsid w:val="00321EAE"/>
    <w:rsid w:val="003227D8"/>
    <w:rsid w:val="00325A3A"/>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410E"/>
    <w:rsid w:val="003A6509"/>
    <w:rsid w:val="003A67CA"/>
    <w:rsid w:val="003B064A"/>
    <w:rsid w:val="003B2FDB"/>
    <w:rsid w:val="003B33C1"/>
    <w:rsid w:val="003B67B8"/>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D99"/>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264"/>
    <w:rsid w:val="005578F8"/>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4F59"/>
    <w:rsid w:val="005C048C"/>
    <w:rsid w:val="005C5F28"/>
    <w:rsid w:val="005C77E7"/>
    <w:rsid w:val="005D0C8A"/>
    <w:rsid w:val="005D2E60"/>
    <w:rsid w:val="005D4BB8"/>
    <w:rsid w:val="005D68CC"/>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4934"/>
    <w:rsid w:val="006501E6"/>
    <w:rsid w:val="00651920"/>
    <w:rsid w:val="00651F95"/>
    <w:rsid w:val="006538DB"/>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4410"/>
    <w:rsid w:val="006855AF"/>
    <w:rsid w:val="006855B9"/>
    <w:rsid w:val="006905AB"/>
    <w:rsid w:val="00696924"/>
    <w:rsid w:val="00696AD0"/>
    <w:rsid w:val="006A3464"/>
    <w:rsid w:val="006A6757"/>
    <w:rsid w:val="006B0285"/>
    <w:rsid w:val="006B297A"/>
    <w:rsid w:val="006B5B33"/>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979"/>
    <w:rsid w:val="00783402"/>
    <w:rsid w:val="007838A7"/>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E5"/>
    <w:rsid w:val="007E52D9"/>
    <w:rsid w:val="007E5CCE"/>
    <w:rsid w:val="007E5E3E"/>
    <w:rsid w:val="007E6A46"/>
    <w:rsid w:val="007F5B0E"/>
    <w:rsid w:val="008003EF"/>
    <w:rsid w:val="00802677"/>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685D"/>
    <w:rsid w:val="00871E69"/>
    <w:rsid w:val="00873094"/>
    <w:rsid w:val="0088150D"/>
    <w:rsid w:val="00881F37"/>
    <w:rsid w:val="008831B7"/>
    <w:rsid w:val="00884035"/>
    <w:rsid w:val="00884FD9"/>
    <w:rsid w:val="00890033"/>
    <w:rsid w:val="00890595"/>
    <w:rsid w:val="008978E6"/>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2150"/>
    <w:rsid w:val="009823AC"/>
    <w:rsid w:val="00982770"/>
    <w:rsid w:val="009857EA"/>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DA9"/>
    <w:rsid w:val="009D14D0"/>
    <w:rsid w:val="009D4B65"/>
    <w:rsid w:val="009D5707"/>
    <w:rsid w:val="009D7074"/>
    <w:rsid w:val="009E0019"/>
    <w:rsid w:val="009E098A"/>
    <w:rsid w:val="009E0D6F"/>
    <w:rsid w:val="009E24C6"/>
    <w:rsid w:val="009E5A06"/>
    <w:rsid w:val="009E6DF0"/>
    <w:rsid w:val="009E748B"/>
    <w:rsid w:val="009F2036"/>
    <w:rsid w:val="009F25BB"/>
    <w:rsid w:val="009F2C79"/>
    <w:rsid w:val="009F65EB"/>
    <w:rsid w:val="00A00015"/>
    <w:rsid w:val="00A01DFD"/>
    <w:rsid w:val="00A02124"/>
    <w:rsid w:val="00A02FCE"/>
    <w:rsid w:val="00A04B5E"/>
    <w:rsid w:val="00A061CA"/>
    <w:rsid w:val="00A1132D"/>
    <w:rsid w:val="00A13B66"/>
    <w:rsid w:val="00A14252"/>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41AD"/>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B22"/>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EC4"/>
    <w:rsid w:val="00AE44DE"/>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509B"/>
    <w:rsid w:val="00B25CBC"/>
    <w:rsid w:val="00B27A80"/>
    <w:rsid w:val="00B31347"/>
    <w:rsid w:val="00B31901"/>
    <w:rsid w:val="00B337A1"/>
    <w:rsid w:val="00B34B5D"/>
    <w:rsid w:val="00B45097"/>
    <w:rsid w:val="00B45818"/>
    <w:rsid w:val="00B467A6"/>
    <w:rsid w:val="00B50E1B"/>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F1F"/>
    <w:rsid w:val="00BA1D5A"/>
    <w:rsid w:val="00BA3F37"/>
    <w:rsid w:val="00BA4EF8"/>
    <w:rsid w:val="00BB0280"/>
    <w:rsid w:val="00BB6934"/>
    <w:rsid w:val="00BB7B05"/>
    <w:rsid w:val="00BC01EE"/>
    <w:rsid w:val="00BC2F77"/>
    <w:rsid w:val="00BC40B6"/>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2458"/>
    <w:rsid w:val="00C65E5F"/>
    <w:rsid w:val="00C669BC"/>
    <w:rsid w:val="00C67CCE"/>
    <w:rsid w:val="00C67DBB"/>
    <w:rsid w:val="00C73848"/>
    <w:rsid w:val="00C7480C"/>
    <w:rsid w:val="00C76393"/>
    <w:rsid w:val="00C81596"/>
    <w:rsid w:val="00C81CDE"/>
    <w:rsid w:val="00C8677C"/>
    <w:rsid w:val="00C93D56"/>
    <w:rsid w:val="00C949A6"/>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C2C"/>
    <w:rsid w:val="00D14197"/>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B0D2E"/>
    <w:rsid w:val="00DB25B8"/>
    <w:rsid w:val="00DB326E"/>
    <w:rsid w:val="00DB441C"/>
    <w:rsid w:val="00DB52BB"/>
    <w:rsid w:val="00DB6F5C"/>
    <w:rsid w:val="00DC1CD1"/>
    <w:rsid w:val="00DC2716"/>
    <w:rsid w:val="00DC38E1"/>
    <w:rsid w:val="00DC5F84"/>
    <w:rsid w:val="00DD0076"/>
    <w:rsid w:val="00DD0E11"/>
    <w:rsid w:val="00DD0F3F"/>
    <w:rsid w:val="00DD1C01"/>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D0B"/>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204E"/>
    <w:rsid w:val="00E52ADE"/>
    <w:rsid w:val="00E535D2"/>
    <w:rsid w:val="00E57399"/>
    <w:rsid w:val="00E57A21"/>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706B"/>
    <w:rsid w:val="00EA3439"/>
    <w:rsid w:val="00EA67CE"/>
    <w:rsid w:val="00EA7433"/>
    <w:rsid w:val="00EA76E3"/>
    <w:rsid w:val="00EB019C"/>
    <w:rsid w:val="00EB058D"/>
    <w:rsid w:val="00EB1258"/>
    <w:rsid w:val="00EB5D8C"/>
    <w:rsid w:val="00EB6081"/>
    <w:rsid w:val="00EB680E"/>
    <w:rsid w:val="00EB6FEC"/>
    <w:rsid w:val="00EC0C77"/>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20173"/>
    <w:rsid w:val="00F20B0C"/>
    <w:rsid w:val="00F23E0B"/>
    <w:rsid w:val="00F26CE8"/>
    <w:rsid w:val="00F33089"/>
    <w:rsid w:val="00F34535"/>
    <w:rsid w:val="00F348DD"/>
    <w:rsid w:val="00F37CCD"/>
    <w:rsid w:val="00F4011A"/>
    <w:rsid w:val="00F43C31"/>
    <w:rsid w:val="00F50940"/>
    <w:rsid w:val="00F510F0"/>
    <w:rsid w:val="00F5399C"/>
    <w:rsid w:val="00F53C61"/>
    <w:rsid w:val="00F55E79"/>
    <w:rsid w:val="00F57876"/>
    <w:rsid w:val="00F57A57"/>
    <w:rsid w:val="00F57BC6"/>
    <w:rsid w:val="00F66768"/>
    <w:rsid w:val="00F70A08"/>
    <w:rsid w:val="00F7429A"/>
    <w:rsid w:val="00F800BE"/>
    <w:rsid w:val="00F83973"/>
    <w:rsid w:val="00F85CF1"/>
    <w:rsid w:val="00F87A2D"/>
    <w:rsid w:val="00F95576"/>
    <w:rsid w:val="00FA1BB6"/>
    <w:rsid w:val="00FA2328"/>
    <w:rsid w:val="00FA34A0"/>
    <w:rsid w:val="00FA607F"/>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2"/>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2"/>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2"/>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2"/>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2"/>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2"/>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2"/>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2"/>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2"/>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4"/>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4"/>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4"/>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7"/>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18"/>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E6E63-C4F0-4DE8-84D5-13C733FC8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953</TotalTime>
  <Pages>65</Pages>
  <Words>88228</Words>
  <Characters>502903</Characters>
  <Application>Microsoft Office Word</Application>
  <DocSecurity>0</DocSecurity>
  <Lines>4190</Lines>
  <Paragraphs>1179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149</cp:revision>
  <cp:lastPrinted>2025-03-24T09:23:00Z</cp:lastPrinted>
  <dcterms:created xsi:type="dcterms:W3CDTF">2025-03-13T14:52:00Z</dcterms:created>
  <dcterms:modified xsi:type="dcterms:W3CDTF">2025-06-02T19:11:00Z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